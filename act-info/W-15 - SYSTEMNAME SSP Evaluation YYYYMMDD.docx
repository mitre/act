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839B" w14:textId="77777777" w:rsidR="000660E0" w:rsidRPr="00371682" w:rsidRDefault="000E568F" w:rsidP="00371682">
      <w:pPr>
        <w:jc w:val="center"/>
        <w:rPr>
          <w:highlight w:val="yellow"/>
        </w:rPr>
      </w:pPr>
      <w:r w:rsidRPr="004B41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4CBE3" wp14:editId="5CFEA462">
                <wp:simplePos x="0" y="0"/>
                <wp:positionH relativeFrom="page">
                  <wp:posOffset>5359400</wp:posOffset>
                </wp:positionH>
                <wp:positionV relativeFrom="page">
                  <wp:posOffset>821267</wp:posOffset>
                </wp:positionV>
                <wp:extent cx="2039620" cy="67297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672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A6B9B" w14:textId="77777777" w:rsidR="004B41BF" w:rsidRPr="003E1E99" w:rsidRDefault="008247FA" w:rsidP="003E1E99">
                            <w:pPr>
                              <w:pStyle w:val="TitlePageSidebarText"/>
                            </w:pPr>
                            <w:r w:rsidRPr="003E1E99">
                              <w:t xml:space="preserve">Version </w:t>
                            </w:r>
                            <w:r w:rsidR="008E19BB" w:rsidRPr="00544156">
                              <w:rPr>
                                <w:highlight w:val="magenta"/>
                              </w:rPr>
                              <w:t>&lt;X.Y&gt;</w:t>
                            </w:r>
                          </w:p>
                          <w:p w14:paraId="5E5EDE04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&lt;Date&gt;</w:t>
                            </w:r>
                          </w:p>
                          <w:p w14:paraId="78782EF1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35ADDE8B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for:</w:t>
                            </w:r>
                          </w:p>
                          <w:p w14:paraId="6A3F523C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</w:t>
                            </w:r>
                            <w:r w:rsidR="006547A4" w:rsidRPr="00544156">
                              <w:rPr>
                                <w:highlight w:val="magenta"/>
                              </w:rPr>
                              <w:t>Organization</w:t>
                            </w:r>
                            <w:r w:rsidRPr="00544156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1A42BC8A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0D47AD76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by:</w:t>
                            </w:r>
                          </w:p>
                          <w:p w14:paraId="11D64B9B" w14:textId="77777777" w:rsidR="004A5D29" w:rsidRPr="003E1E99" w:rsidRDefault="004A5D29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&lt;Author</w:t>
                            </w:r>
                            <w:r w:rsidR="00802A47" w:rsidRPr="00544156">
                              <w:rPr>
                                <w:highlight w:val="magenta"/>
                              </w:rPr>
                              <w:t>(s)</w:t>
                            </w:r>
                            <w:r w:rsidRPr="00544156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651F3493" w14:textId="77777777" w:rsidR="00CD3A51" w:rsidRPr="003E1E99" w:rsidRDefault="00CD3A51" w:rsidP="003E1E99">
                            <w:pPr>
                              <w:pStyle w:val="TitlePageSidebarText"/>
                            </w:pPr>
                          </w:p>
                          <w:p w14:paraId="7930DF3D" w14:textId="77777777" w:rsidR="00802A47" w:rsidRPr="003E1E99" w:rsidRDefault="00802A47" w:rsidP="003E1E99">
                            <w:pPr>
                              <w:pStyle w:val="TitlePageSidebarText"/>
                            </w:pPr>
                            <w:r w:rsidRPr="003E1E99">
                              <w:t xml:space="preserve">Contract: </w:t>
                            </w:r>
                            <w:r w:rsidRPr="00544156">
                              <w:rPr>
                                <w:highlight w:val="magenta"/>
                              </w:rPr>
                              <w:t xml:space="preserve">&lt;Contract </w:t>
                            </w:r>
                            <w:r w:rsidR="002933BF" w:rsidRPr="00544156">
                              <w:rPr>
                                <w:highlight w:val="magenta"/>
                              </w:rPr>
                              <w:t>ID</w:t>
                            </w:r>
                            <w:r w:rsidRPr="00544156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62F12051" w14:textId="77777777" w:rsidR="00594825" w:rsidRPr="003E1E99" w:rsidRDefault="00594825" w:rsidP="003E1E99">
                            <w:pPr>
                              <w:pStyle w:val="TitlePageSidebarText"/>
                            </w:pPr>
                            <w:r w:rsidRPr="00544156">
                              <w:rPr>
                                <w:highlight w:val="magenta"/>
                              </w:rPr>
                              <w:t>&lt;Other Front Matter&gt;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4CBE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2pt;margin-top:64.65pt;width:160.6pt;height:5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" filled="f" stroked="f">
                <v:textbox>
                  <w:txbxContent>
                    <w:p w14:paraId="28DA6B9B" w14:textId="77777777" w:rsidR="004B41BF" w:rsidRPr="003E1E99" w:rsidRDefault="008247FA" w:rsidP="003E1E99">
                      <w:pPr>
                        <w:pStyle w:val="TitlePageSidebarText"/>
                      </w:pPr>
                      <w:r w:rsidRPr="003E1E99">
                        <w:t xml:space="preserve">Version </w:t>
                      </w:r>
                      <w:r w:rsidR="008E19BB" w:rsidRPr="00544156">
                        <w:rPr>
                          <w:highlight w:val="magenta"/>
                        </w:rPr>
                        <w:t>&lt;X.Y&gt;</w:t>
                      </w:r>
                    </w:p>
                    <w:p w14:paraId="5E5EDE04" w14:textId="77777777" w:rsidR="00AA30C5" w:rsidRPr="003E1E99" w:rsidRDefault="008E19BB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&lt;Date&gt;</w:t>
                      </w:r>
                    </w:p>
                    <w:p w14:paraId="78782EF1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35ADDE8B" w14:textId="77777777" w:rsidR="008E19BB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for:</w:t>
                      </w:r>
                    </w:p>
                    <w:p w14:paraId="6A3F523C" w14:textId="77777777" w:rsidR="008E19BB" w:rsidRPr="003E1E99" w:rsidRDefault="008E19BB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</w:t>
                      </w:r>
                      <w:r w:rsidR="006547A4" w:rsidRPr="00544156">
                        <w:rPr>
                          <w:highlight w:val="magenta"/>
                        </w:rPr>
                        <w:t>Organization</w:t>
                      </w:r>
                      <w:r w:rsidRPr="00544156">
                        <w:rPr>
                          <w:highlight w:val="magenta"/>
                        </w:rPr>
                        <w:t>&gt;</w:t>
                      </w:r>
                    </w:p>
                    <w:p w14:paraId="1A42BC8A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0D47AD76" w14:textId="77777777" w:rsidR="00AA30C5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by:</w:t>
                      </w:r>
                    </w:p>
                    <w:p w14:paraId="11D64B9B" w14:textId="77777777" w:rsidR="004A5D29" w:rsidRPr="003E1E99" w:rsidRDefault="004A5D29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&lt;Author</w:t>
                      </w:r>
                      <w:r w:rsidR="00802A47" w:rsidRPr="00544156">
                        <w:rPr>
                          <w:highlight w:val="magenta"/>
                        </w:rPr>
                        <w:t>(s)</w:t>
                      </w:r>
                      <w:r w:rsidRPr="00544156">
                        <w:rPr>
                          <w:highlight w:val="magenta"/>
                        </w:rPr>
                        <w:t>&gt;</w:t>
                      </w:r>
                    </w:p>
                    <w:p w14:paraId="651F3493" w14:textId="77777777" w:rsidR="00CD3A51" w:rsidRPr="003E1E99" w:rsidRDefault="00CD3A51" w:rsidP="003E1E99">
                      <w:pPr>
                        <w:pStyle w:val="TitlePageSidebarText"/>
                      </w:pPr>
                    </w:p>
                    <w:p w14:paraId="7930DF3D" w14:textId="77777777" w:rsidR="00802A47" w:rsidRPr="003E1E99" w:rsidRDefault="00802A47" w:rsidP="003E1E99">
                      <w:pPr>
                        <w:pStyle w:val="TitlePageSidebarText"/>
                      </w:pPr>
                      <w:r w:rsidRPr="003E1E99">
                        <w:t xml:space="preserve">Contract: </w:t>
                      </w:r>
                      <w:r w:rsidRPr="00544156">
                        <w:rPr>
                          <w:highlight w:val="magenta"/>
                        </w:rPr>
                        <w:t xml:space="preserve">&lt;Contract </w:t>
                      </w:r>
                      <w:r w:rsidR="002933BF" w:rsidRPr="00544156">
                        <w:rPr>
                          <w:highlight w:val="magenta"/>
                        </w:rPr>
                        <w:t>ID</w:t>
                      </w:r>
                      <w:r w:rsidRPr="00544156">
                        <w:rPr>
                          <w:highlight w:val="magenta"/>
                        </w:rPr>
                        <w:t>&gt;</w:t>
                      </w:r>
                    </w:p>
                    <w:p w14:paraId="62F12051" w14:textId="77777777" w:rsidR="00594825" w:rsidRPr="003E1E99" w:rsidRDefault="00594825" w:rsidP="003E1E99">
                      <w:pPr>
                        <w:pStyle w:val="TitlePageSidebarText"/>
                      </w:pPr>
                      <w:r w:rsidRPr="00544156">
                        <w:rPr>
                          <w:highlight w:val="magenta"/>
                        </w:rPr>
                        <w:t>&lt;Other Front Matter&gt;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68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FF52ECA" wp14:editId="6C10BBD2">
                <wp:simplePos x="0" y="0"/>
                <wp:positionH relativeFrom="page">
                  <wp:posOffset>440267</wp:posOffset>
                </wp:positionH>
                <wp:positionV relativeFrom="paragraph">
                  <wp:posOffset>6729307</wp:posOffset>
                </wp:positionV>
                <wp:extent cx="4672330" cy="166497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6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1C0B" w14:textId="77777777" w:rsidR="003740C8" w:rsidRPr="0099662B" w:rsidRDefault="008A3F12" w:rsidP="00371682">
                            <w:pPr>
                              <w:pStyle w:val="TitlePageLegalBoxText"/>
                            </w:pPr>
                            <w:r w:rsidRPr="0099662B">
                              <w:rPr>
                                <w:highlight w:val="yellow"/>
                              </w:rPr>
                              <w:t>&lt;Organization-specific legal boilerplate, if applicable&gt;</w:t>
                            </w:r>
                          </w:p>
                          <w:p w14:paraId="318B9F40" w14:textId="77777777" w:rsidR="00396F37" w:rsidRPr="00F1783D" w:rsidRDefault="003740C8" w:rsidP="00371682">
                            <w:pPr>
                              <w:pStyle w:val="TitlePageLegalBoxText"/>
                            </w:pPr>
                            <w:r w:rsidRPr="0099662B">
                              <w:t xml:space="preserve">For Internal </w:t>
                            </w:r>
                            <w:r w:rsidRPr="0099662B">
                              <w:rPr>
                                <w:highlight w:val="yellow"/>
                              </w:rPr>
                              <w:t>&lt;</w:t>
                            </w:r>
                            <w:r w:rsidR="002933BF" w:rsidRPr="0099662B">
                              <w:rPr>
                                <w:highlight w:val="yellow"/>
                              </w:rPr>
                              <w:t>Organization</w:t>
                            </w:r>
                            <w:r w:rsidRPr="0099662B">
                              <w:rPr>
                                <w:highlight w:val="yellow"/>
                              </w:rPr>
                              <w:t>&gt;</w:t>
                            </w:r>
                            <w:r w:rsidRPr="0099662B">
                              <w:t xml:space="preserve"> Use. This document was prepared for authorized distribution only. It has not been approved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2ECA" id="Text Box 217" o:spid="_x0000_s1027" type="#_x0000_t202" style="position:absolute;left:0;text-align:left;margin-left:34.65pt;margin-top:529.85pt;width:367.9pt;height:13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" filled="f" stroked="f">
                <v:textbox>
                  <w:txbxContent>
                    <w:p w14:paraId="40C71C0B" w14:textId="77777777" w:rsidR="003740C8" w:rsidRPr="0099662B" w:rsidRDefault="008A3F12" w:rsidP="00371682">
                      <w:pPr>
                        <w:pStyle w:val="TitlePageLegalBoxText"/>
                      </w:pPr>
                      <w:r w:rsidRPr="0099662B">
                        <w:rPr>
                          <w:highlight w:val="yellow"/>
                        </w:rPr>
                        <w:t>&lt;Organization-specific legal boilerplate, if applicable&gt;</w:t>
                      </w:r>
                    </w:p>
                    <w:p w14:paraId="318B9F40" w14:textId="77777777" w:rsidR="00396F37" w:rsidRPr="00F1783D" w:rsidRDefault="003740C8" w:rsidP="00371682">
                      <w:pPr>
                        <w:pStyle w:val="TitlePageLegalBoxText"/>
                      </w:pPr>
                      <w:r w:rsidRPr="0099662B">
                        <w:t xml:space="preserve">For Internal </w:t>
                      </w:r>
                      <w:r w:rsidRPr="0099662B">
                        <w:rPr>
                          <w:highlight w:val="yellow"/>
                        </w:rPr>
                        <w:t>&lt;</w:t>
                      </w:r>
                      <w:r w:rsidR="002933BF" w:rsidRPr="0099662B">
                        <w:rPr>
                          <w:highlight w:val="yellow"/>
                        </w:rPr>
                        <w:t>Organization</w:t>
                      </w:r>
                      <w:r w:rsidRPr="0099662B">
                        <w:rPr>
                          <w:highlight w:val="yellow"/>
                        </w:rPr>
                        <w:t>&gt;</w:t>
                      </w:r>
                      <w:r w:rsidRPr="0099662B">
                        <w:t xml:space="preserve"> Use. This document was prepared for authorized distribution only. It has not been approved for public release.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71CB">
        <w:rPr>
          <w:noProof/>
        </w:rPr>
        <mc:AlternateContent>
          <mc:Choice Requires="wpg">
            <w:drawing>
              <wp:anchor distT="0" distB="0" distL="114300" distR="114300" simplePos="0" relativeHeight="251664388" behindDoc="0" locked="0" layoutInCell="1" allowOverlap="1" wp14:anchorId="59024938" wp14:editId="47BFD2C5">
                <wp:simplePos x="0" y="0"/>
                <wp:positionH relativeFrom="page">
                  <wp:posOffset>5643154</wp:posOffset>
                </wp:positionH>
                <wp:positionV relativeFrom="paragraph">
                  <wp:posOffset>6955971</wp:posOffset>
                </wp:positionV>
                <wp:extent cx="1636395" cy="1846580"/>
                <wp:effectExtent l="0" t="0" r="1905" b="7620"/>
                <wp:wrapNone/>
                <wp:docPr id="1861029053" name="ACT Logo &amp; Tex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846580"/>
                          <a:chOff x="0" y="0"/>
                          <a:chExt cx="1637630" cy="1844431"/>
                        </a:xfrm>
                      </wpg:grpSpPr>
                      <pic:pic xmlns:pic="http://schemas.openxmlformats.org/drawingml/2006/picture">
                        <pic:nvPicPr>
                          <pic:cNvPr id="1161208446" name="Picture 1" descr="Logo, MITRE AC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402076" name="Text Box 5"/>
                        <wps:cNvSpPr txBox="1"/>
                        <wps:spPr>
                          <a:xfrm>
                            <a:off x="0" y="1500441"/>
                            <a:ext cx="1637630" cy="34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FF844" w14:textId="77777777" w:rsidR="00C04294" w:rsidRPr="00BC215C" w:rsidRDefault="00C04294" w:rsidP="00C04294">
                              <w:pPr>
                                <w:spacing w:after="0"/>
                                <w:jc w:val="right"/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</w:pP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This document is derived from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MITRE Adaptive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Capabilitie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s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Testing 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ACT)</w:t>
                              </w:r>
                              <w:r w:rsidR="00C11C34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™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  <w:t>act.mitre.org  |  act@mitre.org</w:t>
                              </w:r>
                            </w:p>
                            <w:p w14:paraId="6B7424B6" w14:textId="77777777" w:rsidR="00C04294" w:rsidRDefault="00C04294" w:rsidP="00C042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24938" id="ACT Logo &amp; Text" o:spid="_x0000_s1028" style="position:absolute;left:0;text-align:left;margin-left:444.35pt;margin-top:547.7pt;width:128.85pt;height:145.4pt;z-index:251664388;mso-position-horizontal-relative:page;mso-width-relative:margin;mso-height-relative:margin" coordsize="16376,184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Logo, MITRE ACT" style="position:absolute;width:16344;height:14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">
                  <v:imagedata r:id="rId12" o:title="Logo, MITRE ACT"/>
                </v:shape>
                <v:shape id="Text Box 5" o:spid="_x0000_s1030" type="#_x0000_t202" style="position:absolute;top:15004;width:16376;height:3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" filled="f" stroked="f" strokeweight=".5pt">
                  <v:textbox inset="0,0,0,0">
                    <w:txbxContent>
                      <w:p w14:paraId="5ECFF844" w14:textId="77777777" w:rsidR="00C04294" w:rsidRPr="00BC215C" w:rsidRDefault="00C04294" w:rsidP="00C04294">
                        <w:pPr>
                          <w:spacing w:after="0"/>
                          <w:jc w:val="right"/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</w:pP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This document is derived from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MITRE Adaptive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Capabilitie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s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Testing 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(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ACT)</w:t>
                        </w:r>
                        <w:r w:rsidR="00C11C34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™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  <w:t>act.mitre.org  |  act@mitre.org</w:t>
                        </w:r>
                      </w:p>
                      <w:p w14:paraId="6B7424B6" w14:textId="77777777" w:rsidR="00C04294" w:rsidRDefault="00C04294" w:rsidP="00C042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0E0" w:rsidRPr="00A52A0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250598D9" wp14:editId="62C58908">
                <wp:simplePos x="0" y="0"/>
                <wp:positionH relativeFrom="page">
                  <wp:posOffset>5230495</wp:posOffset>
                </wp:positionH>
                <wp:positionV relativeFrom="paragraph">
                  <wp:posOffset>-859790</wp:posOffset>
                </wp:positionV>
                <wp:extent cx="2578608" cy="10396728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608" cy="10396728"/>
                        </a:xfrm>
                        <a:prstGeom prst="rect">
                          <a:avLst/>
                        </a:prstGeom>
                        <a:solidFill>
                          <a:srgbClr val="0C5B9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62BC" id="Rectangle 8" o:spid="_x0000_s1026" style="position:absolute;margin-left:411.85pt;margin-top:-67.7pt;width:203.05pt;height:818.65pt;z-index:-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" fillcolor="#0c5b94" stroked="f">
                <w10:wrap anchorx="page"/>
              </v:rect>
            </w:pict>
          </mc:Fallback>
        </mc:AlternateContent>
      </w:r>
      <w:r w:rsidR="000660E0">
        <w:rPr>
          <w:noProof/>
        </w:rPr>
        <w:drawing>
          <wp:inline distT="0" distB="0" distL="0" distR="0" wp14:anchorId="4F26EDB1" wp14:editId="23798DD2">
            <wp:extent cx="1602154" cy="1571195"/>
            <wp:effectExtent l="0" t="0" r="0" b="3810"/>
            <wp:docPr id="1863972207" name="Picture 6" descr="Organization 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8858" name="Picture 6" descr="Organization Logo 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62" cy="1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97E4" w14:textId="77777777" w:rsidR="000660E0" w:rsidRPr="002A1AE6" w:rsidRDefault="000660E0" w:rsidP="000660E0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  <w:highlight w:val="yellow"/>
        </w:rPr>
        <w:t>&lt;Organization&gt;</w:t>
      </w:r>
    </w:p>
    <w:p w14:paraId="2CB1E3B7" w14:textId="77777777" w:rsidR="00371682" w:rsidRPr="002A1AE6" w:rsidRDefault="00371682" w:rsidP="00371682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</w:rPr>
        <w:t>MITRE Adaptive Capabilities Testing (ACT)</w:t>
      </w:r>
      <w:r w:rsidR="00C11C34">
        <w:rPr>
          <w:b w:val="0"/>
          <w:bCs w:val="0"/>
        </w:rPr>
        <w:t>™</w:t>
      </w:r>
    </w:p>
    <w:p w14:paraId="3F79ADCF" w14:textId="77777777" w:rsidR="002A1AE6" w:rsidRDefault="002A1AE6" w:rsidP="00371682">
      <w:pPr>
        <w:pStyle w:val="DocumentTitle-TitlePage"/>
      </w:pPr>
    </w:p>
    <w:p w14:paraId="3A0DBF3B" w14:textId="77777777" w:rsidR="00DC6972" w:rsidRDefault="00DC6972" w:rsidP="000660E0">
      <w:pPr>
        <w:pStyle w:val="DocumentTitle-TitlePage"/>
      </w:pPr>
      <w:r w:rsidRPr="00DC6972">
        <w:rPr>
          <w:highlight w:val="yellow"/>
        </w:rPr>
        <w:t>&lt;System Name&gt;</w:t>
      </w:r>
      <w:r>
        <w:t xml:space="preserve"> (</w:t>
      </w:r>
      <w:r w:rsidRPr="00DC6972">
        <w:rPr>
          <w:highlight w:val="yellow"/>
        </w:rPr>
        <w:t>&lt;System Acronym&gt;</w:t>
      </w:r>
      <w:r>
        <w:t>)</w:t>
      </w:r>
    </w:p>
    <w:p w14:paraId="3C6E1CE4" w14:textId="663408BC" w:rsidR="004B41BF" w:rsidRPr="004B41BF" w:rsidRDefault="00D7717C" w:rsidP="00DC6972">
      <w:pPr>
        <w:pStyle w:val="DocumentTitle-TitlePage"/>
        <w:sectPr w:rsidR="004B41BF" w:rsidRPr="004B41BF" w:rsidSect="002519F9">
          <w:headerReference w:type="default" r:id="rId14"/>
          <w:footerReference w:type="even" r:id="rId15"/>
          <w:footerReference w:type="first" r:id="rId16"/>
          <w:pgSz w:w="12240" w:h="15840" w:code="1"/>
          <w:pgMar w:top="1296" w:right="4320" w:bottom="1152" w:left="720" w:header="720" w:footer="720" w:gutter="0"/>
          <w:pgNumType w:fmt="lowerRoman" w:start="0"/>
          <w:cols w:space="720"/>
          <w:titlePg/>
          <w:docGrid w:linePitch="360"/>
        </w:sectPr>
      </w:pPr>
      <w:r>
        <w:t>System Security Plan (SSP)</w:t>
      </w:r>
      <w:r w:rsidR="00C06EF0">
        <w:br/>
      </w:r>
      <w:r w:rsidR="008F0F44">
        <w:t xml:space="preserve">Document </w:t>
      </w:r>
      <w:r w:rsidR="00C06EF0">
        <w:t>Evaluation</w:t>
      </w:r>
    </w:p>
    <w:p w14:paraId="6757243A" w14:textId="77777777" w:rsidR="005B1F8F" w:rsidRDefault="005B1F8F" w:rsidP="005B1F8F">
      <w:pPr>
        <w:pStyle w:val="FrontMatterHeader"/>
      </w:pPr>
      <w:bookmarkStart w:id="0" w:name="_Hlk198542350"/>
      <w:r>
        <w:lastRenderedPageBreak/>
        <w:t>Record of Changes</w:t>
      </w:r>
    </w:p>
    <w:tbl>
      <w:tblPr>
        <w:tblStyle w:val="ACTTableStyle2"/>
        <w:tblW w:w="5000" w:type="pct"/>
        <w:jc w:val="center"/>
        <w:tblLook w:val="0620" w:firstRow="1" w:lastRow="0" w:firstColumn="0" w:lastColumn="0" w:noHBand="1" w:noVBand="1"/>
      </w:tblPr>
      <w:tblGrid>
        <w:gridCol w:w="843"/>
        <w:gridCol w:w="1196"/>
        <w:gridCol w:w="1631"/>
        <w:gridCol w:w="5680"/>
      </w:tblGrid>
      <w:tr w:rsidR="005B1F8F" w14:paraId="1DBC34EC" w14:textId="77777777" w:rsidTr="00FA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  <w:jc w:val="center"/>
        </w:trPr>
        <w:tc>
          <w:tcPr>
            <w:tcW w:w="843" w:type="dxa"/>
            <w:vAlign w:val="top"/>
          </w:tcPr>
          <w:p w14:paraId="1515B744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Version</w:t>
            </w:r>
          </w:p>
        </w:tc>
        <w:tc>
          <w:tcPr>
            <w:tcW w:w="1582" w:type="dxa"/>
            <w:vAlign w:val="top"/>
          </w:tcPr>
          <w:p w14:paraId="7D245848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Date</w:t>
            </w:r>
          </w:p>
        </w:tc>
        <w:tc>
          <w:tcPr>
            <w:tcW w:w="1890" w:type="dxa"/>
            <w:vAlign w:val="top"/>
          </w:tcPr>
          <w:p w14:paraId="765BC547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Responsible Author</w:t>
            </w:r>
          </w:p>
        </w:tc>
        <w:tc>
          <w:tcPr>
            <w:tcW w:w="8635" w:type="dxa"/>
            <w:vAlign w:val="top"/>
          </w:tcPr>
          <w:p w14:paraId="39AC300D" w14:textId="77777777" w:rsidR="005B1F8F" w:rsidRDefault="005B1F8F" w:rsidP="0056069C">
            <w:pPr>
              <w:pStyle w:val="Body"/>
              <w:spacing w:beforeLines="40" w:before="96" w:afterLines="40" w:after="96"/>
            </w:pPr>
            <w:r>
              <w:t>Description of Change</w:t>
            </w:r>
          </w:p>
        </w:tc>
      </w:tr>
      <w:tr w:rsidR="0056069C" w14:paraId="023B1DDD" w14:textId="77777777" w:rsidTr="00FA5F6F">
        <w:trPr>
          <w:jc w:val="center"/>
        </w:trPr>
        <w:tc>
          <w:tcPr>
            <w:tcW w:w="843" w:type="dxa"/>
          </w:tcPr>
          <w:p w14:paraId="5846FF2D" w14:textId="77777777" w:rsidR="0056069C" w:rsidRDefault="0056069C" w:rsidP="0056069C">
            <w:pPr>
              <w:pStyle w:val="Body"/>
              <w:spacing w:beforeLines="40" w:before="96" w:afterLines="40" w:after="96"/>
              <w:jc w:val="center"/>
            </w:pPr>
            <w:r w:rsidRPr="00EC587D">
              <w:rPr>
                <w:highlight w:val="yellow"/>
              </w:rPr>
              <w:t>1.0</w:t>
            </w:r>
          </w:p>
        </w:tc>
        <w:tc>
          <w:tcPr>
            <w:tcW w:w="1582" w:type="dxa"/>
          </w:tcPr>
          <w:p w14:paraId="36B83917" w14:textId="77777777" w:rsidR="0056069C" w:rsidRDefault="0056069C" w:rsidP="0056069C">
            <w:pPr>
              <w:pStyle w:val="Body"/>
              <w:spacing w:beforeLines="40" w:before="96" w:afterLines="40" w:after="96"/>
              <w:jc w:val="center"/>
            </w:pPr>
            <w:r w:rsidRPr="00EC587D">
              <w:rPr>
                <w:highlight w:val="yellow"/>
              </w:rPr>
              <w:t>May 30, 2025</w:t>
            </w:r>
          </w:p>
        </w:tc>
        <w:tc>
          <w:tcPr>
            <w:tcW w:w="1890" w:type="dxa"/>
          </w:tcPr>
          <w:p w14:paraId="5472F5BB" w14:textId="77777777" w:rsidR="0056069C" w:rsidRDefault="0056069C" w:rsidP="00687DE7">
            <w:pPr>
              <w:pStyle w:val="Body"/>
              <w:spacing w:beforeLines="40" w:before="96" w:afterLines="40" w:after="96"/>
              <w:jc w:val="center"/>
            </w:pPr>
            <w:r w:rsidRPr="00EC587D">
              <w:rPr>
                <w:highlight w:val="yellow"/>
              </w:rPr>
              <w:t>Nate Lee</w:t>
            </w:r>
            <w:r w:rsidRPr="00EC587D">
              <w:rPr>
                <w:highlight w:val="yellow"/>
              </w:rPr>
              <w:br/>
              <w:t>Andrew Bennett</w:t>
            </w:r>
            <w:r w:rsidR="00687DE7">
              <w:rPr>
                <w:highlight w:val="yellow"/>
              </w:rPr>
              <w:br/>
            </w:r>
            <w:r w:rsidRPr="00EC587D">
              <w:rPr>
                <w:highlight w:val="yellow"/>
              </w:rPr>
              <w:t>Ernie Riviere</w:t>
            </w:r>
          </w:p>
        </w:tc>
        <w:tc>
          <w:tcPr>
            <w:tcW w:w="8635" w:type="dxa"/>
          </w:tcPr>
          <w:p w14:paraId="5949E09F" w14:textId="77777777" w:rsidR="0056069C" w:rsidRDefault="0056069C" w:rsidP="0056069C">
            <w:pPr>
              <w:pStyle w:val="Body"/>
              <w:spacing w:beforeLines="40" w:before="96" w:afterLines="40" w:after="96"/>
            </w:pPr>
            <w:r w:rsidRPr="00EC587D">
              <w:rPr>
                <w:highlight w:val="yellow"/>
              </w:rPr>
              <w:t>Initial release of MITRE ACT templates and work</w:t>
            </w:r>
            <w:r w:rsidR="00276253">
              <w:rPr>
                <w:highlight w:val="yellow"/>
              </w:rPr>
              <w:t xml:space="preserve"> </w:t>
            </w:r>
            <w:r w:rsidRPr="00EC587D">
              <w:rPr>
                <w:highlight w:val="yellow"/>
              </w:rPr>
              <w:t>aids.</w:t>
            </w:r>
          </w:p>
        </w:tc>
      </w:tr>
    </w:tbl>
    <w:p w14:paraId="30F5628E" w14:textId="77777777" w:rsidR="005B1F8F" w:rsidRDefault="005B1F8F" w:rsidP="005B1F8F"/>
    <w:p w14:paraId="28EF55DA" w14:textId="77777777" w:rsidR="00810B85" w:rsidRDefault="00810B85" w:rsidP="00810B85">
      <w:pPr>
        <w:pStyle w:val="FrontMatterHeader"/>
      </w:pPr>
      <w:r>
        <w:t>Purpose</w:t>
      </w:r>
    </w:p>
    <w:p w14:paraId="00BD60A5" w14:textId="2F91E97C" w:rsidR="00810B85" w:rsidRPr="008473DF" w:rsidRDefault="00810B85" w:rsidP="00810B85">
      <w:pPr>
        <w:rPr>
          <w:b/>
        </w:rPr>
      </w:pPr>
      <w:r w:rsidRPr="008473DF">
        <w:t xml:space="preserve">This </w:t>
      </w:r>
      <w:r>
        <w:t>System Securi</w:t>
      </w:r>
      <w:r w:rsidR="00B468CF">
        <w:t>t</w:t>
      </w:r>
      <w:r>
        <w:t>y Plan (SS</w:t>
      </w:r>
      <w:r w:rsidRPr="008473DF">
        <w:t xml:space="preserve">P) </w:t>
      </w:r>
      <w:r w:rsidR="00B468CF">
        <w:t xml:space="preserve">Document </w:t>
      </w:r>
      <w:r w:rsidRPr="008473DF">
        <w:t xml:space="preserve">Evaluation Checklist is designed to help assess the completeness of the application’s </w:t>
      </w:r>
      <w:r w:rsidR="00C56C5A">
        <w:t>SSP</w:t>
      </w:r>
      <w:r w:rsidRPr="008473DF">
        <w:t>.</w:t>
      </w:r>
      <w:r>
        <w:t xml:space="preserve"> </w:t>
      </w:r>
      <w:r w:rsidRPr="008473DF">
        <w:t xml:space="preserve">The evaluation criteria were derived from </w:t>
      </w:r>
      <w:r>
        <w:t xml:space="preserve">industry best practices and from </w:t>
      </w:r>
      <w:r w:rsidRPr="0059144B">
        <w:rPr>
          <w:highlight w:val="yellow"/>
        </w:rPr>
        <w:t>&lt;Organization&gt;</w:t>
      </w:r>
      <w:r>
        <w:t xml:space="preserve">’s policies and </w:t>
      </w:r>
      <w:r w:rsidRPr="008473DF">
        <w:t>procedures.</w:t>
      </w:r>
    </w:p>
    <w:p w14:paraId="7C314240" w14:textId="77777777" w:rsidR="00810B85" w:rsidRPr="003A1943" w:rsidRDefault="00810B85" w:rsidP="00810B85">
      <w:pPr>
        <w:rPr>
          <w:u w:val="single"/>
        </w:rPr>
      </w:pPr>
      <w:r w:rsidRPr="003A1943">
        <w:rPr>
          <w:u w:val="single"/>
        </w:rPr>
        <w:t>How the Checklist Is Used:</w:t>
      </w:r>
    </w:p>
    <w:p w14:paraId="08C786D1" w14:textId="798643E7" w:rsidR="00810B85" w:rsidRPr="008473DF" w:rsidRDefault="00810B85" w:rsidP="00810B85">
      <w:pPr>
        <w:pStyle w:val="Numberedlist"/>
      </w:pPr>
      <w:r w:rsidRPr="008473DF">
        <w:t xml:space="preserve">The </w:t>
      </w:r>
      <w:r w:rsidR="008D502C">
        <w:t>document</w:t>
      </w:r>
      <w:r w:rsidRPr="008473DF">
        <w:t xml:space="preserve"> is reviewed to verify that each of the</w:t>
      </w:r>
      <w:r>
        <w:t xml:space="preserve"> </w:t>
      </w:r>
      <w:r w:rsidRPr="008473DF">
        <w:t>requirements noted in the checklist is adequately addresse</w:t>
      </w:r>
      <w:r w:rsidR="00126E2E">
        <w:t>d</w:t>
      </w:r>
      <w:r w:rsidR="00465C1D">
        <w:t xml:space="preserve"> in the document</w:t>
      </w:r>
      <w:r w:rsidRPr="008473DF">
        <w:t>.</w:t>
      </w:r>
    </w:p>
    <w:p w14:paraId="698BBEA3" w14:textId="2B6FD1D6" w:rsidR="00810B85" w:rsidRPr="008473DF" w:rsidRDefault="00465C1D" w:rsidP="00810B85">
      <w:pPr>
        <w:pStyle w:val="Numberedlist"/>
      </w:pPr>
      <w:r>
        <w:t>The S</w:t>
      </w:r>
      <w:r w:rsidR="00810B85" w:rsidRPr="008473DF">
        <w:t>tatus column indicat</w:t>
      </w:r>
      <w:r>
        <w:t xml:space="preserve">es </w:t>
      </w:r>
      <w:r w:rsidR="00810B85" w:rsidRPr="008473DF">
        <w:t>whether each requirement is:</w:t>
      </w:r>
    </w:p>
    <w:p w14:paraId="311D74B1" w14:textId="77777777" w:rsidR="00810B85" w:rsidRPr="008473DF" w:rsidRDefault="00810B85" w:rsidP="00810B85">
      <w:pPr>
        <w:pStyle w:val="Numberedlist"/>
        <w:numPr>
          <w:ilvl w:val="1"/>
          <w:numId w:val="36"/>
        </w:numPr>
      </w:pPr>
      <w:r w:rsidRPr="008473DF">
        <w:rPr>
          <w:b/>
        </w:rPr>
        <w:t>Met</w:t>
      </w:r>
      <w:r w:rsidRPr="008473DF">
        <w:t xml:space="preserve"> </w:t>
      </w:r>
      <w:r w:rsidRPr="008473DF">
        <w:rPr>
          <w:b/>
        </w:rPr>
        <w:t>-</w:t>
      </w:r>
      <w:r w:rsidRPr="008473DF">
        <w:t xml:space="preserve"> The requirement has been completely satisfied, and no additional information needs to be documented</w:t>
      </w:r>
      <w:r>
        <w:t>.</w:t>
      </w:r>
    </w:p>
    <w:p w14:paraId="52127F58" w14:textId="77777777" w:rsidR="00810B85" w:rsidRPr="008473DF" w:rsidRDefault="00810B85" w:rsidP="00810B85">
      <w:pPr>
        <w:pStyle w:val="Numberedlist"/>
        <w:numPr>
          <w:ilvl w:val="1"/>
          <w:numId w:val="36"/>
        </w:numPr>
        <w:rPr>
          <w:b/>
        </w:rPr>
      </w:pPr>
      <w:r w:rsidRPr="008473DF">
        <w:rPr>
          <w:b/>
        </w:rPr>
        <w:t xml:space="preserve">Partial - </w:t>
      </w:r>
      <w:r w:rsidRPr="008473DF">
        <w:t xml:space="preserve">The requirement has been partially satisfied but there is still missing information as explained in the </w:t>
      </w:r>
      <w:r w:rsidRPr="008473DF">
        <w:rPr>
          <w:b/>
        </w:rPr>
        <w:t>Comments</w:t>
      </w:r>
      <w:r w:rsidRPr="008473DF">
        <w:t xml:space="preserve"> column</w:t>
      </w:r>
      <w:r>
        <w:t>.</w:t>
      </w:r>
    </w:p>
    <w:p w14:paraId="2AAC3307" w14:textId="77777777" w:rsidR="00810B85" w:rsidRPr="008473DF" w:rsidRDefault="00810B85" w:rsidP="00810B85">
      <w:pPr>
        <w:pStyle w:val="Numberedlist"/>
        <w:numPr>
          <w:ilvl w:val="1"/>
          <w:numId w:val="36"/>
        </w:numPr>
        <w:rPr>
          <w:b/>
        </w:rPr>
      </w:pPr>
      <w:r w:rsidRPr="008473DF">
        <w:rPr>
          <w:b/>
        </w:rPr>
        <w:t xml:space="preserve">Not Met - </w:t>
      </w:r>
      <w:r w:rsidRPr="008473DF">
        <w:t xml:space="preserve">The requirement has not been satisfied and any additional information noting the reasons are provided in the </w:t>
      </w:r>
      <w:r w:rsidRPr="008473DF">
        <w:rPr>
          <w:b/>
        </w:rPr>
        <w:t xml:space="preserve">Comments </w:t>
      </w:r>
      <w:r w:rsidRPr="008473DF">
        <w:t>column</w:t>
      </w:r>
      <w:r>
        <w:t>.</w:t>
      </w:r>
    </w:p>
    <w:p w14:paraId="2B2E6823" w14:textId="661C6434" w:rsidR="00810B85" w:rsidRPr="008473DF" w:rsidRDefault="00810B85" w:rsidP="00810B85">
      <w:pPr>
        <w:pStyle w:val="Numberedlist"/>
        <w:numPr>
          <w:ilvl w:val="1"/>
          <w:numId w:val="36"/>
        </w:numPr>
        <w:rPr>
          <w:b/>
        </w:rPr>
      </w:pPr>
      <w:r w:rsidRPr="008473DF">
        <w:rPr>
          <w:b/>
        </w:rPr>
        <w:t xml:space="preserve">N/A - </w:t>
      </w:r>
      <w:r w:rsidRPr="008473DF">
        <w:t xml:space="preserve">The requirement is not applicable to the system that is being evaluated and the reason that it is not applicable is provided in the </w:t>
      </w:r>
      <w:r w:rsidRPr="008473DF">
        <w:rPr>
          <w:b/>
        </w:rPr>
        <w:t xml:space="preserve">Comments </w:t>
      </w:r>
      <w:r w:rsidRPr="008473DF">
        <w:t>column</w:t>
      </w:r>
      <w:r>
        <w:t>.</w:t>
      </w:r>
    </w:p>
    <w:p w14:paraId="2E5DE354" w14:textId="40C5A81B" w:rsidR="00810B85" w:rsidRDefault="00810B85" w:rsidP="00810B85">
      <w:pPr>
        <w:pStyle w:val="Numberedlist"/>
      </w:pPr>
      <w:r w:rsidRPr="008473DF">
        <w:t xml:space="preserve">The </w:t>
      </w:r>
      <w:r w:rsidR="00D27369">
        <w:t>C</w:t>
      </w:r>
      <w:r w:rsidRPr="008473DF">
        <w:t>omments column contains an explanation if a control is not met, partially met, or not applicable.</w:t>
      </w:r>
    </w:p>
    <w:p w14:paraId="111B5B04" w14:textId="006C08D3" w:rsidR="00D27369" w:rsidRPr="00461EB4" w:rsidRDefault="00D27369" w:rsidP="00810B85">
      <w:pPr>
        <w:pStyle w:val="Numberedlist"/>
      </w:pPr>
      <w:r>
        <w:t xml:space="preserve">The Low, Moderate, and High columns indicate </w:t>
      </w:r>
      <w:r w:rsidR="00B468CF">
        <w:t>whether or not the control is part of the Low, Moderate, or High control baselines.</w:t>
      </w:r>
    </w:p>
    <w:p w14:paraId="3D92E29D" w14:textId="5B821869" w:rsidR="008839B1" w:rsidRPr="00461EB4" w:rsidRDefault="008839B1" w:rsidP="005B1F8F"/>
    <w:p w14:paraId="470C66CB" w14:textId="77777777" w:rsidR="005B1F8F" w:rsidRPr="00461EB4" w:rsidRDefault="005B1F8F" w:rsidP="005B1F8F">
      <w:pPr>
        <w:pStyle w:val="GuidancetoAuthor"/>
        <w:rPr>
          <w:b/>
          <w:bCs/>
        </w:rPr>
      </w:pPr>
      <w:bookmarkStart w:id="1" w:name="_Hlk198542336"/>
      <w:r w:rsidRPr="00461EB4">
        <w:rPr>
          <w:b/>
          <w:bCs/>
        </w:rPr>
        <w:t>Note to the Author</w:t>
      </w:r>
      <w:r>
        <w:rPr>
          <w:b/>
          <w:bCs/>
        </w:rPr>
        <w:t xml:space="preserve"> Using this Template:</w:t>
      </w:r>
    </w:p>
    <w:p w14:paraId="41D057B5" w14:textId="77777777" w:rsidR="005B1F8F" w:rsidRDefault="005B1F8F" w:rsidP="005B1F8F">
      <w:pPr>
        <w:pStyle w:val="GuidancetoAuthor"/>
      </w:pPr>
      <w:r>
        <w:t xml:space="preserve">This is a </w:t>
      </w:r>
      <w:r>
        <w:rPr>
          <w:i/>
          <w:iCs/>
        </w:rPr>
        <w:t xml:space="preserve">template </w:t>
      </w:r>
      <w:r>
        <w:t xml:space="preserve">for producing a MITRE ACT </w:t>
      </w:r>
      <w:r w:rsidR="00507421">
        <w:t>template</w:t>
      </w:r>
      <w:r>
        <w:t xml:space="preserve"> tailored to your specific organization. Everything in this template can and should be customized by you to meet your organization’s specific needs and objectives.</w:t>
      </w:r>
    </w:p>
    <w:p w14:paraId="70C18C0C" w14:textId="77777777" w:rsidR="005B1F8F" w:rsidRPr="00B0756C" w:rsidRDefault="005B1F8F" w:rsidP="005B1F8F">
      <w:pPr>
        <w:pStyle w:val="GuidancetoAuthor"/>
        <w:rPr>
          <w:i/>
          <w:iCs/>
        </w:rPr>
      </w:pPr>
      <w:r>
        <w:t xml:space="preserve">Various objects and sections of text throughout the template are </w:t>
      </w:r>
      <w:r w:rsidRPr="00FA5F6F">
        <w:rPr>
          <w:highlight w:val="yellow"/>
        </w:rPr>
        <w:t xml:space="preserve">highlighted </w:t>
      </w:r>
      <w:r>
        <w:t xml:space="preserve">– these are </w:t>
      </w:r>
      <w:r w:rsidRPr="00420C6C">
        <w:rPr>
          <w:b/>
          <w:bCs/>
        </w:rPr>
        <w:t>items that are very likely to require customization</w:t>
      </w:r>
      <w:r>
        <w:t xml:space="preserve">, but you are free and encouraged to </w:t>
      </w:r>
      <w:r w:rsidRPr="00420C6C">
        <w:rPr>
          <w:b/>
          <w:bCs/>
        </w:rPr>
        <w:t xml:space="preserve">edit the entire </w:t>
      </w:r>
      <w:r>
        <w:rPr>
          <w:b/>
          <w:bCs/>
        </w:rPr>
        <w:t xml:space="preserve">document and </w:t>
      </w:r>
      <w:r w:rsidRPr="00420C6C">
        <w:rPr>
          <w:b/>
          <w:bCs/>
        </w:rPr>
        <w:t>process</w:t>
      </w:r>
      <w:r>
        <w:t xml:space="preserve"> to suit your organization’s needs. By documenting your actual ACT process (including how it deviates from the baseline herein) in this </w:t>
      </w:r>
      <w:r w:rsidR="00DA24BF">
        <w:t>template</w:t>
      </w:r>
      <w:r>
        <w:t xml:space="preserve"> you are ensuring that your ACT assessments are consistent, repeatable, and can be accurately compared to assessments from other organizations’ implementations of ACT.</w:t>
      </w:r>
    </w:p>
    <w:bookmarkEnd w:id="1"/>
    <w:p w14:paraId="4C26ABA2" w14:textId="77777777" w:rsidR="005B1F8F" w:rsidRDefault="005B1F8F" w:rsidP="005B1F8F">
      <w:pPr>
        <w:rPr>
          <w:rFonts w:ascii="Arial Narrow" w:eastAsia="Times New Roman" w:hAnsi="Arial Narrow" w:cs="Times New Roman"/>
          <w:b/>
          <w:sz w:val="36"/>
          <w:szCs w:val="24"/>
        </w:rPr>
      </w:pPr>
      <w:r>
        <w:lastRenderedPageBreak/>
        <w:br w:type="page"/>
      </w:r>
    </w:p>
    <w:bookmarkEnd w:id="0"/>
    <w:p w14:paraId="5FF9C749" w14:textId="77777777" w:rsidR="00FA5F6F" w:rsidRPr="002D563B" w:rsidRDefault="00FA5F6F" w:rsidP="00FA5F6F"/>
    <w:p w14:paraId="0C5F20C1" w14:textId="77777777" w:rsidR="00FA5F6F" w:rsidRDefault="00FA5F6F" w:rsidP="00FA5F6F">
      <w:pPr>
        <w:pStyle w:val="FrontMatterHeader"/>
      </w:pPr>
      <w:r>
        <w:t>Topics Quick Reference</w:t>
      </w:r>
    </w:p>
    <w:p w14:paraId="39AD7CF7" w14:textId="1F66126C" w:rsidR="003D683C" w:rsidRDefault="0056492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asciiTheme="minorHAnsi" w:hAnsiTheme="minorHAnsi"/>
        </w:rPr>
        <w:fldChar w:fldCharType="begin"/>
      </w:r>
      <w:r>
        <w:instrText xml:space="preserve"> TOC \o "1-3" \h \z \u </w:instrText>
      </w:r>
      <w:r>
        <w:rPr>
          <w:rFonts w:asciiTheme="minorHAnsi" w:hAnsiTheme="minorHAnsi"/>
        </w:rPr>
        <w:fldChar w:fldCharType="separate"/>
      </w:r>
      <w:hyperlink w:anchor="_Toc199515887" w:history="1">
        <w:r w:rsidR="003D683C" w:rsidRPr="00A813D3">
          <w:rPr>
            <w:rStyle w:val="Hyperlink"/>
            <w:noProof/>
          </w:rPr>
          <w:t>1.</w:t>
        </w:r>
        <w:r w:rsidR="003D68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3D683C" w:rsidRPr="00A813D3">
          <w:rPr>
            <w:rStyle w:val="Hyperlink"/>
            <w:noProof/>
          </w:rPr>
          <w:t>Assessment Logistics</w:t>
        </w:r>
        <w:r w:rsidR="003D683C">
          <w:rPr>
            <w:noProof/>
            <w:webHidden/>
          </w:rPr>
          <w:tab/>
        </w:r>
        <w:r w:rsidR="003D683C">
          <w:rPr>
            <w:noProof/>
            <w:webHidden/>
          </w:rPr>
          <w:fldChar w:fldCharType="begin"/>
        </w:r>
        <w:r w:rsidR="003D683C">
          <w:rPr>
            <w:noProof/>
            <w:webHidden/>
          </w:rPr>
          <w:instrText xml:space="preserve"> PAGEREF _Toc199515887 \h </w:instrText>
        </w:r>
        <w:r w:rsidR="003D683C">
          <w:rPr>
            <w:noProof/>
            <w:webHidden/>
          </w:rPr>
        </w:r>
        <w:r w:rsidR="003D683C">
          <w:rPr>
            <w:noProof/>
            <w:webHidden/>
          </w:rPr>
          <w:fldChar w:fldCharType="separate"/>
        </w:r>
        <w:r w:rsidR="003D683C">
          <w:rPr>
            <w:noProof/>
            <w:webHidden/>
          </w:rPr>
          <w:t>1</w:t>
        </w:r>
        <w:r w:rsidR="003D683C">
          <w:rPr>
            <w:noProof/>
            <w:webHidden/>
          </w:rPr>
          <w:fldChar w:fldCharType="end"/>
        </w:r>
      </w:hyperlink>
    </w:p>
    <w:p w14:paraId="4F9FEB5E" w14:textId="3049C0A6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88" w:history="1">
        <w:r w:rsidRPr="00A813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15549B" w14:textId="2E8EE92A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89" w:history="1">
        <w:r w:rsidRPr="00A813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Access Control (AC)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5BA7E2" w14:textId="3001EFA7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0" w:history="1">
        <w:r w:rsidRPr="00A813D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Awareness and Training (AT)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446051" w14:textId="03B63AF5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1" w:history="1">
        <w:r w:rsidRPr="00A813D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Audit and Accountability (AU)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2FEDC0" w14:textId="0D2CAFE8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2" w:history="1">
        <w:r w:rsidRPr="00A813D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Security Assessment and Authorization (CA)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C0AF00" w14:textId="6F65BA1C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3" w:history="1">
        <w:r w:rsidRPr="00A813D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Configuration Management (CM)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065B15" w14:textId="53ED8479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4" w:history="1">
        <w:r w:rsidRPr="00A813D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Contingency Planning (CP)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DE1046D" w14:textId="49AAE1C6" w:rsidR="003D683C" w:rsidRDefault="003D68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5" w:history="1">
        <w:r w:rsidRPr="00A813D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Identification and Authentication (IA)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73B499" w14:textId="2851A95A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6" w:history="1">
        <w:r w:rsidRPr="00A813D3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Incident Response (IR)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E413BF" w14:textId="621A8DD1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7" w:history="1">
        <w:r w:rsidRPr="00A813D3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Maintenance (MA)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1D648C6" w14:textId="5CBA62AD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8" w:history="1">
        <w:r w:rsidRPr="00A813D3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Media Protection (MP)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4B2AB39" w14:textId="4140A6E0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899" w:history="1">
        <w:r w:rsidRPr="00A813D3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Physical and Environmental Protection (PE)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55F74A2" w14:textId="2F917FBD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0" w:history="1">
        <w:r w:rsidRPr="00A813D3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Planning (PL)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A0A5D44" w14:textId="1A12B962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1" w:history="1">
        <w:r w:rsidRPr="00A813D3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Personnel Security (PS)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AA8E1A1" w14:textId="57D1BF5E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2" w:history="1">
        <w:r w:rsidRPr="00A813D3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Risk Assessment (RA)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BE4B4DB" w14:textId="426102FF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3" w:history="1">
        <w:r w:rsidRPr="00A813D3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System and Services Acquisition (SA)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FFB0774" w14:textId="4AC4C699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4" w:history="1">
        <w:r w:rsidRPr="00A813D3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System and Communications Protection (SC)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C59DB6F" w14:textId="7A28CF5A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5" w:history="1">
        <w:r w:rsidRPr="00A813D3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System and Information Integrity (SI)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E44198C" w14:textId="5EFF91B2" w:rsidR="003D683C" w:rsidRDefault="003D683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9515906" w:history="1">
        <w:r w:rsidRPr="00A813D3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13D3">
          <w:rPr>
            <w:rStyle w:val="Hyperlink"/>
            <w:noProof/>
          </w:rPr>
          <w:t>Additional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_Toc199515906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B035507" w14:textId="1595031A" w:rsidR="00564921" w:rsidRPr="00564921" w:rsidRDefault="00564921" w:rsidP="00564921">
      <w:r>
        <w:fldChar w:fldCharType="end"/>
      </w:r>
    </w:p>
    <w:p w14:paraId="29E1CEBA" w14:textId="77777777" w:rsidR="00553C5D" w:rsidRDefault="00553C5D" w:rsidP="001F1EE1">
      <w:pPr>
        <w:pStyle w:val="Heading1"/>
        <w:sectPr w:rsidR="00553C5D" w:rsidSect="00F50203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3" w:name="_Toc198559058"/>
    </w:p>
    <w:p w14:paraId="7D21D6CB" w14:textId="27CBA200" w:rsidR="00F50203" w:rsidRDefault="007F6C25" w:rsidP="00F50203">
      <w:pPr>
        <w:pStyle w:val="Heading1"/>
      </w:pPr>
      <w:bookmarkStart w:id="4" w:name="_Toc199511357"/>
      <w:bookmarkStart w:id="5" w:name="_Toc199515887"/>
      <w:bookmarkStart w:id="6" w:name="_Hlk199511369"/>
      <w:bookmarkStart w:id="7" w:name="_Hlk198801540"/>
      <w:bookmarkEnd w:id="3"/>
      <w:r>
        <w:lastRenderedPageBreak/>
        <w:t>Evaluation</w:t>
      </w:r>
      <w:r w:rsidR="00F50203">
        <w:t xml:space="preserve"> Logistics</w:t>
      </w:r>
      <w:bookmarkEnd w:id="4"/>
      <w:bookmarkEnd w:id="5"/>
    </w:p>
    <w:p w14:paraId="163A1918" w14:textId="3C6C283E" w:rsidR="00F50203" w:rsidRDefault="00F50203" w:rsidP="00F50203">
      <w:pPr>
        <w:pStyle w:val="Caption"/>
        <w:keepNext/>
      </w:pPr>
      <w:r>
        <w:t xml:space="preserve">Table </w:t>
      </w:r>
      <w:fldSimple w:instr=" SEQ Table \* ARABIC ">
        <w:r w:rsidR="000A597D">
          <w:rPr>
            <w:noProof/>
          </w:rPr>
          <w:t>1</w:t>
        </w:r>
      </w:fldSimple>
      <w:r>
        <w:t xml:space="preserve">. </w:t>
      </w:r>
      <w:r w:rsidR="007F6C25">
        <w:t>Evaluation</w:t>
      </w:r>
      <w:r>
        <w:t xml:space="preserve"> Logistics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875"/>
        <w:gridCol w:w="10075"/>
      </w:tblGrid>
      <w:tr w:rsidR="00F50203" w14:paraId="474C67B9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E15E0C" w14:textId="3C9F3584" w:rsidR="00F50203" w:rsidRPr="006C431F" w:rsidRDefault="003C0D1A" w:rsidP="00E712B4">
            <w:pPr>
              <w:pStyle w:val="TableText"/>
              <w:jc w:val="right"/>
            </w:pPr>
            <w:r>
              <w:t xml:space="preserve">Official </w:t>
            </w:r>
            <w:r w:rsidR="00F50203" w:rsidRPr="00751CBE">
              <w:t>System Name</w:t>
            </w:r>
          </w:p>
        </w:tc>
        <w:tc>
          <w:tcPr>
            <w:tcW w:w="10075" w:type="dxa"/>
          </w:tcPr>
          <w:p w14:paraId="59E1D244" w14:textId="77777777" w:rsidR="00F50203" w:rsidRPr="006C431F" w:rsidRDefault="00F50203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C68">
              <w:rPr>
                <w:highlight w:val="yellow"/>
              </w:rPr>
              <w:t>Official System Name</w:t>
            </w:r>
          </w:p>
        </w:tc>
      </w:tr>
      <w:tr w:rsidR="00F50203" w14:paraId="5B98AE39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34090F" w14:textId="77777777" w:rsidR="00F50203" w:rsidRPr="006C431F" w:rsidRDefault="00F50203" w:rsidP="00E712B4">
            <w:pPr>
              <w:pStyle w:val="TableText"/>
              <w:jc w:val="right"/>
            </w:pPr>
            <w:r w:rsidRPr="00751CBE">
              <w:t>System Acronym</w:t>
            </w:r>
          </w:p>
        </w:tc>
        <w:tc>
          <w:tcPr>
            <w:tcW w:w="10075" w:type="dxa"/>
          </w:tcPr>
          <w:p w14:paraId="3C4C7105" w14:textId="77777777" w:rsidR="00F50203" w:rsidRPr="006C431F" w:rsidRDefault="00F50203" w:rsidP="00E712B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0C68">
              <w:rPr>
                <w:highlight w:val="yellow"/>
              </w:rPr>
              <w:t>ABCD</w:t>
            </w:r>
          </w:p>
        </w:tc>
      </w:tr>
      <w:tr w:rsidR="00DB0788" w14:paraId="5A4F149F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bottom"/>
          </w:tcPr>
          <w:p w14:paraId="36EF32DE" w14:textId="6F4E5277" w:rsidR="00DB0788" w:rsidRDefault="003C0D1A" w:rsidP="00E712B4">
            <w:pPr>
              <w:pStyle w:val="TableText"/>
              <w:jc w:val="right"/>
            </w:pPr>
            <w:r>
              <w:t>Document Name</w:t>
            </w:r>
          </w:p>
        </w:tc>
        <w:tc>
          <w:tcPr>
            <w:tcW w:w="10075" w:type="dxa"/>
          </w:tcPr>
          <w:p w14:paraId="117F438C" w14:textId="77777777" w:rsidR="00DB0788" w:rsidRPr="00CC3AC9" w:rsidRDefault="00DB0788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DB0788" w14:paraId="3862BD59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bottom"/>
          </w:tcPr>
          <w:p w14:paraId="7592D579" w14:textId="03248B45" w:rsidR="00DB0788" w:rsidRDefault="003C0D1A" w:rsidP="00E712B4">
            <w:pPr>
              <w:pStyle w:val="TableText"/>
              <w:jc w:val="right"/>
            </w:pPr>
            <w:r>
              <w:t>Document Version</w:t>
            </w:r>
            <w:r w:rsidR="004E0994">
              <w:t xml:space="preserve"> / Date</w:t>
            </w:r>
          </w:p>
        </w:tc>
        <w:tc>
          <w:tcPr>
            <w:tcW w:w="10075" w:type="dxa"/>
          </w:tcPr>
          <w:p w14:paraId="1D148C9A" w14:textId="77777777" w:rsidR="00DB0788" w:rsidRPr="00CC3AC9" w:rsidRDefault="00DB0788" w:rsidP="00E712B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</w:tr>
      <w:bookmarkEnd w:id="6"/>
      <w:tr w:rsidR="00F50203" w14:paraId="299B9E41" w14:textId="77777777" w:rsidTr="00E71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bottom"/>
          </w:tcPr>
          <w:p w14:paraId="5976EE1F" w14:textId="77777777" w:rsidR="00F50203" w:rsidRPr="006C431F" w:rsidRDefault="00F50203" w:rsidP="00E712B4">
            <w:pPr>
              <w:pStyle w:val="TableText"/>
              <w:jc w:val="right"/>
            </w:pPr>
            <w:r>
              <w:t>Assessment Date(s)</w:t>
            </w:r>
          </w:p>
        </w:tc>
        <w:tc>
          <w:tcPr>
            <w:tcW w:w="10075" w:type="dxa"/>
          </w:tcPr>
          <w:p w14:paraId="429A0416" w14:textId="77777777" w:rsidR="00F50203" w:rsidRPr="006C431F" w:rsidRDefault="00F50203" w:rsidP="00E712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AC9">
              <w:rPr>
                <w:highlight w:val="yellow"/>
              </w:rPr>
              <w:t>Jan 1 – 3, 2025</w:t>
            </w:r>
          </w:p>
        </w:tc>
      </w:tr>
    </w:tbl>
    <w:p w14:paraId="69303529" w14:textId="07484FEF" w:rsidR="00BF3376" w:rsidRDefault="00BF3376" w:rsidP="00BF3376">
      <w:pPr>
        <w:pStyle w:val="TableCaption"/>
      </w:pPr>
      <w:r>
        <w:t xml:space="preserve">Table </w:t>
      </w:r>
      <w:fldSimple w:instr=" SEQ Table \* ARABIC ">
        <w:r w:rsidR="000A597D">
          <w:rPr>
            <w:noProof/>
          </w:rPr>
          <w:t>2</w:t>
        </w:r>
      </w:fldSimple>
      <w:r>
        <w:t xml:space="preserve">. </w:t>
      </w:r>
      <w:r w:rsidR="007F6C25">
        <w:t>Evaluator</w:t>
      </w:r>
      <w:r>
        <w:t>(s)</w:t>
      </w:r>
    </w:p>
    <w:tbl>
      <w:tblPr>
        <w:tblStyle w:val="ACTTableStyle1"/>
        <w:tblW w:w="5000" w:type="pct"/>
        <w:tblLook w:val="0420" w:firstRow="1" w:lastRow="0" w:firstColumn="0" w:lastColumn="0" w:noHBand="0" w:noVBand="1"/>
      </w:tblPr>
      <w:tblGrid>
        <w:gridCol w:w="3145"/>
        <w:gridCol w:w="3060"/>
        <w:gridCol w:w="2520"/>
        <w:gridCol w:w="1743"/>
        <w:gridCol w:w="2482"/>
      </w:tblGrid>
      <w:tr w:rsidR="00BF3376" w:rsidRPr="00CA03AF" w14:paraId="11F287EF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5" w:type="dxa"/>
          </w:tcPr>
          <w:p w14:paraId="79745A54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Role</w:t>
            </w:r>
          </w:p>
        </w:tc>
        <w:tc>
          <w:tcPr>
            <w:tcW w:w="3060" w:type="dxa"/>
          </w:tcPr>
          <w:p w14:paraId="7FBA530E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Name</w:t>
            </w:r>
          </w:p>
        </w:tc>
        <w:tc>
          <w:tcPr>
            <w:tcW w:w="2520" w:type="dxa"/>
          </w:tcPr>
          <w:p w14:paraId="2A113ABF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Organization</w:t>
            </w:r>
          </w:p>
        </w:tc>
        <w:tc>
          <w:tcPr>
            <w:tcW w:w="1743" w:type="dxa"/>
          </w:tcPr>
          <w:p w14:paraId="72077232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Phone Number</w:t>
            </w:r>
          </w:p>
        </w:tc>
        <w:tc>
          <w:tcPr>
            <w:tcW w:w="2482" w:type="dxa"/>
          </w:tcPr>
          <w:p w14:paraId="22B4ECF0" w14:textId="77777777" w:rsidR="00BF3376" w:rsidRPr="00CA03AF" w:rsidRDefault="00BF3376" w:rsidP="00E712B4">
            <w:pPr>
              <w:pStyle w:val="TableText"/>
              <w:rPr>
                <w:b w:val="0"/>
              </w:rPr>
            </w:pPr>
            <w:r w:rsidRPr="00CA03AF">
              <w:t>Email Address</w:t>
            </w:r>
          </w:p>
        </w:tc>
      </w:tr>
      <w:tr w:rsidR="00BF3376" w:rsidRPr="00CA03AF" w14:paraId="2638736E" w14:textId="77777777" w:rsidTr="00E712B4">
        <w:tc>
          <w:tcPr>
            <w:tcW w:w="3145" w:type="dxa"/>
          </w:tcPr>
          <w:p w14:paraId="2055A003" w14:textId="61435720" w:rsidR="00BF3376" w:rsidRPr="00CA03AF" w:rsidRDefault="00AD6509" w:rsidP="00E712B4">
            <w:pPr>
              <w:pStyle w:val="TableText"/>
              <w:rPr>
                <w:highlight w:val="yellow"/>
              </w:rPr>
            </w:pPr>
            <w:r>
              <w:t>M&amp;O</w:t>
            </w:r>
            <w:r w:rsidR="00BF3376">
              <w:t xml:space="preserve"> Assessor</w:t>
            </w:r>
          </w:p>
        </w:tc>
        <w:tc>
          <w:tcPr>
            <w:tcW w:w="3060" w:type="dxa"/>
          </w:tcPr>
          <w:p w14:paraId="0FE851CF" w14:textId="77777777" w:rsidR="00BF3376" w:rsidRPr="00CA03AF" w:rsidRDefault="00BF3376" w:rsidP="00E712B4">
            <w:pPr>
              <w:pStyle w:val="TableText"/>
            </w:pPr>
          </w:p>
        </w:tc>
        <w:tc>
          <w:tcPr>
            <w:tcW w:w="2520" w:type="dxa"/>
          </w:tcPr>
          <w:p w14:paraId="5E9726F2" w14:textId="77777777" w:rsidR="00BF3376" w:rsidRPr="00CA03AF" w:rsidRDefault="00BF3376" w:rsidP="00E712B4">
            <w:pPr>
              <w:pStyle w:val="TableText"/>
            </w:pPr>
            <w:r>
              <w:t>Assessment Team</w:t>
            </w:r>
          </w:p>
        </w:tc>
        <w:tc>
          <w:tcPr>
            <w:tcW w:w="1743" w:type="dxa"/>
          </w:tcPr>
          <w:p w14:paraId="67BE0D52" w14:textId="77777777" w:rsidR="00BF3376" w:rsidRPr="00CA03AF" w:rsidRDefault="00BF3376" w:rsidP="00E712B4">
            <w:pPr>
              <w:pStyle w:val="TableText"/>
            </w:pPr>
          </w:p>
        </w:tc>
        <w:tc>
          <w:tcPr>
            <w:tcW w:w="2482" w:type="dxa"/>
          </w:tcPr>
          <w:p w14:paraId="0111E2DA" w14:textId="77777777" w:rsidR="00BF3376" w:rsidRPr="00CA03AF" w:rsidRDefault="00BF3376" w:rsidP="00E712B4">
            <w:pPr>
              <w:pStyle w:val="TableText"/>
            </w:pPr>
          </w:p>
        </w:tc>
      </w:tr>
    </w:tbl>
    <w:p w14:paraId="56C47F99" w14:textId="5C8551D2" w:rsidR="006861F2" w:rsidRDefault="000A597D" w:rsidP="001F1EE1">
      <w:pPr>
        <w:pStyle w:val="Heading1"/>
      </w:pPr>
      <w:bookmarkStart w:id="8" w:name="_Toc199515888"/>
      <w:r>
        <w:t>General Requirements</w:t>
      </w:r>
      <w:bookmarkEnd w:id="8"/>
    </w:p>
    <w:p w14:paraId="362101F1" w14:textId="2DA5F047" w:rsidR="000A597D" w:rsidRDefault="000A597D" w:rsidP="000A597D">
      <w:pPr>
        <w:pStyle w:val="Caption"/>
        <w:keepNext/>
      </w:pPr>
      <w:bookmarkStart w:id="9" w:name="_Hlk199512854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General Requirements</w:t>
      </w:r>
    </w:p>
    <w:tbl>
      <w:tblPr>
        <w:tblStyle w:val="ACTTableStyle1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15"/>
        <w:gridCol w:w="5940"/>
        <w:gridCol w:w="1260"/>
        <w:gridCol w:w="5035"/>
      </w:tblGrid>
      <w:tr w:rsidR="00D60454" w14:paraId="47E5D13F" w14:textId="77777777" w:rsidTr="008A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C576463" w14:textId="07CF5DEA" w:rsidR="00D60454" w:rsidRDefault="00D60454" w:rsidP="008A3D29">
            <w:pPr>
              <w:pStyle w:val="TableText"/>
            </w:pPr>
            <w:bookmarkStart w:id="10" w:name="_Hlk198800052"/>
            <w:bookmarkStart w:id="11" w:name="_Hlk198736227"/>
            <w:bookmarkEnd w:id="7"/>
            <w:r>
              <w:t>Index</w:t>
            </w:r>
          </w:p>
        </w:tc>
        <w:tc>
          <w:tcPr>
            <w:tcW w:w="5940" w:type="dxa"/>
          </w:tcPr>
          <w:p w14:paraId="7FB2F5DD" w14:textId="3198DD62" w:rsidR="00D60454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 Check</w:t>
            </w:r>
          </w:p>
        </w:tc>
        <w:tc>
          <w:tcPr>
            <w:tcW w:w="1260" w:type="dxa"/>
          </w:tcPr>
          <w:p w14:paraId="49E38A7E" w14:textId="77777777" w:rsidR="00D60454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199514716"/>
            <w:r>
              <w:t>Status</w:t>
            </w:r>
          </w:p>
          <w:p w14:paraId="0F8F1F91" w14:textId="51B8FDAD" w:rsidR="00D60454" w:rsidRPr="004212BC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212BC">
              <w:rPr>
                <w:sz w:val="14"/>
                <w:szCs w:val="14"/>
              </w:rPr>
              <w:t>(Met, Partial, Not Met, or N/A)</w:t>
            </w:r>
            <w:bookmarkEnd w:id="12"/>
          </w:p>
        </w:tc>
        <w:tc>
          <w:tcPr>
            <w:tcW w:w="5035" w:type="dxa"/>
          </w:tcPr>
          <w:p w14:paraId="14FCF8E9" w14:textId="2D21AB6F" w:rsidR="00D60454" w:rsidRDefault="00D60454" w:rsidP="008A3D2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bookmarkEnd w:id="10"/>
      <w:tr w:rsidR="0057606F" w14:paraId="1F4F4303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99319E" w14:textId="5BD1BDFC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4E1166D2" w14:textId="236D969F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t xml:space="preserve">Is the SSP using the </w:t>
            </w:r>
            <w:r w:rsidR="00B11360">
              <w:t>most recent version of the</w:t>
            </w:r>
            <w:r w:rsidRPr="00C322B0">
              <w:t xml:space="preserve"> </w:t>
            </w:r>
            <w:r>
              <w:t>ACT</w:t>
            </w:r>
            <w:r w:rsidRPr="00C322B0">
              <w:t xml:space="preserve"> SSP template</w:t>
            </w:r>
            <w:r w:rsidR="00B11360">
              <w:t>?</w:t>
            </w:r>
            <w:r w:rsidRPr="00C322B0"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14:paraId="0CA259C3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62883B13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6DAAF860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CA8E46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7BC0F881" w14:textId="069B617A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a government or military system, is</w:t>
            </w:r>
            <w:r w:rsidRPr="00C322B0">
              <w:t xml:space="preserve"> the System Security Plan’s classification or sensitivity clearly marked?</w:t>
            </w:r>
          </w:p>
        </w:tc>
        <w:tc>
          <w:tcPr>
            <w:tcW w:w="1260" w:type="dxa"/>
            <w:shd w:val="clear" w:color="auto" w:fill="auto"/>
          </w:tcPr>
          <w:p w14:paraId="350A6E57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34E5C45D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6C0B420E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3077DD9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6173DB27" w14:textId="11F744CA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DD1">
              <w:t>Does the SSP have a Review Log and has it been maintained?</w:t>
            </w:r>
          </w:p>
        </w:tc>
        <w:tc>
          <w:tcPr>
            <w:tcW w:w="1260" w:type="dxa"/>
            <w:shd w:val="clear" w:color="auto" w:fill="auto"/>
          </w:tcPr>
          <w:p w14:paraId="34AB4188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2DB3F6AE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0DEED9FC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F212EB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5616A717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Provided </w:t>
            </w:r>
            <w:r w:rsidRPr="00C322B0">
              <w:t xml:space="preserve">the system name, acronym, </w:t>
            </w:r>
            <w:r>
              <w:t xml:space="preserve">and system of records </w:t>
            </w:r>
            <w:r w:rsidRPr="00C322B0">
              <w:t xml:space="preserve">(SOR) </w:t>
            </w:r>
            <w:r>
              <w:t>number (if applicable).</w:t>
            </w:r>
          </w:p>
          <w:p w14:paraId="0FCC7034" w14:textId="3E14EF8D" w:rsidR="0057606F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>(Section 2.</w:t>
            </w:r>
            <w:r>
              <w:t>3/System Identification and Security Level</w:t>
            </w:r>
            <w:r w:rsidRPr="00C322B0">
              <w:t>)</w:t>
            </w:r>
          </w:p>
        </w:tc>
        <w:tc>
          <w:tcPr>
            <w:tcW w:w="1260" w:type="dxa"/>
            <w:shd w:val="clear" w:color="auto" w:fill="auto"/>
          </w:tcPr>
          <w:p w14:paraId="30F94286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0ED49F45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6BD1A475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2D49B4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4436D807" w14:textId="77777777" w:rsidR="0057606F" w:rsidRPr="006727BC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Categorized the system as one of the following:</w:t>
            </w:r>
          </w:p>
          <w:p w14:paraId="070A5C4A" w14:textId="77777777" w:rsidR="0057606F" w:rsidRPr="006727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lastRenderedPageBreak/>
              <w:t xml:space="preserve">Major Application (MA) </w:t>
            </w:r>
          </w:p>
          <w:p w14:paraId="33832AE5" w14:textId="77777777" w:rsidR="0057606F" w:rsidRPr="006727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General Support System (GSS)</w:t>
            </w:r>
          </w:p>
          <w:p w14:paraId="4A116CE1" w14:textId="77777777" w:rsidR="0057606F" w:rsidRPr="006727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Cloud Service Provider (CSP)</w:t>
            </w:r>
          </w:p>
          <w:p w14:paraId="198ADDD7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Single-User Standalone System (SUSA)</w:t>
            </w:r>
          </w:p>
          <w:p w14:paraId="7F6D3C5F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Multi-User Standalone System (MUSA)</w:t>
            </w:r>
          </w:p>
          <w:p w14:paraId="1CB1FC5A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Closed Restricted Network (Local Area Network (LAN))</w:t>
            </w:r>
          </w:p>
          <w:p w14:paraId="732ADB7D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Wide Area Network (WAN)</w:t>
            </w:r>
          </w:p>
          <w:p w14:paraId="4E333F99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Interconnected System – Contractor-to-Contractor (C2C)</w:t>
            </w:r>
          </w:p>
          <w:p w14:paraId="1F1BADB8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Interconnected System – Contractor-to-Government (C2G)</w:t>
            </w:r>
          </w:p>
          <w:p w14:paraId="03E43D38" w14:textId="77777777" w:rsidR="0057606F" w:rsidRPr="0001174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6727BC">
              <w:t>&lt;Other System Type&gt;</w:t>
            </w:r>
          </w:p>
          <w:p w14:paraId="277137DD" w14:textId="660D4ADC" w:rsidR="0057606F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/>
              </w:rPr>
              <w:t>(Section 2.4/System Type Designation and Categorization/Classification)</w:t>
            </w:r>
          </w:p>
        </w:tc>
        <w:tc>
          <w:tcPr>
            <w:tcW w:w="1260" w:type="dxa"/>
            <w:shd w:val="clear" w:color="auto" w:fill="auto"/>
          </w:tcPr>
          <w:p w14:paraId="3D78D8FA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142BB529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4EA6B2EB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7E34E1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6C2ACDCB" w14:textId="77777777" w:rsidR="0057606F" w:rsidRPr="00C322B0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 xml:space="preserve">Provided the name of the </w:t>
            </w:r>
            <w:r w:rsidRPr="00C322B0">
              <w:rPr>
                <w:i/>
              </w:rPr>
              <w:t>internal</w:t>
            </w:r>
            <w:r w:rsidRPr="00C322B0">
              <w:t xml:space="preserve"> organization responsible for the system, to include the name of the organization, the address, the contract number and the contract name.</w:t>
            </w:r>
          </w:p>
          <w:p w14:paraId="59BF9173" w14:textId="4125CF38" w:rsidR="0057606F" w:rsidRPr="006727BC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>(Section 2.</w:t>
            </w:r>
            <w:r>
              <w:t>8/Responsible Parties</w:t>
            </w:r>
            <w:r w:rsidRPr="00C322B0">
              <w:t>)</w:t>
            </w:r>
          </w:p>
        </w:tc>
        <w:tc>
          <w:tcPr>
            <w:tcW w:w="1260" w:type="dxa"/>
            <w:shd w:val="clear" w:color="auto" w:fill="auto"/>
          </w:tcPr>
          <w:p w14:paraId="253BD055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02B40168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173B9A48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866A79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649A8BA7" w14:textId="77777777" w:rsidR="0057606F" w:rsidRPr="00C322B0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t xml:space="preserve">Provided the name of the </w:t>
            </w:r>
            <w:r w:rsidRPr="00C322B0">
              <w:rPr>
                <w:i/>
              </w:rPr>
              <w:t>external</w:t>
            </w:r>
            <w:r w:rsidRPr="00C322B0">
              <w:t xml:space="preserve"> organization responsible for the system (if applicable), to include:</w:t>
            </w:r>
          </w:p>
          <w:p w14:paraId="17EC7B29" w14:textId="77777777" w:rsidR="0057606F" w:rsidRPr="00C322B0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t xml:space="preserve">Organization Name </w:t>
            </w:r>
          </w:p>
          <w:p w14:paraId="663D802D" w14:textId="77777777" w:rsidR="0057606F" w:rsidRPr="00C322B0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t xml:space="preserve">Address </w:t>
            </w:r>
          </w:p>
          <w:p w14:paraId="606B2599" w14:textId="77777777" w:rsidR="0057606F" w:rsidRPr="00C322B0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t>Contract number</w:t>
            </w:r>
          </w:p>
          <w:p w14:paraId="098E43F7" w14:textId="77777777" w:rsidR="0057606F" w:rsidRPr="00C322B0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t xml:space="preserve">Contractor contact information </w:t>
            </w:r>
          </w:p>
          <w:p w14:paraId="43AF758E" w14:textId="31D204FE" w:rsidR="0057606F" w:rsidRPr="00C322B0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t>(</w:t>
            </w:r>
            <w:r>
              <w:t xml:space="preserve">Front Matter and </w:t>
            </w:r>
            <w:r w:rsidRPr="00C322B0">
              <w:t>Section 2.</w:t>
            </w:r>
            <w:r>
              <w:t>8/Responsible Parties</w:t>
            </w:r>
            <w:r w:rsidRPr="00C322B0">
              <w:t>)</w:t>
            </w:r>
          </w:p>
        </w:tc>
        <w:tc>
          <w:tcPr>
            <w:tcW w:w="1260" w:type="dxa"/>
            <w:shd w:val="clear" w:color="auto" w:fill="auto"/>
          </w:tcPr>
          <w:p w14:paraId="3D3D9B02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7F706E12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13D6CE49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25E295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32B48131" w14:textId="77777777" w:rsidR="0057606F" w:rsidRPr="003E55D2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>Provided the person(s) designated to be the point(s) of contact for the system including the business owner, system developer/maintainer, SSP author, and contractor contact information (if applicable). Information to be provided for each:</w:t>
            </w:r>
          </w:p>
          <w:p w14:paraId="51CCF0E4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>Name</w:t>
            </w:r>
          </w:p>
          <w:p w14:paraId="3E424E98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 xml:space="preserve">Title  </w:t>
            </w:r>
          </w:p>
          <w:p w14:paraId="10CDE90D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 xml:space="preserve">Organization </w:t>
            </w:r>
          </w:p>
          <w:p w14:paraId="4672444E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lastRenderedPageBreak/>
              <w:t xml:space="preserve">Address  </w:t>
            </w:r>
          </w:p>
          <w:p w14:paraId="28B34119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 xml:space="preserve">Mail stop </w:t>
            </w:r>
          </w:p>
          <w:p w14:paraId="7FD530F9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 xml:space="preserve">City, State, Zip </w:t>
            </w:r>
          </w:p>
          <w:p w14:paraId="30C4B8F1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 xml:space="preserve">E-mail  </w:t>
            </w:r>
          </w:p>
          <w:p w14:paraId="05F7D264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>Telephone number</w:t>
            </w:r>
          </w:p>
          <w:p w14:paraId="0F4EFBD5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t xml:space="preserve">Contractor contact information </w:t>
            </w:r>
          </w:p>
          <w:p w14:paraId="2F722880" w14:textId="641FC204" w:rsidR="0057606F" w:rsidRPr="00C322B0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t xml:space="preserve">(Section 2.8/Responsible </w:t>
            </w:r>
            <w:r w:rsidRPr="004212BC">
              <w:t>Parties</w:t>
            </w:r>
            <w:r w:rsidRPr="003E55D2">
              <w:t>)</w:t>
            </w:r>
          </w:p>
        </w:tc>
        <w:tc>
          <w:tcPr>
            <w:tcW w:w="1260" w:type="dxa"/>
            <w:shd w:val="clear" w:color="auto" w:fill="auto"/>
          </w:tcPr>
          <w:p w14:paraId="49887D15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14336C84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51E0AD7E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B71189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336CABB1" w14:textId="77777777" w:rsidR="0057606F" w:rsidRPr="003E55D2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t xml:space="preserve">Listed the person(s) designated to be responsible for the security of the system and the </w:t>
            </w:r>
            <w:r>
              <w:t>c</w:t>
            </w:r>
            <w:r w:rsidRPr="003E55D2">
              <w:t>omponent ISSO. Information to be provided for each includes:</w:t>
            </w:r>
          </w:p>
          <w:p w14:paraId="6B0374DF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>Name</w:t>
            </w:r>
          </w:p>
          <w:p w14:paraId="7EA78B77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Title </w:t>
            </w:r>
          </w:p>
          <w:p w14:paraId="7C9E4931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Organization </w:t>
            </w:r>
          </w:p>
          <w:p w14:paraId="5F6ACB78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Address  </w:t>
            </w:r>
          </w:p>
          <w:p w14:paraId="1F0C9F60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Mail stop  </w:t>
            </w:r>
          </w:p>
          <w:p w14:paraId="424AE51D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City, State, Zip </w:t>
            </w:r>
          </w:p>
          <w:p w14:paraId="4E446F10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E-mail </w:t>
            </w:r>
          </w:p>
          <w:p w14:paraId="32659760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 xml:space="preserve">Telephone number  </w:t>
            </w:r>
          </w:p>
          <w:p w14:paraId="7E6CFA30" w14:textId="77777777" w:rsidR="0057606F" w:rsidRPr="004212BC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12BC">
              <w:t>Emergency contact information (daytime)</w:t>
            </w:r>
          </w:p>
          <w:p w14:paraId="4A287A3A" w14:textId="35C70C1C" w:rsidR="0057606F" w:rsidRPr="003E55D2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t>(</w:t>
            </w:r>
            <w:r w:rsidRPr="004212BC">
              <w:t>Section</w:t>
            </w:r>
            <w:r w:rsidRPr="003E55D2">
              <w:t xml:space="preserve"> 2.8/Responsible Parties)</w:t>
            </w:r>
            <w:r w:rsidRPr="00C322B0"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14:paraId="0DE5EB86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48892F19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4A09EBB9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FE24C43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79A50513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>Has the operational status been identified as New, Operational, or Undergoing a Major Modification</w:t>
            </w:r>
            <w:r>
              <w:t>?</w:t>
            </w:r>
          </w:p>
          <w:p w14:paraId="07948BB9" w14:textId="4AC0A72F" w:rsidR="0057606F" w:rsidRPr="003E55D2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>(Section 2.5</w:t>
            </w:r>
            <w:r>
              <w:t>/System Operational Status</w:t>
            </w:r>
            <w:r w:rsidRPr="00C322B0">
              <w:t>)</w:t>
            </w:r>
          </w:p>
        </w:tc>
        <w:tc>
          <w:tcPr>
            <w:tcW w:w="1260" w:type="dxa"/>
            <w:shd w:val="clear" w:color="auto" w:fill="auto"/>
          </w:tcPr>
          <w:p w14:paraId="68C0E277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4ABCDA27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38F284F2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6B12A7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4AE30DC8" w14:textId="77777777" w:rsidR="0057606F" w:rsidRPr="003E55D2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t xml:space="preserve">Has a description of the </w:t>
            </w:r>
            <w:r>
              <w:t>purpose of</w:t>
            </w:r>
            <w:r w:rsidRPr="003E55D2">
              <w:t xml:space="preserve"> the system been provided? It may include (but not be limited to):</w:t>
            </w:r>
          </w:p>
          <w:p w14:paraId="039491A5" w14:textId="77777777" w:rsidR="0057606F" w:rsidRPr="003E55D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t xml:space="preserve">Business functions description  </w:t>
            </w:r>
          </w:p>
          <w:p w14:paraId="75A40E33" w14:textId="77777777" w:rsidR="0057606F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Supporting</w:t>
            </w:r>
            <w:r w:rsidRPr="003E55D2">
              <w:t xml:space="preserve"> processes and resources</w:t>
            </w:r>
          </w:p>
          <w:p w14:paraId="31C1C1A0" w14:textId="77777777" w:rsidR="0057606F" w:rsidRPr="001C6D50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system is still in use</w:t>
            </w:r>
          </w:p>
          <w:p w14:paraId="712DDDC8" w14:textId="77777777" w:rsidR="0057606F" w:rsidRPr="003E55D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t xml:space="preserve">Information flows or information processed by the system </w:t>
            </w:r>
          </w:p>
          <w:p w14:paraId="07A22683" w14:textId="77777777" w:rsidR="0057606F" w:rsidRPr="003E55D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lastRenderedPageBreak/>
              <w:t>Internal or external organizations that comprise the user community</w:t>
            </w:r>
          </w:p>
          <w:p w14:paraId="26B74EDD" w14:textId="72AC35CB" w:rsidR="0057606F" w:rsidRPr="00C322B0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5D2">
              <w:t>(Section 2.1/System Background and Purpose)</w:t>
            </w:r>
          </w:p>
        </w:tc>
        <w:tc>
          <w:tcPr>
            <w:tcW w:w="1260" w:type="dxa"/>
            <w:shd w:val="clear" w:color="auto" w:fill="auto"/>
          </w:tcPr>
          <w:p w14:paraId="6159359D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366AC41E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070B6268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AE43E6D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5ACAD59E" w14:textId="77777777" w:rsidR="0057606F" w:rsidRPr="003E55D2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 xml:space="preserve">Has a description of the operational/system environment and any special considerations been provided? This may include (but not be limited to): </w:t>
            </w:r>
          </w:p>
          <w:p w14:paraId="32720430" w14:textId="77777777" w:rsidR="0057606F" w:rsidRPr="004212BC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212BC">
              <w:t xml:space="preserve">Communications requirements </w:t>
            </w:r>
          </w:p>
          <w:p w14:paraId="5B176D98" w14:textId="77777777" w:rsidR="0057606F" w:rsidRPr="004212BC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212BC">
              <w:t xml:space="preserve">User-interface expectations </w:t>
            </w:r>
          </w:p>
          <w:p w14:paraId="2CD436FD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4212BC">
              <w:t>Network connectivity</w:t>
            </w:r>
            <w:r w:rsidRPr="003E55D2">
              <w:t xml:space="preserve"> requirements </w:t>
            </w:r>
            <w:r w:rsidRPr="003E55D2">
              <w:rPr>
                <w:rFonts w:eastAsia="Arial Unicode MS"/>
              </w:rPr>
              <w:t xml:space="preserve"> </w:t>
            </w:r>
          </w:p>
          <w:p w14:paraId="313BCB78" w14:textId="644E486C" w:rsidR="0057606F" w:rsidRPr="003E55D2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55D2">
              <w:rPr>
                <w:rFonts w:eastAsia="Arial Unicode MS"/>
              </w:rPr>
              <w:t>(Section 2.2/System Description)</w:t>
            </w:r>
          </w:p>
        </w:tc>
        <w:tc>
          <w:tcPr>
            <w:tcW w:w="1260" w:type="dxa"/>
            <w:shd w:val="clear" w:color="auto" w:fill="auto"/>
          </w:tcPr>
          <w:p w14:paraId="5DF97556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46174DAB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1D7A16BD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311D60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6FC71E82" w14:textId="77777777" w:rsidR="0057606F" w:rsidRPr="003E55D2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 xml:space="preserve">Does the system description include: </w:t>
            </w:r>
          </w:p>
          <w:p w14:paraId="44EA56DD" w14:textId="77777777" w:rsidR="0057606F" w:rsidRPr="003E55D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>General description of the technical aspects</w:t>
            </w:r>
          </w:p>
          <w:p w14:paraId="6D133CDE" w14:textId="77777777" w:rsidR="0057606F" w:rsidRPr="003E55D2" w:rsidRDefault="0057606F" w:rsidP="008A3D29">
            <w:pPr>
              <w:pStyle w:val="TableBulle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>Use of PDAs or wireless technology</w:t>
            </w:r>
            <w:r>
              <w:rPr>
                <w:rFonts w:eastAsia="Arial Unicode MS"/>
              </w:rPr>
              <w:t xml:space="preserve"> (if applicable)</w:t>
            </w:r>
          </w:p>
          <w:p w14:paraId="6E40DFC9" w14:textId="1612EFA9" w:rsidR="0057606F" w:rsidRPr="003E55D2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>(Section 2.2/System Description)</w:t>
            </w:r>
          </w:p>
        </w:tc>
        <w:tc>
          <w:tcPr>
            <w:tcW w:w="1260" w:type="dxa"/>
            <w:shd w:val="clear" w:color="auto" w:fill="auto"/>
          </w:tcPr>
          <w:p w14:paraId="49D62226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36E8D682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20F22884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98DF45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05091C9C" w14:textId="77777777" w:rsidR="0057606F" w:rsidRPr="003E55D2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 xml:space="preserve">Does the system environment description include: </w:t>
            </w:r>
          </w:p>
          <w:p w14:paraId="499B392E" w14:textId="77777777" w:rsidR="0057606F" w:rsidRPr="0046593C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>
              <w:rPr>
                <w:rFonts w:eastAsia="Arial Unicode MS"/>
              </w:rPr>
              <w:t>Functions of the system</w:t>
            </w:r>
          </w:p>
          <w:p w14:paraId="62ED6F81" w14:textId="77777777" w:rsidR="0057606F" w:rsidRPr="004351F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>
              <w:rPr>
                <w:rFonts w:eastAsia="Arial Unicode MS"/>
              </w:rPr>
              <w:t>Deployment architecture and the technologies supporting the architecture</w:t>
            </w:r>
          </w:p>
          <w:p w14:paraId="49DB80E1" w14:textId="77777777" w:rsidR="0057606F" w:rsidRPr="007768E8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>
              <w:rPr>
                <w:rFonts w:eastAsia="Arial Unicode MS"/>
              </w:rPr>
              <w:t>Other systems and technologies the system interfaces with</w:t>
            </w:r>
          </w:p>
          <w:p w14:paraId="04EC097D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>
              <w:rPr>
                <w:rFonts w:eastAsia="Arial Unicode MS"/>
              </w:rPr>
              <w:t>Deployment environment</w:t>
            </w:r>
          </w:p>
          <w:p w14:paraId="6E34BA67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>
              <w:rPr>
                <w:rFonts w:eastAsia="Arial Unicode MS"/>
              </w:rPr>
              <w:t>Types of users interacting with the system</w:t>
            </w:r>
          </w:p>
          <w:p w14:paraId="77DFF1E2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>Critical processing periods</w:t>
            </w:r>
          </w:p>
          <w:p w14:paraId="654F5DAA" w14:textId="77777777" w:rsidR="0057606F" w:rsidRPr="003E55D2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>System access methods</w:t>
            </w:r>
          </w:p>
          <w:p w14:paraId="4DBA491C" w14:textId="30C9389F" w:rsidR="0057606F" w:rsidRPr="003E55D2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3E55D2">
              <w:rPr>
                <w:rFonts w:eastAsia="Arial Unicode MS"/>
              </w:rPr>
              <w:t>(Section 2.2/System Description)</w:t>
            </w:r>
          </w:p>
        </w:tc>
        <w:tc>
          <w:tcPr>
            <w:tcW w:w="1260" w:type="dxa"/>
            <w:shd w:val="clear" w:color="auto" w:fill="auto"/>
          </w:tcPr>
          <w:p w14:paraId="7E93985A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7F48A516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115F946E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6EF89BC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1ACDF5B0" w14:textId="77777777" w:rsidR="0057606F" w:rsidRPr="00C322B0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>Is the architecture and topology information provided, or if included in another plan is the name of the other plan provided?</w:t>
            </w:r>
          </w:p>
          <w:p w14:paraId="6E83BCD2" w14:textId="6A571D7A" w:rsidR="0057606F" w:rsidRPr="003E55D2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>(Section 2.</w:t>
            </w:r>
            <w:r>
              <w:rPr>
                <w:rFonts w:eastAsia="Arial Unicode MS"/>
              </w:rPr>
              <w:t>6/Authorization Boundary Diagram and System Description</w:t>
            </w:r>
            <w:r w:rsidRPr="00C322B0">
              <w:rPr>
                <w:rFonts w:eastAsia="Arial Unicode MS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4EEFC816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5FDBE150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0BB3E1F6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55952D1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0EF05A0F" w14:textId="77777777" w:rsidR="0057606F" w:rsidRPr="00C322B0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 xml:space="preserve">Is a detailed description of the system boundary and technical components provided? </w:t>
            </w:r>
          </w:p>
          <w:p w14:paraId="0ECAF94A" w14:textId="35BBB410" w:rsidR="0057606F" w:rsidRPr="00C322B0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lastRenderedPageBreak/>
              <w:t>(Section 2.</w:t>
            </w:r>
            <w:r>
              <w:rPr>
                <w:rFonts w:eastAsia="Arial Unicode MS"/>
              </w:rPr>
              <w:t>6/Authorization Boundary Diagram and System Description</w:t>
            </w:r>
            <w:r w:rsidRPr="00C322B0">
              <w:rPr>
                <w:rFonts w:eastAsia="Arial Unicode MS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1BCA4BCD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3ACAA8A0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281DAC96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3EE568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1572CF36" w14:textId="77777777" w:rsidR="0057606F" w:rsidRPr="00C322B0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 xml:space="preserve">Is a detailed description of the primary platforms and systems components including server names vendors and version and security software protecting the system and information provided? </w:t>
            </w:r>
          </w:p>
          <w:p w14:paraId="0DF3A2CC" w14:textId="7084007D" w:rsidR="0057606F" w:rsidRPr="00C322B0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>(Section 2.7</w:t>
            </w:r>
            <w:r>
              <w:rPr>
                <w:rFonts w:eastAsia="Arial Unicode MS"/>
              </w:rPr>
              <w:t>/Authorization Boundary Details</w:t>
            </w:r>
            <w:r w:rsidRPr="00C322B0">
              <w:rPr>
                <w:rFonts w:eastAsia="Arial Unicode MS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56B921AF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174E0B8C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4DF1359B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402E3B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39A26AE1" w14:textId="77777777" w:rsidR="0057606F" w:rsidRPr="00EB6F9E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EB6F9E">
              <w:rPr>
                <w:rFonts w:eastAsia="Arial Unicode MS"/>
              </w:rPr>
              <w:t>Are all interconnectivity interfaces, web portals and distributed and collaborative computing environments included? Included should be:</w:t>
            </w:r>
          </w:p>
          <w:p w14:paraId="26EAFEF9" w14:textId="77777777" w:rsidR="0057606F" w:rsidRPr="00EB6F9E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 xml:space="preserve">Connectivity between system modules </w:t>
            </w:r>
          </w:p>
          <w:p w14:paraId="20446A01" w14:textId="77777777" w:rsidR="0057606F" w:rsidRPr="00EB6F9E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 xml:space="preserve">For any system that allows individual web-based access (Internet, Intranet, Extranet) include: </w:t>
            </w:r>
          </w:p>
          <w:p w14:paraId="7BA37024" w14:textId="77777777" w:rsidR="0057606F" w:rsidRPr="00EB6F9E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>URL</w:t>
            </w:r>
            <w:r>
              <w:t>s</w:t>
            </w:r>
            <w:r w:rsidRPr="00EB6F9E">
              <w:t xml:space="preserve"> for web-based transaction</w:t>
            </w:r>
            <w:r>
              <w:t>s</w:t>
            </w:r>
          </w:p>
          <w:p w14:paraId="481215BB" w14:textId="77777777" w:rsidR="0057606F" w:rsidRPr="00EB6F9E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 xml:space="preserve">All authentication products </w:t>
            </w:r>
          </w:p>
          <w:p w14:paraId="78D87C20" w14:textId="77777777" w:rsidR="0057606F" w:rsidRPr="00EB6F9E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>Electronic logons per year</w:t>
            </w:r>
          </w:p>
          <w:p w14:paraId="241EC59F" w14:textId="77777777" w:rsidR="0057606F" w:rsidRPr="00EB6F9E" w:rsidRDefault="0057606F" w:rsidP="008A3D29">
            <w:pPr>
              <w:pStyle w:val="TableBulle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>N</w:t>
            </w:r>
            <w:r>
              <w:t>umber</w:t>
            </w:r>
            <w:r w:rsidRPr="00EB6F9E">
              <w:t xml:space="preserve"> of registered G2G, G2B, G2C and internal users</w:t>
            </w:r>
            <w:r>
              <w:t xml:space="preserve"> (if applicable)</w:t>
            </w:r>
          </w:p>
          <w:p w14:paraId="6C3A5D88" w14:textId="4B90311D" w:rsidR="0057606F" w:rsidRPr="00C322B0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6F9E">
              <w:t xml:space="preserve">(Section 2.7/Authorization Boundary </w:t>
            </w:r>
            <w:r w:rsidRPr="004212BC">
              <w:t>Details</w:t>
            </w:r>
            <w:r w:rsidRPr="00EB6F9E">
              <w:t>)</w:t>
            </w:r>
          </w:p>
        </w:tc>
        <w:tc>
          <w:tcPr>
            <w:tcW w:w="1260" w:type="dxa"/>
            <w:shd w:val="clear" w:color="auto" w:fill="auto"/>
          </w:tcPr>
          <w:p w14:paraId="16230AEB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59668B0C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649E5740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EA604E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29862E8F" w14:textId="77777777" w:rsidR="0057606F" w:rsidRPr="00C322B0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>Described any special security concerns related to system interconnection or information sharing (e.g. Internet connection)</w:t>
            </w:r>
            <w:r>
              <w:rPr>
                <w:rFonts w:eastAsia="Arial Unicode MS"/>
              </w:rPr>
              <w:t>.</w:t>
            </w:r>
            <w:r w:rsidRPr="00C322B0">
              <w:rPr>
                <w:rFonts w:eastAsia="Arial Unicode MS"/>
              </w:rPr>
              <w:t xml:space="preserve">  </w:t>
            </w:r>
          </w:p>
          <w:p w14:paraId="767D8811" w14:textId="1BB4E48A" w:rsidR="0057606F" w:rsidRPr="00EB6F9E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>(Section 2.</w:t>
            </w:r>
            <w:r>
              <w:rPr>
                <w:rFonts w:eastAsia="Arial Unicode MS"/>
              </w:rPr>
              <w:t>7/Authorization Boundary Details</w:t>
            </w:r>
            <w:r w:rsidRPr="00C322B0">
              <w:rPr>
                <w:rFonts w:eastAsia="Arial Unicode MS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48D9FE6B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6E022DA7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31040419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F92D8A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021DF59F" w14:textId="77777777" w:rsidR="0057606F" w:rsidRPr="00C322B0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>Provided names, unique identifiers and the owner organization for all systems to which the system under review is connected or with which it shares information.</w:t>
            </w:r>
          </w:p>
          <w:p w14:paraId="3A54FCEC" w14:textId="526493A0" w:rsidR="0057606F" w:rsidRPr="00C322B0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rPr>
                <w:rFonts w:eastAsia="Arial Unicode MS"/>
              </w:rPr>
              <w:t>(Section 2.</w:t>
            </w:r>
            <w:r>
              <w:rPr>
                <w:rFonts w:eastAsia="Arial Unicode MS"/>
              </w:rPr>
              <w:t>7/Authorization Boundary Details</w:t>
            </w:r>
            <w:r w:rsidRPr="00C322B0">
              <w:rPr>
                <w:rFonts w:eastAsia="Arial Unicode MS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6977B1E3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2FF04E99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07EDC14A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2CC983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471CEABB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rPr>
                <w:rFonts w:eastAsia="Arial Unicode MS"/>
              </w:rPr>
              <w:t>Described system interconnection and information sharing with other systems including a Memorandum of Understanding or Agreement (MOU/MOA) for each interface.</w:t>
            </w:r>
            <w:r w:rsidRPr="00C322B0">
              <w:t xml:space="preserve"> (include the Internet/Intranet and all interfacing systems) </w:t>
            </w:r>
          </w:p>
          <w:p w14:paraId="513B43F6" w14:textId="3B65E046" w:rsidR="0057606F" w:rsidRPr="00C322B0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rPr>
                <w:rFonts w:eastAsia="Arial Unicode MS"/>
              </w:rPr>
              <w:t>(Section 2.</w:t>
            </w:r>
            <w:r>
              <w:rPr>
                <w:rFonts w:eastAsia="Arial Unicode MS"/>
              </w:rPr>
              <w:t>7/Authorization Boundary Details</w:t>
            </w:r>
            <w:r w:rsidRPr="00C322B0">
              <w:rPr>
                <w:rFonts w:eastAsia="Arial Unicode MS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69AB15FF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6377D9DC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7DC128D8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F12272E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7648E2EC" w14:textId="77777777" w:rsidR="0057606F" w:rsidRPr="00C322B0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 xml:space="preserve">Is the system security level provided including all information types? </w:t>
            </w:r>
          </w:p>
          <w:p w14:paraId="3675F17E" w14:textId="65366CB2" w:rsidR="0057606F" w:rsidRPr="00C322B0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</w:rPr>
            </w:pPr>
            <w:r w:rsidRPr="00C322B0">
              <w:t>(</w:t>
            </w:r>
            <w:r>
              <w:t>Section 2.3/System Identification and Security Level)</w:t>
            </w:r>
          </w:p>
        </w:tc>
        <w:tc>
          <w:tcPr>
            <w:tcW w:w="1260" w:type="dxa"/>
            <w:shd w:val="clear" w:color="auto" w:fill="auto"/>
          </w:tcPr>
          <w:p w14:paraId="65BE4A2F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5030DDFE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11D07B5A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0B2E199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0618F1D5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t xml:space="preserve">Listed laws, regulations, and policies affecting the system. </w:t>
            </w:r>
          </w:p>
          <w:p w14:paraId="09856A6D" w14:textId="06022C75" w:rsidR="0057606F" w:rsidRPr="00C322B0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t>(Section 2.1</w:t>
            </w:r>
            <w:r>
              <w:t>0/Applicable Laws, Regulations, and Standards</w:t>
            </w:r>
            <w:r w:rsidRPr="00C322B0">
              <w:t>)</w:t>
            </w:r>
          </w:p>
        </w:tc>
        <w:tc>
          <w:tcPr>
            <w:tcW w:w="1260" w:type="dxa"/>
            <w:shd w:val="clear" w:color="auto" w:fill="auto"/>
          </w:tcPr>
          <w:p w14:paraId="5E5081C8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518FB99C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06F" w14:paraId="0FBF2A6A" w14:textId="77777777" w:rsidTr="008A3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9F7A01" w14:textId="77777777" w:rsidR="0057606F" w:rsidRPr="00B12FE6" w:rsidRDefault="0057606F" w:rsidP="008A3D29">
            <w:pPr>
              <w:pStyle w:val="TableIndexNumbers"/>
            </w:pPr>
          </w:p>
        </w:tc>
        <w:tc>
          <w:tcPr>
            <w:tcW w:w="5940" w:type="dxa"/>
            <w:shd w:val="clear" w:color="auto" w:fill="auto"/>
          </w:tcPr>
          <w:p w14:paraId="33CAF0B6" w14:textId="77777777" w:rsidR="0057606F" w:rsidRPr="00C322B0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 xml:space="preserve">Have system specific rules of behavior (ROB) been documented? </w:t>
            </w:r>
            <w:r>
              <w:t>Include specific rules for individual user types.</w:t>
            </w:r>
          </w:p>
          <w:p w14:paraId="2B1841DF" w14:textId="0B81458B" w:rsidR="0057606F" w:rsidRPr="00C322B0" w:rsidRDefault="0057606F" w:rsidP="008A3D29">
            <w:pPr>
              <w:pStyle w:val="TableTex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2B0">
              <w:t>(Section 2.</w:t>
            </w:r>
            <w:r>
              <w:t>9/Rules of Behavior</w:t>
            </w:r>
            <w:r w:rsidRPr="00C322B0">
              <w:t>)</w:t>
            </w:r>
          </w:p>
        </w:tc>
        <w:tc>
          <w:tcPr>
            <w:tcW w:w="1260" w:type="dxa"/>
            <w:shd w:val="clear" w:color="auto" w:fill="auto"/>
          </w:tcPr>
          <w:p w14:paraId="5CA3C2C1" w14:textId="77777777" w:rsidR="0057606F" w:rsidRPr="00B12FE6" w:rsidRDefault="0057606F" w:rsidP="008A3D29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11734F8A" w14:textId="77777777" w:rsidR="0057606F" w:rsidRDefault="0057606F" w:rsidP="008A3D29">
            <w:pPr>
              <w:pStyle w:val="TableTex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606F" w14:paraId="0FAAD13A" w14:textId="77777777" w:rsidTr="008A3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CA92D4" w14:textId="77777777" w:rsidR="0057606F" w:rsidRPr="00B12FE6" w:rsidRDefault="0057606F" w:rsidP="008A3D29">
            <w:pPr>
              <w:pStyle w:val="TableIndexNumbers"/>
            </w:pPr>
            <w:bookmarkStart w:id="13" w:name="_Hlk199513272"/>
          </w:p>
        </w:tc>
        <w:tc>
          <w:tcPr>
            <w:tcW w:w="5940" w:type="dxa"/>
            <w:shd w:val="clear" w:color="auto" w:fill="auto"/>
          </w:tcPr>
          <w:p w14:paraId="3931034F" w14:textId="77777777" w:rsidR="00025A4B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322B0">
              <w:t xml:space="preserve">Have any security control reviews been completed? Provide details including </w:t>
            </w:r>
            <w:r w:rsidRPr="00C322B0">
              <w:rPr>
                <w:bCs/>
              </w:rPr>
              <w:t>a description of the type of security control review (i.e., OIG audit, self-assessment, etc.) conducted for the system in the last three years.</w:t>
            </w:r>
          </w:p>
          <w:p w14:paraId="4E6F91B4" w14:textId="77880B93" w:rsidR="0057606F" w:rsidRPr="00C322B0" w:rsidRDefault="0057606F" w:rsidP="008A3D29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2B0">
              <w:rPr>
                <w:bCs/>
              </w:rPr>
              <w:t xml:space="preserve">(Section </w:t>
            </w:r>
            <w:r>
              <w:rPr>
                <w:bCs/>
              </w:rPr>
              <w:t>3/Security Controls Detail and Comment</w:t>
            </w:r>
            <w:r w:rsidRPr="00C322B0">
              <w:rPr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14:paraId="29357332" w14:textId="77777777" w:rsidR="0057606F" w:rsidRPr="00B12FE6" w:rsidRDefault="0057606F" w:rsidP="008A3D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0290FF9D" w14:textId="77777777" w:rsidR="0057606F" w:rsidRDefault="0057606F" w:rsidP="008A3D29">
            <w:pPr>
              <w:pStyle w:val="Table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9F100B" w14:textId="2F01547C" w:rsidR="006001E8" w:rsidRDefault="006001E8">
      <w:pPr>
        <w:rPr>
          <w:rFonts w:eastAsia="Times New Roman" w:cs="Arial"/>
          <w:b/>
          <w:bCs/>
          <w:kern w:val="28"/>
          <w:sz w:val="36"/>
          <w:szCs w:val="32"/>
        </w:rPr>
      </w:pPr>
      <w:bookmarkStart w:id="14" w:name="_Hlk198736251"/>
      <w:bookmarkEnd w:id="9"/>
      <w:bookmarkEnd w:id="11"/>
      <w:bookmarkEnd w:id="13"/>
      <w:r>
        <w:br w:type="page"/>
      </w:r>
    </w:p>
    <w:p w14:paraId="45375348" w14:textId="275BDE55" w:rsidR="001863AA" w:rsidRDefault="006B21FE" w:rsidP="005461D6">
      <w:pPr>
        <w:pStyle w:val="Heading1"/>
      </w:pPr>
      <w:bookmarkStart w:id="15" w:name="_Toc199515889"/>
      <w:bookmarkStart w:id="16" w:name="_Hlk199514797"/>
      <w:r>
        <w:lastRenderedPageBreak/>
        <w:t>Access Control (AC)</w:t>
      </w:r>
      <w:bookmarkEnd w:id="15"/>
    </w:p>
    <w:bookmarkEnd w:id="14"/>
    <w:p w14:paraId="2E758371" w14:textId="2B4A79D8" w:rsidR="00DA41EE" w:rsidRDefault="00DA41EE" w:rsidP="00DA41E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. </w:t>
      </w:r>
      <w:r w:rsidR="00F45051">
        <w:t>Access Control</w:t>
      </w:r>
      <w:r w:rsidR="00FB1D0B">
        <w:t xml:space="preserve"> (AC)</w:t>
      </w:r>
      <w:r>
        <w:t xml:space="preserve">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8A3D29" w14:paraId="5B28AC22" w14:textId="77777777" w:rsidTr="00FD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404237" w14:textId="77777777" w:rsidR="008379EA" w:rsidRDefault="008379EA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553932B6" w14:textId="46752ECE" w:rsidR="008379EA" w:rsidRDefault="008379EA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478C0D8B" w14:textId="77777777" w:rsidR="008A3D29" w:rsidRPr="00AB1088" w:rsidRDefault="008A3D29" w:rsidP="00844C3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62392AC2" w14:textId="62F074AC" w:rsidR="008379EA" w:rsidRPr="00AB1088" w:rsidRDefault="008A3D29" w:rsidP="00844C3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7AADA402" w14:textId="16EC0C84" w:rsidR="008379EA" w:rsidRDefault="008379EA" w:rsidP="00844C3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266996B6" w14:textId="65EF5191" w:rsidR="008379EA" w:rsidRDefault="008379EA" w:rsidP="00844C3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26C8B68C" w14:textId="2AAB4BCD" w:rsidR="008379EA" w:rsidRDefault="008379EA" w:rsidP="00844C31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462A2DB7" w14:textId="198BE479" w:rsidR="008379EA" w:rsidRDefault="008379EA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D7D8C" w14:paraId="0F025CEC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60685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78FE990" w14:textId="074BBE63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Access Control Policy And Procedures</w:t>
            </w:r>
          </w:p>
        </w:tc>
        <w:tc>
          <w:tcPr>
            <w:tcW w:w="1252" w:type="dxa"/>
          </w:tcPr>
          <w:p w14:paraId="36FFFAE0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7D878C2" w14:textId="7FD392BC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</w:tcPr>
          <w:p w14:paraId="0B69A50D" w14:textId="72B12E08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5BA584E4" w14:textId="123FCCCA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15483ABF" w14:textId="781F1640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3583ED85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8B391A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BE80EFC" w14:textId="34A019CE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Account Management</w:t>
            </w:r>
          </w:p>
        </w:tc>
        <w:tc>
          <w:tcPr>
            <w:tcW w:w="1252" w:type="dxa"/>
          </w:tcPr>
          <w:p w14:paraId="2093A66D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CC94E9B" w14:textId="7D0AC50E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0176C4B0" w14:textId="2136A665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214B11DB" w14:textId="489A315B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B646502" w14:textId="42E68A0E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6D5195D4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3BE17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1450CB0" w14:textId="5E644088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Information System Account Management</w:t>
            </w:r>
          </w:p>
        </w:tc>
        <w:tc>
          <w:tcPr>
            <w:tcW w:w="1252" w:type="dxa"/>
          </w:tcPr>
          <w:p w14:paraId="210484D8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F552D32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65C0290" w14:textId="470C7E64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40694122" w14:textId="4559AC20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5692231" w14:textId="791BF3EA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678A0FF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EDD2A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7B785C5" w14:textId="4A7CE670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2) Removal </w:t>
            </w:r>
            <w:r w:rsidR="00AB1088">
              <w:rPr>
                <w:color w:val="000000"/>
                <w:szCs w:val="18"/>
              </w:rPr>
              <w:t>o</w:t>
            </w:r>
            <w:r w:rsidRPr="00393FD2">
              <w:rPr>
                <w:color w:val="000000"/>
                <w:szCs w:val="18"/>
              </w:rPr>
              <w:t>f Temporary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Emergency Accounts</w:t>
            </w:r>
          </w:p>
        </w:tc>
        <w:tc>
          <w:tcPr>
            <w:tcW w:w="1252" w:type="dxa"/>
          </w:tcPr>
          <w:p w14:paraId="3693B175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3A33253" w14:textId="77777777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15550CD8" w14:textId="0D27045A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545C3F56" w14:textId="2CDE9BA1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B0B95A4" w14:textId="181E1019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E5932DC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C55078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8ACF2C4" w14:textId="73054C66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Disable Inactive Accounts</w:t>
            </w:r>
          </w:p>
        </w:tc>
        <w:tc>
          <w:tcPr>
            <w:tcW w:w="1252" w:type="dxa"/>
          </w:tcPr>
          <w:p w14:paraId="1DEA4DFA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595E43E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4711505E" w14:textId="2D50C7E3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02CA0195" w14:textId="0F11196C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0BE4491" w14:textId="1205C7AD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68FD194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09D3E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8125906" w14:textId="6667F940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Automated Audit Actions</w:t>
            </w:r>
          </w:p>
        </w:tc>
        <w:tc>
          <w:tcPr>
            <w:tcW w:w="1252" w:type="dxa"/>
          </w:tcPr>
          <w:p w14:paraId="12EDFF71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F6D57BC" w14:textId="77777777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0CB9E4A" w14:textId="3DD1E7F6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0E84524E" w14:textId="38BCAECC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05563083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F6D27B3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ED4DC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7CE306C" w14:textId="1998EF3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Inactivity Logout</w:t>
            </w:r>
          </w:p>
        </w:tc>
        <w:tc>
          <w:tcPr>
            <w:tcW w:w="1252" w:type="dxa"/>
          </w:tcPr>
          <w:p w14:paraId="1C248A9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0E64150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C646E3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13E4C06C" w14:textId="1B1F090C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9B6A88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18B819B3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33A63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97BD549" w14:textId="69BEA53E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Dynamic Privilege Management</w:t>
            </w:r>
          </w:p>
        </w:tc>
        <w:tc>
          <w:tcPr>
            <w:tcW w:w="1252" w:type="dxa"/>
          </w:tcPr>
          <w:p w14:paraId="5EB2146E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0C6A1AA" w14:textId="77777777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F34F19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D24166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C7D29C3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6084DFA7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027FA3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8B6FA3B" w14:textId="6484F7A9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Role-Based Schemes</w:t>
            </w:r>
          </w:p>
        </w:tc>
        <w:tc>
          <w:tcPr>
            <w:tcW w:w="1252" w:type="dxa"/>
          </w:tcPr>
          <w:p w14:paraId="0EAA72A4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BFCC2D0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6ACA791B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494EEF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09FE0EF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9A870E6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1ACD0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A37C050" w14:textId="4E0032B2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Dynamic Account Creation</w:t>
            </w:r>
          </w:p>
        </w:tc>
        <w:tc>
          <w:tcPr>
            <w:tcW w:w="1252" w:type="dxa"/>
          </w:tcPr>
          <w:p w14:paraId="67D976D5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CB0A4F2" w14:textId="77777777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FB48A0B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C208F5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827605B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694CB734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2C30D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05A719D" w14:textId="3F1D4305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Restrictions On Use Of Shared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Group Accounts</w:t>
            </w:r>
          </w:p>
        </w:tc>
        <w:tc>
          <w:tcPr>
            <w:tcW w:w="1252" w:type="dxa"/>
          </w:tcPr>
          <w:p w14:paraId="48C54EC7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46C11B7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0F0891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6C95CD4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5FB0070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3BAB211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5895A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171A8F2" w14:textId="2C4DF4E4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(10) Shared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Group Account Credential Termination</w:t>
            </w:r>
          </w:p>
        </w:tc>
        <w:tc>
          <w:tcPr>
            <w:tcW w:w="1252" w:type="dxa"/>
          </w:tcPr>
          <w:p w14:paraId="006B02C4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455CB2F" w14:textId="77777777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A608EF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55996D3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8FBECDD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0ED1478F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AD442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C1B6289" w14:textId="0DB2F8D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(11) Usage Conditions</w:t>
            </w:r>
          </w:p>
        </w:tc>
        <w:tc>
          <w:tcPr>
            <w:tcW w:w="1252" w:type="dxa"/>
          </w:tcPr>
          <w:p w14:paraId="119FCC42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A6BB314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0C1DB7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80D0580" w14:textId="26020DCE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6698CBDA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817FAC7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3760E4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38CBCCE" w14:textId="1AFC5958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(12) Account Monitoring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Atypical Usage</w:t>
            </w:r>
          </w:p>
        </w:tc>
        <w:tc>
          <w:tcPr>
            <w:tcW w:w="1252" w:type="dxa"/>
          </w:tcPr>
          <w:p w14:paraId="09340A99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C87484E" w14:textId="77777777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CED9F1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2FC3B00" w14:textId="5DFC4F85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1703116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A196208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6B0EDD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CA196C5" w14:textId="1AD2B5C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(13) Disable Accounts For High-Risk Individuals</w:t>
            </w:r>
          </w:p>
        </w:tc>
        <w:tc>
          <w:tcPr>
            <w:tcW w:w="1252" w:type="dxa"/>
          </w:tcPr>
          <w:p w14:paraId="7E21BD7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F6F278B" w14:textId="77777777" w:rsidR="00FD7D8C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164CF61C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18A5854" w14:textId="20958511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36B6548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1C8A12E2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03B37F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309DE6A" w14:textId="780331C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Access Enforcement</w:t>
            </w:r>
          </w:p>
        </w:tc>
        <w:tc>
          <w:tcPr>
            <w:tcW w:w="1252" w:type="dxa"/>
          </w:tcPr>
          <w:p w14:paraId="4CA642BA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15AB895" w14:textId="2D98A829" w:rsidR="00FD7D8C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3067EBE5" w14:textId="5477E7B6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DD179C6" w14:textId="17012183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083962A5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93025D1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9EFB8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224E19A" w14:textId="0727A2FD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Dual Authorization</w:t>
            </w:r>
          </w:p>
        </w:tc>
        <w:tc>
          <w:tcPr>
            <w:tcW w:w="1252" w:type="dxa"/>
          </w:tcPr>
          <w:p w14:paraId="0BEFD68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B06673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0FB379B6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350F9D4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048D3B7F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DA29DB0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7C3CE8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5398BD7" w14:textId="32882A80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Mandatory Access Control</w:t>
            </w:r>
          </w:p>
        </w:tc>
        <w:tc>
          <w:tcPr>
            <w:tcW w:w="1252" w:type="dxa"/>
          </w:tcPr>
          <w:p w14:paraId="4BB67ED0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32BC4E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312CEB58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34D4F4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7E66AF8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20C5E4BB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FD254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98C252E" w14:textId="62E495E0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Discretionary Access Control</w:t>
            </w:r>
          </w:p>
        </w:tc>
        <w:tc>
          <w:tcPr>
            <w:tcW w:w="1252" w:type="dxa"/>
          </w:tcPr>
          <w:p w14:paraId="007B3061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0FBA47A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0E1886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739CF1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FCA5905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88F3DFC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3E71E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9A58756" w14:textId="1A49BF0C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Security-Relevant Information</w:t>
            </w:r>
          </w:p>
        </w:tc>
        <w:tc>
          <w:tcPr>
            <w:tcW w:w="1252" w:type="dxa"/>
          </w:tcPr>
          <w:p w14:paraId="1E45B9D9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3F777D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7BE8F2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486058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049022AF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0136BC1F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2190C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1BCB0DC" w14:textId="2BDB9CB9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Role-Based Access Control</w:t>
            </w:r>
          </w:p>
        </w:tc>
        <w:tc>
          <w:tcPr>
            <w:tcW w:w="1252" w:type="dxa"/>
          </w:tcPr>
          <w:p w14:paraId="2ED9BE17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25E4DD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6DD615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15EC027A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A27BAD2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FA6BECD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AE96F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9E19455" w14:textId="1AF2A3DA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Revocation Of Access Authorizations</w:t>
            </w:r>
          </w:p>
        </w:tc>
        <w:tc>
          <w:tcPr>
            <w:tcW w:w="1252" w:type="dxa"/>
          </w:tcPr>
          <w:p w14:paraId="3E047997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CB9613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ED40A4B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79BD4B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03D02F2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233088B6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D24B9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AAB34F5" w14:textId="17F98184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Controlled Release</w:t>
            </w:r>
          </w:p>
        </w:tc>
        <w:tc>
          <w:tcPr>
            <w:tcW w:w="1252" w:type="dxa"/>
          </w:tcPr>
          <w:p w14:paraId="651B3E98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13D31C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03AB49A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D347104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FE083E4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31D7EFE9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A7CAE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C1F7E6B" w14:textId="441B7F0F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(10) Audited Override Of Access Control Mechanisms</w:t>
            </w:r>
          </w:p>
        </w:tc>
        <w:tc>
          <w:tcPr>
            <w:tcW w:w="1252" w:type="dxa"/>
          </w:tcPr>
          <w:p w14:paraId="3F41B6CC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70E877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370253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0509D4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0FAE6EA9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87574B1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B6B4A38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E0B4964" w14:textId="5D0A961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Information Flow Enforcement</w:t>
            </w:r>
          </w:p>
        </w:tc>
        <w:tc>
          <w:tcPr>
            <w:tcW w:w="1252" w:type="dxa"/>
          </w:tcPr>
          <w:p w14:paraId="720B75B0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CAEE48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C814DEF" w14:textId="7A2E0BB5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27978339" w14:textId="538426E6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7A91DA6D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46B1C16E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E1EF9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1B094C6" w14:textId="2C5664CA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Object Security Attributes</w:t>
            </w:r>
          </w:p>
        </w:tc>
        <w:tc>
          <w:tcPr>
            <w:tcW w:w="1252" w:type="dxa"/>
          </w:tcPr>
          <w:p w14:paraId="2E483683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3601D7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39579BA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0FB105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AAE95B2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A6FC54E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1AF1328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47EBDE0" w14:textId="6CF118A0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Processing Domains</w:t>
            </w:r>
          </w:p>
        </w:tc>
        <w:tc>
          <w:tcPr>
            <w:tcW w:w="1252" w:type="dxa"/>
          </w:tcPr>
          <w:p w14:paraId="2D46F3C6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602ABA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F7FEC66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99CF0E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4D1A9E6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6C7598D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4F9181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18DE9A3" w14:textId="08C362DF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Dynamic Information Flow Control</w:t>
            </w:r>
          </w:p>
        </w:tc>
        <w:tc>
          <w:tcPr>
            <w:tcW w:w="1252" w:type="dxa"/>
          </w:tcPr>
          <w:p w14:paraId="4C490202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7DEE0D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C656BD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9E6934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DAD273F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A50987D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512EDB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23767D2" w14:textId="40F6BFB0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Content Check Encrypted Information</w:t>
            </w:r>
          </w:p>
        </w:tc>
        <w:tc>
          <w:tcPr>
            <w:tcW w:w="1252" w:type="dxa"/>
          </w:tcPr>
          <w:p w14:paraId="429695F1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603104D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5E9513F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182BDB3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584FFA7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92112E2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A237A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03D3DC8" w14:textId="34DE49CF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Embedded Data Types</w:t>
            </w:r>
          </w:p>
        </w:tc>
        <w:tc>
          <w:tcPr>
            <w:tcW w:w="1252" w:type="dxa"/>
          </w:tcPr>
          <w:p w14:paraId="28780C22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0762C1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0869A50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6DAEA1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7537E4C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57CFDF5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C9D23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291AB86" w14:textId="37278FB9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Metadata</w:t>
            </w:r>
          </w:p>
        </w:tc>
        <w:tc>
          <w:tcPr>
            <w:tcW w:w="1252" w:type="dxa"/>
          </w:tcPr>
          <w:p w14:paraId="796DE19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77504C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F44F75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3D2D06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990DD0C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321B08CD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C5EAB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FC99612" w14:textId="522D7212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One-Way Flow Mechanisms</w:t>
            </w:r>
          </w:p>
        </w:tc>
        <w:tc>
          <w:tcPr>
            <w:tcW w:w="1252" w:type="dxa"/>
          </w:tcPr>
          <w:p w14:paraId="438ED721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9DFD55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B0962D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220ECC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4295E7F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719A9A4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BD72F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3F0B172" w14:textId="3E8DDEE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Security Policy Filters</w:t>
            </w:r>
          </w:p>
        </w:tc>
        <w:tc>
          <w:tcPr>
            <w:tcW w:w="1252" w:type="dxa"/>
          </w:tcPr>
          <w:p w14:paraId="33D426F9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CE8000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B555FF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54F375C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B0B99D7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68588D1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9349F4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088FE52" w14:textId="5BDEA8AB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Human Reviews</w:t>
            </w:r>
          </w:p>
        </w:tc>
        <w:tc>
          <w:tcPr>
            <w:tcW w:w="1252" w:type="dxa"/>
          </w:tcPr>
          <w:p w14:paraId="229139D3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86429A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59F7E8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2C66E9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18C82E0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5ACC9EA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15844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680B405" w14:textId="60CAF7A3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(10) Enable / Disable Security Policy Filters</w:t>
            </w:r>
          </w:p>
        </w:tc>
        <w:tc>
          <w:tcPr>
            <w:tcW w:w="1252" w:type="dxa"/>
          </w:tcPr>
          <w:p w14:paraId="6286F2F0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E22DA3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A19976A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2D2A2E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5BFAF16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748F149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A855F14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99D3273" w14:textId="145D36B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(11) Configuration Of Security Policy Filters</w:t>
            </w:r>
          </w:p>
        </w:tc>
        <w:tc>
          <w:tcPr>
            <w:tcW w:w="1252" w:type="dxa"/>
          </w:tcPr>
          <w:p w14:paraId="6EA51162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D98D1D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AB7EF7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D6A7C7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93527E8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52185DB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338F56F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B2C5D52" w14:textId="6218F9B3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(12) Data Type Identifiers</w:t>
            </w:r>
          </w:p>
        </w:tc>
        <w:tc>
          <w:tcPr>
            <w:tcW w:w="1252" w:type="dxa"/>
          </w:tcPr>
          <w:p w14:paraId="3004DCE6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59B205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B33CF8A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DADD49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0C1C7F9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CBC6C24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98382C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53C2185" w14:textId="138D7FDE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(13) Decomposition Into Policy-Relevant Subcomponents</w:t>
            </w:r>
          </w:p>
        </w:tc>
        <w:tc>
          <w:tcPr>
            <w:tcW w:w="1252" w:type="dxa"/>
          </w:tcPr>
          <w:p w14:paraId="5EDECB5F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42CF67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BF83634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C44563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4AC300E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06660F40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D7145C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D8F7E98" w14:textId="1463B08B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(14) Security Policy Filter Constraints</w:t>
            </w:r>
          </w:p>
        </w:tc>
        <w:tc>
          <w:tcPr>
            <w:tcW w:w="1252" w:type="dxa"/>
          </w:tcPr>
          <w:p w14:paraId="64F8851A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D17284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C7068C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F719834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3E8D5FD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C0110F6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F25A3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77AAC32" w14:textId="4FF49AD6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(15) Detection Of Unsanctioned Information</w:t>
            </w:r>
          </w:p>
        </w:tc>
        <w:tc>
          <w:tcPr>
            <w:tcW w:w="1252" w:type="dxa"/>
          </w:tcPr>
          <w:p w14:paraId="582CBBF3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733458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4FFF7C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AD09688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F2BBD10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71D8ED4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F7860B6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822FBE9" w14:textId="23FD4DBC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(17) Domain Authentication</w:t>
            </w:r>
          </w:p>
        </w:tc>
        <w:tc>
          <w:tcPr>
            <w:tcW w:w="1252" w:type="dxa"/>
          </w:tcPr>
          <w:p w14:paraId="3126F2A9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E380F24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07A9B87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15156ACB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1AEB9DF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DF3AF4C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5CB1F3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C7A47D1" w14:textId="0898FA69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(18) Security Attribute Binding</w:t>
            </w:r>
          </w:p>
        </w:tc>
        <w:tc>
          <w:tcPr>
            <w:tcW w:w="1252" w:type="dxa"/>
          </w:tcPr>
          <w:p w14:paraId="0A2202E8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5D639E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679030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B76EE4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C9FEA7D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5804709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48407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BDD94DC" w14:textId="35321078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(19) Validation Of Metadata</w:t>
            </w:r>
          </w:p>
        </w:tc>
        <w:tc>
          <w:tcPr>
            <w:tcW w:w="1252" w:type="dxa"/>
          </w:tcPr>
          <w:p w14:paraId="4EA472EB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5D987A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5535C2D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A7FD22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4ACD550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2F0FCFF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BD06A44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58972EA" w14:textId="1226961C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(20) Approved Solutions</w:t>
            </w:r>
          </w:p>
        </w:tc>
        <w:tc>
          <w:tcPr>
            <w:tcW w:w="1252" w:type="dxa"/>
          </w:tcPr>
          <w:p w14:paraId="150A6E66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C3A0E6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A476CF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12C40FB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9C5C3B0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9FA57E5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1EBD06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EA727B5" w14:textId="540AABF4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(21) Physical / Logical Separation Of Information Flows</w:t>
            </w:r>
          </w:p>
        </w:tc>
        <w:tc>
          <w:tcPr>
            <w:tcW w:w="1252" w:type="dxa"/>
          </w:tcPr>
          <w:p w14:paraId="7DAB233E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974063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31F868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B79EB3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F41CA4B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227CAEA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0D8AA3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307FF64" w14:textId="2BA0625A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(22) Access Only</w:t>
            </w:r>
          </w:p>
        </w:tc>
        <w:tc>
          <w:tcPr>
            <w:tcW w:w="1252" w:type="dxa"/>
          </w:tcPr>
          <w:p w14:paraId="04DD6444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C5C3C60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39850724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F6FC8D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E79CFDB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263E60DA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48D0E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D820615" w14:textId="42164DBB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Separation Of Duties</w:t>
            </w:r>
          </w:p>
        </w:tc>
        <w:tc>
          <w:tcPr>
            <w:tcW w:w="1252" w:type="dxa"/>
          </w:tcPr>
          <w:p w14:paraId="20300BE7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E45603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6888913" w14:textId="6CB0E429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6EFF842D" w14:textId="592DE1F1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B7EB04D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6D4EE03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4FA6F61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68FC48A" w14:textId="51BBA734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Least Privilege</w:t>
            </w:r>
          </w:p>
        </w:tc>
        <w:tc>
          <w:tcPr>
            <w:tcW w:w="1252" w:type="dxa"/>
          </w:tcPr>
          <w:p w14:paraId="1473B5FB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6191B7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C3FE11F" w14:textId="270A65FC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39AC5F3E" w14:textId="54F74432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24CEA677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1A08689C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C7842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826C25D" w14:textId="4FA1DCB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Authorize Access To Security Functions</w:t>
            </w:r>
          </w:p>
        </w:tc>
        <w:tc>
          <w:tcPr>
            <w:tcW w:w="1252" w:type="dxa"/>
          </w:tcPr>
          <w:p w14:paraId="71FB219B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A451D8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5889FB23" w14:textId="0F9E6E72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407451AB" w14:textId="4BFFC3D6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96DF2CC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372C5F2E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5BC2A91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EB9C8F5" w14:textId="3C4C3F27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Non-Privileged Access For Nonsecurity Functions</w:t>
            </w:r>
          </w:p>
        </w:tc>
        <w:tc>
          <w:tcPr>
            <w:tcW w:w="1252" w:type="dxa"/>
          </w:tcPr>
          <w:p w14:paraId="085F0F09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1D0904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93CD779" w14:textId="541F9408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2E2346AD" w14:textId="5A7EE114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1A5B2F25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19C18B35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DBC34A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83DB7F3" w14:textId="31063B7C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Network Access To Privileged Commands</w:t>
            </w:r>
          </w:p>
        </w:tc>
        <w:tc>
          <w:tcPr>
            <w:tcW w:w="1252" w:type="dxa"/>
          </w:tcPr>
          <w:p w14:paraId="02C6BCB9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D42B7B6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38E84E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D8E77B4" w14:textId="5724C59C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D92F4A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58E9FF9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CCE19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8F61460" w14:textId="4B9BD1DF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Separate Processing Domains</w:t>
            </w:r>
          </w:p>
        </w:tc>
        <w:tc>
          <w:tcPr>
            <w:tcW w:w="1252" w:type="dxa"/>
          </w:tcPr>
          <w:p w14:paraId="03787029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E737AB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F384DB8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E0A7A5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30518A0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07A71919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F17716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F7266AC" w14:textId="307A89F5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Privileged Accounts</w:t>
            </w:r>
          </w:p>
        </w:tc>
        <w:tc>
          <w:tcPr>
            <w:tcW w:w="1252" w:type="dxa"/>
          </w:tcPr>
          <w:p w14:paraId="12D9D2F7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97F189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BDEF794" w14:textId="680B467B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23CCAE60" w14:textId="139BCBA8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7E4A68E5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1519875C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9E4C1B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7E7423F" w14:textId="0F6A9FCE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Privileged Access By Non-Organizational Users</w:t>
            </w:r>
          </w:p>
        </w:tc>
        <w:tc>
          <w:tcPr>
            <w:tcW w:w="1252" w:type="dxa"/>
          </w:tcPr>
          <w:p w14:paraId="0DE54567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FA44414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BD48DE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455B50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70FD2DF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C6E9389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6CA5A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E1BEB82" w14:textId="391EDF63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Review Of User Privileges</w:t>
            </w:r>
          </w:p>
        </w:tc>
        <w:tc>
          <w:tcPr>
            <w:tcW w:w="1252" w:type="dxa"/>
          </w:tcPr>
          <w:p w14:paraId="3026AD06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6C88E0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6FC997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39994E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5F112E4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16DF278D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EE393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116DBC2" w14:textId="09FD09D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Privilege Levels For Code Execution</w:t>
            </w:r>
          </w:p>
        </w:tc>
        <w:tc>
          <w:tcPr>
            <w:tcW w:w="1252" w:type="dxa"/>
          </w:tcPr>
          <w:p w14:paraId="74F99251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56F1C6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32A128FB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BADFA4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0C684301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9AED86B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1ECAB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D534B42" w14:textId="23B157A4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Auditing Use Of Privileged Functions</w:t>
            </w:r>
          </w:p>
        </w:tc>
        <w:tc>
          <w:tcPr>
            <w:tcW w:w="1252" w:type="dxa"/>
          </w:tcPr>
          <w:p w14:paraId="0F7B0416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D58830D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7A8795E" w14:textId="657BEF1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2544D75A" w14:textId="5E902E41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D06671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DFBBEA7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853003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33CCBA5" w14:textId="1DCDEE74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(10) Prohibit Non-Privileged Users From Executing Privileged Functions</w:t>
            </w:r>
          </w:p>
        </w:tc>
        <w:tc>
          <w:tcPr>
            <w:tcW w:w="1252" w:type="dxa"/>
          </w:tcPr>
          <w:p w14:paraId="7E5D6E93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168045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E7BA96A" w14:textId="00418D32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91F349B" w14:textId="6DD25B5A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D31E3C4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9BE11EF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DEA145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81AF0E5" w14:textId="1BC2D7B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Unsuccessful Logon Attempts</w:t>
            </w:r>
          </w:p>
        </w:tc>
        <w:tc>
          <w:tcPr>
            <w:tcW w:w="1252" w:type="dxa"/>
          </w:tcPr>
          <w:p w14:paraId="3C98703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F168EFB" w14:textId="1CDB464E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5F77FD36" w14:textId="2324CD3E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939EC24" w14:textId="55E2921F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E24EDA7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71881C2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A2D13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14133E0" w14:textId="52369457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Purge / Wipe Mobile Device</w:t>
            </w:r>
          </w:p>
        </w:tc>
        <w:tc>
          <w:tcPr>
            <w:tcW w:w="1252" w:type="dxa"/>
          </w:tcPr>
          <w:p w14:paraId="5D6FECBE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9DA2318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3081230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52A0FD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9AFC4AB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B0EE557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F6156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E9EE4FB" w14:textId="158108C2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System Use Notification</w:t>
            </w:r>
          </w:p>
        </w:tc>
        <w:tc>
          <w:tcPr>
            <w:tcW w:w="1252" w:type="dxa"/>
          </w:tcPr>
          <w:p w14:paraId="30C35A9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177DC07" w14:textId="1239BF44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7E40CBB6" w14:textId="4C6B3D70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6D3F6C9" w14:textId="4920D232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CAF45A0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7777B99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9F9056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670F3E8" w14:textId="6DCD9C55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Previous Logon (Access) Notification</w:t>
            </w:r>
          </w:p>
        </w:tc>
        <w:tc>
          <w:tcPr>
            <w:tcW w:w="1252" w:type="dxa"/>
          </w:tcPr>
          <w:p w14:paraId="7649DBC0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A80581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8C0A0F4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10EBA3B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AF516C6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0D8BD920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5A73E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C1DD9DD" w14:textId="49154783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Unsuccessful Logons</w:t>
            </w:r>
          </w:p>
        </w:tc>
        <w:tc>
          <w:tcPr>
            <w:tcW w:w="1252" w:type="dxa"/>
          </w:tcPr>
          <w:p w14:paraId="703B9E71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A3A46D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8BD893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A44EEC6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188F0D4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06747F6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80AA9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81E0F64" w14:textId="454089D9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Successful / Unsuccessful Logons</w:t>
            </w:r>
          </w:p>
        </w:tc>
        <w:tc>
          <w:tcPr>
            <w:tcW w:w="1252" w:type="dxa"/>
          </w:tcPr>
          <w:p w14:paraId="64415EAB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AD9C32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F21754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19C2BA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F42CAB4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7665EFC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9A736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34B01D4" w14:textId="6D56C70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Notification Of Account Changes</w:t>
            </w:r>
          </w:p>
        </w:tc>
        <w:tc>
          <w:tcPr>
            <w:tcW w:w="1252" w:type="dxa"/>
          </w:tcPr>
          <w:p w14:paraId="6F91E4B3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AFF9A3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ACB419C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2A0E884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20510E8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711B944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BEE9E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821543C" w14:textId="2DFD60A9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Additional Logon Information</w:t>
            </w:r>
          </w:p>
        </w:tc>
        <w:tc>
          <w:tcPr>
            <w:tcW w:w="1252" w:type="dxa"/>
          </w:tcPr>
          <w:p w14:paraId="71A9568A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869D6A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5F5DB64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9270FF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A9D7EAE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98B3A3F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ABDFC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3B3F0D1" w14:textId="2D465084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AC-10 Concurrent Session Control</w:t>
            </w:r>
          </w:p>
        </w:tc>
        <w:tc>
          <w:tcPr>
            <w:tcW w:w="1252" w:type="dxa"/>
          </w:tcPr>
          <w:p w14:paraId="292A4583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5B9864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961743D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AB51A35" w14:textId="7D8B9252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0BB391F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17B79126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791CE8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256F547" w14:textId="784826CF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AC-11 Session Lock</w:t>
            </w:r>
          </w:p>
        </w:tc>
        <w:tc>
          <w:tcPr>
            <w:tcW w:w="1252" w:type="dxa"/>
          </w:tcPr>
          <w:p w14:paraId="1D0C8E85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5C4431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554F44E4" w14:textId="0305C266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5D12AFC0" w14:textId="0EFF6573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30ED392F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C26A3A2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24D58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9211808" w14:textId="71607FB3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AC-11(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Pattern Hiding Displays</w:t>
            </w:r>
          </w:p>
        </w:tc>
        <w:tc>
          <w:tcPr>
            <w:tcW w:w="1252" w:type="dxa"/>
          </w:tcPr>
          <w:p w14:paraId="55A398F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030F09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08A79B0" w14:textId="1E0FEDFD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0B6B54EC" w14:textId="6429D568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2FA58687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32DED6F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D0A0F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3BCD7D7" w14:textId="73FAB56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AC-12 Session Termination</w:t>
            </w:r>
          </w:p>
        </w:tc>
        <w:tc>
          <w:tcPr>
            <w:tcW w:w="1252" w:type="dxa"/>
          </w:tcPr>
          <w:p w14:paraId="7EB102FB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7CC5A0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5A5DE1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746BAC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F783FA2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190F3E56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0CEADB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3EA9EF7" w14:textId="78D73331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User-Initiated Logouts / Message Displays</w:t>
            </w:r>
          </w:p>
        </w:tc>
        <w:tc>
          <w:tcPr>
            <w:tcW w:w="1252" w:type="dxa"/>
          </w:tcPr>
          <w:p w14:paraId="0AE15C00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2931FA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1311CBB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428297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03CAE065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0EB1366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CAA26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6C4F94D" w14:textId="65540240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AC-14 Permitted Actions Without Identification Or Authentication</w:t>
            </w:r>
          </w:p>
        </w:tc>
        <w:tc>
          <w:tcPr>
            <w:tcW w:w="1252" w:type="dxa"/>
          </w:tcPr>
          <w:p w14:paraId="6D9CB512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FDB52ED" w14:textId="62E7350D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</w:tcPr>
          <w:p w14:paraId="0C090A6B" w14:textId="5AEB31D3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51E166D0" w14:textId="0BE36065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F321F64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C33109D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B00A16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F7FD1DF" w14:textId="5E113A77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Security Attributes</w:t>
            </w:r>
          </w:p>
        </w:tc>
        <w:tc>
          <w:tcPr>
            <w:tcW w:w="1252" w:type="dxa"/>
          </w:tcPr>
          <w:p w14:paraId="45A336B9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177217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724B85E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65DE20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AB566BB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843FFE0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6A676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10E6EE7" w14:textId="13BC2286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Dynamic Attribute Association</w:t>
            </w:r>
          </w:p>
        </w:tc>
        <w:tc>
          <w:tcPr>
            <w:tcW w:w="1252" w:type="dxa"/>
          </w:tcPr>
          <w:p w14:paraId="01C17780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6122C5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323BB9F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85AC1C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0CC7CE5A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6905D19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60AD594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8B07EC8" w14:textId="1B50885D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Attribute Value Changes By Authorized Individuals</w:t>
            </w:r>
          </w:p>
        </w:tc>
        <w:tc>
          <w:tcPr>
            <w:tcW w:w="1252" w:type="dxa"/>
          </w:tcPr>
          <w:p w14:paraId="25FCADB4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9A08D3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4F561AA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549177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015FCC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4C5DCBE9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6BF821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C1B04CC" w14:textId="45647FF6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Maintenance Of Attribute Associations By Information System</w:t>
            </w:r>
          </w:p>
        </w:tc>
        <w:tc>
          <w:tcPr>
            <w:tcW w:w="1252" w:type="dxa"/>
          </w:tcPr>
          <w:p w14:paraId="4393D4C9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956F23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379727F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CE4C522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F6B8F1B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2BFDB77A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3FE4E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83D9DE2" w14:textId="3F74960B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Association Of Attributes By Authorized Individuals</w:t>
            </w:r>
          </w:p>
        </w:tc>
        <w:tc>
          <w:tcPr>
            <w:tcW w:w="1252" w:type="dxa"/>
          </w:tcPr>
          <w:p w14:paraId="3EDE9568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C169A5C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0A2CA4A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DB4427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7680111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47170AA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0A564F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C9DD8BC" w14:textId="3EFC1462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Attribute Displays For Output Devices</w:t>
            </w:r>
          </w:p>
        </w:tc>
        <w:tc>
          <w:tcPr>
            <w:tcW w:w="1252" w:type="dxa"/>
          </w:tcPr>
          <w:p w14:paraId="2E907B71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7DC5B0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5B9D894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5A8C30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64FF4DB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A3C34FF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A00D8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8340507" w14:textId="52C9F659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Maintenance Of Attribute Association By Organization</w:t>
            </w:r>
          </w:p>
        </w:tc>
        <w:tc>
          <w:tcPr>
            <w:tcW w:w="1252" w:type="dxa"/>
          </w:tcPr>
          <w:p w14:paraId="2EB1C997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58F7CD8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1CB5664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62081C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81FE25F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4A9C105E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71BD78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37E5F09" w14:textId="602CC6BB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Consistent Attribute Interpretation</w:t>
            </w:r>
          </w:p>
        </w:tc>
        <w:tc>
          <w:tcPr>
            <w:tcW w:w="1252" w:type="dxa"/>
          </w:tcPr>
          <w:p w14:paraId="3210D02F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A0F74D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4E0226C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397B0B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D6303F8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541839E0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17148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A7C055D" w14:textId="40712AE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Association Techniques / Technologies</w:t>
            </w:r>
          </w:p>
        </w:tc>
        <w:tc>
          <w:tcPr>
            <w:tcW w:w="1252" w:type="dxa"/>
          </w:tcPr>
          <w:p w14:paraId="32E6BE11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91660A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4A85BAC8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75B70A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9FCD8DB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EAA6C14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061CC1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2DFEF84" w14:textId="4B0112B5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Attribute Reassignment</w:t>
            </w:r>
          </w:p>
        </w:tc>
        <w:tc>
          <w:tcPr>
            <w:tcW w:w="1252" w:type="dxa"/>
          </w:tcPr>
          <w:p w14:paraId="03F46E47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3374CAB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0B8522C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D93D9E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C1C2453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0A3923A7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D2802A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2FACB5D" w14:textId="4D1961E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AC-16 (10) Attribute Configuration By Authorized Individuals</w:t>
            </w:r>
          </w:p>
        </w:tc>
        <w:tc>
          <w:tcPr>
            <w:tcW w:w="1252" w:type="dxa"/>
          </w:tcPr>
          <w:p w14:paraId="0A586A95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CFD87A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254A1458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5FB456B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33A2DE5B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660310B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B4EBB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4C4673B" w14:textId="43464AAA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Remote Access</w:t>
            </w:r>
          </w:p>
        </w:tc>
        <w:tc>
          <w:tcPr>
            <w:tcW w:w="1252" w:type="dxa"/>
          </w:tcPr>
          <w:p w14:paraId="2DB9493B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83B2D95" w14:textId="7AAB2329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51507C1A" w14:textId="1270E012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7B5DC85" w14:textId="0F50D5E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36D9A373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5CAF12E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3FD9F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799234F" w14:textId="15935C69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Monitoring Control</w:t>
            </w:r>
          </w:p>
        </w:tc>
        <w:tc>
          <w:tcPr>
            <w:tcW w:w="1252" w:type="dxa"/>
          </w:tcPr>
          <w:p w14:paraId="38EC53F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D5EAC8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40EC4C4" w14:textId="514CF4CC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59F4C60" w14:textId="105808FC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1B41C90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FEEC835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9D590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C6E1E1E" w14:textId="56834BC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Protection Of Confidentiality/Integrity Using Encryption</w:t>
            </w:r>
          </w:p>
        </w:tc>
        <w:tc>
          <w:tcPr>
            <w:tcW w:w="1252" w:type="dxa"/>
          </w:tcPr>
          <w:p w14:paraId="178628F0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0DD2FF8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085FA17" w14:textId="05FE154A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7ED7F248" w14:textId="7F837A1E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3D76C19F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5B6FB19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3AC28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5452754" w14:textId="17CBC03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Managed Access Control Points</w:t>
            </w:r>
          </w:p>
        </w:tc>
        <w:tc>
          <w:tcPr>
            <w:tcW w:w="1252" w:type="dxa"/>
          </w:tcPr>
          <w:p w14:paraId="7902B893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86FD15D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4BFE7A0" w14:textId="7E9AD7B2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0125D54C" w14:textId="1551CB51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237474F1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338A4DA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0BBEA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A9E5FBE" w14:textId="3F1921A7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Privileged Commands/Access</w:t>
            </w:r>
          </w:p>
        </w:tc>
        <w:tc>
          <w:tcPr>
            <w:tcW w:w="1252" w:type="dxa"/>
          </w:tcPr>
          <w:p w14:paraId="48CBC9A6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D03C60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4D13438" w14:textId="422CD112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08CCFFDF" w14:textId="4C5D6B5E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3B80B1FA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1A294FA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1B163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F30D424" w14:textId="053A3E79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Protection Of Information</w:t>
            </w:r>
          </w:p>
        </w:tc>
        <w:tc>
          <w:tcPr>
            <w:tcW w:w="1252" w:type="dxa"/>
          </w:tcPr>
          <w:p w14:paraId="2F47228D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7053AE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7EB1E59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09C2CA99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0E30E26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09C33FFB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9454B6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7F82AA79" w14:textId="227A42B9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Disconnect / Disable Access</w:t>
            </w:r>
          </w:p>
        </w:tc>
        <w:tc>
          <w:tcPr>
            <w:tcW w:w="1252" w:type="dxa"/>
          </w:tcPr>
          <w:p w14:paraId="52D2D46C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D2C25C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1B2F8E6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A0357B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D48B7E3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6F034402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2D4726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20F519F" w14:textId="6B54F217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AC-18 Wireless Access Restrictions</w:t>
            </w:r>
          </w:p>
        </w:tc>
        <w:tc>
          <w:tcPr>
            <w:tcW w:w="1252" w:type="dxa"/>
          </w:tcPr>
          <w:p w14:paraId="30BB3248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884AEC1" w14:textId="34D855D1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3530D73D" w14:textId="6A60F755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2DBE10AF" w14:textId="24FD71DD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6F92D506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40AE4D5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F3807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2950358" w14:textId="50F9815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Authentication And Encryption</w:t>
            </w:r>
          </w:p>
        </w:tc>
        <w:tc>
          <w:tcPr>
            <w:tcW w:w="1252" w:type="dxa"/>
          </w:tcPr>
          <w:p w14:paraId="29AE08D5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495A043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B31DC64" w14:textId="0EE2D446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52E0CF0E" w14:textId="2EF63EB9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1574270D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DD05C3A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B761D9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1318C3C" w14:textId="7D6EE05A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Disable Wireless Networking</w:t>
            </w:r>
          </w:p>
        </w:tc>
        <w:tc>
          <w:tcPr>
            <w:tcW w:w="1252" w:type="dxa"/>
          </w:tcPr>
          <w:p w14:paraId="24DDC1CD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A608D7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51F1C3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5894C1B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F398C83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A74EF7B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0433F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1D4A7E46" w14:textId="73142C0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Restrict User Configuration Of Wireless Networking Capabilities</w:t>
            </w:r>
          </w:p>
        </w:tc>
        <w:tc>
          <w:tcPr>
            <w:tcW w:w="1252" w:type="dxa"/>
          </w:tcPr>
          <w:p w14:paraId="4DDAFA5A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4C32E0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EC8B80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547B775" w14:textId="67E918F9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0B55ED15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6265BF9C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D9A07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3EED64B" w14:textId="7474AEB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Antennas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Transmission Power Levels</w:t>
            </w:r>
          </w:p>
        </w:tc>
        <w:tc>
          <w:tcPr>
            <w:tcW w:w="1252" w:type="dxa"/>
          </w:tcPr>
          <w:p w14:paraId="6C9FD0E3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A1D85E8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9A6EF4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43609AD" w14:textId="3B609E84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681E02F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5E462681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EFBAF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4E535FB" w14:textId="44400EC3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AC-19 Access Control For Mobile Devices</w:t>
            </w:r>
          </w:p>
        </w:tc>
        <w:tc>
          <w:tcPr>
            <w:tcW w:w="1252" w:type="dxa"/>
          </w:tcPr>
          <w:p w14:paraId="5854AF41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3D43EFC" w14:textId="688317E5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</w:tcPr>
          <w:p w14:paraId="40811261" w14:textId="083889DB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32AADBFF" w14:textId="7C0D4BFB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FC6876C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68F13B0B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BA930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5A76ECE" w14:textId="0972F68E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Restrictions For Classified Information</w:t>
            </w:r>
          </w:p>
        </w:tc>
        <w:tc>
          <w:tcPr>
            <w:tcW w:w="1252" w:type="dxa"/>
          </w:tcPr>
          <w:p w14:paraId="035280AC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F1F03EE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33E672D8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AD0877C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CEA70AC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1881C24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89DFE3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02D4824" w14:textId="7DAC4959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Full Device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Container-Based Encryption</w:t>
            </w:r>
          </w:p>
        </w:tc>
        <w:tc>
          <w:tcPr>
            <w:tcW w:w="1252" w:type="dxa"/>
          </w:tcPr>
          <w:p w14:paraId="6435323E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7D551F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</w:tcPr>
          <w:p w14:paraId="7DB61FA2" w14:textId="5586C4FB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4EE87ED0" w14:textId="2E3FAF5F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4855E03B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A82A1E2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2172D9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E3BE1C1" w14:textId="00895850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AC-20 Use Of External Information Systems</w:t>
            </w:r>
          </w:p>
        </w:tc>
        <w:tc>
          <w:tcPr>
            <w:tcW w:w="1252" w:type="dxa"/>
          </w:tcPr>
          <w:p w14:paraId="4A5066EE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9898CAF" w14:textId="300D9642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7CE6CF57" w14:textId="144A275D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3DAD3E88" w14:textId="7BD4E16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3A44BFE6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4EB11512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D75C97C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ABF7981" w14:textId="7A824521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Limits On Authorized Use</w:t>
            </w:r>
          </w:p>
        </w:tc>
        <w:tc>
          <w:tcPr>
            <w:tcW w:w="1252" w:type="dxa"/>
          </w:tcPr>
          <w:p w14:paraId="4EA53370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2B326E8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DE8563E" w14:textId="72A2EAE9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754158B2" w14:textId="6F1AEA72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66F48C23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300D8775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2FC75A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EFF964B" w14:textId="1212622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Portable Storage Devices</w:t>
            </w:r>
          </w:p>
        </w:tc>
        <w:tc>
          <w:tcPr>
            <w:tcW w:w="1252" w:type="dxa"/>
          </w:tcPr>
          <w:p w14:paraId="5E35A9D7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BC17AD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58926CDC" w14:textId="664D64E9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04671D33" w14:textId="4225358E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02D7E8E0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C503588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F013F7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03AD1AE" w14:textId="5C2290ED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Non-Organizationally Owned Systems / Components / Devices</w:t>
            </w:r>
          </w:p>
        </w:tc>
        <w:tc>
          <w:tcPr>
            <w:tcW w:w="1252" w:type="dxa"/>
          </w:tcPr>
          <w:p w14:paraId="4B8AF014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C291060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3E65F5F0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898C177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742E4CC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1BE7B6AD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E225A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8CAA339" w14:textId="2357CFEF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Network Accessible Storage Devices</w:t>
            </w:r>
          </w:p>
        </w:tc>
        <w:tc>
          <w:tcPr>
            <w:tcW w:w="1252" w:type="dxa"/>
          </w:tcPr>
          <w:p w14:paraId="20E4A6B6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EDC6842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898AB8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3F8538C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28A9F9FA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1C8F649F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F17130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A901ECB" w14:textId="4413D88A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AC-21 Information Sharing</w:t>
            </w:r>
          </w:p>
        </w:tc>
        <w:tc>
          <w:tcPr>
            <w:tcW w:w="1252" w:type="dxa"/>
          </w:tcPr>
          <w:p w14:paraId="65FA4236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CCB041B" w14:textId="4867097D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23696EA1" w14:textId="33E3D4B5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EC5E2C5" w14:textId="4663E47E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28994F99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2434347E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4D8234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3388DCC8" w14:textId="01CE97C0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Decision Support</w:t>
            </w:r>
          </w:p>
        </w:tc>
        <w:tc>
          <w:tcPr>
            <w:tcW w:w="1252" w:type="dxa"/>
          </w:tcPr>
          <w:p w14:paraId="248AC0F8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A19BB8A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83C87FB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553982C5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A5AB090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7BDAE5D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D2CF0E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D5E4A1D" w14:textId="32D6F19D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Information Search And Retrieval</w:t>
            </w:r>
          </w:p>
        </w:tc>
        <w:tc>
          <w:tcPr>
            <w:tcW w:w="1252" w:type="dxa"/>
          </w:tcPr>
          <w:p w14:paraId="554E284E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26D1639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DFA530A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2750614E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51B1A96D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4981A91E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B4ABDB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4B31C8E6" w14:textId="0E41BF50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AC-22 Publicly Accessible Content</w:t>
            </w:r>
          </w:p>
        </w:tc>
        <w:tc>
          <w:tcPr>
            <w:tcW w:w="1252" w:type="dxa"/>
          </w:tcPr>
          <w:p w14:paraId="4FF4FF50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4F37F27" w14:textId="0B552A9F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</w:tcPr>
          <w:p w14:paraId="0C619B8A" w14:textId="5D50BEF9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</w:tcPr>
          <w:p w14:paraId="1798C298" w14:textId="7DBB2C8C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</w:tcPr>
          <w:p w14:paraId="5A6E034E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6AAB030F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CB6255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E881A03" w14:textId="3DA142F2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AC-23 Data Mining Protection</w:t>
            </w:r>
          </w:p>
        </w:tc>
        <w:tc>
          <w:tcPr>
            <w:tcW w:w="1252" w:type="dxa"/>
          </w:tcPr>
          <w:p w14:paraId="765ADBB3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6AB508D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453DE1B4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72087DD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4AD1B8CA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1A45F4BD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2B3E32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6EFDD575" w14:textId="08CAB155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AC-24 Access Control Decisions</w:t>
            </w:r>
          </w:p>
        </w:tc>
        <w:tc>
          <w:tcPr>
            <w:tcW w:w="1252" w:type="dxa"/>
          </w:tcPr>
          <w:p w14:paraId="1AF2ECC8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472711F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56AA28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46E90C73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58F6C98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7AC54F03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A14A1F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02A57D47" w14:textId="7E752C22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Transmit Access Authorization Information</w:t>
            </w:r>
          </w:p>
        </w:tc>
        <w:tc>
          <w:tcPr>
            <w:tcW w:w="1252" w:type="dxa"/>
          </w:tcPr>
          <w:p w14:paraId="21C3C391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E32630C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1E0EBE3F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36A5262B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78B60AB2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7D8C" w14:paraId="76E0132C" w14:textId="77777777" w:rsidTr="00FD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393FB3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5B4D7F75" w14:textId="0D4C6E55" w:rsidR="00FD7D8C" w:rsidRPr="00393FD2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No User Or Process Identity</w:t>
            </w:r>
          </w:p>
        </w:tc>
        <w:tc>
          <w:tcPr>
            <w:tcW w:w="1252" w:type="dxa"/>
          </w:tcPr>
          <w:p w14:paraId="471F85A4" w14:textId="77777777" w:rsidR="00FD7D8C" w:rsidRPr="00AB1088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F56D220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60C7DE87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EB0D721" w14:textId="77777777" w:rsidR="00FD7D8C" w:rsidRPr="00393FD2" w:rsidRDefault="00FD7D8C" w:rsidP="00844C31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1139F105" w14:textId="77777777" w:rsidR="00FD7D8C" w:rsidRDefault="00FD7D8C" w:rsidP="00FD7D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D8C" w14:paraId="2DAA36D4" w14:textId="77777777" w:rsidTr="00FD7D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2C7B2FD" w14:textId="77777777" w:rsidR="00FD7D8C" w:rsidRPr="00727621" w:rsidRDefault="00FD7D8C" w:rsidP="00FD7D8C">
            <w:pPr>
              <w:pStyle w:val="TableIndexNumbers"/>
            </w:pPr>
          </w:p>
        </w:tc>
        <w:tc>
          <w:tcPr>
            <w:tcW w:w="3914" w:type="dxa"/>
          </w:tcPr>
          <w:p w14:paraId="222A885A" w14:textId="760639DB" w:rsidR="00FD7D8C" w:rsidRPr="00393FD2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AC-25 Reference Monitor</w:t>
            </w:r>
          </w:p>
        </w:tc>
        <w:tc>
          <w:tcPr>
            <w:tcW w:w="1252" w:type="dxa"/>
          </w:tcPr>
          <w:p w14:paraId="54BDA283" w14:textId="77777777" w:rsidR="00FD7D8C" w:rsidRPr="00AB1088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A104FD0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</w:tcPr>
          <w:p w14:paraId="2ED29855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</w:tcPr>
          <w:p w14:paraId="602AD071" w14:textId="77777777" w:rsidR="00FD7D8C" w:rsidRPr="00393FD2" w:rsidRDefault="00FD7D8C" w:rsidP="00844C31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</w:tcPr>
          <w:p w14:paraId="658B578A" w14:textId="77777777" w:rsidR="00FD7D8C" w:rsidRDefault="00FD7D8C" w:rsidP="00FD7D8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E840B5F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bookmarkStart w:id="17" w:name="_Hlk199514818"/>
      <w:bookmarkEnd w:id="16"/>
      <w:r>
        <w:br w:type="page"/>
      </w:r>
    </w:p>
    <w:p w14:paraId="65CE9BC9" w14:textId="57A1A000" w:rsidR="00F45051" w:rsidRDefault="004A32FB" w:rsidP="00F45051">
      <w:pPr>
        <w:pStyle w:val="Heading1"/>
      </w:pPr>
      <w:bookmarkStart w:id="18" w:name="_Toc199515890"/>
      <w:r>
        <w:lastRenderedPageBreak/>
        <w:t>Awareness and Training (AT)</w:t>
      </w:r>
      <w:bookmarkEnd w:id="18"/>
    </w:p>
    <w:p w14:paraId="423B4982" w14:textId="33826D98" w:rsidR="00F45051" w:rsidRDefault="00F45051" w:rsidP="00F4505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FB1D0B">
        <w:t>Awareness and Training (AT)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078DA09F" w14:textId="77777777" w:rsidTr="00AB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7FD1BF" w14:textId="77777777" w:rsidR="00F45051" w:rsidRDefault="00F45051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7D9E7E33" w14:textId="77777777" w:rsidR="00F45051" w:rsidRDefault="00F45051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445C676F" w14:textId="77777777" w:rsidR="00F45051" w:rsidRPr="00AB1088" w:rsidRDefault="00F45051" w:rsidP="00AB108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27F8DF5F" w14:textId="77777777" w:rsidR="00F45051" w:rsidRPr="00AB1088" w:rsidRDefault="00F45051" w:rsidP="00AB108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119E1562" w14:textId="77777777" w:rsidR="00F45051" w:rsidRDefault="00F45051" w:rsidP="00AB108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78A70A38" w14:textId="77777777" w:rsidR="00F45051" w:rsidRDefault="00F45051" w:rsidP="00AB108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3B3FFA55" w14:textId="77777777" w:rsidR="00F45051" w:rsidRDefault="00F45051" w:rsidP="00AB108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20736F9D" w14:textId="77777777" w:rsidR="00F45051" w:rsidRDefault="00F45051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42E44" w14:paraId="718B3254" w14:textId="77777777" w:rsidTr="000A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57AB48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152D9D9" w14:textId="6FE248E6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Security Awareness And Training Policy And Procedures</w:t>
            </w:r>
          </w:p>
        </w:tc>
        <w:tc>
          <w:tcPr>
            <w:tcW w:w="1252" w:type="dxa"/>
            <w:vAlign w:val="center"/>
          </w:tcPr>
          <w:p w14:paraId="227C3ADE" w14:textId="77777777" w:rsidR="00F42E44" w:rsidRPr="00AB1088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EB12BE" w14:textId="57138A07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F3AD06C" w14:textId="23A30CBB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E5AB16C" w14:textId="412C21C6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855758C" w14:textId="77777777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E44" w14:paraId="77604BB6" w14:textId="77777777" w:rsidTr="000A6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16C2BF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839C105" w14:textId="5518797A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Security Awareness Training</w:t>
            </w:r>
          </w:p>
        </w:tc>
        <w:tc>
          <w:tcPr>
            <w:tcW w:w="1252" w:type="dxa"/>
            <w:vAlign w:val="center"/>
          </w:tcPr>
          <w:p w14:paraId="5AAEE064" w14:textId="77777777" w:rsidR="00F42E44" w:rsidRPr="00AB1088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E334AC" w14:textId="26F92147" w:rsidR="00F42E44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46863E2" w14:textId="3E7E601C" w:rsidR="00F42E44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3CC8DD3" w14:textId="1139D84F" w:rsidR="00F42E44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969B562" w14:textId="77777777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E44" w14:paraId="69F1F035" w14:textId="77777777" w:rsidTr="000A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458086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6074D0" w14:textId="732C02C6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Practical Exercises</w:t>
            </w:r>
          </w:p>
        </w:tc>
        <w:tc>
          <w:tcPr>
            <w:tcW w:w="1252" w:type="dxa"/>
            <w:vAlign w:val="center"/>
          </w:tcPr>
          <w:p w14:paraId="446E2B20" w14:textId="77777777" w:rsidR="00F42E44" w:rsidRPr="00AB1088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179431D" w14:textId="77777777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4109D3B" w14:textId="77777777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7C6CB746" w14:textId="77777777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71BFE646" w14:textId="77777777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E44" w14:paraId="60EE86D9" w14:textId="77777777" w:rsidTr="000A6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19906F0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ABC4F4" w14:textId="7A7348FB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Insider Threat</w:t>
            </w:r>
          </w:p>
        </w:tc>
        <w:tc>
          <w:tcPr>
            <w:tcW w:w="1252" w:type="dxa"/>
            <w:vAlign w:val="center"/>
          </w:tcPr>
          <w:p w14:paraId="66AFC571" w14:textId="77777777" w:rsidR="00F42E44" w:rsidRPr="00AB1088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366E93" w14:textId="77777777" w:rsidR="00F42E44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33CADCE" w14:textId="33C3CA55" w:rsidR="00F42E44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9E49EB8" w14:textId="7935F02C" w:rsidR="00F42E44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2A9A368" w14:textId="77777777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E44" w14:paraId="186E6C6C" w14:textId="77777777" w:rsidTr="000A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B82A45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3A6112" w14:textId="254BCB43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Role-Based Security Training</w:t>
            </w:r>
          </w:p>
        </w:tc>
        <w:tc>
          <w:tcPr>
            <w:tcW w:w="1252" w:type="dxa"/>
            <w:vAlign w:val="center"/>
          </w:tcPr>
          <w:p w14:paraId="7FAADEBB" w14:textId="77777777" w:rsidR="00F42E44" w:rsidRPr="00AB1088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2F9B0D" w14:textId="67C185CE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25C29F3" w14:textId="06372015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4C21C27" w14:textId="0BD67CDB" w:rsidR="00F42E44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5BEEBF1" w14:textId="77777777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E44" w14:paraId="1FD0A26C" w14:textId="77777777" w:rsidTr="000A6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A3984B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166EA1" w14:textId="21F3D4D7" w:rsidR="00F42E44" w:rsidRPr="00393FD2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Environmental Controls</w:t>
            </w:r>
          </w:p>
        </w:tc>
        <w:tc>
          <w:tcPr>
            <w:tcW w:w="1252" w:type="dxa"/>
            <w:vAlign w:val="center"/>
          </w:tcPr>
          <w:p w14:paraId="299EFA38" w14:textId="77777777" w:rsidR="00F42E44" w:rsidRPr="00AB1088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F2071E" w14:textId="77777777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A07DC65" w14:textId="77777777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A9EE802" w14:textId="77777777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D375BFD" w14:textId="77777777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E44" w14:paraId="3A34F8CD" w14:textId="77777777" w:rsidTr="000A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AD0DC9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EF6BAA0" w14:textId="1D39B075" w:rsidR="00F42E44" w:rsidRPr="00393FD2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Physical Security Controls</w:t>
            </w:r>
          </w:p>
        </w:tc>
        <w:tc>
          <w:tcPr>
            <w:tcW w:w="1252" w:type="dxa"/>
            <w:vAlign w:val="center"/>
          </w:tcPr>
          <w:p w14:paraId="1A626777" w14:textId="77777777" w:rsidR="00F42E44" w:rsidRPr="00AB1088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2803D1" w14:textId="77777777" w:rsidR="00F42E44" w:rsidRPr="00393FD2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6273C9F" w14:textId="77777777" w:rsidR="00F42E44" w:rsidRPr="00393FD2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A4D757B" w14:textId="77777777" w:rsidR="00F42E44" w:rsidRPr="00393FD2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8A0C1BB" w14:textId="77777777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E44" w14:paraId="1658619D" w14:textId="77777777" w:rsidTr="000A6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93FC29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A3D7CBA" w14:textId="57A59269" w:rsidR="00F42E44" w:rsidRPr="00393FD2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(3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) Practical Exercises</w:t>
            </w:r>
          </w:p>
        </w:tc>
        <w:tc>
          <w:tcPr>
            <w:tcW w:w="1252" w:type="dxa"/>
            <w:vAlign w:val="center"/>
          </w:tcPr>
          <w:p w14:paraId="73E69826" w14:textId="77777777" w:rsidR="00F42E44" w:rsidRPr="00AB1088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67ECED" w14:textId="77777777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DF93B5A" w14:textId="77777777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D66E441" w14:textId="77777777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F4F756B" w14:textId="77777777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2E44" w14:paraId="69F31FFB" w14:textId="77777777" w:rsidTr="000A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DC2B73B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1FC364F" w14:textId="2F1EC437" w:rsidR="00F42E44" w:rsidRPr="00393FD2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Suspicious Communications And Anomalous System Behavior</w:t>
            </w:r>
          </w:p>
        </w:tc>
        <w:tc>
          <w:tcPr>
            <w:tcW w:w="1252" w:type="dxa"/>
            <w:vAlign w:val="center"/>
          </w:tcPr>
          <w:p w14:paraId="73BC79C5" w14:textId="77777777" w:rsidR="00F42E44" w:rsidRPr="00AB1088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986B30" w14:textId="77777777" w:rsidR="00F42E44" w:rsidRPr="00393FD2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54C437" w14:textId="77777777" w:rsidR="00F42E44" w:rsidRPr="00393FD2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8F83929" w14:textId="77777777" w:rsidR="00F42E44" w:rsidRPr="00393FD2" w:rsidRDefault="00F42E44" w:rsidP="00F42E4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5B5C92A" w14:textId="77777777" w:rsidR="00F42E44" w:rsidRDefault="00F42E44" w:rsidP="00F42E4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E44" w14:paraId="54FE6587" w14:textId="77777777" w:rsidTr="000A6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4714F4" w14:textId="77777777" w:rsidR="00F42E44" w:rsidRPr="00727621" w:rsidRDefault="00F42E44" w:rsidP="00F42E44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6FBA08B" w14:textId="3E89CECD" w:rsidR="00F42E44" w:rsidRPr="00393FD2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AT-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Security Training Records</w:t>
            </w:r>
          </w:p>
        </w:tc>
        <w:tc>
          <w:tcPr>
            <w:tcW w:w="1252" w:type="dxa"/>
            <w:vAlign w:val="center"/>
          </w:tcPr>
          <w:p w14:paraId="3E4ACE69" w14:textId="77777777" w:rsidR="00F42E44" w:rsidRPr="00AB1088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6DD6AC9" w14:textId="47CF5162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756764B" w14:textId="7771FE4E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B04C37C" w14:textId="6B35F124" w:rsidR="00F42E44" w:rsidRPr="00393FD2" w:rsidRDefault="00F42E44" w:rsidP="00F42E44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0CC3448" w14:textId="77777777" w:rsidR="00F42E44" w:rsidRDefault="00F42E44" w:rsidP="00F42E44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bookmarkEnd w:id="17"/>
    </w:tbl>
    <w:p w14:paraId="1BB1150D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22446218" w14:textId="00BC143A" w:rsidR="00AB1088" w:rsidRDefault="00C2425C" w:rsidP="00AB1088">
      <w:pPr>
        <w:pStyle w:val="Heading1"/>
      </w:pPr>
      <w:bookmarkStart w:id="19" w:name="_Toc199515891"/>
      <w:r>
        <w:lastRenderedPageBreak/>
        <w:t>Audit and Accountability (AU)</w:t>
      </w:r>
      <w:bookmarkEnd w:id="19"/>
    </w:p>
    <w:p w14:paraId="3473EF56" w14:textId="1C0DF112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C2425C">
        <w:t>A</w:t>
      </w:r>
      <w:r w:rsidR="00FB1D0B">
        <w:t>udit and Accountability (AU)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5DC8DD17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EB18E0E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5CA3AAC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0DDC0351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4C77FE89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326CABE1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0E0AB5FA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4BF3E620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66D03D34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43D9B" w14:paraId="0450F3AA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D69617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48EF49" w14:textId="7A720155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Audit And Accountability Policy And Procedures</w:t>
            </w:r>
          </w:p>
        </w:tc>
        <w:tc>
          <w:tcPr>
            <w:tcW w:w="1252" w:type="dxa"/>
            <w:vAlign w:val="center"/>
          </w:tcPr>
          <w:p w14:paraId="051091D3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B6F802" w14:textId="02AA1CC8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15552F2" w14:textId="531EE4B8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15BEF2B" w14:textId="63394C4C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EF33BFB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36318A54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A06E64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B7BD8F" w14:textId="2830EE35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Audit Events</w:t>
            </w:r>
          </w:p>
        </w:tc>
        <w:tc>
          <w:tcPr>
            <w:tcW w:w="1252" w:type="dxa"/>
            <w:vAlign w:val="center"/>
          </w:tcPr>
          <w:p w14:paraId="44EFD883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51F0F5" w14:textId="782F1E9F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295B8E7" w14:textId="42B6C2E1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4E33DD9" w14:textId="785F1B02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CC8960E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72D40EF0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9479EE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1668E4" w14:textId="739C23CB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Reviews And Updates</w:t>
            </w:r>
          </w:p>
        </w:tc>
        <w:tc>
          <w:tcPr>
            <w:tcW w:w="1252" w:type="dxa"/>
            <w:vAlign w:val="center"/>
          </w:tcPr>
          <w:p w14:paraId="12C2CCF8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63E0D46" w14:textId="77777777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59025B3" w14:textId="48161D8E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60313C1" w14:textId="13789F57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F1990C7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6151538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4DF590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D27033" w14:textId="15857C6A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Content Of Audit Records</w:t>
            </w:r>
          </w:p>
        </w:tc>
        <w:tc>
          <w:tcPr>
            <w:tcW w:w="1252" w:type="dxa"/>
            <w:vAlign w:val="center"/>
          </w:tcPr>
          <w:p w14:paraId="55273B07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1067F6" w14:textId="3D029DA3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9714233" w14:textId="286659B9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90585B4" w14:textId="798CCA12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3E728CE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0CA6C67D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DBC988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7CF251F" w14:textId="293119C3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Additional Audit Information</w:t>
            </w:r>
          </w:p>
        </w:tc>
        <w:tc>
          <w:tcPr>
            <w:tcW w:w="1252" w:type="dxa"/>
            <w:vAlign w:val="center"/>
          </w:tcPr>
          <w:p w14:paraId="20CFF160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6BC4EB" w14:textId="77777777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56E4B6F" w14:textId="5BB62607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3508F8E" w14:textId="75DDD2BA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4A0173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43C51CEA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CA3255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FF9C1FE" w14:textId="7BF3200F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Centralized Management Of Planned Audit Record Content</w:t>
            </w:r>
          </w:p>
        </w:tc>
        <w:tc>
          <w:tcPr>
            <w:tcW w:w="1252" w:type="dxa"/>
            <w:vAlign w:val="center"/>
          </w:tcPr>
          <w:p w14:paraId="6B940251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29BD7C" w14:textId="77777777" w:rsidR="00243D9B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45712A4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B72FA30" w14:textId="3921E499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4F4F0C3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67477D33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E1F4007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FE84E66" w14:textId="3C9B0689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Audit Storage Capacity</w:t>
            </w:r>
          </w:p>
        </w:tc>
        <w:tc>
          <w:tcPr>
            <w:tcW w:w="1252" w:type="dxa"/>
            <w:vAlign w:val="center"/>
          </w:tcPr>
          <w:p w14:paraId="5E144A49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72CB4E" w14:textId="22569D06" w:rsidR="00243D9B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DEE41AF" w14:textId="6FD2AE31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85AA1F5" w14:textId="007184CB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803DD2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32FC554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8FB72E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1735F8A" w14:textId="7AB1E0FB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Response To Audit Processing Failures</w:t>
            </w:r>
          </w:p>
        </w:tc>
        <w:tc>
          <w:tcPr>
            <w:tcW w:w="1252" w:type="dxa"/>
            <w:vAlign w:val="center"/>
          </w:tcPr>
          <w:p w14:paraId="32250654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1708C25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BD5A28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C388DE5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0A84A1C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6AD278D1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019DFF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16F8CF" w14:textId="2771E03D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Audit Storage Capacity</w:t>
            </w:r>
          </w:p>
        </w:tc>
        <w:tc>
          <w:tcPr>
            <w:tcW w:w="1252" w:type="dxa"/>
            <w:vAlign w:val="center"/>
          </w:tcPr>
          <w:p w14:paraId="5B53E760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CE04756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1D729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C1646B" w14:textId="56B456CE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5362FBE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8D5B1ED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FF3B5D6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938D1D" w14:textId="29179CED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Real-Time Alerts</w:t>
            </w:r>
          </w:p>
        </w:tc>
        <w:tc>
          <w:tcPr>
            <w:tcW w:w="1252" w:type="dxa"/>
            <w:vAlign w:val="center"/>
          </w:tcPr>
          <w:p w14:paraId="3E99581E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D654C9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87F6D5A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92D05E" w14:textId="09EC030C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A50623D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186F8EC8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6ECEEF7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983334" w14:textId="0AC5479B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Configurable Traffic Volume Thresholds</w:t>
            </w:r>
          </w:p>
        </w:tc>
        <w:tc>
          <w:tcPr>
            <w:tcW w:w="1252" w:type="dxa"/>
            <w:vAlign w:val="center"/>
          </w:tcPr>
          <w:p w14:paraId="5BF11194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3C43BD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4FF95DC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C24D77C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C6BA397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0CB6C4B3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35930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571DFB" w14:textId="5AA4B841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Shutdown On Failure</w:t>
            </w:r>
          </w:p>
        </w:tc>
        <w:tc>
          <w:tcPr>
            <w:tcW w:w="1252" w:type="dxa"/>
            <w:vAlign w:val="center"/>
          </w:tcPr>
          <w:p w14:paraId="4526123B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096386C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FF8303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520CFD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CC92C56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0033EA1D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05D3C86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3E7C78F" w14:textId="62A90DEF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Audit Review, Analysis, And Reporting</w:t>
            </w:r>
          </w:p>
        </w:tc>
        <w:tc>
          <w:tcPr>
            <w:tcW w:w="1252" w:type="dxa"/>
            <w:vAlign w:val="center"/>
          </w:tcPr>
          <w:p w14:paraId="0DDF7B7D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1912946" w14:textId="0A887AE5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8E94B7B" w14:textId="30DF68BA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9017A7C" w14:textId="05C170A1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8C4C7DC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6694946B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525ACBF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160F275" w14:textId="6D0EC1D5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Process Integration</w:t>
            </w:r>
          </w:p>
        </w:tc>
        <w:tc>
          <w:tcPr>
            <w:tcW w:w="1252" w:type="dxa"/>
            <w:vAlign w:val="center"/>
          </w:tcPr>
          <w:p w14:paraId="7F422886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199B76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96DC9C4" w14:textId="6A2EF6F9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3E2647C" w14:textId="26C58C32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F359B53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18F196A8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7DC99EA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50961E0" w14:textId="072D6FF8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Correlate Audit Repositories</w:t>
            </w:r>
          </w:p>
        </w:tc>
        <w:tc>
          <w:tcPr>
            <w:tcW w:w="1252" w:type="dxa"/>
            <w:vAlign w:val="center"/>
          </w:tcPr>
          <w:p w14:paraId="43FCAD3C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8EAEFD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FDBF1BC" w14:textId="752D34C3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3D57A43" w14:textId="624E1B78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FC02252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2E775A3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26E07B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C7E9545" w14:textId="2498C12A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Central Review And Analysis</w:t>
            </w:r>
          </w:p>
        </w:tc>
        <w:tc>
          <w:tcPr>
            <w:tcW w:w="1252" w:type="dxa"/>
            <w:vAlign w:val="center"/>
          </w:tcPr>
          <w:p w14:paraId="3F312F97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FB7E2F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724B21B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5D19844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4CB361B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7D30A8A1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6AAFB3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FE341AB" w14:textId="4EC222C5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Integration/Scanning And Monitoring Capabilities</w:t>
            </w:r>
          </w:p>
        </w:tc>
        <w:tc>
          <w:tcPr>
            <w:tcW w:w="1252" w:type="dxa"/>
            <w:vAlign w:val="center"/>
          </w:tcPr>
          <w:p w14:paraId="1C5AF638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8A4858D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A46FCE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61F5CB" w14:textId="08BCCA31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61F6349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2F04B96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79C318C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E2586F4" w14:textId="7790888A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Correlation With Physical Monitoring</w:t>
            </w:r>
          </w:p>
        </w:tc>
        <w:tc>
          <w:tcPr>
            <w:tcW w:w="1252" w:type="dxa"/>
            <w:vAlign w:val="center"/>
          </w:tcPr>
          <w:p w14:paraId="50B6EFDE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1CFE74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45A63B6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AB0001A" w14:textId="7ED3082C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D00CE1E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36DF9867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320C41E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B108D91" w14:textId="3AE67A11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Permitted Actions</w:t>
            </w:r>
          </w:p>
        </w:tc>
        <w:tc>
          <w:tcPr>
            <w:tcW w:w="1252" w:type="dxa"/>
            <w:vAlign w:val="center"/>
          </w:tcPr>
          <w:p w14:paraId="15139EEA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C42311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82158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880810F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4E3EBF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509B4BEA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C04C6F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6411BD6" w14:textId="70BC3815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Full Text Analysis Of Privileged Commands</w:t>
            </w:r>
          </w:p>
        </w:tc>
        <w:tc>
          <w:tcPr>
            <w:tcW w:w="1252" w:type="dxa"/>
            <w:vAlign w:val="center"/>
          </w:tcPr>
          <w:p w14:paraId="5AD5AE97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97CC7E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48CDE5C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B3B2811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7CFA4E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0F671C56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879FE64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B211E1E" w14:textId="01B6BBD4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Correlation With Information From Nontechnical Sources</w:t>
            </w:r>
          </w:p>
        </w:tc>
        <w:tc>
          <w:tcPr>
            <w:tcW w:w="1252" w:type="dxa"/>
            <w:vAlign w:val="center"/>
          </w:tcPr>
          <w:p w14:paraId="108D2BEF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DB2ACC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0585B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7E77A6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64F687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70CECA14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7E2105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C59C34" w14:textId="482B5D92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(10) Audit Level Adjustment</w:t>
            </w:r>
          </w:p>
        </w:tc>
        <w:tc>
          <w:tcPr>
            <w:tcW w:w="1252" w:type="dxa"/>
            <w:vAlign w:val="center"/>
          </w:tcPr>
          <w:p w14:paraId="1E063323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E47AB0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439BE3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2C0272A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0AB259C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750D2AA8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795055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0BA058" w14:textId="152A5250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Audit Reduction And Report Generation</w:t>
            </w:r>
          </w:p>
        </w:tc>
        <w:tc>
          <w:tcPr>
            <w:tcW w:w="1252" w:type="dxa"/>
            <w:vAlign w:val="center"/>
          </w:tcPr>
          <w:p w14:paraId="7C135D81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F722B7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CFB7BE7" w14:textId="13A494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6CD3A50" w14:textId="2BE0650F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A42F06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180287ED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AB0768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EC0D790" w14:textId="342540A0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Automatic Processing</w:t>
            </w:r>
          </w:p>
        </w:tc>
        <w:tc>
          <w:tcPr>
            <w:tcW w:w="1252" w:type="dxa"/>
            <w:vAlign w:val="center"/>
          </w:tcPr>
          <w:p w14:paraId="771A8F11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EF849F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BFB4EF" w14:textId="142D1671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88D0140" w14:textId="20C29823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475D894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3237D30E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2E17F8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5A6959" w14:textId="22A89C54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Automatic Sort And Search</w:t>
            </w:r>
          </w:p>
        </w:tc>
        <w:tc>
          <w:tcPr>
            <w:tcW w:w="1252" w:type="dxa"/>
            <w:vAlign w:val="center"/>
          </w:tcPr>
          <w:p w14:paraId="35885685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6C0854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885A74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302E91C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1B5B04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6D7B294D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080D4A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FF2A8C0" w14:textId="28EC6895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Time Stamps</w:t>
            </w:r>
          </w:p>
        </w:tc>
        <w:tc>
          <w:tcPr>
            <w:tcW w:w="1252" w:type="dxa"/>
            <w:vAlign w:val="center"/>
          </w:tcPr>
          <w:p w14:paraId="5B40918F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71D038C" w14:textId="1074EE7A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F1E0195" w14:textId="70ED89B2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D2F5DF1" w14:textId="63C86786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D338B7D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76C1D42C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DBAC1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66B08C" w14:textId="04F591ED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Synchronization With Authoritative Time Source</w:t>
            </w:r>
          </w:p>
        </w:tc>
        <w:tc>
          <w:tcPr>
            <w:tcW w:w="1252" w:type="dxa"/>
            <w:vAlign w:val="center"/>
          </w:tcPr>
          <w:p w14:paraId="308FC6CC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CA551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B2EB95A" w14:textId="5BEBE0D3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A89B0C5" w14:textId="031CF38B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F4F782B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63415F6F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B6FF9E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793D46" w14:textId="5DF709E0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Secondary Authoritative Time Source</w:t>
            </w:r>
          </w:p>
        </w:tc>
        <w:tc>
          <w:tcPr>
            <w:tcW w:w="1252" w:type="dxa"/>
            <w:vAlign w:val="center"/>
          </w:tcPr>
          <w:p w14:paraId="673056FB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85CFFF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C894A4B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9F4053A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1793DB7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4437978E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2B0AE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4F142A" w14:textId="23BE0857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Protection Of Audit Information</w:t>
            </w:r>
          </w:p>
        </w:tc>
        <w:tc>
          <w:tcPr>
            <w:tcW w:w="1252" w:type="dxa"/>
            <w:vAlign w:val="center"/>
          </w:tcPr>
          <w:p w14:paraId="47C588F1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235ECB" w14:textId="4C52BEB5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7F85208" w14:textId="1D6AFC13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C6FF744" w14:textId="2C5521F8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E6DC552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13B69E08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9927C2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C96E843" w14:textId="5FD94C3B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Hardware Write-Once Media</w:t>
            </w:r>
          </w:p>
        </w:tc>
        <w:tc>
          <w:tcPr>
            <w:tcW w:w="1252" w:type="dxa"/>
            <w:vAlign w:val="center"/>
          </w:tcPr>
          <w:p w14:paraId="04592151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5FE522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E638D7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A1F9B19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98DE5D3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2FD32BA7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CB02AA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3320EF3" w14:textId="533E8234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Audit Backup On Separate Physical Systems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Components</w:t>
            </w:r>
          </w:p>
        </w:tc>
        <w:tc>
          <w:tcPr>
            <w:tcW w:w="1252" w:type="dxa"/>
            <w:vAlign w:val="center"/>
          </w:tcPr>
          <w:p w14:paraId="52744164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FD6D3F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554F483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7350B46" w14:textId="2015EB3F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8FE536C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39D657B8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F75FA4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31CC449" w14:textId="6EF00F79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Cryptographic Protection</w:t>
            </w:r>
          </w:p>
        </w:tc>
        <w:tc>
          <w:tcPr>
            <w:tcW w:w="1252" w:type="dxa"/>
            <w:vAlign w:val="center"/>
          </w:tcPr>
          <w:p w14:paraId="41A2F6B7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3DFAE49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72DFE42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A801EB8" w14:textId="0A8E88CD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0272C2C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4ECDCC4D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F20E90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25B741" w14:textId="48237B51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Access By Subset Of Privileged Users</w:t>
            </w:r>
          </w:p>
        </w:tc>
        <w:tc>
          <w:tcPr>
            <w:tcW w:w="1252" w:type="dxa"/>
            <w:vAlign w:val="center"/>
          </w:tcPr>
          <w:p w14:paraId="23F405B7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8C13CC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E05C8B" w14:textId="143EA7FF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D4AF566" w14:textId="42BFA5BF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FB506AC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400EC2DA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489AF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6E84BF" w14:textId="1155FC57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Dual Authorization</w:t>
            </w:r>
          </w:p>
        </w:tc>
        <w:tc>
          <w:tcPr>
            <w:tcW w:w="1252" w:type="dxa"/>
            <w:vAlign w:val="center"/>
          </w:tcPr>
          <w:p w14:paraId="22E76D01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34D7C22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9FE3BD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F0BD21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C944B04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6DA51B1F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60705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C372F4" w14:textId="720E695F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Read Only Access</w:t>
            </w:r>
          </w:p>
        </w:tc>
        <w:tc>
          <w:tcPr>
            <w:tcW w:w="1252" w:type="dxa"/>
            <w:vAlign w:val="center"/>
          </w:tcPr>
          <w:p w14:paraId="731DEC4E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FF5B3A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5BB9AE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EF1A7B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CD7CB75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7DA224F1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814E76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CAC0E82" w14:textId="50701C9F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AU-10 Non-Repudiation</w:t>
            </w:r>
          </w:p>
        </w:tc>
        <w:tc>
          <w:tcPr>
            <w:tcW w:w="1252" w:type="dxa"/>
            <w:vAlign w:val="center"/>
          </w:tcPr>
          <w:p w14:paraId="6FB584FD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BBD02E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2E2856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ECE4ADA" w14:textId="7806EF54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B1A5E58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37CD22AD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7B9DFA6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C5A6BD" w14:textId="53B8246F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Association Of Identities</w:t>
            </w:r>
          </w:p>
        </w:tc>
        <w:tc>
          <w:tcPr>
            <w:tcW w:w="1252" w:type="dxa"/>
            <w:vAlign w:val="center"/>
          </w:tcPr>
          <w:p w14:paraId="499A8CC8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17B29E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2C28B2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2221194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009173C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0430AFA4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C0B500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EECBA61" w14:textId="5ACEDD93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Validate Binding Of Information Producer Identity</w:t>
            </w:r>
          </w:p>
        </w:tc>
        <w:tc>
          <w:tcPr>
            <w:tcW w:w="1252" w:type="dxa"/>
            <w:vAlign w:val="center"/>
          </w:tcPr>
          <w:p w14:paraId="5AB72554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1FFEBA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7BFF09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4F3D177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8B789DE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11D2ED9C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09E7BB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30BA7DA" w14:textId="63F2237B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Chain Of Custody</w:t>
            </w:r>
          </w:p>
        </w:tc>
        <w:tc>
          <w:tcPr>
            <w:tcW w:w="1252" w:type="dxa"/>
            <w:vAlign w:val="center"/>
          </w:tcPr>
          <w:p w14:paraId="21335BDF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582F49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41AE2FB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827A66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69E4BE8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098DB96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7844C6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FF329CF" w14:textId="232CD4F2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Validate Binding Of Information Reviewer Identity</w:t>
            </w:r>
          </w:p>
        </w:tc>
        <w:tc>
          <w:tcPr>
            <w:tcW w:w="1252" w:type="dxa"/>
            <w:vAlign w:val="center"/>
          </w:tcPr>
          <w:p w14:paraId="6E97C7C8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D83ED6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EF8942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17189EF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BC57150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35CE1188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88D5CA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7E9979" w14:textId="3D8363D3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AU-11 Audit Record Retention</w:t>
            </w:r>
          </w:p>
        </w:tc>
        <w:tc>
          <w:tcPr>
            <w:tcW w:w="1252" w:type="dxa"/>
            <w:vAlign w:val="center"/>
          </w:tcPr>
          <w:p w14:paraId="0BD29C57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C45FDE" w14:textId="74997230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D9E8C35" w14:textId="3DBE81CA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675AECF" w14:textId="508600DE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BC02813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1E534523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BB73F1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55BB159" w14:textId="7B901F10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Long-Term Retrieval Capability</w:t>
            </w:r>
          </w:p>
        </w:tc>
        <w:tc>
          <w:tcPr>
            <w:tcW w:w="1252" w:type="dxa"/>
            <w:vAlign w:val="center"/>
          </w:tcPr>
          <w:p w14:paraId="59AFAA80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2CE46A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C439046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7029822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9932DDC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2970F938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BA15B3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835F3D3" w14:textId="6E15B222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AU-12 Audit Generation</w:t>
            </w:r>
          </w:p>
        </w:tc>
        <w:tc>
          <w:tcPr>
            <w:tcW w:w="1252" w:type="dxa"/>
            <w:vAlign w:val="center"/>
          </w:tcPr>
          <w:p w14:paraId="68D7B620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72C69D" w14:textId="515FA58E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C3A3878" w14:textId="5D5F254E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0953FB8" w14:textId="262710AE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8BA2D84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13AB635E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E82B12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1C93113" w14:textId="310FC1AD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System-Wide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Time-Correlated Audit Trail</w:t>
            </w:r>
          </w:p>
        </w:tc>
        <w:tc>
          <w:tcPr>
            <w:tcW w:w="1252" w:type="dxa"/>
            <w:vAlign w:val="center"/>
          </w:tcPr>
          <w:p w14:paraId="3E6C7028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1178898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E015CB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5B10022" w14:textId="4485E0FD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25F0E11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75331DB2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7B2565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456407F" w14:textId="45072AC7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Standardized Formats</w:t>
            </w:r>
          </w:p>
        </w:tc>
        <w:tc>
          <w:tcPr>
            <w:tcW w:w="1252" w:type="dxa"/>
            <w:vAlign w:val="center"/>
          </w:tcPr>
          <w:p w14:paraId="0BF539CE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B75C5E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A5F5564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5BD5F6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C2C2923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0E5260CD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E8FC7E3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F42183" w14:textId="095862CE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Changes By Authorized Individuals</w:t>
            </w:r>
          </w:p>
        </w:tc>
        <w:tc>
          <w:tcPr>
            <w:tcW w:w="1252" w:type="dxa"/>
            <w:vAlign w:val="center"/>
          </w:tcPr>
          <w:p w14:paraId="2CB67476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9E8C7C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3806509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FB0EB00" w14:textId="1ED33382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1344BF2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7625ECC9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76096C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544CF4" w14:textId="27F9C86B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AU-13 Monitoring For Information Disclosure</w:t>
            </w:r>
          </w:p>
        </w:tc>
        <w:tc>
          <w:tcPr>
            <w:tcW w:w="1252" w:type="dxa"/>
            <w:vAlign w:val="center"/>
          </w:tcPr>
          <w:p w14:paraId="7618E283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B6AC6F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01E6EF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E0512AD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3AA4500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1D8A3124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DE16C05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F9BC2D" w14:textId="598BE255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Use Of Automated Tools</w:t>
            </w:r>
          </w:p>
        </w:tc>
        <w:tc>
          <w:tcPr>
            <w:tcW w:w="1252" w:type="dxa"/>
            <w:vAlign w:val="center"/>
          </w:tcPr>
          <w:p w14:paraId="66B50BAC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8DB2F4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1722F1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7A44B65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4ED455A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136A287D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1D10AA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E150F5E" w14:textId="6A9FEEB7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Review Of Monitored Sites</w:t>
            </w:r>
          </w:p>
        </w:tc>
        <w:tc>
          <w:tcPr>
            <w:tcW w:w="1252" w:type="dxa"/>
            <w:vAlign w:val="center"/>
          </w:tcPr>
          <w:p w14:paraId="18FB592D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D98C68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904DED7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AE5C7FA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C35B4E9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274C473A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751B938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53B99B2" w14:textId="345553BD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AU-14 Session Audit</w:t>
            </w:r>
          </w:p>
        </w:tc>
        <w:tc>
          <w:tcPr>
            <w:tcW w:w="1252" w:type="dxa"/>
            <w:vAlign w:val="center"/>
          </w:tcPr>
          <w:p w14:paraId="1A842146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FD4B93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493BBD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585ACBC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440716E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2C65CB44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8F3C5B7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F4C5DC" w14:textId="5833C20C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System Start-Up</w:t>
            </w:r>
          </w:p>
        </w:tc>
        <w:tc>
          <w:tcPr>
            <w:tcW w:w="1252" w:type="dxa"/>
            <w:vAlign w:val="center"/>
          </w:tcPr>
          <w:p w14:paraId="7B577497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520C5BB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4E80F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FB611AB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6D09EB8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061AAD63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B3090E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16F6602" w14:textId="487A528E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Capture/Record And Log Content</w:t>
            </w:r>
          </w:p>
        </w:tc>
        <w:tc>
          <w:tcPr>
            <w:tcW w:w="1252" w:type="dxa"/>
            <w:vAlign w:val="center"/>
          </w:tcPr>
          <w:p w14:paraId="69A9213B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6CD1B7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1B627EF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426B61E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C2582E0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0C9D8ED1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16F984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13272D4" w14:textId="137CA4C5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Remote Viewing / Listening</w:t>
            </w:r>
          </w:p>
        </w:tc>
        <w:tc>
          <w:tcPr>
            <w:tcW w:w="1252" w:type="dxa"/>
            <w:vAlign w:val="center"/>
          </w:tcPr>
          <w:p w14:paraId="776BF2F9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553C80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FEA3EF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EE3F2D2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9E761BF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16F2B7CD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E53744D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2A1784E" w14:textId="7881F7A7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AU-15 Alternate Audit Capability</w:t>
            </w:r>
          </w:p>
        </w:tc>
        <w:tc>
          <w:tcPr>
            <w:tcW w:w="1252" w:type="dxa"/>
            <w:vAlign w:val="center"/>
          </w:tcPr>
          <w:p w14:paraId="27910302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2D1FD3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2A88B1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9CABA21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536266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6337A2AC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E15F852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E42C44" w14:textId="68688A48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AU-16 Cross-Organizational Auditing</w:t>
            </w:r>
          </w:p>
        </w:tc>
        <w:tc>
          <w:tcPr>
            <w:tcW w:w="1252" w:type="dxa"/>
            <w:vAlign w:val="center"/>
          </w:tcPr>
          <w:p w14:paraId="2B831BAC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C96FC5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D40C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5C0B764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D482170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D9B" w14:paraId="6B00FB1A" w14:textId="77777777" w:rsidTr="000A6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81BED90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2757878" w14:textId="1FAE0DD5" w:rsidR="00243D9B" w:rsidRPr="00393FD2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Identity Preservation</w:t>
            </w:r>
          </w:p>
        </w:tc>
        <w:tc>
          <w:tcPr>
            <w:tcW w:w="1252" w:type="dxa"/>
            <w:vAlign w:val="center"/>
          </w:tcPr>
          <w:p w14:paraId="6F9B4E2F" w14:textId="77777777" w:rsidR="00243D9B" w:rsidRPr="00AB1088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41362EE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C7069F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C55EA82" w14:textId="77777777" w:rsidR="00243D9B" w:rsidRPr="00393FD2" w:rsidRDefault="00243D9B" w:rsidP="00243D9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7127AE3" w14:textId="77777777" w:rsidR="00243D9B" w:rsidRDefault="00243D9B" w:rsidP="00243D9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43D9B" w14:paraId="2CEBCC45" w14:textId="77777777" w:rsidTr="000A6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AA2214B" w14:textId="77777777" w:rsidR="00243D9B" w:rsidRPr="00727621" w:rsidRDefault="00243D9B" w:rsidP="00243D9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8E42A57" w14:textId="6D083B5F" w:rsidR="00243D9B" w:rsidRPr="00393FD2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AU-16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Sharing Of Audit Information</w:t>
            </w:r>
          </w:p>
        </w:tc>
        <w:tc>
          <w:tcPr>
            <w:tcW w:w="1252" w:type="dxa"/>
            <w:vAlign w:val="center"/>
          </w:tcPr>
          <w:p w14:paraId="04391B42" w14:textId="77777777" w:rsidR="00243D9B" w:rsidRPr="00AB1088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D769AD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BFDDC40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4F76B41" w14:textId="77777777" w:rsidR="00243D9B" w:rsidRPr="00393FD2" w:rsidRDefault="00243D9B" w:rsidP="00243D9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2DA5496" w14:textId="77777777" w:rsidR="00243D9B" w:rsidRDefault="00243D9B" w:rsidP="00243D9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8048AA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3C0469E1" w14:textId="2C3D07AE" w:rsidR="00AB1088" w:rsidRDefault="00FB1D0B" w:rsidP="00AB1088">
      <w:pPr>
        <w:pStyle w:val="Heading1"/>
      </w:pPr>
      <w:bookmarkStart w:id="20" w:name="_Toc199515892"/>
      <w:bookmarkStart w:id="21" w:name="_Hlk199515335"/>
      <w:r>
        <w:lastRenderedPageBreak/>
        <w:t>Security Assessment and Authorization (CA)</w:t>
      </w:r>
      <w:bookmarkEnd w:id="20"/>
    </w:p>
    <w:bookmarkEnd w:id="21"/>
    <w:p w14:paraId="105EAD70" w14:textId="2B8630B8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</w:t>
      </w:r>
      <w:r w:rsidR="00FB1D0B">
        <w:t xml:space="preserve"> </w:t>
      </w:r>
      <w:r w:rsidR="00FB1D0B" w:rsidRPr="00FB1D0B">
        <w:t>Security Assessment and Authorization (CA)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069E0FE0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B306D38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2BDAB46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004833C2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6CF64682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3EFBC970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5C6B983D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26BC5219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21A65F2D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25C" w14:paraId="69EFA982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8D3C5A2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51E012" w14:textId="6029270A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Security Assessment And Authorization Policies And Procedures</w:t>
            </w:r>
          </w:p>
        </w:tc>
        <w:tc>
          <w:tcPr>
            <w:tcW w:w="1252" w:type="dxa"/>
            <w:vAlign w:val="center"/>
          </w:tcPr>
          <w:p w14:paraId="330DF4EC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79C83E" w14:textId="25CB93E9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003C972" w14:textId="0DF60CFE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C53C27F" w14:textId="335D1A5B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4598929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5C55506B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46C23C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9641BF" w14:textId="15C8E3BC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Security Assessments</w:t>
            </w:r>
          </w:p>
        </w:tc>
        <w:tc>
          <w:tcPr>
            <w:tcW w:w="1252" w:type="dxa"/>
            <w:vAlign w:val="center"/>
          </w:tcPr>
          <w:p w14:paraId="5A65474D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6D4C08" w14:textId="56D5727F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E0AC0CC" w14:textId="55964BC0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D932F8C" w14:textId="01E4E7E2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293D4BD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47A0AACD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FFAF914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A3256CB" w14:textId="45A0887E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Independent Assessor</w:t>
            </w:r>
          </w:p>
        </w:tc>
        <w:tc>
          <w:tcPr>
            <w:tcW w:w="1252" w:type="dxa"/>
            <w:vAlign w:val="center"/>
          </w:tcPr>
          <w:p w14:paraId="2838A47B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0ACA64" w14:textId="77777777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90331A6" w14:textId="3AA116E1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A94868B" w14:textId="50F77CB2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EFA6925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4F9A69DF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C545B3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00FCBF5" w14:textId="4177930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Specialized Assessments</w:t>
            </w:r>
          </w:p>
        </w:tc>
        <w:tc>
          <w:tcPr>
            <w:tcW w:w="1252" w:type="dxa"/>
            <w:vAlign w:val="center"/>
          </w:tcPr>
          <w:p w14:paraId="19102716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B8297F" w14:textId="77777777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31CB0F3" w14:textId="77777777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7EBD1C83" w14:textId="23504FA2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7FBBD50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1825770D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DC789C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20BE864" w14:textId="5B0BB664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External Organizations</w:t>
            </w:r>
          </w:p>
        </w:tc>
        <w:tc>
          <w:tcPr>
            <w:tcW w:w="1252" w:type="dxa"/>
            <w:vAlign w:val="center"/>
          </w:tcPr>
          <w:p w14:paraId="0DDF1794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9834AC" w14:textId="77777777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4299541" w14:textId="77777777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2A4FD899" w14:textId="77777777" w:rsidR="00C2425C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54353455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7BEB2688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B04ADAE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87CC6C" w14:textId="07322A25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System Interconnections</w:t>
            </w:r>
          </w:p>
        </w:tc>
        <w:tc>
          <w:tcPr>
            <w:tcW w:w="1252" w:type="dxa"/>
            <w:vAlign w:val="center"/>
          </w:tcPr>
          <w:p w14:paraId="4DBA0767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4BACEC9" w14:textId="2A876EC9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D9BE317" w14:textId="28B1E857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063BCC1" w14:textId="4C2B2AD8" w:rsidR="00C2425C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4CF1F6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6B087E06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79418BC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785D78A" w14:textId="3FD79036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Unclassified National Security System Connections</w:t>
            </w:r>
          </w:p>
        </w:tc>
        <w:tc>
          <w:tcPr>
            <w:tcW w:w="1252" w:type="dxa"/>
            <w:vAlign w:val="center"/>
          </w:tcPr>
          <w:p w14:paraId="24AA8A8C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91E64A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13C7F06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8E1D05D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A0348B0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68174CA9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D106FF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064392" w14:textId="60E4E242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Classified National Security System Connections</w:t>
            </w:r>
          </w:p>
        </w:tc>
        <w:tc>
          <w:tcPr>
            <w:tcW w:w="1252" w:type="dxa"/>
            <w:vAlign w:val="center"/>
          </w:tcPr>
          <w:p w14:paraId="3D5B1733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95CD3A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EF11C6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899B64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71B2996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0671A250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63B2BB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2CC952A" w14:textId="506C873E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Unclassified Non-National Security System Connections</w:t>
            </w:r>
          </w:p>
        </w:tc>
        <w:tc>
          <w:tcPr>
            <w:tcW w:w="1252" w:type="dxa"/>
            <w:vAlign w:val="center"/>
          </w:tcPr>
          <w:p w14:paraId="7D832EF1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ACC6B8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50524A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371CBBB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FA19F85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50F94164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F9B1905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1B854B" w14:textId="054E7BA3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Connections To Public Networks</w:t>
            </w:r>
          </w:p>
        </w:tc>
        <w:tc>
          <w:tcPr>
            <w:tcW w:w="1252" w:type="dxa"/>
            <w:vAlign w:val="center"/>
          </w:tcPr>
          <w:p w14:paraId="56D57C17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7066322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15F4F5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4631A2C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8EFC22E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675015D2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C85383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738AA99" w14:textId="0662130D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Restriction On External System Connections</w:t>
            </w:r>
          </w:p>
        </w:tc>
        <w:tc>
          <w:tcPr>
            <w:tcW w:w="1252" w:type="dxa"/>
            <w:vAlign w:val="center"/>
          </w:tcPr>
          <w:p w14:paraId="73F57989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446153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9567DD9" w14:textId="7B819390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626DFBA" w14:textId="35070435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C6199A5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4271ADF0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B21FFC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81F0F1" w14:textId="1E2ABABD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Plan Of Action And Milestones</w:t>
            </w:r>
          </w:p>
        </w:tc>
        <w:tc>
          <w:tcPr>
            <w:tcW w:w="1252" w:type="dxa"/>
            <w:vAlign w:val="center"/>
          </w:tcPr>
          <w:p w14:paraId="45054B0E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D3B70" w14:textId="684AA35F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77E3259" w14:textId="126A74FE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F5E4124" w14:textId="1916E2F5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DF606D9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414E2BC8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F58969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4A55B6F" w14:textId="6EF2759D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Automation Support For Accuracy/Currency</w:t>
            </w:r>
          </w:p>
        </w:tc>
        <w:tc>
          <w:tcPr>
            <w:tcW w:w="1252" w:type="dxa"/>
            <w:vAlign w:val="center"/>
          </w:tcPr>
          <w:p w14:paraId="66B18671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F8414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DFAC3BE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83406A5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EFD1BE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679A8513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1786C54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3E0C2C3" w14:textId="2DF017F9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Security Authorization</w:t>
            </w:r>
          </w:p>
        </w:tc>
        <w:tc>
          <w:tcPr>
            <w:tcW w:w="1252" w:type="dxa"/>
            <w:vAlign w:val="center"/>
          </w:tcPr>
          <w:p w14:paraId="309C6A10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9DBCA1" w14:textId="6ED47EC6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D5A5E01" w14:textId="69107188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ED52D65" w14:textId="36E05522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33B5E3A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63E59403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5EC146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296536" w14:textId="796C1C64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Continuous Monitoring</w:t>
            </w:r>
          </w:p>
        </w:tc>
        <w:tc>
          <w:tcPr>
            <w:tcW w:w="1252" w:type="dxa"/>
            <w:vAlign w:val="center"/>
          </w:tcPr>
          <w:p w14:paraId="081C86BD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69A407" w14:textId="438A1859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4C67030" w14:textId="23D4D71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BCAE4DC" w14:textId="374C4F25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1BABCB1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1FAA46FD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0FB5C5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BBD037D" w14:textId="627208FD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Independent Assessment</w:t>
            </w:r>
          </w:p>
        </w:tc>
        <w:tc>
          <w:tcPr>
            <w:tcW w:w="1252" w:type="dxa"/>
            <w:vAlign w:val="center"/>
          </w:tcPr>
          <w:p w14:paraId="6D3B795F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AC1CBD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D72F70" w14:textId="4BCFAAC6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043BF0B" w14:textId="78D7581A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204DD4A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5FB78CDF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9CE985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B77A92" w14:textId="1FA442CC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Trend Analyses</w:t>
            </w:r>
          </w:p>
        </w:tc>
        <w:tc>
          <w:tcPr>
            <w:tcW w:w="1252" w:type="dxa"/>
            <w:vAlign w:val="center"/>
          </w:tcPr>
          <w:p w14:paraId="5DE5F20D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83D3B5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15DB1AE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2761B67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8062B4A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314A6CB2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E27FFF1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F92A27C" w14:textId="0F38A74F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Penetration Testing</w:t>
            </w:r>
          </w:p>
        </w:tc>
        <w:tc>
          <w:tcPr>
            <w:tcW w:w="1252" w:type="dxa"/>
            <w:vAlign w:val="center"/>
          </w:tcPr>
          <w:p w14:paraId="57703208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63C4596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1463574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D7D7232" w14:textId="0B772F7C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0928D7B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42301C49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39EA1E4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7B55FE1" w14:textId="4AB9F11D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Independent Penetration Agent Or Team</w:t>
            </w:r>
          </w:p>
        </w:tc>
        <w:tc>
          <w:tcPr>
            <w:tcW w:w="1252" w:type="dxa"/>
            <w:vAlign w:val="center"/>
          </w:tcPr>
          <w:p w14:paraId="242BE91F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9B0E72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E86107E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8338CE2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CB0B583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3D6787E6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717E6F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0C5652" w14:textId="47D5452A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Red Team Exercises</w:t>
            </w:r>
          </w:p>
        </w:tc>
        <w:tc>
          <w:tcPr>
            <w:tcW w:w="1252" w:type="dxa"/>
            <w:vAlign w:val="center"/>
          </w:tcPr>
          <w:p w14:paraId="5A585424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9A0C671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E99CF6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837873F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54C5BB8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21D0C1CC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CDD29D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515CE9D" w14:textId="60A78619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Internal System Connections</w:t>
            </w:r>
          </w:p>
        </w:tc>
        <w:tc>
          <w:tcPr>
            <w:tcW w:w="1252" w:type="dxa"/>
            <w:vAlign w:val="center"/>
          </w:tcPr>
          <w:p w14:paraId="70A4475B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526498" w14:textId="15D068DE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8EA02B3" w14:textId="7753C2D2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4763A95" w14:textId="6365D8A4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6B250C1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25C" w14:paraId="63672485" w14:textId="77777777" w:rsidTr="00C13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5EE56B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393FC2F" w14:textId="06F0DB8F" w:rsidR="00C2425C" w:rsidRPr="00393FD2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Security Compliance Checks</w:t>
            </w:r>
          </w:p>
        </w:tc>
        <w:tc>
          <w:tcPr>
            <w:tcW w:w="1252" w:type="dxa"/>
            <w:vAlign w:val="center"/>
          </w:tcPr>
          <w:p w14:paraId="1F3E6766" w14:textId="77777777" w:rsidR="00C2425C" w:rsidRPr="00AB1088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11831B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DF6E7D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09E766C" w14:textId="77777777" w:rsidR="00C2425C" w:rsidRPr="00393FD2" w:rsidRDefault="00C2425C" w:rsidP="00C2425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A31CBDF" w14:textId="77777777" w:rsidR="00C2425C" w:rsidRDefault="00C2425C" w:rsidP="00C2425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2425C" w14:paraId="730C1D2B" w14:textId="77777777" w:rsidTr="00C1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447CB33" w14:textId="77777777" w:rsidR="00C2425C" w:rsidRPr="00727621" w:rsidRDefault="00C2425C" w:rsidP="00C2425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14B3067" w14:textId="32C7DDE7" w:rsidR="00C2425C" w:rsidRPr="00393FD2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</w:t>
            </w:r>
            <w:r>
              <w:rPr>
                <w:color w:val="000000"/>
                <w:szCs w:val="18"/>
              </w:rPr>
              <w:t>A</w:t>
            </w:r>
            <w:r w:rsidRPr="00393FD2">
              <w:rPr>
                <w:color w:val="000000"/>
                <w:szCs w:val="18"/>
              </w:rPr>
              <w:t xml:space="preserve"> Family Security Controls Detail, Comment And Summary</w:t>
            </w:r>
          </w:p>
        </w:tc>
        <w:tc>
          <w:tcPr>
            <w:tcW w:w="1252" w:type="dxa"/>
            <w:vAlign w:val="center"/>
          </w:tcPr>
          <w:p w14:paraId="6C8CC731" w14:textId="77777777" w:rsidR="00C2425C" w:rsidRPr="00AB1088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C292AB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818B4E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2C9F972" w14:textId="77777777" w:rsidR="00C2425C" w:rsidRPr="00393FD2" w:rsidRDefault="00C2425C" w:rsidP="00C2425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973302E" w14:textId="77777777" w:rsidR="00C2425C" w:rsidRDefault="00C2425C" w:rsidP="00C2425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D538FA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0FEC3E43" w14:textId="313A9748" w:rsidR="00AB1088" w:rsidRDefault="00FB1D0B" w:rsidP="00AB1088">
      <w:pPr>
        <w:pStyle w:val="Heading1"/>
      </w:pPr>
      <w:bookmarkStart w:id="22" w:name="_Toc199515893"/>
      <w:r>
        <w:lastRenderedPageBreak/>
        <w:t>Configuration Management (CM)</w:t>
      </w:r>
      <w:bookmarkEnd w:id="22"/>
    </w:p>
    <w:p w14:paraId="751D3CFF" w14:textId="5B207F0F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FB1D0B">
        <w:t>Configuration Management (CM)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08EE75CC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B9E65D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5FC774F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01E0342E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113E7E83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25882B1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73EA682C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02AB5720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023A12C3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55FC5" w14:paraId="23295CBA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29CB00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15DA48C" w14:textId="16403CB8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Configuration Management Policy And Procedures</w:t>
            </w:r>
          </w:p>
        </w:tc>
        <w:tc>
          <w:tcPr>
            <w:tcW w:w="1252" w:type="dxa"/>
            <w:vAlign w:val="center"/>
          </w:tcPr>
          <w:p w14:paraId="407E658D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0AB221" w14:textId="39661B16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1608902" w14:textId="1D29F655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F74F694" w14:textId="6DDBDE76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247856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3F238E03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D70B1D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D20C36" w14:textId="26F24EED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Baseline Configuration</w:t>
            </w:r>
          </w:p>
        </w:tc>
        <w:tc>
          <w:tcPr>
            <w:tcW w:w="1252" w:type="dxa"/>
            <w:vAlign w:val="center"/>
          </w:tcPr>
          <w:p w14:paraId="3D2B41B1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84077B" w14:textId="38CAAFE4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71FCDE7" w14:textId="52CA96D8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A2AF70D" w14:textId="4109AE3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D548949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68D164EC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0BD06C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A479614" w14:textId="2B6D545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Reviews And Updates</w:t>
            </w:r>
          </w:p>
        </w:tc>
        <w:tc>
          <w:tcPr>
            <w:tcW w:w="1252" w:type="dxa"/>
            <w:vAlign w:val="center"/>
          </w:tcPr>
          <w:p w14:paraId="175544C0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3B382A" w14:textId="77777777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3E688DD" w14:textId="1C4957B6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E1D4573" w14:textId="44B6AD3F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3FE2B57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4BF8CA12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19940A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4512976" w14:textId="2F211258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Automation Support For Accuracy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Currency</w:t>
            </w:r>
          </w:p>
        </w:tc>
        <w:tc>
          <w:tcPr>
            <w:tcW w:w="1252" w:type="dxa"/>
            <w:vAlign w:val="center"/>
          </w:tcPr>
          <w:p w14:paraId="58B067F0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2903463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71367767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518FA886" w14:textId="22C9863F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F410210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DE5ACD4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6CFF77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91336C" w14:textId="282FF548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Retention Of Previous Configuration</w:t>
            </w:r>
          </w:p>
        </w:tc>
        <w:tc>
          <w:tcPr>
            <w:tcW w:w="1252" w:type="dxa"/>
            <w:vAlign w:val="center"/>
          </w:tcPr>
          <w:p w14:paraId="3F6EA31B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7419BB" w14:textId="77777777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B0BC306" w14:textId="52E18F31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D457779" w14:textId="323F21F2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D0542EF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54D72359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9EDED7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D7D7B7" w14:textId="5C73F9AD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Development And Test Environments</w:t>
            </w:r>
          </w:p>
        </w:tc>
        <w:tc>
          <w:tcPr>
            <w:tcW w:w="1252" w:type="dxa"/>
            <w:vAlign w:val="center"/>
          </w:tcPr>
          <w:p w14:paraId="627B59D3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31E565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23A2330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B64DDEC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7A29FBF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63CE0D1E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E9FF2A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EE9E96" w14:textId="72DA170E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Configure Systems, Components, Or Devices For High-Risk Areas</w:t>
            </w:r>
          </w:p>
        </w:tc>
        <w:tc>
          <w:tcPr>
            <w:tcW w:w="1252" w:type="dxa"/>
            <w:vAlign w:val="center"/>
          </w:tcPr>
          <w:p w14:paraId="5546C066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4FF614" w14:textId="77777777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4A01BC2" w14:textId="33B3682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D55A7AF" w14:textId="04AF6196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A0EC5FB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61D4FC90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09DDDF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6916BE9" w14:textId="42EA181F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Configuration Change Control</w:t>
            </w:r>
          </w:p>
        </w:tc>
        <w:tc>
          <w:tcPr>
            <w:tcW w:w="1252" w:type="dxa"/>
            <w:vAlign w:val="center"/>
          </w:tcPr>
          <w:p w14:paraId="03E59075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E37E92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A7B6501" w14:textId="29AC481C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ADEB986" w14:textId="515734C2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D7FFB34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AE02229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F70FC4B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C8B7EE4" w14:textId="638B5942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Document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Notification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Prohibition Of Changes</w:t>
            </w:r>
          </w:p>
        </w:tc>
        <w:tc>
          <w:tcPr>
            <w:tcW w:w="1252" w:type="dxa"/>
            <w:vAlign w:val="center"/>
          </w:tcPr>
          <w:p w14:paraId="0E8FF322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6F0E08" w14:textId="77777777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67A28F8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7826053" w14:textId="73EC1510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FB62CC4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0D6B5846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EEDFCD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C0C92FE" w14:textId="6A262C5A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Test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Validate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Document Changes</w:t>
            </w:r>
          </w:p>
        </w:tc>
        <w:tc>
          <w:tcPr>
            <w:tcW w:w="1252" w:type="dxa"/>
            <w:vAlign w:val="center"/>
          </w:tcPr>
          <w:p w14:paraId="296FD3BF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1B0613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1C4EFE1" w14:textId="55805801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B335093" w14:textId="37BCFA00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AA6D5F8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4420D151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1B2825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DFFB5E" w14:textId="3A0AD9DB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Automated Change Implementation</w:t>
            </w:r>
          </w:p>
        </w:tc>
        <w:tc>
          <w:tcPr>
            <w:tcW w:w="1252" w:type="dxa"/>
            <w:vAlign w:val="center"/>
          </w:tcPr>
          <w:p w14:paraId="53BB1C84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41C5D9" w14:textId="77777777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2500421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2BB27DA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0F4A313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334B745C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1B3CB3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F482D5" w14:textId="70BBC0AA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Security Representative</w:t>
            </w:r>
          </w:p>
        </w:tc>
        <w:tc>
          <w:tcPr>
            <w:tcW w:w="1252" w:type="dxa"/>
            <w:vAlign w:val="center"/>
          </w:tcPr>
          <w:p w14:paraId="214BFD1F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3A5CA2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900B2E8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ADC3217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C7A84F4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188F9DD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05E243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C5DEB5" w14:textId="0EE6857B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Automated Security Response</w:t>
            </w:r>
          </w:p>
        </w:tc>
        <w:tc>
          <w:tcPr>
            <w:tcW w:w="1252" w:type="dxa"/>
            <w:vAlign w:val="center"/>
          </w:tcPr>
          <w:p w14:paraId="5DFDB2B3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8BD5AE9" w14:textId="77777777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3558D56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1BFD46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0D048E4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32790899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767B14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5C8AE2" w14:textId="684BAAC6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Cryptography Management</w:t>
            </w:r>
          </w:p>
        </w:tc>
        <w:tc>
          <w:tcPr>
            <w:tcW w:w="1252" w:type="dxa"/>
            <w:vAlign w:val="center"/>
          </w:tcPr>
          <w:p w14:paraId="1048A0B3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D49A707" w14:textId="77777777" w:rsidR="00755FC5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D9993A2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7C16A65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21B758A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9C75A4A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BB38FE2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2A396F0" w14:textId="4FDFBA23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Security Impact Analysis</w:t>
            </w:r>
          </w:p>
        </w:tc>
        <w:tc>
          <w:tcPr>
            <w:tcW w:w="1252" w:type="dxa"/>
            <w:vAlign w:val="center"/>
          </w:tcPr>
          <w:p w14:paraId="58E233C0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E8404A" w14:textId="54F4AC80" w:rsidR="00755FC5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0F74B2D" w14:textId="498A97E5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A0BAD3A" w14:textId="64F20D85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D016689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62E07025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0BA1A67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E93BA82" w14:textId="573B26AA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Separate Test Environment</w:t>
            </w:r>
          </w:p>
        </w:tc>
        <w:tc>
          <w:tcPr>
            <w:tcW w:w="1252" w:type="dxa"/>
            <w:vAlign w:val="center"/>
          </w:tcPr>
          <w:p w14:paraId="4466E5F1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A902ACA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7C651DD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E3F53E5" w14:textId="13471ED4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E822C0A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351F8EE5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E3C734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5DE6A9" w14:textId="16B9B0EC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Verification Of Security Functions</w:t>
            </w:r>
          </w:p>
        </w:tc>
        <w:tc>
          <w:tcPr>
            <w:tcW w:w="1252" w:type="dxa"/>
            <w:vAlign w:val="center"/>
          </w:tcPr>
          <w:p w14:paraId="5F66DA41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7CFC8EE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5C19B8" w14:textId="6CC51D61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D5377B7" w14:textId="610515A9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6249973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2C16F1F0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AE4ECC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F11C64B" w14:textId="074C40E2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Access Restrictions For Change</w:t>
            </w:r>
          </w:p>
        </w:tc>
        <w:tc>
          <w:tcPr>
            <w:tcW w:w="1252" w:type="dxa"/>
            <w:vAlign w:val="center"/>
          </w:tcPr>
          <w:p w14:paraId="47F11173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6373954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9F091C" w14:textId="1361D68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32D367C" w14:textId="2B6FA3E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8901F8B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230E8014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584165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D18ED2" w14:textId="7E54428C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Access Enforcement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Auditing</w:t>
            </w:r>
          </w:p>
        </w:tc>
        <w:tc>
          <w:tcPr>
            <w:tcW w:w="1252" w:type="dxa"/>
            <w:vAlign w:val="center"/>
          </w:tcPr>
          <w:p w14:paraId="0260BA93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E25A4A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AEB9C3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3193626" w14:textId="0189F969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93F0E26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2085EEB9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891AEC2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EA2383" w14:textId="4D23F364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Review System Changes</w:t>
            </w:r>
          </w:p>
        </w:tc>
        <w:tc>
          <w:tcPr>
            <w:tcW w:w="1252" w:type="dxa"/>
            <w:vAlign w:val="center"/>
          </w:tcPr>
          <w:p w14:paraId="6C614D07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D4E9B8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2173280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EF93FAD" w14:textId="773D286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B0CAE42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33F86620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41990FE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DC1819" w14:textId="5B72A4B4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Signed Components</w:t>
            </w:r>
          </w:p>
        </w:tc>
        <w:tc>
          <w:tcPr>
            <w:tcW w:w="1252" w:type="dxa"/>
            <w:vAlign w:val="center"/>
          </w:tcPr>
          <w:p w14:paraId="1D9536EC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68CC49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F71CA1C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B6379DA" w14:textId="58256761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24674B8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67103D0D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E74421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42D5D70" w14:textId="75030A17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Dual Authorization</w:t>
            </w:r>
          </w:p>
        </w:tc>
        <w:tc>
          <w:tcPr>
            <w:tcW w:w="1252" w:type="dxa"/>
            <w:vAlign w:val="center"/>
          </w:tcPr>
          <w:p w14:paraId="4B66550C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D99284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8D68DAC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A05D068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C190636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0F16BDD6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96A897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CCE9640" w14:textId="767D7123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Limit Production/Operational Privileges</w:t>
            </w:r>
          </w:p>
        </w:tc>
        <w:tc>
          <w:tcPr>
            <w:tcW w:w="1252" w:type="dxa"/>
            <w:vAlign w:val="center"/>
          </w:tcPr>
          <w:p w14:paraId="5C66F695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0E8A18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D49E00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CBE3366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7C6C23F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4AE950F4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A017EA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2C2397C" w14:textId="73D36AE4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Limit Library Privileges</w:t>
            </w:r>
          </w:p>
        </w:tc>
        <w:tc>
          <w:tcPr>
            <w:tcW w:w="1252" w:type="dxa"/>
            <w:vAlign w:val="center"/>
          </w:tcPr>
          <w:p w14:paraId="10241CD9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73594B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8356F61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4FED3F9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F16DB57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4121887A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AADDD4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0D07DA" w14:textId="3E7D85BD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Configuration Settings</w:t>
            </w:r>
          </w:p>
        </w:tc>
        <w:tc>
          <w:tcPr>
            <w:tcW w:w="1252" w:type="dxa"/>
            <w:vAlign w:val="center"/>
          </w:tcPr>
          <w:p w14:paraId="67F2F702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FAE622" w14:textId="70808BA8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A5BA176" w14:textId="0E7AB0BC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84DF021" w14:textId="13DAC3CA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101E7AD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3BEBF51B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BCE04D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F58C4A" w14:textId="6626E572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Central Management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Application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Verification</w:t>
            </w:r>
          </w:p>
        </w:tc>
        <w:tc>
          <w:tcPr>
            <w:tcW w:w="1252" w:type="dxa"/>
            <w:vAlign w:val="center"/>
          </w:tcPr>
          <w:p w14:paraId="1C13D411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BB5A35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180686A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327717" w14:textId="7D3D420B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90F52E5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CB03400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55CC8E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A954B10" w14:textId="6EC7CA59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Respond To Unauthorized Changes</w:t>
            </w:r>
          </w:p>
        </w:tc>
        <w:tc>
          <w:tcPr>
            <w:tcW w:w="1252" w:type="dxa"/>
            <w:vAlign w:val="center"/>
          </w:tcPr>
          <w:p w14:paraId="3C6D78BC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BD888E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82C9BA2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25B6CD8" w14:textId="01AABD2F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86B6FE3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1469E47B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81B558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D16C9E9" w14:textId="3D6F0033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Least Functionality</w:t>
            </w:r>
          </w:p>
        </w:tc>
        <w:tc>
          <w:tcPr>
            <w:tcW w:w="1252" w:type="dxa"/>
            <w:vAlign w:val="center"/>
          </w:tcPr>
          <w:p w14:paraId="0E4CBA6D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98A5B7" w14:textId="6667833C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B1A2735" w14:textId="2C22856A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55F1244" w14:textId="43650D92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B4C97D8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070A35FA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E2F2CA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889168F" w14:textId="2DC565FA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Periodic Review</w:t>
            </w:r>
          </w:p>
        </w:tc>
        <w:tc>
          <w:tcPr>
            <w:tcW w:w="1252" w:type="dxa"/>
            <w:vAlign w:val="center"/>
          </w:tcPr>
          <w:p w14:paraId="6E334A5B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B8802B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119B5E3" w14:textId="08E5FD78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26364C9" w14:textId="7A39894E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A1E4A03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5F7EB72D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6C81BA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9B998BB" w14:textId="1B462BD7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Prevent Program Execution</w:t>
            </w:r>
          </w:p>
        </w:tc>
        <w:tc>
          <w:tcPr>
            <w:tcW w:w="1252" w:type="dxa"/>
            <w:vAlign w:val="center"/>
          </w:tcPr>
          <w:p w14:paraId="402527CF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74FCEC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17E9EF" w14:textId="6E0C9F8F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3766DEF" w14:textId="75522396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1644A2E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D7F6C31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901F9A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91957BF" w14:textId="7C6674E8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Registration Compliance</w:t>
            </w:r>
          </w:p>
        </w:tc>
        <w:tc>
          <w:tcPr>
            <w:tcW w:w="1252" w:type="dxa"/>
            <w:vAlign w:val="center"/>
          </w:tcPr>
          <w:p w14:paraId="3C481D71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E56D6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7620F8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CDB79AC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AD7A270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0DD619F0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0579EF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123A476" w14:textId="69ADCECC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Unauthorized Software/Backlisting</w:t>
            </w:r>
          </w:p>
        </w:tc>
        <w:tc>
          <w:tcPr>
            <w:tcW w:w="1252" w:type="dxa"/>
            <w:vAlign w:val="center"/>
          </w:tcPr>
          <w:p w14:paraId="6F690626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1DE45B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4CE36F9" w14:textId="4BE3544E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61FC5F9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BFAC14A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47D80F2F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FF32CB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34C60BF" w14:textId="46CB49D4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Authorized Software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Whitelisting</w:t>
            </w:r>
          </w:p>
        </w:tc>
        <w:tc>
          <w:tcPr>
            <w:tcW w:w="1252" w:type="dxa"/>
            <w:vAlign w:val="center"/>
          </w:tcPr>
          <w:p w14:paraId="042878C6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FAE014C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749161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FFA2F1A" w14:textId="7FDC15FD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BEDAB78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0CADDE67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D3C8B5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4C7C794" w14:textId="0539CEE4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Information System Component Inventory</w:t>
            </w:r>
          </w:p>
        </w:tc>
        <w:tc>
          <w:tcPr>
            <w:tcW w:w="1252" w:type="dxa"/>
            <w:vAlign w:val="center"/>
          </w:tcPr>
          <w:p w14:paraId="5F407452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6BB5BC9" w14:textId="15C2C085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CBCFA60" w14:textId="6B6070ED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8DDEBE0" w14:textId="6DD9204B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4AEB04B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0001B19B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08052F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1BBD7A1" w14:textId="5C0746FF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Updates During Installations/Removals</w:t>
            </w:r>
          </w:p>
        </w:tc>
        <w:tc>
          <w:tcPr>
            <w:tcW w:w="1252" w:type="dxa"/>
            <w:vAlign w:val="center"/>
          </w:tcPr>
          <w:p w14:paraId="2E4C297C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AE04666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8F9946A" w14:textId="1E3B8D9D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9BF8CC9" w14:textId="6DB493BA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488D289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128A0F9F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92EEE1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E2F811" w14:textId="5585F5AA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Maintenance</w:t>
            </w:r>
          </w:p>
        </w:tc>
        <w:tc>
          <w:tcPr>
            <w:tcW w:w="1252" w:type="dxa"/>
            <w:vAlign w:val="center"/>
          </w:tcPr>
          <w:p w14:paraId="38538535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2A24B5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6CF2785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42BE537" w14:textId="0F2E6FB9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3056F42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6E1E0901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592A64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DBC2653" w14:textId="114C5B4F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Automated Unauthorized Component Detection</w:t>
            </w:r>
          </w:p>
        </w:tc>
        <w:tc>
          <w:tcPr>
            <w:tcW w:w="1252" w:type="dxa"/>
            <w:vAlign w:val="center"/>
          </w:tcPr>
          <w:p w14:paraId="661742D9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6C730C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8662A2" w14:textId="3957A769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A82C16F" w14:textId="72BE4C72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5439E55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55C63A6A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BC5A22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DA9176" w14:textId="30BBE5BA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Accountability Information</w:t>
            </w:r>
          </w:p>
        </w:tc>
        <w:tc>
          <w:tcPr>
            <w:tcW w:w="1252" w:type="dxa"/>
            <w:vAlign w:val="center"/>
          </w:tcPr>
          <w:p w14:paraId="440B1DCE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833BAD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9565DE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071BF75" w14:textId="3368D5A8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6CA9BC1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19718779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118C5B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C423276" w14:textId="3366ECB9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No Duplicate Accounting Of Components</w:t>
            </w:r>
          </w:p>
        </w:tc>
        <w:tc>
          <w:tcPr>
            <w:tcW w:w="1252" w:type="dxa"/>
            <w:vAlign w:val="center"/>
          </w:tcPr>
          <w:p w14:paraId="6296A392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80DF58D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A91F012" w14:textId="0E943ECA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BB3D82E" w14:textId="68398D18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7916EF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20F5EDCC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38E00A7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BBE4B4" w14:textId="15B06123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Assessed Configurations / Approved Deviations</w:t>
            </w:r>
          </w:p>
        </w:tc>
        <w:tc>
          <w:tcPr>
            <w:tcW w:w="1252" w:type="dxa"/>
            <w:vAlign w:val="center"/>
          </w:tcPr>
          <w:p w14:paraId="7841A5A7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97CF6D3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A15B992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7CE35D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82B5202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29DA293B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8DA617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299374" w14:textId="316C766E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Centralized Repository</w:t>
            </w:r>
          </w:p>
        </w:tc>
        <w:tc>
          <w:tcPr>
            <w:tcW w:w="1252" w:type="dxa"/>
            <w:vAlign w:val="center"/>
          </w:tcPr>
          <w:p w14:paraId="0C0A8D7B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E24DFA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D61C55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809984F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324E7B7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600748A0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83CD65E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F8CECF" w14:textId="127A19F0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Automated Location Tracking</w:t>
            </w:r>
          </w:p>
        </w:tc>
        <w:tc>
          <w:tcPr>
            <w:tcW w:w="1252" w:type="dxa"/>
            <w:vAlign w:val="center"/>
          </w:tcPr>
          <w:p w14:paraId="64229BEF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EC51DA2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B0E8DD2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8636D15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95C9686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33BABFAB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C6F4CD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AA4299" w14:textId="1E57D099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Assignment Of Components To Systems</w:t>
            </w:r>
          </w:p>
        </w:tc>
        <w:tc>
          <w:tcPr>
            <w:tcW w:w="1252" w:type="dxa"/>
            <w:vAlign w:val="center"/>
          </w:tcPr>
          <w:p w14:paraId="71C9D786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5E17C1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C22C7E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731AE65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7FC439D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53409B0A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622E7F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A9E7E5B" w14:textId="70889E94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Configuration Management Plan</w:t>
            </w:r>
          </w:p>
        </w:tc>
        <w:tc>
          <w:tcPr>
            <w:tcW w:w="1252" w:type="dxa"/>
            <w:vAlign w:val="center"/>
          </w:tcPr>
          <w:p w14:paraId="7D620FB8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01FB8F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1C5E37" w14:textId="44388CB3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C571F7A" w14:textId="487A8F4F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55F4757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412E75C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F95AA8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17A9F5" w14:textId="74429CDE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Assignment Of Responsibility</w:t>
            </w:r>
          </w:p>
        </w:tc>
        <w:tc>
          <w:tcPr>
            <w:tcW w:w="1252" w:type="dxa"/>
            <w:vAlign w:val="center"/>
          </w:tcPr>
          <w:p w14:paraId="07E00E6C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9606B9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B8CB79B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06C8B53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F29DD13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16DA7B2F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3C21D6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DEADF11" w14:textId="56B47365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CM-10 Software Usage Restrictions</w:t>
            </w:r>
          </w:p>
        </w:tc>
        <w:tc>
          <w:tcPr>
            <w:tcW w:w="1252" w:type="dxa"/>
            <w:vAlign w:val="center"/>
          </w:tcPr>
          <w:p w14:paraId="767C5E39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37A2C0" w14:textId="63BBC1CE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D6B64C3" w14:textId="3506ED0E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C054B7B" w14:textId="65C0F72B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22D81D4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595B2289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F756A48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67B10DE" w14:textId="1848C9C6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Open-Source Software</w:t>
            </w:r>
          </w:p>
        </w:tc>
        <w:tc>
          <w:tcPr>
            <w:tcW w:w="1252" w:type="dxa"/>
            <w:vAlign w:val="center"/>
          </w:tcPr>
          <w:p w14:paraId="5A42DDC7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42FFEC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F60D866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5AAED2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EF1B28A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0230BE21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A5705C1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84B3F4" w14:textId="22FAB415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CM-11 User-Installed Software</w:t>
            </w:r>
          </w:p>
        </w:tc>
        <w:tc>
          <w:tcPr>
            <w:tcW w:w="1252" w:type="dxa"/>
            <w:vAlign w:val="center"/>
          </w:tcPr>
          <w:p w14:paraId="28F86545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51C26F" w14:textId="06DB5709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79D0945" w14:textId="27A6B0BD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E7979F3" w14:textId="40D70C8A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484FF8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1BDB8E0C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947DFC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3B21DEA" w14:textId="50E52E09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Alerts For Unauthorized Installations</w:t>
            </w:r>
          </w:p>
        </w:tc>
        <w:tc>
          <w:tcPr>
            <w:tcW w:w="1252" w:type="dxa"/>
            <w:vAlign w:val="center"/>
          </w:tcPr>
          <w:p w14:paraId="73326D07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8D8945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0D81348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C686454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BDDED0B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FC5" w14:paraId="34614A2B" w14:textId="77777777" w:rsidTr="009C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A0846FE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A984801" w14:textId="13671CD4" w:rsidR="00755FC5" w:rsidRPr="00393FD2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Prohibit Installation Without Privileged Status</w:t>
            </w:r>
          </w:p>
        </w:tc>
        <w:tc>
          <w:tcPr>
            <w:tcW w:w="1252" w:type="dxa"/>
            <w:vAlign w:val="center"/>
          </w:tcPr>
          <w:p w14:paraId="7F0F1E02" w14:textId="77777777" w:rsidR="00755FC5" w:rsidRPr="00AB1088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FF3628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6CD4093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B33090A" w14:textId="77777777" w:rsidR="00755FC5" w:rsidRPr="00393FD2" w:rsidRDefault="00755FC5" w:rsidP="00755FC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FEEB9F8" w14:textId="77777777" w:rsidR="00755FC5" w:rsidRDefault="00755FC5" w:rsidP="00755FC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FC5" w14:paraId="2E12413C" w14:textId="77777777" w:rsidTr="009C5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26E76C" w14:textId="77777777" w:rsidR="00755FC5" w:rsidRPr="00727621" w:rsidRDefault="00755FC5" w:rsidP="00755FC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F8905E9" w14:textId="0D5D6009" w:rsidR="00755FC5" w:rsidRPr="00393FD2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CM Family Security Controls Detail, Comment And Summary</w:t>
            </w:r>
          </w:p>
        </w:tc>
        <w:tc>
          <w:tcPr>
            <w:tcW w:w="1252" w:type="dxa"/>
            <w:vAlign w:val="center"/>
          </w:tcPr>
          <w:p w14:paraId="66B46FDE" w14:textId="77777777" w:rsidR="00755FC5" w:rsidRPr="00AB1088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3488A4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16AD220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A0BC13B" w14:textId="77777777" w:rsidR="00755FC5" w:rsidRPr="00393FD2" w:rsidRDefault="00755FC5" w:rsidP="00755FC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000E9B3" w14:textId="77777777" w:rsidR="00755FC5" w:rsidRDefault="00755FC5" w:rsidP="00755FC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8E4CC1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13FD3836" w14:textId="6D5C4EF3" w:rsidR="00AB1088" w:rsidRDefault="000151AD" w:rsidP="00AB1088">
      <w:pPr>
        <w:pStyle w:val="Heading1"/>
      </w:pPr>
      <w:bookmarkStart w:id="23" w:name="_Toc199515894"/>
      <w:r>
        <w:lastRenderedPageBreak/>
        <w:t>Contingency Planning (CP)</w:t>
      </w:r>
      <w:bookmarkEnd w:id="23"/>
    </w:p>
    <w:p w14:paraId="74623333" w14:textId="56210478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0151AD">
        <w:t>Contingency Planning (CP)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1F0B21AB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6532595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6ED5C148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1964E69D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4EEFC776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5FC3DD12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7804E842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6F4F1B51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48D7EF7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A736B" w14:paraId="6C97BF1E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176AC0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67021E" w14:textId="751D8C3F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Contingency Planning Policy And Procedures</w:t>
            </w:r>
          </w:p>
        </w:tc>
        <w:tc>
          <w:tcPr>
            <w:tcW w:w="1252" w:type="dxa"/>
            <w:vAlign w:val="center"/>
          </w:tcPr>
          <w:p w14:paraId="24C925D9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BDAD5A" w14:textId="099A4586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EB04664" w14:textId="7E69EA16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B8924FF" w14:textId="404647FA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75D2D18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16BC6EEC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48BD418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354494D" w14:textId="63441091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Contingency Plan</w:t>
            </w:r>
          </w:p>
        </w:tc>
        <w:tc>
          <w:tcPr>
            <w:tcW w:w="1252" w:type="dxa"/>
            <w:vAlign w:val="center"/>
          </w:tcPr>
          <w:p w14:paraId="638CEBBB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3C6031" w14:textId="453C8735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74309ED" w14:textId="3E1BD1BF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1E07F93" w14:textId="4C4A6FE4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C8ADFE7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6813034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F82195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B2D46C5" w14:textId="5EB3600F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Coordinate With Related Plans</w:t>
            </w:r>
          </w:p>
        </w:tc>
        <w:tc>
          <w:tcPr>
            <w:tcW w:w="1252" w:type="dxa"/>
            <w:vAlign w:val="center"/>
          </w:tcPr>
          <w:p w14:paraId="0300ADCA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17D707" w14:textId="77777777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9A10DAC" w14:textId="2278FE50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2966011" w14:textId="16C0F4E5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DF04B30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096D0170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230478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6F57AB" w14:textId="037FA0A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Capacity Planning</w:t>
            </w:r>
          </w:p>
        </w:tc>
        <w:tc>
          <w:tcPr>
            <w:tcW w:w="1252" w:type="dxa"/>
            <w:vAlign w:val="center"/>
          </w:tcPr>
          <w:p w14:paraId="2983206D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67FBF41" w14:textId="77777777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DD8E94C" w14:textId="77777777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557AC36D" w14:textId="5242E7A1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1A81CFD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553B6476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5DCCBE7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8728D1" w14:textId="6BBCF7D5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Resume Essential Missions/Business Functions</w:t>
            </w:r>
          </w:p>
        </w:tc>
        <w:tc>
          <w:tcPr>
            <w:tcW w:w="1252" w:type="dxa"/>
            <w:vAlign w:val="center"/>
          </w:tcPr>
          <w:p w14:paraId="4635DA34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00D589" w14:textId="77777777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A0C97AE" w14:textId="4B7C993E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0239673" w14:textId="060FCAE6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04F8203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317D6F18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B93DC9A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82F654" w14:textId="341BB081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Resume All Missions/Business Functions</w:t>
            </w:r>
          </w:p>
        </w:tc>
        <w:tc>
          <w:tcPr>
            <w:tcW w:w="1252" w:type="dxa"/>
            <w:vAlign w:val="center"/>
          </w:tcPr>
          <w:p w14:paraId="2530F46C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21D891B" w14:textId="77777777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221C1A7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40EEC47" w14:textId="254F14F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B8B13A5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A1609A1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3689230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DBD1401" w14:textId="2A7C397C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Continue Essential Mission/Business Functions</w:t>
            </w:r>
          </w:p>
        </w:tc>
        <w:tc>
          <w:tcPr>
            <w:tcW w:w="1252" w:type="dxa"/>
            <w:vAlign w:val="center"/>
          </w:tcPr>
          <w:p w14:paraId="79B538A9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4BA47B" w14:textId="77777777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8F1CA8A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EF3F163" w14:textId="7AB61546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F805A53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18E935B8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1B93C4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008EBC" w14:textId="45BE89F1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Alternate Processing / Storage Site</w:t>
            </w:r>
          </w:p>
        </w:tc>
        <w:tc>
          <w:tcPr>
            <w:tcW w:w="1252" w:type="dxa"/>
            <w:vAlign w:val="center"/>
          </w:tcPr>
          <w:p w14:paraId="6570958A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25C7C5" w14:textId="77777777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36D94F9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DF90E70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6ABD3CD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8D51030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4079EB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3920C5A" w14:textId="10DABD88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Coordinate With External Service Providers</w:t>
            </w:r>
          </w:p>
        </w:tc>
        <w:tc>
          <w:tcPr>
            <w:tcW w:w="1252" w:type="dxa"/>
            <w:vAlign w:val="center"/>
          </w:tcPr>
          <w:p w14:paraId="24F0CCB0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E9364F" w14:textId="77777777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1D53B48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C50170B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790CB54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7CE5B3F9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D513657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9E759A" w14:textId="13363FE9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Identify Critical Assets</w:t>
            </w:r>
          </w:p>
        </w:tc>
        <w:tc>
          <w:tcPr>
            <w:tcW w:w="1252" w:type="dxa"/>
            <w:vAlign w:val="center"/>
          </w:tcPr>
          <w:p w14:paraId="2D129885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71FEA8" w14:textId="77777777" w:rsidR="00CA736B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94352CA" w14:textId="233E8911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6CBEE78" w14:textId="311D063A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8883853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41F6EDDA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9EAF5B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3BA066B" w14:textId="390FA3F4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Contingency Training</w:t>
            </w:r>
          </w:p>
        </w:tc>
        <w:tc>
          <w:tcPr>
            <w:tcW w:w="1252" w:type="dxa"/>
            <w:vAlign w:val="center"/>
          </w:tcPr>
          <w:p w14:paraId="22951C97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D768354" w14:textId="2811A6BA" w:rsidR="00CA736B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6990960" w14:textId="4835F44D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8099C3D" w14:textId="58EA19CB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BBAD5F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7C5777EE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389DB8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07576A" w14:textId="42A0F0D4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bookmarkStart w:id="24" w:name="RANGE!B271"/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Simulated Events</w:t>
            </w:r>
            <w:bookmarkEnd w:id="24"/>
          </w:p>
        </w:tc>
        <w:tc>
          <w:tcPr>
            <w:tcW w:w="1252" w:type="dxa"/>
            <w:vAlign w:val="center"/>
          </w:tcPr>
          <w:p w14:paraId="0DB1407F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040A72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11AE1B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350EA7E" w14:textId="3343C929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240D5D1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0C532005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C76B86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74A97B" w14:textId="6C000C2C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Training Environments</w:t>
            </w:r>
          </w:p>
        </w:tc>
        <w:tc>
          <w:tcPr>
            <w:tcW w:w="1252" w:type="dxa"/>
            <w:vAlign w:val="center"/>
          </w:tcPr>
          <w:p w14:paraId="7C969731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3325E4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D4175AB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34BF2CA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3AE2F23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25BD8590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0CA7F4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194140E" w14:textId="72B9BCC0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Contingency Plan Testing</w:t>
            </w:r>
          </w:p>
        </w:tc>
        <w:tc>
          <w:tcPr>
            <w:tcW w:w="1252" w:type="dxa"/>
            <w:vAlign w:val="center"/>
          </w:tcPr>
          <w:p w14:paraId="58D243D0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805D9A" w14:textId="5A8B10FA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893AB04" w14:textId="241730FF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414C2FF" w14:textId="28BF68E0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B8984EF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566698F0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8FCBED6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31E67E" w14:textId="39060103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Coordinate With Related Plans</w:t>
            </w:r>
          </w:p>
        </w:tc>
        <w:tc>
          <w:tcPr>
            <w:tcW w:w="1252" w:type="dxa"/>
            <w:vAlign w:val="center"/>
          </w:tcPr>
          <w:p w14:paraId="1C6445F2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DDC040B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C93FD81" w14:textId="3661910E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470F9BC" w14:textId="58068C11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D2959CC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3337784C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A6D9F0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303C99F" w14:textId="720ECF74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Alternate Processing Site</w:t>
            </w:r>
          </w:p>
        </w:tc>
        <w:tc>
          <w:tcPr>
            <w:tcW w:w="1252" w:type="dxa"/>
            <w:vAlign w:val="center"/>
          </w:tcPr>
          <w:p w14:paraId="135A8ECA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4248D70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952C20D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6EB47AF" w14:textId="3D3978CC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B29F20C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5116E68B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EF29360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0CBBB2" w14:textId="76973BE2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Automated Testing</w:t>
            </w:r>
          </w:p>
        </w:tc>
        <w:tc>
          <w:tcPr>
            <w:tcW w:w="1252" w:type="dxa"/>
            <w:vAlign w:val="center"/>
          </w:tcPr>
          <w:p w14:paraId="52894BC4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2C8F91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8CA70F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EF1CE2F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D7F8B7B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4C24A09D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31533EC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F75E730" w14:textId="34329555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Full Recovery &amp; Reconstitution</w:t>
            </w:r>
          </w:p>
        </w:tc>
        <w:tc>
          <w:tcPr>
            <w:tcW w:w="1252" w:type="dxa"/>
            <w:vAlign w:val="center"/>
          </w:tcPr>
          <w:p w14:paraId="3932D90E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BDC5E6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15E0444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ED653FC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F60B5A0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3D211140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7BE01C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65166D6" w14:textId="389F9DDD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Alternate Storage Site</w:t>
            </w:r>
          </w:p>
        </w:tc>
        <w:tc>
          <w:tcPr>
            <w:tcW w:w="1252" w:type="dxa"/>
            <w:vAlign w:val="center"/>
          </w:tcPr>
          <w:p w14:paraId="2BE329B0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C307D9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10F18B" w14:textId="5E780A6A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A0F0F93" w14:textId="3E346A43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ED56F70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19CEEF03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2613D2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BD357FF" w14:textId="32B41896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Separation From Primary Site</w:t>
            </w:r>
          </w:p>
        </w:tc>
        <w:tc>
          <w:tcPr>
            <w:tcW w:w="1252" w:type="dxa"/>
            <w:vAlign w:val="center"/>
          </w:tcPr>
          <w:p w14:paraId="55E3C374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CE0F9C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399EAE" w14:textId="42200BCF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E8925DF" w14:textId="6271CB74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E7E9961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57DAFF24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1B9C35A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E884702" w14:textId="077ADA81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Recovery Time/Point Objectives</w:t>
            </w:r>
          </w:p>
        </w:tc>
        <w:tc>
          <w:tcPr>
            <w:tcW w:w="1252" w:type="dxa"/>
            <w:vAlign w:val="center"/>
          </w:tcPr>
          <w:p w14:paraId="2D190679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41A1544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AEAC37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311A401" w14:textId="0F1D32D9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6CD9507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322DA1FB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A233A2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DA39CC0" w14:textId="1BABEF28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Accessibility</w:t>
            </w:r>
          </w:p>
        </w:tc>
        <w:tc>
          <w:tcPr>
            <w:tcW w:w="1252" w:type="dxa"/>
            <w:vAlign w:val="center"/>
          </w:tcPr>
          <w:p w14:paraId="18C155DB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077FCF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6BF0C74" w14:textId="2E028442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A4D9953" w14:textId="3198B0B1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E000788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4335F467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85279E6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1B4498" w14:textId="07EDE88A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Alternate Processing Site</w:t>
            </w:r>
          </w:p>
        </w:tc>
        <w:tc>
          <w:tcPr>
            <w:tcW w:w="1252" w:type="dxa"/>
            <w:vAlign w:val="center"/>
          </w:tcPr>
          <w:p w14:paraId="54236577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F875CC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CBFEB6" w14:textId="4CFEB6CC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6F7394D" w14:textId="62B78095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5E06C1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5BA6E8E0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FC5985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0320E7" w14:textId="2D40BDB5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Separation From Primary Site</w:t>
            </w:r>
          </w:p>
        </w:tc>
        <w:tc>
          <w:tcPr>
            <w:tcW w:w="1252" w:type="dxa"/>
            <w:vAlign w:val="center"/>
          </w:tcPr>
          <w:p w14:paraId="0B1212BE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65A7D0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E3B786" w14:textId="27BA848C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00444CF" w14:textId="397BC6C0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ED0645C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E7FCC0F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098E21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99E419D" w14:textId="77C43882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Accessibility</w:t>
            </w:r>
          </w:p>
        </w:tc>
        <w:tc>
          <w:tcPr>
            <w:tcW w:w="1252" w:type="dxa"/>
            <w:vAlign w:val="center"/>
          </w:tcPr>
          <w:p w14:paraId="1747CB4D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4F1100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4BEDFB" w14:textId="3DB8C3FE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7F59AAA" w14:textId="7443CF59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J</w:t>
            </w:r>
          </w:p>
        </w:tc>
        <w:tc>
          <w:tcPr>
            <w:tcW w:w="5267" w:type="dxa"/>
            <w:vAlign w:val="center"/>
          </w:tcPr>
          <w:p w14:paraId="443B357D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27D184A6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9F3D3F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1FD9A2A" w14:textId="2BDA9738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Priority Of Service</w:t>
            </w:r>
          </w:p>
        </w:tc>
        <w:tc>
          <w:tcPr>
            <w:tcW w:w="1252" w:type="dxa"/>
            <w:vAlign w:val="center"/>
          </w:tcPr>
          <w:p w14:paraId="591015E6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24EDD2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8C48640" w14:textId="7BE7FAAF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65F33D9" w14:textId="0D890663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54C335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51CD9AB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38F89F3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4ABF09D" w14:textId="5ED74D03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Preparation For Use</w:t>
            </w:r>
          </w:p>
        </w:tc>
        <w:tc>
          <w:tcPr>
            <w:tcW w:w="1252" w:type="dxa"/>
            <w:vAlign w:val="center"/>
          </w:tcPr>
          <w:p w14:paraId="633A9FDC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B13992E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E866E2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3BFB888" w14:textId="04B24868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D16F75F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571730AD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E12E6F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3BF2593" w14:textId="2FB33530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Inability To Return To Primary Site</w:t>
            </w:r>
          </w:p>
        </w:tc>
        <w:tc>
          <w:tcPr>
            <w:tcW w:w="1252" w:type="dxa"/>
            <w:vAlign w:val="center"/>
          </w:tcPr>
          <w:p w14:paraId="371173A9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8EEC84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D1460CB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D2013E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0869BE3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31DB5D5D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FD2B529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17C8F1B" w14:textId="479988BC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Telecommunications Services</w:t>
            </w:r>
          </w:p>
        </w:tc>
        <w:tc>
          <w:tcPr>
            <w:tcW w:w="1252" w:type="dxa"/>
            <w:vAlign w:val="center"/>
          </w:tcPr>
          <w:p w14:paraId="428AD4E7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167071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E486AD" w14:textId="681F66DE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00F7CB4" w14:textId="17BA32EF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D2FE7C5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6E4F8A71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5469A7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665F698" w14:textId="7C7F002B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Priority Of Service Provisions</w:t>
            </w:r>
          </w:p>
        </w:tc>
        <w:tc>
          <w:tcPr>
            <w:tcW w:w="1252" w:type="dxa"/>
            <w:vAlign w:val="center"/>
          </w:tcPr>
          <w:p w14:paraId="40B217A2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4189C8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4F6EA8" w14:textId="2F3659D9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E551B4B" w14:textId="5321A6C8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204D440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02CEA699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377E5F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5F7CDE3" w14:textId="4CD9EB89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Single Points Of Failure</w:t>
            </w:r>
          </w:p>
        </w:tc>
        <w:tc>
          <w:tcPr>
            <w:tcW w:w="1252" w:type="dxa"/>
            <w:vAlign w:val="center"/>
          </w:tcPr>
          <w:p w14:paraId="3EA27354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2F2CB6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1D34219" w14:textId="5F2DCA33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09B75D9" w14:textId="7AB2F8CA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704EB96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271B6BB4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D3D1A2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1E15A2" w14:textId="61FF9634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Separation Of Primary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Alternative Providers</w:t>
            </w:r>
          </w:p>
        </w:tc>
        <w:tc>
          <w:tcPr>
            <w:tcW w:w="1252" w:type="dxa"/>
            <w:vAlign w:val="center"/>
          </w:tcPr>
          <w:p w14:paraId="5030C357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C2B220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386771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7E53098" w14:textId="2532437A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E860930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46EC1E17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77A9AE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B55DBC" w14:textId="6B4B25E7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Provider Contingency Plan</w:t>
            </w:r>
          </w:p>
        </w:tc>
        <w:tc>
          <w:tcPr>
            <w:tcW w:w="1252" w:type="dxa"/>
            <w:vAlign w:val="center"/>
          </w:tcPr>
          <w:p w14:paraId="6BD9FA4B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63F8F9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A532753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3185DD6" w14:textId="3CFA0F0C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8D4CDE8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420A6C22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7A8920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EB5257" w14:textId="24E320EE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Alternate Telecommunication Service Testing</w:t>
            </w:r>
          </w:p>
        </w:tc>
        <w:tc>
          <w:tcPr>
            <w:tcW w:w="1252" w:type="dxa"/>
            <w:vAlign w:val="center"/>
          </w:tcPr>
          <w:p w14:paraId="37C2928C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7CCE84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50B66A2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16D3609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5BEC14C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7AFF85A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B24706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35B9A74" w14:textId="24D75656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Information System Backup</w:t>
            </w:r>
          </w:p>
        </w:tc>
        <w:tc>
          <w:tcPr>
            <w:tcW w:w="1252" w:type="dxa"/>
            <w:vAlign w:val="center"/>
          </w:tcPr>
          <w:p w14:paraId="7C4135EB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BE7A25" w14:textId="7417D936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260CE5B" w14:textId="51F4E0C1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6D96F12" w14:textId="3A5F3AC8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E86E299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69DEAF11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7035194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55D94A4" w14:textId="1EEF0F32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Testing For Reliability/Integrity</w:t>
            </w:r>
          </w:p>
        </w:tc>
        <w:tc>
          <w:tcPr>
            <w:tcW w:w="1252" w:type="dxa"/>
            <w:vAlign w:val="center"/>
          </w:tcPr>
          <w:p w14:paraId="721C08BA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87CDC5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EDBE54" w14:textId="5426B9D8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7AB8C75" w14:textId="6CB474A6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B384C94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49638F2A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11737F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888BA35" w14:textId="0B782C42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Test Restoration Using Sampling</w:t>
            </w:r>
          </w:p>
        </w:tc>
        <w:tc>
          <w:tcPr>
            <w:tcW w:w="1252" w:type="dxa"/>
            <w:vAlign w:val="center"/>
          </w:tcPr>
          <w:p w14:paraId="605C72D2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5ADCDE3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7C05103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7F0A7DE" w14:textId="1C4685F8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664F04C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32BDACBC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D9CCC4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E916ED1" w14:textId="31986537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Separate Storage For Critical Information</w:t>
            </w:r>
          </w:p>
        </w:tc>
        <w:tc>
          <w:tcPr>
            <w:tcW w:w="1252" w:type="dxa"/>
            <w:vAlign w:val="center"/>
          </w:tcPr>
          <w:p w14:paraId="5C552C41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8F9BD8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5A8C55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C64AB4" w14:textId="3E6FBC4F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02CD394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166E59C7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77C226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9600007" w14:textId="2276E5B6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Transfer To Alternate Site</w:t>
            </w:r>
          </w:p>
        </w:tc>
        <w:tc>
          <w:tcPr>
            <w:tcW w:w="1252" w:type="dxa"/>
            <w:vAlign w:val="center"/>
          </w:tcPr>
          <w:p w14:paraId="62EDC650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6DDC6A0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519C09E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7FF34BC" w14:textId="4657365B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496C0C7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4157A4F2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E9DBC47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44CC788" w14:textId="5A5FA337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Redundant Secondary System</w:t>
            </w:r>
          </w:p>
        </w:tc>
        <w:tc>
          <w:tcPr>
            <w:tcW w:w="1252" w:type="dxa"/>
            <w:vAlign w:val="center"/>
          </w:tcPr>
          <w:p w14:paraId="708FA124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125E221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60F62A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3D06B7E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DB8B07E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45C66FAA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33923A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77D9B0D" w14:textId="68B6AF49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Dual Authorization</w:t>
            </w:r>
          </w:p>
        </w:tc>
        <w:tc>
          <w:tcPr>
            <w:tcW w:w="1252" w:type="dxa"/>
            <w:vAlign w:val="center"/>
          </w:tcPr>
          <w:p w14:paraId="58B235B6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7C367D9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E73DCC7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DE99C2E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195B09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6D64AA52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C3C331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242C88" w14:textId="49E6ECE5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CP-10 Information System Recovery And Reconstitution</w:t>
            </w:r>
          </w:p>
        </w:tc>
        <w:tc>
          <w:tcPr>
            <w:tcW w:w="1252" w:type="dxa"/>
            <w:vAlign w:val="center"/>
          </w:tcPr>
          <w:p w14:paraId="3CCD2F4E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69C8B45" w14:textId="3B1AF69E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E9797ED" w14:textId="1473D4AE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8AC5256" w14:textId="3AB2E36A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5DF9506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672D06C8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D7394E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DBE21A8" w14:textId="456A1B65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Transaction Recovery</w:t>
            </w:r>
          </w:p>
        </w:tc>
        <w:tc>
          <w:tcPr>
            <w:tcW w:w="1252" w:type="dxa"/>
            <w:vAlign w:val="center"/>
          </w:tcPr>
          <w:p w14:paraId="221DE5FA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0C6748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6E32F97" w14:textId="12A9CB62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4A5860D" w14:textId="16EC325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D148488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2616D161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7A0B481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396E96" w14:textId="546B2D3C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Restore Within Time Period</w:t>
            </w:r>
          </w:p>
        </w:tc>
        <w:tc>
          <w:tcPr>
            <w:tcW w:w="1252" w:type="dxa"/>
            <w:vAlign w:val="center"/>
          </w:tcPr>
          <w:p w14:paraId="25545366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1040E7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D96B763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05FFCC" w14:textId="2EB33D13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332FCBE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47AA61F7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ADE55F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D45732E" w14:textId="6E7D1014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Component Protection</w:t>
            </w:r>
          </w:p>
        </w:tc>
        <w:tc>
          <w:tcPr>
            <w:tcW w:w="1252" w:type="dxa"/>
            <w:vAlign w:val="center"/>
          </w:tcPr>
          <w:p w14:paraId="6C60ADB6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F4FEA6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8DA16EB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AE35CC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352B9AF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795E763E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17FE8D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08D2B68" w14:textId="37EB1CD0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CP-11 Alternate Communications Protocols</w:t>
            </w:r>
          </w:p>
        </w:tc>
        <w:tc>
          <w:tcPr>
            <w:tcW w:w="1252" w:type="dxa"/>
            <w:vAlign w:val="center"/>
          </w:tcPr>
          <w:p w14:paraId="22C719DD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37E809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CD7650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740BB1E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95768DC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736B" w14:paraId="24A79C21" w14:textId="77777777" w:rsidTr="00AC0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43978D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C19A7E9" w14:textId="4D1D604D" w:rsidR="00CA736B" w:rsidRPr="00393FD2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CP-13 Alternative Security Mechanisms</w:t>
            </w:r>
          </w:p>
        </w:tc>
        <w:tc>
          <w:tcPr>
            <w:tcW w:w="1252" w:type="dxa"/>
            <w:vAlign w:val="center"/>
          </w:tcPr>
          <w:p w14:paraId="4F4B4526" w14:textId="77777777" w:rsidR="00CA736B" w:rsidRPr="00AB1088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A8A2CA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179ED03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D864676" w14:textId="77777777" w:rsidR="00CA736B" w:rsidRPr="00393FD2" w:rsidRDefault="00CA736B" w:rsidP="00CA736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349E373" w14:textId="77777777" w:rsidR="00CA736B" w:rsidRDefault="00CA736B" w:rsidP="00CA73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6B" w14:paraId="0F37A1E6" w14:textId="77777777" w:rsidTr="00AC0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773E83" w14:textId="77777777" w:rsidR="00CA736B" w:rsidRPr="00727621" w:rsidRDefault="00CA736B" w:rsidP="00CA736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A5ECF9" w14:textId="644AB54A" w:rsidR="00CA736B" w:rsidRPr="00393FD2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CP Family Security Controls Detail, Comment And Summary</w:t>
            </w:r>
          </w:p>
        </w:tc>
        <w:tc>
          <w:tcPr>
            <w:tcW w:w="1252" w:type="dxa"/>
            <w:vAlign w:val="center"/>
          </w:tcPr>
          <w:p w14:paraId="5980EDF0" w14:textId="77777777" w:rsidR="00CA736B" w:rsidRPr="00AB1088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34F617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4D1AB66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AA90FC3" w14:textId="77777777" w:rsidR="00CA736B" w:rsidRPr="00393FD2" w:rsidRDefault="00CA736B" w:rsidP="00CA736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2CEB662" w14:textId="77777777" w:rsidR="00CA736B" w:rsidRDefault="00CA736B" w:rsidP="00CA736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FBE230A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00CDB45B" w14:textId="22B03930" w:rsidR="00AB1088" w:rsidRDefault="00CA736B" w:rsidP="00AB1088">
      <w:pPr>
        <w:pStyle w:val="Heading1"/>
      </w:pPr>
      <w:bookmarkStart w:id="25" w:name="_Toc199515895"/>
      <w:r>
        <w:lastRenderedPageBreak/>
        <w:t>Identification and Authentication (IA)</w:t>
      </w:r>
      <w:bookmarkEnd w:id="25"/>
    </w:p>
    <w:p w14:paraId="6E8CB19E" w14:textId="1AF3208B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CA736B">
        <w:t>Identification and Authentication (IA)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42B2781F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686DAD6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1E85F9E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14D16C5D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4136E3E8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71D216FE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23C8F4B4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6F605C8D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5ECB9225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C60E7" w14:paraId="11044CB9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B71F91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42E381" w14:textId="53283F56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Identification And Authentication Policy And Procedures</w:t>
            </w:r>
          </w:p>
        </w:tc>
        <w:tc>
          <w:tcPr>
            <w:tcW w:w="1252" w:type="dxa"/>
            <w:vAlign w:val="center"/>
          </w:tcPr>
          <w:p w14:paraId="281E9FEF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EA6605" w14:textId="4A12B882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058B19E" w14:textId="4B3D2D24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5A2F881" w14:textId="04F996B9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8243B51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A50BC33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0014D2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72B9E4C" w14:textId="7617E61C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Identification And Authentication (Organizational Users)</w:t>
            </w:r>
          </w:p>
        </w:tc>
        <w:tc>
          <w:tcPr>
            <w:tcW w:w="1252" w:type="dxa"/>
            <w:vAlign w:val="center"/>
          </w:tcPr>
          <w:p w14:paraId="1F649391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7DDFDD" w14:textId="0DE3B523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8021859" w14:textId="73A8C805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36CD9EF" w14:textId="2D0E4C86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1F18A3B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4E0089EB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6509DF0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DC7B682" w14:textId="189A68F4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Network Access To Privileged Accounts</w:t>
            </w:r>
          </w:p>
        </w:tc>
        <w:tc>
          <w:tcPr>
            <w:tcW w:w="1252" w:type="dxa"/>
            <w:vAlign w:val="center"/>
          </w:tcPr>
          <w:p w14:paraId="71B18D83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8ED732" w14:textId="76B91BEC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9E275B3" w14:textId="36713149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FCA3A61" w14:textId="2F7C7D6F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C2E79B8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709BC4A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B7E2CD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A84918F" w14:textId="55E4E2D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Network Access To Non-Privileged Accounts</w:t>
            </w:r>
          </w:p>
        </w:tc>
        <w:tc>
          <w:tcPr>
            <w:tcW w:w="1252" w:type="dxa"/>
            <w:vAlign w:val="center"/>
          </w:tcPr>
          <w:p w14:paraId="4AD118E7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B53CCB" w14:textId="77777777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DEA20A6" w14:textId="48DF31F0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9F33F2B" w14:textId="358BAA3E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CB3DAC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5F73E599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B891D5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36ED12" w14:textId="4A0ECF22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Local Access To Privileged Accounts</w:t>
            </w:r>
          </w:p>
        </w:tc>
        <w:tc>
          <w:tcPr>
            <w:tcW w:w="1252" w:type="dxa"/>
            <w:vAlign w:val="center"/>
          </w:tcPr>
          <w:p w14:paraId="04317F05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E28E1F" w14:textId="77777777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3733B05" w14:textId="352D378D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6ABD6C0" w14:textId="22B8DACA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95A7CD6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6C7B15F4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744614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6B13D71" w14:textId="4906348A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Local Access To Non-Privileged Accounts</w:t>
            </w:r>
          </w:p>
        </w:tc>
        <w:tc>
          <w:tcPr>
            <w:tcW w:w="1252" w:type="dxa"/>
            <w:vAlign w:val="center"/>
          </w:tcPr>
          <w:p w14:paraId="788ED929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2DF42E" w14:textId="77777777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CFD4CF8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C7EB224" w14:textId="0E1A7890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384E613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1C81A314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4D71EE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7187F04" w14:textId="345A0A7C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Group Authentication</w:t>
            </w:r>
          </w:p>
        </w:tc>
        <w:tc>
          <w:tcPr>
            <w:tcW w:w="1252" w:type="dxa"/>
            <w:vAlign w:val="center"/>
          </w:tcPr>
          <w:p w14:paraId="11CDA834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BA8E03" w14:textId="77777777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4E6C8A2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ABA38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7AD401F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572A433B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3715A92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EAC5233" w14:textId="0B62123E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Network Access To Privileged Accounts - Separate Device</w:t>
            </w:r>
          </w:p>
        </w:tc>
        <w:tc>
          <w:tcPr>
            <w:tcW w:w="1252" w:type="dxa"/>
            <w:vAlign w:val="center"/>
          </w:tcPr>
          <w:p w14:paraId="33DA7374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8BE575" w14:textId="77777777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7EE9BD0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7DC3A07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6AAF29D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6CE2C2F6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A339321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7A0445D" w14:textId="525E55B2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Network Access To Non-Privileged Accounts - Separate Device</w:t>
            </w:r>
          </w:p>
        </w:tc>
        <w:tc>
          <w:tcPr>
            <w:tcW w:w="1252" w:type="dxa"/>
            <w:vAlign w:val="center"/>
          </w:tcPr>
          <w:p w14:paraId="2A6B626D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4ABC3BD" w14:textId="77777777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7C81292F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215F620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F8FDB74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0C5E3706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3F2964D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C7CCF14" w14:textId="15718A78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Network Access To Privileged Accounts – Replay Resistant</w:t>
            </w:r>
          </w:p>
        </w:tc>
        <w:tc>
          <w:tcPr>
            <w:tcW w:w="1252" w:type="dxa"/>
            <w:vAlign w:val="center"/>
          </w:tcPr>
          <w:p w14:paraId="3B211A91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050086" w14:textId="77777777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AF1D1F8" w14:textId="3FD9D44B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A110744" w14:textId="22B20BA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A5079D2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11294E50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CD72E9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4BE147B" w14:textId="78AE0184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</w:t>
            </w:r>
            <w:r>
              <w:rPr>
                <w:color w:val="000000"/>
                <w:szCs w:val="18"/>
              </w:rPr>
              <w:t>A-0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Network Access To Non-Privileged Accounts</w:t>
            </w:r>
          </w:p>
        </w:tc>
        <w:tc>
          <w:tcPr>
            <w:tcW w:w="1252" w:type="dxa"/>
            <w:vAlign w:val="center"/>
          </w:tcPr>
          <w:p w14:paraId="6B24A998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8B1BA2" w14:textId="77777777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BB019F4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DE0621B" w14:textId="467D1678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420960E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5D8E4F9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F370905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D61E206" w14:textId="3CD4F1A2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(10) Single Sign-On</w:t>
            </w:r>
          </w:p>
        </w:tc>
        <w:tc>
          <w:tcPr>
            <w:tcW w:w="1252" w:type="dxa"/>
            <w:vAlign w:val="center"/>
          </w:tcPr>
          <w:p w14:paraId="5F28FEE2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C703EF" w14:textId="77777777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7EECDE0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F5CF359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BF08987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2882E875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A71E6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F45A371" w14:textId="411C9956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(11) Remote Access – Separate Device</w:t>
            </w:r>
          </w:p>
        </w:tc>
        <w:tc>
          <w:tcPr>
            <w:tcW w:w="1252" w:type="dxa"/>
            <w:vAlign w:val="center"/>
          </w:tcPr>
          <w:p w14:paraId="6D9BFA0B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3D46997" w14:textId="77777777" w:rsidR="009C60E7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6E3876B" w14:textId="01334100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1CEEB3C" w14:textId="26515ECA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A23550F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7A2A2F84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69FA72C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DD1089" w14:textId="3F6DE053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 xml:space="preserve">(12) Acceptance Of </w:t>
            </w:r>
            <w:r>
              <w:rPr>
                <w:color w:val="000000"/>
                <w:szCs w:val="18"/>
              </w:rPr>
              <w:t>PIV</w:t>
            </w:r>
            <w:r w:rsidRPr="00393FD2">
              <w:rPr>
                <w:color w:val="000000"/>
                <w:szCs w:val="18"/>
              </w:rPr>
              <w:t xml:space="preserve"> Credentials</w:t>
            </w:r>
          </w:p>
        </w:tc>
        <w:tc>
          <w:tcPr>
            <w:tcW w:w="1252" w:type="dxa"/>
            <w:vAlign w:val="center"/>
          </w:tcPr>
          <w:p w14:paraId="1CD03189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091F78" w14:textId="7543B647" w:rsidR="009C60E7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B094278" w14:textId="41B4B1BC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D47C372" w14:textId="4C13615F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521BBB1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315A380B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D752306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1CD772C" w14:textId="6D24D5A9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(13) Out-Of-Band Authentication</w:t>
            </w:r>
          </w:p>
        </w:tc>
        <w:tc>
          <w:tcPr>
            <w:tcW w:w="1252" w:type="dxa"/>
            <w:vAlign w:val="center"/>
          </w:tcPr>
          <w:p w14:paraId="62618C3A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4D8495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E4171A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C572B84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72D5672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4F8D6F42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47CA07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11E624E" w14:textId="7FF212E9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Device Identification And Authentication</w:t>
            </w:r>
          </w:p>
        </w:tc>
        <w:tc>
          <w:tcPr>
            <w:tcW w:w="1252" w:type="dxa"/>
            <w:vAlign w:val="center"/>
          </w:tcPr>
          <w:p w14:paraId="65AE3C86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854D9FD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A3B9BAD" w14:textId="04CC6FFB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BCFEA60" w14:textId="31F0A2E9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25F5D5B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5BA2B8B7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FE92B7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E4F3977" w14:textId="0C9526DD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Cryptographic Bidirectional Authentication</w:t>
            </w:r>
          </w:p>
        </w:tc>
        <w:tc>
          <w:tcPr>
            <w:tcW w:w="1252" w:type="dxa"/>
            <w:vAlign w:val="center"/>
          </w:tcPr>
          <w:p w14:paraId="705C72E7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B0FEAE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272F4F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44E91DD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53E8C8C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07560578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B485AF2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1D5E0EA" w14:textId="0A1C76A2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Dynamic Address Allocation</w:t>
            </w:r>
          </w:p>
        </w:tc>
        <w:tc>
          <w:tcPr>
            <w:tcW w:w="1252" w:type="dxa"/>
            <w:vAlign w:val="center"/>
          </w:tcPr>
          <w:p w14:paraId="2522332C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11E15F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4FFD0CE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4FA39C4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86E042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5B93A183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50F40C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1AF293C" w14:textId="49A810B5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Device Attestation</w:t>
            </w:r>
          </w:p>
        </w:tc>
        <w:tc>
          <w:tcPr>
            <w:tcW w:w="1252" w:type="dxa"/>
            <w:vAlign w:val="center"/>
          </w:tcPr>
          <w:p w14:paraId="37CD911A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44760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170C462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2AB546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77917D1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45CB7ED3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1BA81B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00CBC6C" w14:textId="2ACD4995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Identifier Management</w:t>
            </w:r>
          </w:p>
        </w:tc>
        <w:tc>
          <w:tcPr>
            <w:tcW w:w="1252" w:type="dxa"/>
            <w:vAlign w:val="center"/>
          </w:tcPr>
          <w:p w14:paraId="43A53FF2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2FE6E" w14:textId="208CA64F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337A1CB" w14:textId="4ED4DB9F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846CECC" w14:textId="56FA4212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F785115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6A16E364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945884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14AA93" w14:textId="0B1E679F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Prohibit Account Identifiers As Public Identifiers</w:t>
            </w:r>
          </w:p>
        </w:tc>
        <w:tc>
          <w:tcPr>
            <w:tcW w:w="1252" w:type="dxa"/>
            <w:vAlign w:val="center"/>
          </w:tcPr>
          <w:p w14:paraId="4FE0B586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A0B3A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186BE1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DEF4D5C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077AC39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714B123B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41732E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EC5E5D" w14:textId="68075E30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Supervisor Authorization</w:t>
            </w:r>
          </w:p>
        </w:tc>
        <w:tc>
          <w:tcPr>
            <w:tcW w:w="1252" w:type="dxa"/>
            <w:vAlign w:val="center"/>
          </w:tcPr>
          <w:p w14:paraId="39ECE788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7B2CC3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071254F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FB113D4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527479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31C4DED2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1A1629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D0F132" w14:textId="68A4FDAC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Multiple Forms Of Certification</w:t>
            </w:r>
          </w:p>
        </w:tc>
        <w:tc>
          <w:tcPr>
            <w:tcW w:w="1252" w:type="dxa"/>
            <w:vAlign w:val="center"/>
          </w:tcPr>
          <w:p w14:paraId="1FC1DDE3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6A1552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C0CC0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260B95C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3B3BF75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A6EBFBD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7A1638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2B32FF8" w14:textId="25BE63AB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Identify User Status</w:t>
            </w:r>
          </w:p>
        </w:tc>
        <w:tc>
          <w:tcPr>
            <w:tcW w:w="1252" w:type="dxa"/>
            <w:vAlign w:val="center"/>
          </w:tcPr>
          <w:p w14:paraId="1F441DD4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339149A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D80F78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ED638EC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B5296C5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6082010C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2DE445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9B0402" w14:textId="766F115B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Dynamic Management</w:t>
            </w:r>
          </w:p>
        </w:tc>
        <w:tc>
          <w:tcPr>
            <w:tcW w:w="1252" w:type="dxa"/>
            <w:vAlign w:val="center"/>
          </w:tcPr>
          <w:p w14:paraId="47F58B81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F5B858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ADD1B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9528FAD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F5EBCE9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0CD14139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F43771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FFCF5B" w14:textId="52BFD44A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Cross-Organization Management</w:t>
            </w:r>
          </w:p>
        </w:tc>
        <w:tc>
          <w:tcPr>
            <w:tcW w:w="1252" w:type="dxa"/>
            <w:vAlign w:val="center"/>
          </w:tcPr>
          <w:p w14:paraId="34C29FB7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75F82A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BE1E14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94AF4B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015BBC4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2FC8AFBB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97AF94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37C6F6" w14:textId="410A53C1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In-Person Registration</w:t>
            </w:r>
          </w:p>
        </w:tc>
        <w:tc>
          <w:tcPr>
            <w:tcW w:w="1252" w:type="dxa"/>
            <w:vAlign w:val="center"/>
          </w:tcPr>
          <w:p w14:paraId="10D8B17F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1E1EB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28D3A8E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F0C3EE4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3D57A7D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0CC07F80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480DAF2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E5C3EF7" w14:textId="4FE7F877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Authenticator Management</w:t>
            </w:r>
          </w:p>
        </w:tc>
        <w:tc>
          <w:tcPr>
            <w:tcW w:w="1252" w:type="dxa"/>
            <w:vAlign w:val="center"/>
          </w:tcPr>
          <w:p w14:paraId="33E88DC1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9300E6" w14:textId="1133BFC0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19664F3" w14:textId="094FD3D6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1AB9F9D" w14:textId="567E7D3A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016FBA4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52A7BF03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B3D7C1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E68BBF1" w14:textId="0857C73C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Password-Based Authentication</w:t>
            </w:r>
          </w:p>
        </w:tc>
        <w:tc>
          <w:tcPr>
            <w:tcW w:w="1252" w:type="dxa"/>
            <w:vAlign w:val="center"/>
          </w:tcPr>
          <w:p w14:paraId="62FEC233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26D05F7" w14:textId="2A8306EA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B8AB863" w14:textId="7FAD08BC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3D077C4" w14:textId="2C350A4F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F8F972F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02FFFE3C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8F18B7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DB3DF39" w14:textId="31C8E4EB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2) </w:t>
            </w:r>
            <w:r>
              <w:rPr>
                <w:color w:val="000000"/>
                <w:szCs w:val="18"/>
              </w:rPr>
              <w:t>PKI</w:t>
            </w:r>
            <w:r w:rsidRPr="00393FD2">
              <w:rPr>
                <w:color w:val="000000"/>
                <w:szCs w:val="18"/>
              </w:rPr>
              <w:t>-Based Authentication</w:t>
            </w:r>
          </w:p>
        </w:tc>
        <w:tc>
          <w:tcPr>
            <w:tcW w:w="1252" w:type="dxa"/>
            <w:vAlign w:val="center"/>
          </w:tcPr>
          <w:p w14:paraId="58877721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21CA1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413F0D" w14:textId="0302C9CB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01CCB82" w14:textId="1D0420A1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BB828C0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7841FE3A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C4674A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BB355D" w14:textId="16C2F1F5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In-Person Or Trusted Third-Party Registration</w:t>
            </w:r>
          </w:p>
        </w:tc>
        <w:tc>
          <w:tcPr>
            <w:tcW w:w="1252" w:type="dxa"/>
            <w:vAlign w:val="center"/>
          </w:tcPr>
          <w:p w14:paraId="56FADC18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DA5E1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4592667" w14:textId="4FC8F348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B22E2CE" w14:textId="6B2A0298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463EB2D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7AD9EE37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BC1936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D200BA0" w14:textId="1594BBE7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Automated Support For Password Strength Determination</w:t>
            </w:r>
          </w:p>
        </w:tc>
        <w:tc>
          <w:tcPr>
            <w:tcW w:w="1252" w:type="dxa"/>
            <w:vAlign w:val="center"/>
          </w:tcPr>
          <w:p w14:paraId="316ADF41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038A31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D961E0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48CB3C1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4D8C3BD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6DAE24A1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B4F3329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6A7C98" w14:textId="4CC02B19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Change Authenticators Prior To Delivery</w:t>
            </w:r>
          </w:p>
        </w:tc>
        <w:tc>
          <w:tcPr>
            <w:tcW w:w="1252" w:type="dxa"/>
            <w:vAlign w:val="center"/>
          </w:tcPr>
          <w:p w14:paraId="383A9EBF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E8E2D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527F88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7F37E2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33BF18A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629844BF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77E9619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E50FB58" w14:textId="06924B80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Protection Of Authenticators</w:t>
            </w:r>
          </w:p>
        </w:tc>
        <w:tc>
          <w:tcPr>
            <w:tcW w:w="1252" w:type="dxa"/>
            <w:vAlign w:val="center"/>
          </w:tcPr>
          <w:p w14:paraId="33C75D00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2479069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7BC398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D0B6195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8AB66EB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3D85A989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7E6CC3A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C358A11" w14:textId="4BC5B620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No Embedded Unencrypted Static Authenticators</w:t>
            </w:r>
          </w:p>
        </w:tc>
        <w:tc>
          <w:tcPr>
            <w:tcW w:w="1252" w:type="dxa"/>
            <w:vAlign w:val="center"/>
          </w:tcPr>
          <w:p w14:paraId="7CFE5C1A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5205EE9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E5E81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0056CD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B2DF7BB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200BB94A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D059222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C41B5D" w14:textId="7CCFFC6F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Multiple Information System Accounts</w:t>
            </w:r>
          </w:p>
        </w:tc>
        <w:tc>
          <w:tcPr>
            <w:tcW w:w="1252" w:type="dxa"/>
            <w:vAlign w:val="center"/>
          </w:tcPr>
          <w:p w14:paraId="335A7FAD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0CEDD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86CC4E9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FCAE335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57B2372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7995C3BC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39BB5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DD42AFA" w14:textId="018305E7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Cross-Organization Credential Management</w:t>
            </w:r>
          </w:p>
        </w:tc>
        <w:tc>
          <w:tcPr>
            <w:tcW w:w="1252" w:type="dxa"/>
            <w:vAlign w:val="center"/>
          </w:tcPr>
          <w:p w14:paraId="7F81B220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D9B78D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077129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310FFD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331ABE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37B47D43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87A4B2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FC60273" w14:textId="223654AD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(10) Dynamic Credential Association</w:t>
            </w:r>
          </w:p>
        </w:tc>
        <w:tc>
          <w:tcPr>
            <w:tcW w:w="1252" w:type="dxa"/>
            <w:vAlign w:val="center"/>
          </w:tcPr>
          <w:p w14:paraId="4A58E20C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E4D241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62F708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EABCB91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FAD5576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47FEA05C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1E4326A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6EEAEC" w14:textId="0E5ABE05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5(11) Hardware Token-Based Authentication</w:t>
            </w:r>
          </w:p>
        </w:tc>
        <w:tc>
          <w:tcPr>
            <w:tcW w:w="1252" w:type="dxa"/>
            <w:vAlign w:val="center"/>
          </w:tcPr>
          <w:p w14:paraId="2C370E1E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7255915" w14:textId="4A387C10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ED75FB5" w14:textId="73FC5F21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77F7DDE" w14:textId="33DA75B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10C82B1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3104BE31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E318D4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73C3CEF" w14:textId="1E012AFB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(12) Biometric-Based Authentication</w:t>
            </w:r>
          </w:p>
        </w:tc>
        <w:tc>
          <w:tcPr>
            <w:tcW w:w="1252" w:type="dxa"/>
            <w:vAlign w:val="center"/>
          </w:tcPr>
          <w:p w14:paraId="2CFA4DFB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8E4FA8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929FB9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B063ED2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9A4C420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4290119E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716ECE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4B4C349" w14:textId="2C00A674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(13) Expiration Of Cached Authenticators</w:t>
            </w:r>
          </w:p>
        </w:tc>
        <w:tc>
          <w:tcPr>
            <w:tcW w:w="1252" w:type="dxa"/>
            <w:vAlign w:val="center"/>
          </w:tcPr>
          <w:p w14:paraId="25B470F5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5E2BA4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BCF4BE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D05DF69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558966F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07D314C0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BFF6BFD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DE96FC" w14:textId="47CFBA3A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5 (14) Managing Content Of </w:t>
            </w:r>
            <w:r>
              <w:rPr>
                <w:color w:val="000000"/>
                <w:szCs w:val="18"/>
              </w:rPr>
              <w:t>PKI</w:t>
            </w:r>
            <w:r w:rsidRPr="00393FD2">
              <w:rPr>
                <w:color w:val="000000"/>
                <w:szCs w:val="18"/>
              </w:rPr>
              <w:t xml:space="preserve"> Trust Stores</w:t>
            </w:r>
          </w:p>
        </w:tc>
        <w:tc>
          <w:tcPr>
            <w:tcW w:w="1252" w:type="dxa"/>
            <w:vAlign w:val="center"/>
          </w:tcPr>
          <w:p w14:paraId="065325BB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DB24CA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81F3983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0EE5884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2C69872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201A822C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B79A3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BA38040" w14:textId="34009AE4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5 (15) </w:t>
            </w:r>
            <w:r>
              <w:rPr>
                <w:color w:val="000000"/>
                <w:szCs w:val="18"/>
              </w:rPr>
              <w:t>FICAM</w:t>
            </w:r>
            <w:r w:rsidRPr="00393FD2">
              <w:rPr>
                <w:color w:val="000000"/>
                <w:szCs w:val="18"/>
              </w:rPr>
              <w:t>-Approved Products And Services</w:t>
            </w:r>
          </w:p>
        </w:tc>
        <w:tc>
          <w:tcPr>
            <w:tcW w:w="1252" w:type="dxa"/>
            <w:vAlign w:val="center"/>
          </w:tcPr>
          <w:p w14:paraId="2A7BFC68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EDD7F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D4486D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EB37A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CC36C31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2F6C7EF9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E154E0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25ED6A2" w14:textId="704FD206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Authenticator Feedback</w:t>
            </w:r>
          </w:p>
        </w:tc>
        <w:tc>
          <w:tcPr>
            <w:tcW w:w="1252" w:type="dxa"/>
            <w:vAlign w:val="center"/>
          </w:tcPr>
          <w:p w14:paraId="5B5CBCF9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FCA782C" w14:textId="4139198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570F00C" w14:textId="469538B8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8B5E1D0" w14:textId="65ADBB2A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4A4C028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0B6F42A0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081E28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479D5C0" w14:textId="465B9C5D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Cryptographic Module Authentication</w:t>
            </w:r>
          </w:p>
        </w:tc>
        <w:tc>
          <w:tcPr>
            <w:tcW w:w="1252" w:type="dxa"/>
            <w:vAlign w:val="center"/>
          </w:tcPr>
          <w:p w14:paraId="7109EBE8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C1639" w14:textId="438A6404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8DD549B" w14:textId="2F2BCB31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E03BE96" w14:textId="3E1ED332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0B35922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82EC866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F1B505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BBA4DEB" w14:textId="55CAA042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Identification And Authentication (Non-Organizational Users)</w:t>
            </w:r>
          </w:p>
        </w:tc>
        <w:tc>
          <w:tcPr>
            <w:tcW w:w="1252" w:type="dxa"/>
            <w:vAlign w:val="center"/>
          </w:tcPr>
          <w:p w14:paraId="254C06B1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A9715D" w14:textId="5972EE73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F6EFE6A" w14:textId="29328FE4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022E520" w14:textId="13C6D6B4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5BCD470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0CDBD7E5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ECD7ED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2459FE" w14:textId="68F62FD9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1) Acceptance Of </w:t>
            </w:r>
            <w:r>
              <w:rPr>
                <w:color w:val="000000"/>
                <w:szCs w:val="18"/>
              </w:rPr>
              <w:t>PIV</w:t>
            </w:r>
            <w:r w:rsidRPr="00393FD2">
              <w:rPr>
                <w:color w:val="000000"/>
                <w:szCs w:val="18"/>
              </w:rPr>
              <w:t xml:space="preserve"> Credentials From Other Agencies</w:t>
            </w:r>
          </w:p>
        </w:tc>
        <w:tc>
          <w:tcPr>
            <w:tcW w:w="1252" w:type="dxa"/>
            <w:vAlign w:val="center"/>
          </w:tcPr>
          <w:p w14:paraId="409D3645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37DC77" w14:textId="479698DC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C11B48B" w14:textId="77730184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E48273D" w14:textId="120E1DBE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1163AD5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779E8BB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8B6E7C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1A8D58" w14:textId="3AE203A9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Acceptance Of Third-Party Credentials</w:t>
            </w:r>
          </w:p>
        </w:tc>
        <w:tc>
          <w:tcPr>
            <w:tcW w:w="1252" w:type="dxa"/>
            <w:vAlign w:val="center"/>
          </w:tcPr>
          <w:p w14:paraId="3AAD6460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F096EF" w14:textId="0BB33271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0DB236B" w14:textId="74A2D238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1EA9C7B" w14:textId="25679EE3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0820802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09AEF911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5A0EBA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F3BFAC" w14:textId="1895BE2C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3) Use Of </w:t>
            </w:r>
            <w:r>
              <w:rPr>
                <w:color w:val="000000"/>
                <w:szCs w:val="18"/>
              </w:rPr>
              <w:t>FICAM</w:t>
            </w:r>
            <w:r w:rsidRPr="00393FD2">
              <w:rPr>
                <w:color w:val="000000"/>
                <w:szCs w:val="18"/>
              </w:rPr>
              <w:t>-Approved Products</w:t>
            </w:r>
          </w:p>
        </w:tc>
        <w:tc>
          <w:tcPr>
            <w:tcW w:w="1252" w:type="dxa"/>
            <w:vAlign w:val="center"/>
          </w:tcPr>
          <w:p w14:paraId="550D1BF9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2F70E46" w14:textId="43AD4BEA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AEB8613" w14:textId="6A46371B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88336EF" w14:textId="22BD049E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CDF32DC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6BF18E1F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44FBC9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F7BF9EE" w14:textId="2CE62476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4) Use Of </w:t>
            </w:r>
            <w:r>
              <w:rPr>
                <w:color w:val="000000"/>
                <w:szCs w:val="18"/>
              </w:rPr>
              <w:t>FICAM</w:t>
            </w:r>
            <w:r w:rsidRPr="00393FD2">
              <w:rPr>
                <w:color w:val="000000"/>
                <w:szCs w:val="18"/>
              </w:rPr>
              <w:t>-Issued Profiles</w:t>
            </w:r>
          </w:p>
        </w:tc>
        <w:tc>
          <w:tcPr>
            <w:tcW w:w="1252" w:type="dxa"/>
            <w:vAlign w:val="center"/>
          </w:tcPr>
          <w:p w14:paraId="722FE3DE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245B5A2" w14:textId="14119D9C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755D69A" w14:textId="02D81BE1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316A81C" w14:textId="37B22EAD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73C3607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7833AF06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5EFB91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CE5C7B7" w14:textId="71CE6A65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5) Acceptance Of </w:t>
            </w:r>
            <w:r>
              <w:rPr>
                <w:color w:val="000000"/>
                <w:szCs w:val="18"/>
              </w:rPr>
              <w:t>PIV</w:t>
            </w:r>
            <w:r w:rsidRPr="00393FD2">
              <w:rPr>
                <w:color w:val="000000"/>
                <w:szCs w:val="18"/>
              </w:rPr>
              <w:t>-I Credentials</w:t>
            </w:r>
          </w:p>
        </w:tc>
        <w:tc>
          <w:tcPr>
            <w:tcW w:w="1252" w:type="dxa"/>
            <w:vAlign w:val="center"/>
          </w:tcPr>
          <w:p w14:paraId="662B74E2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2FE98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51F36CA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985AD30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851E10D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52562BF4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F2B09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6C9D2A" w14:textId="4EE103EF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Service Identification And Authentication</w:t>
            </w:r>
          </w:p>
        </w:tc>
        <w:tc>
          <w:tcPr>
            <w:tcW w:w="1252" w:type="dxa"/>
            <w:vAlign w:val="center"/>
          </w:tcPr>
          <w:p w14:paraId="43D64314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D8228C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7B204E4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37262DD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6478F6E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7359C208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3FE43FE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8328D6" w14:textId="55759CB3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Information Exchange</w:t>
            </w:r>
          </w:p>
        </w:tc>
        <w:tc>
          <w:tcPr>
            <w:tcW w:w="1252" w:type="dxa"/>
            <w:vAlign w:val="center"/>
          </w:tcPr>
          <w:p w14:paraId="5EC2711B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7A1111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EDA779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D3E8ED1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3F9DB2B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6DBDC892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5FAD4F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888F3D" w14:textId="24C46F2B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Transmission Of Decisions</w:t>
            </w:r>
          </w:p>
        </w:tc>
        <w:tc>
          <w:tcPr>
            <w:tcW w:w="1252" w:type="dxa"/>
            <w:vAlign w:val="center"/>
          </w:tcPr>
          <w:p w14:paraId="60EBC67A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2A1810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9EA08F5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2669578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480D6D0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5D36180D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2BFBC4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A66638D" w14:textId="7F4593EB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IA-10 Adaptive Identification And Authentication</w:t>
            </w:r>
          </w:p>
        </w:tc>
        <w:tc>
          <w:tcPr>
            <w:tcW w:w="1252" w:type="dxa"/>
            <w:vAlign w:val="center"/>
          </w:tcPr>
          <w:p w14:paraId="1505C76E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C08B1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A40FA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2F9328A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D14ACCD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0E7" w14:paraId="1571DE17" w14:textId="77777777" w:rsidTr="001C7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42567B3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07F972" w14:textId="4C61CFBA" w:rsidR="009C60E7" w:rsidRPr="00393FD2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IA-11 Re-Authentication</w:t>
            </w:r>
          </w:p>
        </w:tc>
        <w:tc>
          <w:tcPr>
            <w:tcW w:w="1252" w:type="dxa"/>
            <w:vAlign w:val="center"/>
          </w:tcPr>
          <w:p w14:paraId="2EF965D4" w14:textId="77777777" w:rsidR="009C60E7" w:rsidRPr="00AB1088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44092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3EDF09C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A348D22" w14:textId="77777777" w:rsidR="009C60E7" w:rsidRPr="00393FD2" w:rsidRDefault="009C60E7" w:rsidP="009C60E7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D16F997" w14:textId="77777777" w:rsidR="009C60E7" w:rsidRDefault="009C60E7" w:rsidP="009C60E7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60E7" w14:paraId="212A4D17" w14:textId="77777777" w:rsidTr="001C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6735ADF" w14:textId="77777777" w:rsidR="009C60E7" w:rsidRPr="00727621" w:rsidRDefault="009C60E7" w:rsidP="009C60E7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71DC66" w14:textId="6EDC2160" w:rsidR="009C60E7" w:rsidRPr="00393FD2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IA Family Security Controls Detail, Comment And Summary</w:t>
            </w:r>
          </w:p>
        </w:tc>
        <w:tc>
          <w:tcPr>
            <w:tcW w:w="1252" w:type="dxa"/>
            <w:vAlign w:val="center"/>
          </w:tcPr>
          <w:p w14:paraId="45212885" w14:textId="77777777" w:rsidR="009C60E7" w:rsidRPr="00AB1088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1C4CA3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B4C647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E27936B" w14:textId="77777777" w:rsidR="009C60E7" w:rsidRPr="00393FD2" w:rsidRDefault="009C60E7" w:rsidP="009C60E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F4F52D9" w14:textId="77777777" w:rsidR="009C60E7" w:rsidRDefault="009C60E7" w:rsidP="009C60E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89A19F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2DE3A8D8" w14:textId="434E1A4A" w:rsidR="00AB1088" w:rsidRDefault="009574D4" w:rsidP="00AB1088">
      <w:pPr>
        <w:pStyle w:val="Heading1"/>
      </w:pPr>
      <w:bookmarkStart w:id="26" w:name="_Toc199515896"/>
      <w:r>
        <w:lastRenderedPageBreak/>
        <w:t>Incident Response (IR)</w:t>
      </w:r>
      <w:bookmarkEnd w:id="26"/>
    </w:p>
    <w:p w14:paraId="11D13A64" w14:textId="176C1D3A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9574D4">
        <w:t>Incident Response (IR)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15DD43CA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B9D297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4DD0B08A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5A117520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6AC7220A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7471DC88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4F2633D5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079F57E9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06FC3DD8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C2406" w14:paraId="5EDFD2A2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7E5853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E0F4DFA" w14:textId="643EC025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Incident Response Policy And Procedures</w:t>
            </w:r>
          </w:p>
        </w:tc>
        <w:tc>
          <w:tcPr>
            <w:tcW w:w="1252" w:type="dxa"/>
            <w:vAlign w:val="center"/>
          </w:tcPr>
          <w:p w14:paraId="0C2F6A42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0C11D0" w14:textId="565E4712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4141600" w14:textId="79D97280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19CFC1B" w14:textId="260A8719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E806642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2EB7645C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A076D4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FB8505" w14:textId="7CED8173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Incident Response Training</w:t>
            </w:r>
          </w:p>
        </w:tc>
        <w:tc>
          <w:tcPr>
            <w:tcW w:w="1252" w:type="dxa"/>
            <w:vAlign w:val="center"/>
          </w:tcPr>
          <w:p w14:paraId="7D2B0121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D759E7" w14:textId="3E8C21E6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1A0E9FA" w14:textId="20FD3778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53D0DC9" w14:textId="2D45B1F0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246BC6C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49C16C21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91F131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DEC17D" w14:textId="65C818A1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Simulated Events</w:t>
            </w:r>
          </w:p>
        </w:tc>
        <w:tc>
          <w:tcPr>
            <w:tcW w:w="1252" w:type="dxa"/>
            <w:vAlign w:val="center"/>
          </w:tcPr>
          <w:p w14:paraId="1DB1A657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47077C" w14:textId="77777777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6F6FC83" w14:textId="77777777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1C41E69D" w14:textId="4865CD87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738D148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1DADF090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5E17F0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0C925E1" w14:textId="048A833F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Training Environment</w:t>
            </w:r>
          </w:p>
        </w:tc>
        <w:tc>
          <w:tcPr>
            <w:tcW w:w="1252" w:type="dxa"/>
            <w:vAlign w:val="center"/>
          </w:tcPr>
          <w:p w14:paraId="1FBF24D2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2F45E57" w14:textId="77777777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73D3DF1B" w14:textId="77777777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22231529" w14:textId="50D9BB23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6EF8429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305B6E6A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F28BB8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7E6EFA7" w14:textId="4BED10D8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Incident Response Testing</w:t>
            </w:r>
          </w:p>
        </w:tc>
        <w:tc>
          <w:tcPr>
            <w:tcW w:w="1252" w:type="dxa"/>
            <w:vAlign w:val="center"/>
          </w:tcPr>
          <w:p w14:paraId="5184C364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48B87B" w14:textId="77777777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9DA28C4" w14:textId="60AC1438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15AB833" w14:textId="44909BCF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05963ED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6D38E8C9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9C8DBF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AF6B860" w14:textId="3B475F21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Testing</w:t>
            </w:r>
          </w:p>
        </w:tc>
        <w:tc>
          <w:tcPr>
            <w:tcW w:w="1252" w:type="dxa"/>
            <w:vAlign w:val="center"/>
          </w:tcPr>
          <w:p w14:paraId="360BE223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EF3974" w14:textId="77777777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747BB75B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936224F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CCF067E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630AFE4C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BA8208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1B35F7" w14:textId="37CA9D4D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Coordination With Related Plans</w:t>
            </w:r>
          </w:p>
        </w:tc>
        <w:tc>
          <w:tcPr>
            <w:tcW w:w="1252" w:type="dxa"/>
            <w:vAlign w:val="center"/>
          </w:tcPr>
          <w:p w14:paraId="16F1FC08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5E7454" w14:textId="77777777" w:rsidR="00CC2406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EA1A7EA" w14:textId="730157D4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AB376FB" w14:textId="15935D73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1E82CCA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3FA5FB20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3ABB03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12552A2" w14:textId="5D9FCF98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Incident Handling</w:t>
            </w:r>
          </w:p>
        </w:tc>
        <w:tc>
          <w:tcPr>
            <w:tcW w:w="1252" w:type="dxa"/>
            <w:vAlign w:val="center"/>
          </w:tcPr>
          <w:p w14:paraId="1FDFE3F3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38A59C" w14:textId="56EBD34F" w:rsidR="00CC2406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73644AF" w14:textId="3016566A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7F5E6E1" w14:textId="63FDFCBE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FA748F0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1B1F2983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8E07ED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D2F959" w14:textId="15884742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Incident Handling Process</w:t>
            </w:r>
          </w:p>
        </w:tc>
        <w:tc>
          <w:tcPr>
            <w:tcW w:w="1252" w:type="dxa"/>
            <w:vAlign w:val="center"/>
          </w:tcPr>
          <w:p w14:paraId="1EB4948A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0B3375F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65FE4B2" w14:textId="2822591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7D54871" w14:textId="48C07DFA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C4917B3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37663D99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066FE5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2FF52A6" w14:textId="6855E195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Dynamic Reconfiguration</w:t>
            </w:r>
          </w:p>
        </w:tc>
        <w:tc>
          <w:tcPr>
            <w:tcW w:w="1252" w:type="dxa"/>
            <w:vAlign w:val="center"/>
          </w:tcPr>
          <w:p w14:paraId="08127576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730EA76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9F8C5B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5D85095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6982F95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307771C9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0A45C60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C78B348" w14:textId="71550BC6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Continuity Of Operations</w:t>
            </w:r>
          </w:p>
        </w:tc>
        <w:tc>
          <w:tcPr>
            <w:tcW w:w="1252" w:type="dxa"/>
            <w:vAlign w:val="center"/>
          </w:tcPr>
          <w:p w14:paraId="5D8293EA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717223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C34ABC4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BAE4C34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8AE441A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4BF7805F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B39DD7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BB0177" w14:textId="71048E55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Information Correlation</w:t>
            </w:r>
          </w:p>
        </w:tc>
        <w:tc>
          <w:tcPr>
            <w:tcW w:w="1252" w:type="dxa"/>
            <w:vAlign w:val="center"/>
          </w:tcPr>
          <w:p w14:paraId="00343390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AABC0E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FD4D63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58EB133" w14:textId="56D53A34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E30AA07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431F998C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83064AD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39315E4" w14:textId="2E5272C4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Automatic Disabling Of Information System</w:t>
            </w:r>
          </w:p>
        </w:tc>
        <w:tc>
          <w:tcPr>
            <w:tcW w:w="1252" w:type="dxa"/>
            <w:vAlign w:val="center"/>
          </w:tcPr>
          <w:p w14:paraId="1CBBABE4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BDF80F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0E23410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0F410C6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E342FEE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1410FBD7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31E38A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9F2DE9A" w14:textId="6A9A2020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Insider Threats - Specific Capabilities</w:t>
            </w:r>
          </w:p>
        </w:tc>
        <w:tc>
          <w:tcPr>
            <w:tcW w:w="1252" w:type="dxa"/>
            <w:vAlign w:val="center"/>
          </w:tcPr>
          <w:p w14:paraId="55529FFF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D0E29C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19266DF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8813793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03DF5F0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6595BE90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0AA12B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9D5E29C" w14:textId="3CBC7640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Insider Threats - Intra-Organization Coordination</w:t>
            </w:r>
          </w:p>
        </w:tc>
        <w:tc>
          <w:tcPr>
            <w:tcW w:w="1252" w:type="dxa"/>
            <w:vAlign w:val="center"/>
          </w:tcPr>
          <w:p w14:paraId="7D6366DD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6E3793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456F604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728DBB5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58189F1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7C8FA8CB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ABB5396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F828D77" w14:textId="2E4B67A9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Correlation With External Organizations</w:t>
            </w:r>
          </w:p>
        </w:tc>
        <w:tc>
          <w:tcPr>
            <w:tcW w:w="1252" w:type="dxa"/>
            <w:vAlign w:val="center"/>
          </w:tcPr>
          <w:p w14:paraId="3E79DE41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503D27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546DD54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A5C964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52BCE22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571678AD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4855E7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1143C70" w14:textId="14206848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Dynamic Response Capability</w:t>
            </w:r>
          </w:p>
        </w:tc>
        <w:tc>
          <w:tcPr>
            <w:tcW w:w="1252" w:type="dxa"/>
            <w:vAlign w:val="center"/>
          </w:tcPr>
          <w:p w14:paraId="505F4D08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31B1C85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2221ABE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168D19A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D3DCE0C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26918597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3A0783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43F04C7" w14:textId="37BECA1F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(10) Supply Chain Coordination</w:t>
            </w:r>
          </w:p>
        </w:tc>
        <w:tc>
          <w:tcPr>
            <w:tcW w:w="1252" w:type="dxa"/>
            <w:vAlign w:val="center"/>
          </w:tcPr>
          <w:p w14:paraId="30A73E7B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14B5A6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489674B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64C4E63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867F0E6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763DABC5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2A359D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57B49B" w14:textId="36F39137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Incident Monitoring</w:t>
            </w:r>
          </w:p>
        </w:tc>
        <w:tc>
          <w:tcPr>
            <w:tcW w:w="1252" w:type="dxa"/>
            <w:vAlign w:val="center"/>
          </w:tcPr>
          <w:p w14:paraId="4DB88E1A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C305596" w14:textId="3916ACFE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55022AD" w14:textId="35F76716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E4F0FC2" w14:textId="6F3A9686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A1C2ED7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314E2F02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B4CB05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DD38D0" w14:textId="1F6E36DF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Tracking/Data Collection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Analysis</w:t>
            </w:r>
          </w:p>
        </w:tc>
        <w:tc>
          <w:tcPr>
            <w:tcW w:w="1252" w:type="dxa"/>
            <w:vAlign w:val="center"/>
          </w:tcPr>
          <w:p w14:paraId="77D94DAA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85653F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68A10B5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9AFBC09" w14:textId="623BC600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5CD554D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42126DE8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D30C75C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5D0617" w14:textId="580F3373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Incident Reporting</w:t>
            </w:r>
          </w:p>
        </w:tc>
        <w:tc>
          <w:tcPr>
            <w:tcW w:w="1252" w:type="dxa"/>
            <w:vAlign w:val="center"/>
          </w:tcPr>
          <w:p w14:paraId="12BF68E4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279FB6" w14:textId="5A359845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F26DB64" w14:textId="551F7292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0BB4FBC" w14:textId="327B2D45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CEED949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1801C25C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E785749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9B963C8" w14:textId="1689F57A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Reporting</w:t>
            </w:r>
          </w:p>
        </w:tc>
        <w:tc>
          <w:tcPr>
            <w:tcW w:w="1252" w:type="dxa"/>
            <w:vAlign w:val="center"/>
          </w:tcPr>
          <w:p w14:paraId="5835EECF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175E7B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3906203" w14:textId="459B09AF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50CD1F2" w14:textId="67CF5989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7DF2E59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52D10B76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F9FD4C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177185E" w14:textId="38B18BC1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Vulnerabilities Related To Incidents</w:t>
            </w:r>
          </w:p>
        </w:tc>
        <w:tc>
          <w:tcPr>
            <w:tcW w:w="1252" w:type="dxa"/>
            <w:vAlign w:val="center"/>
          </w:tcPr>
          <w:p w14:paraId="50EE73C3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DBE0B9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C48F931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68C9A6D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B0D2854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3E37B4A0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B74E57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F4531CD" w14:textId="7A192BAC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Coordination With Supply Chain</w:t>
            </w:r>
          </w:p>
        </w:tc>
        <w:tc>
          <w:tcPr>
            <w:tcW w:w="1252" w:type="dxa"/>
            <w:vAlign w:val="center"/>
          </w:tcPr>
          <w:p w14:paraId="5C946947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97A089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7F67626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51F4322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B5F3316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0F9B3716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7B27EC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B75251" w14:textId="509D0C26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Incident Response Assistance</w:t>
            </w:r>
          </w:p>
        </w:tc>
        <w:tc>
          <w:tcPr>
            <w:tcW w:w="1252" w:type="dxa"/>
            <w:vAlign w:val="center"/>
          </w:tcPr>
          <w:p w14:paraId="0FDDAF24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694B705" w14:textId="33E800BF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23E0478" w14:textId="66716B49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03E5EA4" w14:textId="282DCFCC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3C17465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43782FA4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ED1D08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17F632B" w14:textId="74C873FA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Automation Support For Availability Of Information Support</w:t>
            </w:r>
          </w:p>
        </w:tc>
        <w:tc>
          <w:tcPr>
            <w:tcW w:w="1252" w:type="dxa"/>
            <w:vAlign w:val="center"/>
          </w:tcPr>
          <w:p w14:paraId="1F0C495B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66EEA4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8DDE777" w14:textId="49163003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4058A90" w14:textId="733CB608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3A170FB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78CAE51A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68139D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C5294D" w14:textId="1AC41275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Coordination With External Providers</w:t>
            </w:r>
          </w:p>
        </w:tc>
        <w:tc>
          <w:tcPr>
            <w:tcW w:w="1252" w:type="dxa"/>
            <w:vAlign w:val="center"/>
          </w:tcPr>
          <w:p w14:paraId="4BCE62D0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7B1985C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2ED040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5F7DE06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10D5D8F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22689A62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3B2762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629E90" w14:textId="21F77380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Incident Response Plan</w:t>
            </w:r>
          </w:p>
        </w:tc>
        <w:tc>
          <w:tcPr>
            <w:tcW w:w="1252" w:type="dxa"/>
            <w:vAlign w:val="center"/>
          </w:tcPr>
          <w:p w14:paraId="7269CA7C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89DE85" w14:textId="2D16BD6F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72A8EAD" w14:textId="5C6E0D2F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6B04E13" w14:textId="04FCB751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4B016D3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52CBDA46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585D20E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D82518" w14:textId="7181824C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Information Spillage Response</w:t>
            </w:r>
          </w:p>
        </w:tc>
        <w:tc>
          <w:tcPr>
            <w:tcW w:w="1252" w:type="dxa"/>
            <w:vAlign w:val="center"/>
          </w:tcPr>
          <w:p w14:paraId="24140AE6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F2D2BA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18AF3C1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AB5DFD9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E594C2B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2C951E2C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F2E5FA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56D8F73" w14:textId="6FB3411E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Responsible Personnel</w:t>
            </w:r>
          </w:p>
        </w:tc>
        <w:tc>
          <w:tcPr>
            <w:tcW w:w="1252" w:type="dxa"/>
            <w:vAlign w:val="center"/>
          </w:tcPr>
          <w:p w14:paraId="5724EA45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C3B73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7C17136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320F491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253313F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2E6136DC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8014CF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6AB169B" w14:textId="62827168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Training</w:t>
            </w:r>
          </w:p>
        </w:tc>
        <w:tc>
          <w:tcPr>
            <w:tcW w:w="1252" w:type="dxa"/>
            <w:vAlign w:val="center"/>
          </w:tcPr>
          <w:p w14:paraId="0C8EF4C7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51402C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17B592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B9D76DD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2E5A113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27E6BCE3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26559E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9AF4159" w14:textId="59E9285B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Post-Spill Operations</w:t>
            </w:r>
          </w:p>
        </w:tc>
        <w:tc>
          <w:tcPr>
            <w:tcW w:w="1252" w:type="dxa"/>
            <w:vAlign w:val="center"/>
          </w:tcPr>
          <w:p w14:paraId="336AE0F4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644CEE7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8C23ABA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E53BE00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DACC3F7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1A09C44F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A192D4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8AAFF9" w14:textId="03BCC812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Exposure To Unauthorized Personnel</w:t>
            </w:r>
          </w:p>
        </w:tc>
        <w:tc>
          <w:tcPr>
            <w:tcW w:w="1252" w:type="dxa"/>
            <w:vAlign w:val="center"/>
          </w:tcPr>
          <w:p w14:paraId="448DBEF2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CE31B71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FA06323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708328C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087EFDD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06" w14:paraId="61D6C859" w14:textId="77777777" w:rsidTr="00204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2616F1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D4B178E" w14:textId="07D0EFB4" w:rsidR="00CC2406" w:rsidRPr="00393FD2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IR-10 Integrated Information Security Analysis Team</w:t>
            </w:r>
          </w:p>
        </w:tc>
        <w:tc>
          <w:tcPr>
            <w:tcW w:w="1252" w:type="dxa"/>
            <w:vAlign w:val="center"/>
          </w:tcPr>
          <w:p w14:paraId="24D3941B" w14:textId="77777777" w:rsidR="00CC2406" w:rsidRPr="00AB1088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E58A67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FB6CE7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38DD1CF" w14:textId="77777777" w:rsidR="00CC2406" w:rsidRPr="00393FD2" w:rsidRDefault="00CC2406" w:rsidP="00CC2406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2B69749" w14:textId="77777777" w:rsidR="00CC2406" w:rsidRDefault="00CC2406" w:rsidP="00CC2406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2406" w14:paraId="784E079A" w14:textId="77777777" w:rsidTr="0020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6BF799" w14:textId="77777777" w:rsidR="00CC2406" w:rsidRPr="00727621" w:rsidRDefault="00CC2406" w:rsidP="00CC2406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066F77" w14:textId="64869EEC" w:rsidR="00CC2406" w:rsidRPr="00393FD2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IR Family Security Controls Detail, Comment And Summary</w:t>
            </w:r>
          </w:p>
        </w:tc>
        <w:tc>
          <w:tcPr>
            <w:tcW w:w="1252" w:type="dxa"/>
            <w:vAlign w:val="center"/>
          </w:tcPr>
          <w:p w14:paraId="6AEEFBA0" w14:textId="77777777" w:rsidR="00CC2406" w:rsidRPr="00AB1088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380955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CAE46A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7A96497" w14:textId="77777777" w:rsidR="00CC2406" w:rsidRPr="00393FD2" w:rsidRDefault="00CC2406" w:rsidP="00CC240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884C387" w14:textId="77777777" w:rsidR="00CC2406" w:rsidRDefault="00CC2406" w:rsidP="00CC240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92D326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lastRenderedPageBreak/>
        <w:br w:type="page"/>
      </w:r>
    </w:p>
    <w:p w14:paraId="20D956D0" w14:textId="0E624673" w:rsidR="00AB1088" w:rsidRDefault="00CC2406" w:rsidP="00AB1088">
      <w:pPr>
        <w:pStyle w:val="Heading1"/>
      </w:pPr>
      <w:bookmarkStart w:id="27" w:name="_Toc199515897"/>
      <w:r>
        <w:lastRenderedPageBreak/>
        <w:t>Maintenance (MA)</w:t>
      </w:r>
      <w:bookmarkEnd w:id="27"/>
    </w:p>
    <w:p w14:paraId="4CE42F78" w14:textId="77777777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Family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4F295966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8FDFA7D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727F7CD3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1FE4AEAE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230DFEA3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6AEE7A3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59D4A438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4DACD062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79C329D9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D3E2C" w14:paraId="3FD0F8BD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5789BB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4B7F16" w14:textId="0FEF9759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System Maintenance Policy And Procedures</w:t>
            </w:r>
          </w:p>
        </w:tc>
        <w:tc>
          <w:tcPr>
            <w:tcW w:w="1252" w:type="dxa"/>
            <w:vAlign w:val="center"/>
          </w:tcPr>
          <w:p w14:paraId="205732A8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3F19B8" w14:textId="758DED1F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BCA74A6" w14:textId="60CEBC84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0E9BEC1" w14:textId="7622F056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247994C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00FAB0D0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EE3355D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D830E4B" w14:textId="356B1206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Controlled Maintenance</w:t>
            </w:r>
          </w:p>
        </w:tc>
        <w:tc>
          <w:tcPr>
            <w:tcW w:w="1252" w:type="dxa"/>
            <w:vAlign w:val="center"/>
          </w:tcPr>
          <w:p w14:paraId="27C84776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6A4937" w14:textId="679F308A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D87AA89" w14:textId="61161F75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8A5FE4C" w14:textId="28C1B8FA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31969C1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561E1F24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5DC8AC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4E8464C" w14:textId="2AE210C2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Maintenance Activities</w:t>
            </w:r>
          </w:p>
        </w:tc>
        <w:tc>
          <w:tcPr>
            <w:tcW w:w="1252" w:type="dxa"/>
            <w:vAlign w:val="center"/>
          </w:tcPr>
          <w:p w14:paraId="7DDD93D8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7DB530" w14:textId="77777777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99CC5AF" w14:textId="77777777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1E589CD9" w14:textId="3DA9B652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885F53E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4F03A495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9D9D31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A436F8" w14:textId="32C44B72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Maintenance Tools</w:t>
            </w:r>
          </w:p>
        </w:tc>
        <w:tc>
          <w:tcPr>
            <w:tcW w:w="1252" w:type="dxa"/>
            <w:vAlign w:val="center"/>
          </w:tcPr>
          <w:p w14:paraId="27DD9D97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F366FE" w14:textId="77777777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3C326DE" w14:textId="2F8F1E38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0B6F195" w14:textId="208720F7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55EC049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74104272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9CDCFE7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7ADC0B6" w14:textId="7B08564E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Inspect Tools</w:t>
            </w:r>
          </w:p>
        </w:tc>
        <w:tc>
          <w:tcPr>
            <w:tcW w:w="1252" w:type="dxa"/>
            <w:vAlign w:val="center"/>
          </w:tcPr>
          <w:p w14:paraId="6FC6E041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960B29" w14:textId="77777777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636ECCE" w14:textId="09E3DF7B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4274433" w14:textId="06012FCE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1701631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6A3BFBA3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A4C757B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243DD3B" w14:textId="1A318DCF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Inspect Media</w:t>
            </w:r>
          </w:p>
        </w:tc>
        <w:tc>
          <w:tcPr>
            <w:tcW w:w="1252" w:type="dxa"/>
            <w:vAlign w:val="center"/>
          </w:tcPr>
          <w:p w14:paraId="408AF4CE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DDE4A8B" w14:textId="77777777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3DE89D1" w14:textId="7A19FFC2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B59F02A" w14:textId="5275B335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45F61E9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28909269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E13787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51BFEF4" w14:textId="4D4D9066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Prevent Unauthorized Removal</w:t>
            </w:r>
          </w:p>
        </w:tc>
        <w:tc>
          <w:tcPr>
            <w:tcW w:w="1252" w:type="dxa"/>
            <w:vAlign w:val="center"/>
          </w:tcPr>
          <w:p w14:paraId="1E108001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0B6407" w14:textId="77777777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2094D31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9E312D0" w14:textId="33A9731F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755905F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43AE4B7F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0E1C734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A40ED3" w14:textId="1093300A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Restricted Tool Use</w:t>
            </w:r>
          </w:p>
        </w:tc>
        <w:tc>
          <w:tcPr>
            <w:tcW w:w="1252" w:type="dxa"/>
            <w:vAlign w:val="center"/>
          </w:tcPr>
          <w:p w14:paraId="40D994EF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6337E52" w14:textId="77777777" w:rsidR="00ED3E2C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0820667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73C6594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3118F2C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41DD6CDB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3FDF03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95B6A4E" w14:textId="66A5F2DC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Nonlocal Maintenance</w:t>
            </w:r>
          </w:p>
        </w:tc>
        <w:tc>
          <w:tcPr>
            <w:tcW w:w="1252" w:type="dxa"/>
            <w:vAlign w:val="center"/>
          </w:tcPr>
          <w:p w14:paraId="630A019C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1EC9E42" w14:textId="0762D1F2" w:rsidR="00ED3E2C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D80029F" w14:textId="751CD33A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2F173E3" w14:textId="6DE05F9D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F7BB69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22BB7089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F40DEB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2C6AF89" w14:textId="0BD8F537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Auditing And Review</w:t>
            </w:r>
          </w:p>
        </w:tc>
        <w:tc>
          <w:tcPr>
            <w:tcW w:w="1252" w:type="dxa"/>
            <w:vAlign w:val="center"/>
          </w:tcPr>
          <w:p w14:paraId="5B48F954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91EE33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6BD679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A0F9F6C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463C64E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5F2D56F3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864AC0C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92925F1" w14:textId="696D7EBE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Document Nonlocal Maintenance</w:t>
            </w:r>
          </w:p>
        </w:tc>
        <w:tc>
          <w:tcPr>
            <w:tcW w:w="1252" w:type="dxa"/>
            <w:vAlign w:val="center"/>
          </w:tcPr>
          <w:p w14:paraId="3AA189BC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22DBC73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A368BD" w14:textId="28A43064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AF5CFCA" w14:textId="3DE13F59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331238B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657DA3E1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D97DDD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BE7069" w14:textId="2004D16C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Comparable Security/Sanitization</w:t>
            </w:r>
          </w:p>
        </w:tc>
        <w:tc>
          <w:tcPr>
            <w:tcW w:w="1252" w:type="dxa"/>
            <w:vAlign w:val="center"/>
          </w:tcPr>
          <w:p w14:paraId="0AEB3FEB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DFFD0B1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9F60A97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F011919" w14:textId="73E2D82D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82CB08A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642C5DFC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997566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39968E" w14:textId="151E77C6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Authentication / Separation Of Maintenance Sessions</w:t>
            </w:r>
          </w:p>
        </w:tc>
        <w:tc>
          <w:tcPr>
            <w:tcW w:w="1252" w:type="dxa"/>
            <w:vAlign w:val="center"/>
          </w:tcPr>
          <w:p w14:paraId="4C51B0E2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4FBAC22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60792FA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9E7FFA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AA056BD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7E47DFE1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27F1C9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5736950" w14:textId="2664B0C1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Approvals And Notifications</w:t>
            </w:r>
          </w:p>
        </w:tc>
        <w:tc>
          <w:tcPr>
            <w:tcW w:w="1252" w:type="dxa"/>
            <w:vAlign w:val="center"/>
          </w:tcPr>
          <w:p w14:paraId="779BEBDD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B47A44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C35BA5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9F93B8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6F2DE53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23217EEB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3F1DC8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6663C66" w14:textId="570ECFA4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Cryptographic Protection</w:t>
            </w:r>
          </w:p>
        </w:tc>
        <w:tc>
          <w:tcPr>
            <w:tcW w:w="1252" w:type="dxa"/>
            <w:vAlign w:val="center"/>
          </w:tcPr>
          <w:p w14:paraId="4B27FE7A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85A7E0A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A218CE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F9E6224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A27C79C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19C5CC3D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31503CE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3FE509" w14:textId="5438FC8D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Remote Disconnect Verification</w:t>
            </w:r>
          </w:p>
        </w:tc>
        <w:tc>
          <w:tcPr>
            <w:tcW w:w="1252" w:type="dxa"/>
            <w:vAlign w:val="center"/>
          </w:tcPr>
          <w:p w14:paraId="16422CAA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B8378D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37BBC4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E2B3A19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B60C081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3052D4EB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8DC1C5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4F700B" w14:textId="74BF1116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Maintenance Personnel</w:t>
            </w:r>
          </w:p>
        </w:tc>
        <w:tc>
          <w:tcPr>
            <w:tcW w:w="1252" w:type="dxa"/>
            <w:vAlign w:val="center"/>
          </w:tcPr>
          <w:p w14:paraId="648A28CA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34BC293" w14:textId="60FF7166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C74382D" w14:textId="42AE525C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19BE7B9" w14:textId="349A7A60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51561B9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7417D0C2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261A2F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0C73D97" w14:textId="50B09E7B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Individuals Without Appropriate Access</w:t>
            </w:r>
          </w:p>
        </w:tc>
        <w:tc>
          <w:tcPr>
            <w:tcW w:w="1252" w:type="dxa"/>
            <w:vAlign w:val="center"/>
          </w:tcPr>
          <w:p w14:paraId="16928C65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F20BD8F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614D9A2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8EE0F05" w14:textId="22BCC634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FC2ED55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0B527F0D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3373ECF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9718256" w14:textId="76E0D868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Security Clearances For Classified Systems</w:t>
            </w:r>
          </w:p>
        </w:tc>
        <w:tc>
          <w:tcPr>
            <w:tcW w:w="1252" w:type="dxa"/>
            <w:vAlign w:val="center"/>
          </w:tcPr>
          <w:p w14:paraId="02A1EFBE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76FEFA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208415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B77DA24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FF87FFA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316C0DBA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A64E9D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222AC02" w14:textId="19575BEF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Citizenship Requirements For Classified Systems</w:t>
            </w:r>
          </w:p>
        </w:tc>
        <w:tc>
          <w:tcPr>
            <w:tcW w:w="1252" w:type="dxa"/>
            <w:vAlign w:val="center"/>
          </w:tcPr>
          <w:p w14:paraId="172DB3CD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57889A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206092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125BF12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01FDCF3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360425F0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6E8354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B10269" w14:textId="583047F2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Foreign Nationals</w:t>
            </w:r>
          </w:p>
        </w:tc>
        <w:tc>
          <w:tcPr>
            <w:tcW w:w="1252" w:type="dxa"/>
            <w:vAlign w:val="center"/>
          </w:tcPr>
          <w:p w14:paraId="49B64844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FF3589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B5CB00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E3966A4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B23586E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3ED75A87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A3B547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06E6632" w14:textId="66B8B63F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Nonsystem-Related Maintenance</w:t>
            </w:r>
          </w:p>
        </w:tc>
        <w:tc>
          <w:tcPr>
            <w:tcW w:w="1252" w:type="dxa"/>
            <w:vAlign w:val="center"/>
          </w:tcPr>
          <w:p w14:paraId="16535A51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C9A36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C74D9B7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D121FE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11BEF4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7902B320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14214F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4EB960" w14:textId="779EB993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Timely Maintenance</w:t>
            </w:r>
          </w:p>
        </w:tc>
        <w:tc>
          <w:tcPr>
            <w:tcW w:w="1252" w:type="dxa"/>
            <w:vAlign w:val="center"/>
          </w:tcPr>
          <w:p w14:paraId="0C2A8460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6250AF3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21EF55" w14:textId="1F422C46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EE76EAA" w14:textId="48A93440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F8D40FB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5D3EF1DA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8BBA84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97F488D" w14:textId="52D12DC2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Preventive Maintenance</w:t>
            </w:r>
          </w:p>
        </w:tc>
        <w:tc>
          <w:tcPr>
            <w:tcW w:w="1252" w:type="dxa"/>
            <w:vAlign w:val="center"/>
          </w:tcPr>
          <w:p w14:paraId="430F0098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96A9FA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C039EBA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1ED4DA4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7C86105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455770FA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23D547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BA02F8" w14:textId="46960A66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Predictive Maintenance</w:t>
            </w:r>
          </w:p>
        </w:tc>
        <w:tc>
          <w:tcPr>
            <w:tcW w:w="1252" w:type="dxa"/>
            <w:vAlign w:val="center"/>
          </w:tcPr>
          <w:p w14:paraId="1510DFCE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66910A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0D7171B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9E44EB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0C6CA9A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E2C" w14:paraId="6BC9E2F1" w14:textId="77777777" w:rsidTr="000F3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3E0585F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AB1ED7" w14:textId="3B14337C" w:rsidR="00ED3E2C" w:rsidRPr="00393FD2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Automated Support For Predictive Maintenance</w:t>
            </w:r>
          </w:p>
        </w:tc>
        <w:tc>
          <w:tcPr>
            <w:tcW w:w="1252" w:type="dxa"/>
            <w:vAlign w:val="center"/>
          </w:tcPr>
          <w:p w14:paraId="3FCAC7FE" w14:textId="77777777" w:rsidR="00ED3E2C" w:rsidRPr="00AB1088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167235B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C43552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E3E6DC6" w14:textId="77777777" w:rsidR="00ED3E2C" w:rsidRPr="00393FD2" w:rsidRDefault="00ED3E2C" w:rsidP="00ED3E2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C05F662" w14:textId="77777777" w:rsidR="00ED3E2C" w:rsidRDefault="00ED3E2C" w:rsidP="00ED3E2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3E2C" w14:paraId="75D894BC" w14:textId="77777777" w:rsidTr="000F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D759B1" w14:textId="77777777" w:rsidR="00ED3E2C" w:rsidRPr="00727621" w:rsidRDefault="00ED3E2C" w:rsidP="00ED3E2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98E1BA" w14:textId="10CEEE7B" w:rsidR="00ED3E2C" w:rsidRPr="00393FD2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MA Family Security Controls Detail, Comment And Summary</w:t>
            </w:r>
          </w:p>
        </w:tc>
        <w:tc>
          <w:tcPr>
            <w:tcW w:w="1252" w:type="dxa"/>
            <w:vAlign w:val="center"/>
          </w:tcPr>
          <w:p w14:paraId="1B184ACE" w14:textId="77777777" w:rsidR="00ED3E2C" w:rsidRPr="00AB1088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FA7716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CB74DF3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F363DA3" w14:textId="77777777" w:rsidR="00ED3E2C" w:rsidRPr="00393FD2" w:rsidRDefault="00ED3E2C" w:rsidP="00ED3E2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EE798AA" w14:textId="77777777" w:rsidR="00ED3E2C" w:rsidRDefault="00ED3E2C" w:rsidP="00ED3E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3408E" w14:textId="77777777" w:rsidR="0008168E" w:rsidRDefault="0008168E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1696B7D0" w14:textId="1915DAB3" w:rsidR="00AB1088" w:rsidRDefault="00ED3E2C" w:rsidP="00AB1088">
      <w:pPr>
        <w:pStyle w:val="Heading1"/>
      </w:pPr>
      <w:bookmarkStart w:id="28" w:name="_Toc199515898"/>
      <w:r>
        <w:lastRenderedPageBreak/>
        <w:t>Media Protection (MP)</w:t>
      </w:r>
      <w:bookmarkEnd w:id="28"/>
    </w:p>
    <w:p w14:paraId="2F1653D2" w14:textId="3039B8B1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ED3E2C">
        <w:t>Media Protection (MP)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398F3302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9A6E0B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6D7C4BCC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5474CCF7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1FE80350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22D3D6E7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33E8104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68C5E5C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0B0E2ADE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E041C" w14:paraId="04D00BC2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A49B95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6F18462" w14:textId="0EEBE6C0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Media Protection Policy And Procedures</w:t>
            </w:r>
          </w:p>
        </w:tc>
        <w:tc>
          <w:tcPr>
            <w:tcW w:w="1252" w:type="dxa"/>
            <w:vAlign w:val="center"/>
          </w:tcPr>
          <w:p w14:paraId="0A709AF7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F5B6C5" w14:textId="0B00134B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9717085" w14:textId="1CF0D8EC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FF666B3" w14:textId="5EBEA3CF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ACEA657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3ECC9FD1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5FD523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3807A61" w14:textId="529F2061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Media Access</w:t>
            </w:r>
          </w:p>
        </w:tc>
        <w:tc>
          <w:tcPr>
            <w:tcW w:w="1252" w:type="dxa"/>
            <w:vAlign w:val="center"/>
          </w:tcPr>
          <w:p w14:paraId="32E3ACD6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6A6029" w14:textId="3DA9FD75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2F7FD9C" w14:textId="3D6D51A3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EC8EEAF" w14:textId="25E1B5C7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D79A56F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12AF5819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1BDE94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736C2D0" w14:textId="5F076BC8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Media Marking</w:t>
            </w:r>
          </w:p>
        </w:tc>
        <w:tc>
          <w:tcPr>
            <w:tcW w:w="1252" w:type="dxa"/>
            <w:vAlign w:val="center"/>
          </w:tcPr>
          <w:p w14:paraId="5ADC6061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6A59A1" w14:textId="77777777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1FD6103" w14:textId="3ABEC55A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07F7CAA" w14:textId="43A5E48A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5DE7807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5BF5A742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BD3695B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87DC3B1" w14:textId="4E3D499D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Media Storage</w:t>
            </w:r>
          </w:p>
        </w:tc>
        <w:tc>
          <w:tcPr>
            <w:tcW w:w="1252" w:type="dxa"/>
            <w:vAlign w:val="center"/>
          </w:tcPr>
          <w:p w14:paraId="7BC92BE6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A60525" w14:textId="77777777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F20608A" w14:textId="203DF0D1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82470F7" w14:textId="034C412B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90E7D9D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4C341DFA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1E63CB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AE75442" w14:textId="1F6CCDCA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Restricted Access</w:t>
            </w:r>
          </w:p>
        </w:tc>
        <w:tc>
          <w:tcPr>
            <w:tcW w:w="1252" w:type="dxa"/>
            <w:vAlign w:val="center"/>
          </w:tcPr>
          <w:p w14:paraId="17986F60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DF5720B" w14:textId="77777777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C24E45D" w14:textId="77777777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0E59B1DC" w14:textId="77777777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2208F1E2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07F8994B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ABCFEB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5543CA4" w14:textId="671D7982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Media Transport</w:t>
            </w:r>
          </w:p>
        </w:tc>
        <w:tc>
          <w:tcPr>
            <w:tcW w:w="1252" w:type="dxa"/>
            <w:vAlign w:val="center"/>
          </w:tcPr>
          <w:p w14:paraId="3BA74A5A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DC3265" w14:textId="77777777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985FC0B" w14:textId="70CB50F5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4232A68" w14:textId="42EDB3F3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41EADA6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4018760F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D412B7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EDECB60" w14:textId="0575FD36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Custodians</w:t>
            </w:r>
          </w:p>
        </w:tc>
        <w:tc>
          <w:tcPr>
            <w:tcW w:w="1252" w:type="dxa"/>
            <w:vAlign w:val="center"/>
          </w:tcPr>
          <w:p w14:paraId="542CF3FF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B995A79" w14:textId="77777777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530AFD2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7D5D94A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1FDC918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4F2EF947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946A411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10FD3E" w14:textId="581DF76D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Cryptographic Protection</w:t>
            </w:r>
          </w:p>
        </w:tc>
        <w:tc>
          <w:tcPr>
            <w:tcW w:w="1252" w:type="dxa"/>
            <w:vAlign w:val="center"/>
          </w:tcPr>
          <w:p w14:paraId="54CFD790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8D9750" w14:textId="77777777" w:rsidR="008E041C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6F2B667" w14:textId="10A9FA40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84C34D5" w14:textId="63F22112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E9397B0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616236B2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41D5AD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AF1F26" w14:textId="0FD92781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Media Sanitization</w:t>
            </w:r>
          </w:p>
        </w:tc>
        <w:tc>
          <w:tcPr>
            <w:tcW w:w="1252" w:type="dxa"/>
            <w:vAlign w:val="center"/>
          </w:tcPr>
          <w:p w14:paraId="124AAB5B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59C7E86" w14:textId="18CD355D" w:rsidR="008E041C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FAECAEB" w14:textId="1384FECA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FAB9D52" w14:textId="702F423A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5BF27B0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41C47086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AB011D8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A94469" w14:textId="281D978D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Review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Approve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Track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Document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Verify</w:t>
            </w:r>
          </w:p>
        </w:tc>
        <w:tc>
          <w:tcPr>
            <w:tcW w:w="1252" w:type="dxa"/>
            <w:vAlign w:val="center"/>
          </w:tcPr>
          <w:p w14:paraId="4BB27225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7D1D4FA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E444FF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B37E419" w14:textId="124BD205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A36576A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0ECE779F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225946A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6BB59C1" w14:textId="21CFD259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Equipment Testing</w:t>
            </w:r>
          </w:p>
        </w:tc>
        <w:tc>
          <w:tcPr>
            <w:tcW w:w="1252" w:type="dxa"/>
            <w:vAlign w:val="center"/>
          </w:tcPr>
          <w:p w14:paraId="0C6F4A9D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E1911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A646535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88B9FC1" w14:textId="3CC5740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F7CB8E9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7185C880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7ADFCD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E8747F" w14:textId="3469D7FA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Nondestructive Techniques</w:t>
            </w:r>
          </w:p>
        </w:tc>
        <w:tc>
          <w:tcPr>
            <w:tcW w:w="1252" w:type="dxa"/>
            <w:vAlign w:val="center"/>
          </w:tcPr>
          <w:p w14:paraId="70C9E860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CE4AC95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BD78D1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ED0B59A" w14:textId="5B8F66DD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7D3C051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2443D017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D2AD01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743E1D2" w14:textId="5892B8D4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Dual Authorization</w:t>
            </w:r>
          </w:p>
        </w:tc>
        <w:tc>
          <w:tcPr>
            <w:tcW w:w="1252" w:type="dxa"/>
            <w:vAlign w:val="center"/>
          </w:tcPr>
          <w:p w14:paraId="223B02B1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E30C21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5520EF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5DD4D97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5F64864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7D533282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4BBF4C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0F688B2" w14:textId="7BC5B336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Remote Purging / Wiping Of Information</w:t>
            </w:r>
          </w:p>
        </w:tc>
        <w:tc>
          <w:tcPr>
            <w:tcW w:w="1252" w:type="dxa"/>
            <w:vAlign w:val="center"/>
          </w:tcPr>
          <w:p w14:paraId="4CE6F672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894ED3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5A1E591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F0E19D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A0C1A21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6E3CA362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A6086B0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41BCCF4" w14:textId="2754C743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Media Use</w:t>
            </w:r>
          </w:p>
        </w:tc>
        <w:tc>
          <w:tcPr>
            <w:tcW w:w="1252" w:type="dxa"/>
            <w:vAlign w:val="center"/>
          </w:tcPr>
          <w:p w14:paraId="49927D43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3DC5E44" w14:textId="7A6D14F3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81911E6" w14:textId="45C9B6A6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4D06B10" w14:textId="6670C842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AA81BBC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01C2EC6B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537E6E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225EBD9" w14:textId="2DF46970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Prohibit Use Without Owner</w:t>
            </w:r>
          </w:p>
        </w:tc>
        <w:tc>
          <w:tcPr>
            <w:tcW w:w="1252" w:type="dxa"/>
            <w:vAlign w:val="center"/>
          </w:tcPr>
          <w:p w14:paraId="53D5ABEA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730FFCE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D26CD6" w14:textId="147DB9BF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CA60FE7" w14:textId="364B8684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9BCF9AC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10444592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ECFE5A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E67F77" w14:textId="262D9F5F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Prohibit Use Of Sanitization-Resistant Media</w:t>
            </w:r>
          </w:p>
        </w:tc>
        <w:tc>
          <w:tcPr>
            <w:tcW w:w="1252" w:type="dxa"/>
            <w:vAlign w:val="center"/>
          </w:tcPr>
          <w:p w14:paraId="2CB4B79F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F51BDD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53AC39A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A6ECE5F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F01437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3EDA6F09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89A105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3F30739" w14:textId="5CE29265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Media Downgrading</w:t>
            </w:r>
          </w:p>
        </w:tc>
        <w:tc>
          <w:tcPr>
            <w:tcW w:w="1252" w:type="dxa"/>
            <w:vAlign w:val="center"/>
          </w:tcPr>
          <w:p w14:paraId="6D68D757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1A294D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8AF6331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B7CF7B6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437E1B4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60FA371F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4E35C8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722E79" w14:textId="7A218E07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Documentation Of Process</w:t>
            </w:r>
          </w:p>
        </w:tc>
        <w:tc>
          <w:tcPr>
            <w:tcW w:w="1252" w:type="dxa"/>
            <w:vAlign w:val="center"/>
          </w:tcPr>
          <w:p w14:paraId="076D9241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190873B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A09E13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CDD2F38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C695BF9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4B0BA9B4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5BF1CC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E57EA44" w14:textId="197A316A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Equipment Testing</w:t>
            </w:r>
          </w:p>
        </w:tc>
        <w:tc>
          <w:tcPr>
            <w:tcW w:w="1252" w:type="dxa"/>
            <w:vAlign w:val="center"/>
          </w:tcPr>
          <w:p w14:paraId="5DC2ED4C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165819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3E889A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80B6DC4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97EA84F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5E49288A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78114C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33C6520" w14:textId="37A525ED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Controlled Unclassified Information</w:t>
            </w:r>
          </w:p>
        </w:tc>
        <w:tc>
          <w:tcPr>
            <w:tcW w:w="1252" w:type="dxa"/>
            <w:vAlign w:val="center"/>
          </w:tcPr>
          <w:p w14:paraId="6F0078A1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20AA02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026C966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B090A25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4D72F94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41C" w14:paraId="1D15427F" w14:textId="77777777" w:rsidTr="00401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37EAC9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137008F" w14:textId="53A4B310" w:rsidR="008E041C" w:rsidRPr="00393FD2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Classified Information</w:t>
            </w:r>
          </w:p>
        </w:tc>
        <w:tc>
          <w:tcPr>
            <w:tcW w:w="1252" w:type="dxa"/>
            <w:vAlign w:val="center"/>
          </w:tcPr>
          <w:p w14:paraId="361D11C4" w14:textId="77777777" w:rsidR="008E041C" w:rsidRPr="00AB1088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43F5F4E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37DCC5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01D5C91" w14:textId="77777777" w:rsidR="008E041C" w:rsidRPr="00393FD2" w:rsidRDefault="008E041C" w:rsidP="008E041C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74E8D7" w14:textId="77777777" w:rsidR="008E041C" w:rsidRDefault="008E041C" w:rsidP="008E041C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41C" w14:paraId="30F540FE" w14:textId="77777777" w:rsidTr="0040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8231F2" w14:textId="77777777" w:rsidR="008E041C" w:rsidRPr="00727621" w:rsidRDefault="008E041C" w:rsidP="008E041C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1C2D255" w14:textId="4BCB0F96" w:rsidR="008E041C" w:rsidRPr="00393FD2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MP Family Security Controls Detail, Comment And Summary</w:t>
            </w:r>
          </w:p>
        </w:tc>
        <w:tc>
          <w:tcPr>
            <w:tcW w:w="1252" w:type="dxa"/>
            <w:vAlign w:val="center"/>
          </w:tcPr>
          <w:p w14:paraId="2A0BA9F2" w14:textId="77777777" w:rsidR="008E041C" w:rsidRPr="00AB1088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83830F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C478E44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029D344" w14:textId="77777777" w:rsidR="008E041C" w:rsidRPr="00393FD2" w:rsidRDefault="008E041C" w:rsidP="008E041C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F9ACE9D" w14:textId="77777777" w:rsidR="008E041C" w:rsidRDefault="008E041C" w:rsidP="008E041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56F80F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2DF48298" w14:textId="3BBCA9CA" w:rsidR="00AB1088" w:rsidRDefault="002F444C" w:rsidP="00AB1088">
      <w:pPr>
        <w:pStyle w:val="Heading1"/>
      </w:pPr>
      <w:bookmarkStart w:id="29" w:name="_Toc199515899"/>
      <w:r>
        <w:lastRenderedPageBreak/>
        <w:t>Physical and Environmental Protection (PE)</w:t>
      </w:r>
      <w:bookmarkEnd w:id="29"/>
    </w:p>
    <w:p w14:paraId="1842C21C" w14:textId="17377B65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B85F83">
        <w:t>Physical and Environmental Protection (PE)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08D6DF19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1D6B30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07A5E110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01B7E760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07340912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724CBE0C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0523C046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4793F39A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11F5414D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85F83" w14:paraId="0AF5D638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39776F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A79D63" w14:textId="0D1CA56C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Physical And Environmental Protection Policy And Procedures</w:t>
            </w:r>
          </w:p>
        </w:tc>
        <w:tc>
          <w:tcPr>
            <w:tcW w:w="1252" w:type="dxa"/>
            <w:vAlign w:val="center"/>
          </w:tcPr>
          <w:p w14:paraId="1A4DC46C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4751477" w14:textId="1F02DCDB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A9ED9AC" w14:textId="4BDF6F03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B11570E" w14:textId="55B29B6F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457713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1DB60C9B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427CC4E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D59B62" w14:textId="4001C6E5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Physical Access Authorizations</w:t>
            </w:r>
          </w:p>
        </w:tc>
        <w:tc>
          <w:tcPr>
            <w:tcW w:w="1252" w:type="dxa"/>
            <w:vAlign w:val="center"/>
          </w:tcPr>
          <w:p w14:paraId="7EB6F0A4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3AAEF3" w14:textId="1F38034E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556855C" w14:textId="42E37F15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346CF2D" w14:textId="2C8F27DD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E86A007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01EB72F3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0E5B8A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DDAB70A" w14:textId="0AF91DF5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Access By Position / Role</w:t>
            </w:r>
          </w:p>
        </w:tc>
        <w:tc>
          <w:tcPr>
            <w:tcW w:w="1252" w:type="dxa"/>
            <w:vAlign w:val="center"/>
          </w:tcPr>
          <w:p w14:paraId="4AACE8DA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6DD486" w14:textId="77777777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E7F1703" w14:textId="77777777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0CA28B03" w14:textId="77777777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52BB990D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7F471D5B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0A584FB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8EB6D93" w14:textId="11FEFD39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Two Forms Of Identification</w:t>
            </w:r>
          </w:p>
        </w:tc>
        <w:tc>
          <w:tcPr>
            <w:tcW w:w="1252" w:type="dxa"/>
            <w:vAlign w:val="center"/>
          </w:tcPr>
          <w:p w14:paraId="6AD76975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F58B2A" w14:textId="77777777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AE8A60C" w14:textId="77777777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0A36E165" w14:textId="77777777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76719AA8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35FE585E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3E35B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B9F07CA" w14:textId="7E45368A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Restrict Unescorted Access</w:t>
            </w:r>
          </w:p>
        </w:tc>
        <w:tc>
          <w:tcPr>
            <w:tcW w:w="1252" w:type="dxa"/>
            <w:vAlign w:val="center"/>
          </w:tcPr>
          <w:p w14:paraId="1EFAC29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07545A" w14:textId="77777777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53BB718" w14:textId="77777777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6EEBE89C" w14:textId="77777777" w:rsidR="00B85F83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6B47A127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6F000D19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1B425E6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1EA060" w14:textId="70037057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Physical Access Control</w:t>
            </w:r>
          </w:p>
        </w:tc>
        <w:tc>
          <w:tcPr>
            <w:tcW w:w="1252" w:type="dxa"/>
            <w:vAlign w:val="center"/>
          </w:tcPr>
          <w:p w14:paraId="6CFB6914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FB0BBF" w14:textId="4EF9A7F9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0FE4C04" w14:textId="5AADEAB9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6B7270B" w14:textId="5D12B14B" w:rsidR="00B85F83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B61B8EB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49283E36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64325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2EB750B" w14:textId="27E7882B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Information System Access</w:t>
            </w:r>
          </w:p>
        </w:tc>
        <w:tc>
          <w:tcPr>
            <w:tcW w:w="1252" w:type="dxa"/>
            <w:vAlign w:val="center"/>
          </w:tcPr>
          <w:p w14:paraId="3DF5E72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B0EFC6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7EB5267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C4FA3C" w14:textId="785F9855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4C087D7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2EBE300D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C4F3ED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29E132" w14:textId="51462303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Facility / Information System Boundaries</w:t>
            </w:r>
          </w:p>
        </w:tc>
        <w:tc>
          <w:tcPr>
            <w:tcW w:w="1252" w:type="dxa"/>
            <w:vAlign w:val="center"/>
          </w:tcPr>
          <w:p w14:paraId="0CB10C04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F26A88D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1D24C8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18D45D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997C71B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3D10D369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A24200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3CAE8BE" w14:textId="498B3C75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Continuous Guards / Alarms / Monitoring</w:t>
            </w:r>
          </w:p>
        </w:tc>
        <w:tc>
          <w:tcPr>
            <w:tcW w:w="1252" w:type="dxa"/>
            <w:vAlign w:val="center"/>
          </w:tcPr>
          <w:p w14:paraId="7A4FACB1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A1032D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03BF60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BD17A2C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48E1F2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4E0598D7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22765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0222465" w14:textId="47C5424D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Lockable Casings</w:t>
            </w:r>
          </w:p>
        </w:tc>
        <w:tc>
          <w:tcPr>
            <w:tcW w:w="1252" w:type="dxa"/>
            <w:vAlign w:val="center"/>
          </w:tcPr>
          <w:p w14:paraId="78DB1326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77A9E8E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2169E8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AE8A539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A176189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6F2B8583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072926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3C26781" w14:textId="73ADED52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Tamper Protection</w:t>
            </w:r>
          </w:p>
        </w:tc>
        <w:tc>
          <w:tcPr>
            <w:tcW w:w="1252" w:type="dxa"/>
            <w:vAlign w:val="center"/>
          </w:tcPr>
          <w:p w14:paraId="24098B65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3558C4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9B1E16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3DE0563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81872C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201BA394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DC39E9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8A6882C" w14:textId="5F5F1744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Facility Penetration Testing</w:t>
            </w:r>
          </w:p>
        </w:tc>
        <w:tc>
          <w:tcPr>
            <w:tcW w:w="1252" w:type="dxa"/>
            <w:vAlign w:val="center"/>
          </w:tcPr>
          <w:p w14:paraId="67C2C25E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A78DCE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F7E2C3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BC34541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D44B68B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40105358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23A81E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AF578A3" w14:textId="4D5A2D49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Access Control For Transmission Medium</w:t>
            </w:r>
          </w:p>
        </w:tc>
        <w:tc>
          <w:tcPr>
            <w:tcW w:w="1252" w:type="dxa"/>
            <w:vAlign w:val="center"/>
          </w:tcPr>
          <w:p w14:paraId="6621FB1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A9FD77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46D97D8" w14:textId="17882CF4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B671C9A" w14:textId="5E31418A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DC0FF57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70ADF4BC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470757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956A05C" w14:textId="5C92BA65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Access Control For Output Devices</w:t>
            </w:r>
          </w:p>
        </w:tc>
        <w:tc>
          <w:tcPr>
            <w:tcW w:w="1252" w:type="dxa"/>
            <w:vAlign w:val="center"/>
          </w:tcPr>
          <w:p w14:paraId="2B52AC56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AA1A96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1CAC0F0" w14:textId="04059654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A5885DC" w14:textId="6564BBA0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1143E7C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30D5BA3B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39A15B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F01060" w14:textId="12563A5C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Access To Output By Authorized Individuals</w:t>
            </w:r>
          </w:p>
        </w:tc>
        <w:tc>
          <w:tcPr>
            <w:tcW w:w="1252" w:type="dxa"/>
            <w:vAlign w:val="center"/>
          </w:tcPr>
          <w:p w14:paraId="0CB1176F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DCA7AA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C18C9EC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07402C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735AA5F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1827892E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355182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D84B149" w14:textId="3FC672EB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Access To Output By Individual Identity</w:t>
            </w:r>
          </w:p>
        </w:tc>
        <w:tc>
          <w:tcPr>
            <w:tcW w:w="1252" w:type="dxa"/>
            <w:vAlign w:val="center"/>
          </w:tcPr>
          <w:p w14:paraId="0691F4D2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69D1B7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E9F2082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9AF22EC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EDB8FC7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1BE358BC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5830FC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D5BF6FB" w14:textId="7BCFDB84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Marking Output Devices</w:t>
            </w:r>
          </w:p>
        </w:tc>
        <w:tc>
          <w:tcPr>
            <w:tcW w:w="1252" w:type="dxa"/>
            <w:vAlign w:val="center"/>
          </w:tcPr>
          <w:p w14:paraId="5C1EE74E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9C794C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5E629E9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9E28631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242E8A2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6F4E90B7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31ACBF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6BCF048" w14:textId="34129C3D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Monitoring Physical Access</w:t>
            </w:r>
          </w:p>
        </w:tc>
        <w:tc>
          <w:tcPr>
            <w:tcW w:w="1252" w:type="dxa"/>
            <w:vAlign w:val="center"/>
          </w:tcPr>
          <w:p w14:paraId="095ACC48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5B9CA0" w14:textId="4900AF3E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494A85B" w14:textId="3A4FCA9F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60B52B2" w14:textId="221CFB39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B7053E1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3E48C759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7515B45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272190" w14:textId="09147195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Intrusion Alarms/Surveillance Equipment</w:t>
            </w:r>
          </w:p>
        </w:tc>
        <w:tc>
          <w:tcPr>
            <w:tcW w:w="1252" w:type="dxa"/>
            <w:vAlign w:val="center"/>
          </w:tcPr>
          <w:p w14:paraId="233F4D55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867C50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85BD904" w14:textId="70562935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6A11AAA" w14:textId="3477CC6B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D88A5AE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5844DAA4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E77C005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30E61E5" w14:textId="6484ADBA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Intrusion Recognition / Responses</w:t>
            </w:r>
          </w:p>
        </w:tc>
        <w:tc>
          <w:tcPr>
            <w:tcW w:w="1252" w:type="dxa"/>
            <w:vAlign w:val="center"/>
          </w:tcPr>
          <w:p w14:paraId="39CE857A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E379C1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C2B230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73AA371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F9D153E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0A931528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189979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7C485A2" w14:textId="479F5C99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Video Surveillance</w:t>
            </w:r>
          </w:p>
        </w:tc>
        <w:tc>
          <w:tcPr>
            <w:tcW w:w="1252" w:type="dxa"/>
            <w:vAlign w:val="center"/>
          </w:tcPr>
          <w:p w14:paraId="5947670D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3493757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DCC15F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1F33F44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BCEE0CE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64C853DA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F6C8ECE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AF4981" w14:textId="7445ABCF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Monitoring Physical Access To Information Systems</w:t>
            </w:r>
          </w:p>
        </w:tc>
        <w:tc>
          <w:tcPr>
            <w:tcW w:w="1252" w:type="dxa"/>
            <w:vAlign w:val="center"/>
          </w:tcPr>
          <w:p w14:paraId="49A3BD71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A78154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A192EDD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327825D" w14:textId="2FDD0755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C11ED3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4C33DD33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DE7F492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9E404E" w14:textId="7CB9CC3C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Visitor Access Records</w:t>
            </w:r>
          </w:p>
        </w:tc>
        <w:tc>
          <w:tcPr>
            <w:tcW w:w="1252" w:type="dxa"/>
            <w:vAlign w:val="center"/>
          </w:tcPr>
          <w:p w14:paraId="6015E42C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DF6525" w14:textId="7EDD0A69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F380B45" w14:textId="00E55EA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4150CD6" w14:textId="7A6CCD8F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69A657A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7371F3FF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FCED9F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34AEFF" w14:textId="75AA7A2A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Record Maintenance/Review</w:t>
            </w:r>
          </w:p>
        </w:tc>
        <w:tc>
          <w:tcPr>
            <w:tcW w:w="1252" w:type="dxa"/>
            <w:vAlign w:val="center"/>
          </w:tcPr>
          <w:p w14:paraId="232A5C5B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25E24E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679C9B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CEFD116" w14:textId="281D991E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734E63F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51A7FD91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30CFA6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D9B1C6D" w14:textId="34B7836F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Power Equipment And Cabling</w:t>
            </w:r>
          </w:p>
        </w:tc>
        <w:tc>
          <w:tcPr>
            <w:tcW w:w="1252" w:type="dxa"/>
            <w:vAlign w:val="center"/>
          </w:tcPr>
          <w:p w14:paraId="029E448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CB710F0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117545" w14:textId="7F3A1868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6CCBDBC" w14:textId="72C73AE0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797B282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46848253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57499F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B0086B" w14:textId="64888E54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Redundant Cabling</w:t>
            </w:r>
          </w:p>
        </w:tc>
        <w:tc>
          <w:tcPr>
            <w:tcW w:w="1252" w:type="dxa"/>
            <w:vAlign w:val="center"/>
          </w:tcPr>
          <w:p w14:paraId="1D3FB86E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931959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402674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60FEFAE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C6AC140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47F5726A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61DFE6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6D73B38" w14:textId="2E3325E6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Automatic Voltage Controls</w:t>
            </w:r>
          </w:p>
        </w:tc>
        <w:tc>
          <w:tcPr>
            <w:tcW w:w="1252" w:type="dxa"/>
            <w:vAlign w:val="center"/>
          </w:tcPr>
          <w:p w14:paraId="7A07A3D0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2465EA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668585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D1D0C0C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63DBD6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67D45119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6BADA8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95DDB6F" w14:textId="57381B47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PE-10 Emergency Shutoff</w:t>
            </w:r>
          </w:p>
        </w:tc>
        <w:tc>
          <w:tcPr>
            <w:tcW w:w="1252" w:type="dxa"/>
            <w:vAlign w:val="center"/>
          </w:tcPr>
          <w:p w14:paraId="20B8174E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162C70E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57B3502" w14:textId="1E7B528E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2AD6E28" w14:textId="7C1ACA4E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267EBF9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42CBF4F9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1D0956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DFBF6C4" w14:textId="2581D4BE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PE-11 Emergency Power</w:t>
            </w:r>
          </w:p>
        </w:tc>
        <w:tc>
          <w:tcPr>
            <w:tcW w:w="1252" w:type="dxa"/>
            <w:vAlign w:val="center"/>
          </w:tcPr>
          <w:p w14:paraId="5636A4D4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95E3AE0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F055F64" w14:textId="00CB402A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C296C21" w14:textId="10693525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C25D793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2AE90B00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C70E3A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79A735" w14:textId="4957BC84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Long-Term Alternate Power Supply-Minimal Operational Capability</w:t>
            </w:r>
          </w:p>
        </w:tc>
        <w:tc>
          <w:tcPr>
            <w:tcW w:w="1252" w:type="dxa"/>
            <w:vAlign w:val="center"/>
          </w:tcPr>
          <w:p w14:paraId="56105174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11A7A2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F58C4A5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B7CE322" w14:textId="45E7F2AA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1224620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2CDCA77B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B3F208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358C391" w14:textId="2811E177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Long-Term Alternate Power Supply - Self-Contained</w:t>
            </w:r>
          </w:p>
        </w:tc>
        <w:tc>
          <w:tcPr>
            <w:tcW w:w="1252" w:type="dxa"/>
            <w:vAlign w:val="center"/>
          </w:tcPr>
          <w:p w14:paraId="5F53876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27DC885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824AD7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77E009B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EA26BB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3E8C677E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EFA66C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6D04E89" w14:textId="2B6B2DBB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PE-12 Emergency Lighting</w:t>
            </w:r>
          </w:p>
        </w:tc>
        <w:tc>
          <w:tcPr>
            <w:tcW w:w="1252" w:type="dxa"/>
            <w:vAlign w:val="center"/>
          </w:tcPr>
          <w:p w14:paraId="50619451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83CA42" w14:textId="49C63A6C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CF30FDB" w14:textId="54BC12C1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3B42225" w14:textId="4E2867EE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08EBA43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731A2372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346F17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96971A" w14:textId="4CCEB6D0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Essential Missions / Business Functions</w:t>
            </w:r>
          </w:p>
        </w:tc>
        <w:tc>
          <w:tcPr>
            <w:tcW w:w="1252" w:type="dxa"/>
            <w:vAlign w:val="center"/>
          </w:tcPr>
          <w:p w14:paraId="5F2FA0CD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138C8F1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8191AE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7BE88AB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38DD467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7D00724E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138CB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097F5A" w14:textId="152E2063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PE-13 Fire Protection</w:t>
            </w:r>
          </w:p>
        </w:tc>
        <w:tc>
          <w:tcPr>
            <w:tcW w:w="1252" w:type="dxa"/>
            <w:vAlign w:val="center"/>
          </w:tcPr>
          <w:p w14:paraId="78676EBE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06111" w14:textId="259D27CB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6688E30" w14:textId="190C6892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4238614" w14:textId="0C146A01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1DB816A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18CA128F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1DE70C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235A6B4" w14:textId="1B36B086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Detection Devices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Systems</w:t>
            </w:r>
          </w:p>
        </w:tc>
        <w:tc>
          <w:tcPr>
            <w:tcW w:w="1252" w:type="dxa"/>
            <w:vAlign w:val="center"/>
          </w:tcPr>
          <w:p w14:paraId="7F491E14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3EB8A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E3FD3CB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1ACD13D" w14:textId="1C1EBD7A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E3D75F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34AEC9FC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86A113A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23B5F7" w14:textId="30879A98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Suppression Devices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Systems</w:t>
            </w:r>
          </w:p>
        </w:tc>
        <w:tc>
          <w:tcPr>
            <w:tcW w:w="1252" w:type="dxa"/>
            <w:vAlign w:val="center"/>
          </w:tcPr>
          <w:p w14:paraId="5D087AAD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5736A9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1D8B5E2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1C65354" w14:textId="5D428F16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0778824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099E534B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3FBF77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9A10615" w14:textId="19EE2343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Automatic Fire Suppression</w:t>
            </w:r>
          </w:p>
        </w:tc>
        <w:tc>
          <w:tcPr>
            <w:tcW w:w="1252" w:type="dxa"/>
            <w:vAlign w:val="center"/>
          </w:tcPr>
          <w:p w14:paraId="417322E7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0ED87F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948582" w14:textId="5FCB91F6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1D2B25A" w14:textId="1FAB754B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B1116A3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02C11032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8B2BA9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16D6F3" w14:textId="43970A55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Inspections</w:t>
            </w:r>
          </w:p>
        </w:tc>
        <w:tc>
          <w:tcPr>
            <w:tcW w:w="1252" w:type="dxa"/>
            <w:vAlign w:val="center"/>
          </w:tcPr>
          <w:p w14:paraId="5640F8F9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9C5A5A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A42E5C5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3757D72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D5A782D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6E4C09D5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B63BC87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C44884B" w14:textId="76222E8E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PE-14 Temperature And Humidity Controls</w:t>
            </w:r>
          </w:p>
        </w:tc>
        <w:tc>
          <w:tcPr>
            <w:tcW w:w="1252" w:type="dxa"/>
            <w:vAlign w:val="center"/>
          </w:tcPr>
          <w:p w14:paraId="1C2D8BD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59EAC2" w14:textId="1860F94C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68FC46F" w14:textId="5B4887E3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46F9364" w14:textId="089200E9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7763E97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1F383ADB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64EFEF3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977595" w14:textId="4B36AF03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Automatic Controls</w:t>
            </w:r>
          </w:p>
        </w:tc>
        <w:tc>
          <w:tcPr>
            <w:tcW w:w="1252" w:type="dxa"/>
            <w:vAlign w:val="center"/>
          </w:tcPr>
          <w:p w14:paraId="2086D602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CCCE62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1686A1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37A016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7053E69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39CC2F1D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5BE897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F6DB91" w14:textId="69382DD8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Monitoring With Alarms / Notifications</w:t>
            </w:r>
          </w:p>
        </w:tc>
        <w:tc>
          <w:tcPr>
            <w:tcW w:w="1252" w:type="dxa"/>
            <w:vAlign w:val="center"/>
          </w:tcPr>
          <w:p w14:paraId="6C524D66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702855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C81C78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8F90E65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5AA1AA0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5F7D1B45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4B1D97B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F13EA4" w14:textId="5D8BFDA8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PE-15 Water Damage Protection</w:t>
            </w:r>
          </w:p>
        </w:tc>
        <w:tc>
          <w:tcPr>
            <w:tcW w:w="1252" w:type="dxa"/>
            <w:vAlign w:val="center"/>
          </w:tcPr>
          <w:p w14:paraId="72FCF643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805CA0" w14:textId="5E8EFCD5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06E62BA" w14:textId="2E865950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5CE7C78" w14:textId="731D150C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D89EE05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087DA176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B6FA9D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B923F7" w14:textId="56A7EDF4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PE-15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Automation Support</w:t>
            </w:r>
          </w:p>
        </w:tc>
        <w:tc>
          <w:tcPr>
            <w:tcW w:w="1252" w:type="dxa"/>
            <w:vAlign w:val="center"/>
          </w:tcPr>
          <w:p w14:paraId="29A586C9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308E82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7D7E1A0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FF78D24" w14:textId="03608B6D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6EE8C00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16C8686C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EA4339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F21A406" w14:textId="215AAA0A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PE-16 Delivery And Removal</w:t>
            </w:r>
          </w:p>
        </w:tc>
        <w:tc>
          <w:tcPr>
            <w:tcW w:w="1252" w:type="dxa"/>
            <w:vAlign w:val="center"/>
          </w:tcPr>
          <w:p w14:paraId="189E2424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5DD4822" w14:textId="2E39FAF4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524E5AB" w14:textId="015D3AC3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38B9621" w14:textId="70A3EF54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D0B54FD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746B3AE6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21F6DDD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AC6988A" w14:textId="50BF8137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PE-17 Alternate Work Site</w:t>
            </w:r>
          </w:p>
        </w:tc>
        <w:tc>
          <w:tcPr>
            <w:tcW w:w="1252" w:type="dxa"/>
            <w:vAlign w:val="center"/>
          </w:tcPr>
          <w:p w14:paraId="5FD6DD7E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FC1240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54F52B" w14:textId="5DCCF7F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34E5D3E" w14:textId="1B51A888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05BFFA5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0733C90F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1142C0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3ABF81" w14:textId="68B4EB09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PE-18 Location Of Information System Components</w:t>
            </w:r>
          </w:p>
        </w:tc>
        <w:tc>
          <w:tcPr>
            <w:tcW w:w="1252" w:type="dxa"/>
            <w:vAlign w:val="center"/>
          </w:tcPr>
          <w:p w14:paraId="5AD18629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4CBFB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E2240A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8D74E3" w14:textId="7FA9A703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ACA1FD4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4E9F5A75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D4A00D8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B0F29FF" w14:textId="525E2893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PE-18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Facility Site</w:t>
            </w:r>
          </w:p>
        </w:tc>
        <w:tc>
          <w:tcPr>
            <w:tcW w:w="1252" w:type="dxa"/>
            <w:vAlign w:val="center"/>
          </w:tcPr>
          <w:p w14:paraId="6FCAF912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8C214C9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A4366B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C860B7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8332F03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722A1DE2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09786D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A5DB5D4" w14:textId="54C95CAA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PE-19 Information Leakage</w:t>
            </w:r>
          </w:p>
        </w:tc>
        <w:tc>
          <w:tcPr>
            <w:tcW w:w="1252" w:type="dxa"/>
            <w:vAlign w:val="center"/>
          </w:tcPr>
          <w:p w14:paraId="381563C0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7A09F82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8140123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27C7D6D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CE46CAE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50919050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84C22F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1A7000" w14:textId="7B5A2F11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National Emissions / Tempest Policies And Procedures</w:t>
            </w:r>
          </w:p>
        </w:tc>
        <w:tc>
          <w:tcPr>
            <w:tcW w:w="1252" w:type="dxa"/>
            <w:vAlign w:val="center"/>
          </w:tcPr>
          <w:p w14:paraId="3C476B32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E823AD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6AD5466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28BC1DE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699424E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F83" w14:paraId="75547E13" w14:textId="77777777" w:rsidTr="00896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CE0C05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EB00F94" w14:textId="457583AE" w:rsidR="00B85F83" w:rsidRPr="00393FD2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PE-20 Asset Monitoring And Tracking</w:t>
            </w:r>
          </w:p>
        </w:tc>
        <w:tc>
          <w:tcPr>
            <w:tcW w:w="1252" w:type="dxa"/>
            <w:vAlign w:val="center"/>
          </w:tcPr>
          <w:p w14:paraId="53529308" w14:textId="77777777" w:rsidR="00B85F83" w:rsidRPr="00AB1088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DF73D3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46B17EF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B81DABA" w14:textId="77777777" w:rsidR="00B85F83" w:rsidRPr="00393FD2" w:rsidRDefault="00B85F83" w:rsidP="00B85F83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FB10688" w14:textId="77777777" w:rsidR="00B85F83" w:rsidRDefault="00B85F83" w:rsidP="00B85F8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F83" w14:paraId="6E68AB60" w14:textId="77777777" w:rsidTr="0089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E4BF52" w14:textId="77777777" w:rsidR="00B85F83" w:rsidRPr="00727621" w:rsidRDefault="00B85F83" w:rsidP="00B85F83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08C9CA8" w14:textId="40837F01" w:rsidR="00B85F83" w:rsidRPr="00393FD2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PE Family Security Controls Detail, Comment And Summary</w:t>
            </w:r>
          </w:p>
        </w:tc>
        <w:tc>
          <w:tcPr>
            <w:tcW w:w="1252" w:type="dxa"/>
            <w:vAlign w:val="center"/>
          </w:tcPr>
          <w:p w14:paraId="5D62BA23" w14:textId="77777777" w:rsidR="00B85F83" w:rsidRPr="00AB1088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8BBA24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E70C05C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90559F" w14:textId="77777777" w:rsidR="00B85F83" w:rsidRPr="00393FD2" w:rsidRDefault="00B85F83" w:rsidP="00B85F8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A31AA8C" w14:textId="77777777" w:rsidR="00B85F83" w:rsidRDefault="00B85F83" w:rsidP="00B85F8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3AD4B4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12B26421" w14:textId="6CAEF09D" w:rsidR="00AB1088" w:rsidRDefault="00B85F83" w:rsidP="00AB1088">
      <w:pPr>
        <w:pStyle w:val="Heading1"/>
      </w:pPr>
      <w:bookmarkStart w:id="30" w:name="_Toc199515900"/>
      <w:r>
        <w:lastRenderedPageBreak/>
        <w:t>Planning (PL)</w:t>
      </w:r>
      <w:bookmarkEnd w:id="30"/>
    </w:p>
    <w:p w14:paraId="60B7F976" w14:textId="1E2ED015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B85F83">
        <w:t>Planning (PL)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746ECBC7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EA1BE8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0C3D4650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25BF12ED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2E45D9DA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48C34C2C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074E14D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59835D2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1F9A1044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72025" w14:paraId="33AE56D9" w14:textId="77777777" w:rsidTr="007A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98C91A5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BC46A1" w14:textId="2C666E2C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Security Planning Policy And Procedures</w:t>
            </w:r>
          </w:p>
        </w:tc>
        <w:tc>
          <w:tcPr>
            <w:tcW w:w="1252" w:type="dxa"/>
            <w:vAlign w:val="center"/>
          </w:tcPr>
          <w:p w14:paraId="51EE403D" w14:textId="77777777" w:rsidR="00472025" w:rsidRPr="00AB1088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C235561" w14:textId="709D535E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28F3ACA" w14:textId="5E941EA1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BCF14F9" w14:textId="7367EC76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2647A23" w14:textId="77777777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025" w14:paraId="4E9182F9" w14:textId="77777777" w:rsidTr="007A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469D45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A0C4320" w14:textId="74E7733C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System Security Plan</w:t>
            </w:r>
          </w:p>
        </w:tc>
        <w:tc>
          <w:tcPr>
            <w:tcW w:w="1252" w:type="dxa"/>
            <w:vAlign w:val="center"/>
          </w:tcPr>
          <w:p w14:paraId="3377DB0C" w14:textId="77777777" w:rsidR="00472025" w:rsidRPr="00AB1088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1B2C96" w14:textId="6E3CB51D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58A2612" w14:textId="29FCFE2A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FE3677D" w14:textId="69AF68FF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2061647" w14:textId="77777777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2025" w14:paraId="04BC2D80" w14:textId="77777777" w:rsidTr="007A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5A7ADA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27C25C" w14:textId="095BF361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Plan/Coordinate With Other Organizational Entities</w:t>
            </w:r>
          </w:p>
        </w:tc>
        <w:tc>
          <w:tcPr>
            <w:tcW w:w="1252" w:type="dxa"/>
            <w:vAlign w:val="center"/>
          </w:tcPr>
          <w:p w14:paraId="4957E9A3" w14:textId="77777777" w:rsidR="00472025" w:rsidRPr="00AB1088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AADE1E" w14:textId="77777777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217FED0" w14:textId="27948391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D974A33" w14:textId="0788156A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0068229" w14:textId="77777777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025" w14:paraId="6F366CFB" w14:textId="77777777" w:rsidTr="007A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2A295E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81D8E2" w14:textId="0AAA3EC8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Rules Of Behavior</w:t>
            </w:r>
          </w:p>
        </w:tc>
        <w:tc>
          <w:tcPr>
            <w:tcW w:w="1252" w:type="dxa"/>
            <w:vAlign w:val="center"/>
          </w:tcPr>
          <w:p w14:paraId="1E6A38DC" w14:textId="77777777" w:rsidR="00472025" w:rsidRPr="00AB1088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1412D5" w14:textId="403725C5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59235716" w14:textId="1EB0C95D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BD0BB70" w14:textId="7F29C39B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1B3865D" w14:textId="77777777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2025" w14:paraId="475388C2" w14:textId="77777777" w:rsidTr="007A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FFD92A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33ADD07" w14:textId="004214D0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Social Media And Networking Restrictions</w:t>
            </w:r>
          </w:p>
        </w:tc>
        <w:tc>
          <w:tcPr>
            <w:tcW w:w="1252" w:type="dxa"/>
            <w:vAlign w:val="center"/>
          </w:tcPr>
          <w:p w14:paraId="543E14EE" w14:textId="77777777" w:rsidR="00472025" w:rsidRPr="00AB1088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B5E1EC" w14:textId="77777777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8A9176B" w14:textId="02251AA6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9F420F0" w14:textId="647C16CA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5A07274" w14:textId="77777777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025" w14:paraId="6C965158" w14:textId="77777777" w:rsidTr="007A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286F74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E48B377" w14:textId="5DBB9574" w:rsidR="00472025" w:rsidRPr="00393FD2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Security Concept Of Operations</w:t>
            </w:r>
          </w:p>
        </w:tc>
        <w:tc>
          <w:tcPr>
            <w:tcW w:w="1252" w:type="dxa"/>
            <w:vAlign w:val="center"/>
          </w:tcPr>
          <w:p w14:paraId="4619E5E0" w14:textId="77777777" w:rsidR="00472025" w:rsidRPr="00AB1088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948FC6" w14:textId="77777777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05C911E" w14:textId="77777777" w:rsidR="00472025" w:rsidRPr="00393FD2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A382535" w14:textId="77777777" w:rsidR="00472025" w:rsidRPr="00393FD2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6F83F04" w14:textId="77777777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2025" w14:paraId="7D038B80" w14:textId="77777777" w:rsidTr="007A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132CEC4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331C3B" w14:textId="0C0BB0C7" w:rsidR="00472025" w:rsidRPr="00393FD2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Information Security Architecture</w:t>
            </w:r>
          </w:p>
        </w:tc>
        <w:tc>
          <w:tcPr>
            <w:tcW w:w="1252" w:type="dxa"/>
            <w:vAlign w:val="center"/>
          </w:tcPr>
          <w:p w14:paraId="34CED3E8" w14:textId="77777777" w:rsidR="00472025" w:rsidRPr="00AB1088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DA44844" w14:textId="77777777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2754281" w14:textId="37897EC3" w:rsidR="00472025" w:rsidRPr="00393FD2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78514A0" w14:textId="30D0C8B8" w:rsidR="00472025" w:rsidRPr="00393FD2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774F5B9" w14:textId="77777777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025" w14:paraId="346142DC" w14:textId="77777777" w:rsidTr="007A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68A6FD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EDB303F" w14:textId="124ECDDD" w:rsidR="00472025" w:rsidRPr="00393FD2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Defense-In-Depth</w:t>
            </w:r>
          </w:p>
        </w:tc>
        <w:tc>
          <w:tcPr>
            <w:tcW w:w="1252" w:type="dxa"/>
            <w:vAlign w:val="center"/>
          </w:tcPr>
          <w:p w14:paraId="79D6AFC8" w14:textId="77777777" w:rsidR="00472025" w:rsidRPr="00AB1088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C229620" w14:textId="77777777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5E616E1" w14:textId="77777777" w:rsidR="00472025" w:rsidRPr="00393FD2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70873A1" w14:textId="77777777" w:rsidR="00472025" w:rsidRPr="00393FD2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A48C2AD" w14:textId="77777777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2025" w14:paraId="7053E12E" w14:textId="77777777" w:rsidTr="007A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DFD74E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D53B85B" w14:textId="5CF2897C" w:rsidR="00472025" w:rsidRPr="00393FD2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Supplier Diversity</w:t>
            </w:r>
          </w:p>
        </w:tc>
        <w:tc>
          <w:tcPr>
            <w:tcW w:w="1252" w:type="dxa"/>
            <w:vAlign w:val="center"/>
          </w:tcPr>
          <w:p w14:paraId="1FD45FEA" w14:textId="77777777" w:rsidR="00472025" w:rsidRPr="00AB1088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705A38" w14:textId="77777777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E41D163" w14:textId="77777777" w:rsidR="00472025" w:rsidRPr="00393FD2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E0AA1E5" w14:textId="77777777" w:rsidR="00472025" w:rsidRPr="00393FD2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8F1D3B6" w14:textId="77777777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025" w14:paraId="491404D7" w14:textId="77777777" w:rsidTr="007A5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5D136C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BED6C0" w14:textId="200A8F50" w:rsidR="00472025" w:rsidRPr="00393FD2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PL-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Central Management</w:t>
            </w:r>
          </w:p>
        </w:tc>
        <w:tc>
          <w:tcPr>
            <w:tcW w:w="1252" w:type="dxa"/>
            <w:vAlign w:val="center"/>
          </w:tcPr>
          <w:p w14:paraId="6D414649" w14:textId="77777777" w:rsidR="00472025" w:rsidRPr="00AB1088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C32521D" w14:textId="77777777" w:rsidR="00472025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1850EA8" w14:textId="77777777" w:rsidR="00472025" w:rsidRPr="00393FD2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8902111" w14:textId="77777777" w:rsidR="00472025" w:rsidRPr="00393FD2" w:rsidRDefault="00472025" w:rsidP="00472025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C516171" w14:textId="77777777" w:rsidR="00472025" w:rsidRDefault="00472025" w:rsidP="00472025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2025" w14:paraId="0AEDE50D" w14:textId="77777777" w:rsidTr="007A5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2B6659" w14:textId="77777777" w:rsidR="00472025" w:rsidRPr="00727621" w:rsidRDefault="00472025" w:rsidP="00472025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024345" w14:textId="6378C9C9" w:rsidR="00472025" w:rsidRPr="00393FD2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PL Family Security Controls Detail, Comment And Summary</w:t>
            </w:r>
          </w:p>
        </w:tc>
        <w:tc>
          <w:tcPr>
            <w:tcW w:w="1252" w:type="dxa"/>
            <w:vAlign w:val="center"/>
          </w:tcPr>
          <w:p w14:paraId="27DB66DD" w14:textId="77777777" w:rsidR="00472025" w:rsidRPr="00AB1088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705F9FD" w14:textId="77777777" w:rsidR="00472025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B542040" w14:textId="77777777" w:rsidR="00472025" w:rsidRPr="00393FD2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565F9B6" w14:textId="77777777" w:rsidR="00472025" w:rsidRPr="00393FD2" w:rsidRDefault="00472025" w:rsidP="00472025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4299961" w14:textId="77777777" w:rsidR="00472025" w:rsidRDefault="00472025" w:rsidP="004720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22E75A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18E2345A" w14:textId="15B7F582" w:rsidR="00AB1088" w:rsidRDefault="00472025" w:rsidP="00AB1088">
      <w:pPr>
        <w:pStyle w:val="Heading1"/>
      </w:pPr>
      <w:bookmarkStart w:id="31" w:name="_Toc199515901"/>
      <w:r>
        <w:lastRenderedPageBreak/>
        <w:t>Personnel Security (PS)</w:t>
      </w:r>
      <w:bookmarkEnd w:id="31"/>
    </w:p>
    <w:p w14:paraId="38FF2448" w14:textId="74285A4E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472025">
        <w:t>Personnel Security (PS)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27884B5B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F1FB1DA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6DF6CDE9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30465C0E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16465B08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241F027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54AF8BA4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6D8CF3A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536D69F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F5528" w14:paraId="5F33731E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BFB53B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9863BC" w14:textId="78A64A42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Personnel Security Policy And Procedures</w:t>
            </w:r>
          </w:p>
        </w:tc>
        <w:tc>
          <w:tcPr>
            <w:tcW w:w="1252" w:type="dxa"/>
            <w:vAlign w:val="center"/>
          </w:tcPr>
          <w:p w14:paraId="14371232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FC1B50C" w14:textId="1E7BCF8C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54B5FA1" w14:textId="0ED5FFC2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7A08E44" w14:textId="42C17D68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57E73F7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75A201AD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D41C11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B458DAC" w14:textId="13F4E702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Position Risk Designation</w:t>
            </w:r>
          </w:p>
        </w:tc>
        <w:tc>
          <w:tcPr>
            <w:tcW w:w="1252" w:type="dxa"/>
            <w:vAlign w:val="center"/>
          </w:tcPr>
          <w:p w14:paraId="0658BCA1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49285C" w14:textId="354F049B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29E09EB" w14:textId="33706FB9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3EF548F" w14:textId="7B7AD5A2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F8BEA22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044942DB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273631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56E8AA" w14:textId="3262A85B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Personnel Screening</w:t>
            </w:r>
          </w:p>
        </w:tc>
        <w:tc>
          <w:tcPr>
            <w:tcW w:w="1252" w:type="dxa"/>
            <w:vAlign w:val="center"/>
          </w:tcPr>
          <w:p w14:paraId="0B28AD0F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283D01F" w14:textId="0DE17252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5D40D88" w14:textId="1CEB5D4D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317CCD6" w14:textId="0C671E94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19EA96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794AADB7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966E2E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0D8B0A" w14:textId="6B0CD1CE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Classified Information</w:t>
            </w:r>
          </w:p>
        </w:tc>
        <w:tc>
          <w:tcPr>
            <w:tcW w:w="1252" w:type="dxa"/>
            <w:vAlign w:val="center"/>
          </w:tcPr>
          <w:p w14:paraId="019BDE8C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B54127" w14:textId="77777777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B915A05" w14:textId="77777777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423769DA" w14:textId="77777777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62E4A995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36CBA860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0F73799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71CB4A2" w14:textId="65D9B4F5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Formal Indoctrination</w:t>
            </w:r>
          </w:p>
        </w:tc>
        <w:tc>
          <w:tcPr>
            <w:tcW w:w="1252" w:type="dxa"/>
            <w:vAlign w:val="center"/>
          </w:tcPr>
          <w:p w14:paraId="534A92B4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EAD3C9" w14:textId="77777777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1CBC267" w14:textId="77777777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40EDB0FA" w14:textId="77777777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79AB2C33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06F2C145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0F1B9E7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475C8EE" w14:textId="29ED3269" w:rsidR="000F5528" w:rsidRPr="00393FD2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Information With Special Protection Measures</w:t>
            </w:r>
          </w:p>
        </w:tc>
        <w:tc>
          <w:tcPr>
            <w:tcW w:w="1252" w:type="dxa"/>
            <w:vAlign w:val="center"/>
          </w:tcPr>
          <w:p w14:paraId="25AA2F86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CEDF216" w14:textId="77777777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F6CF7A2" w14:textId="77777777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3264B9D3" w14:textId="77777777" w:rsidR="000F552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5D39A16D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476EEF79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7F139A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1FDC5B" w14:textId="05E5E222" w:rsidR="000F5528" w:rsidRPr="00393FD2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Personnel Termination</w:t>
            </w:r>
          </w:p>
        </w:tc>
        <w:tc>
          <w:tcPr>
            <w:tcW w:w="1252" w:type="dxa"/>
            <w:vAlign w:val="center"/>
          </w:tcPr>
          <w:p w14:paraId="255547A2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3A9CAA5" w14:textId="5F20D86A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3D01002" w14:textId="0A1B3ED7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002DE10" w14:textId="524679E6" w:rsidR="000F552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90DF4A4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1C28A867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B38B1F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CED1972" w14:textId="5ED14544" w:rsidR="000F5528" w:rsidRPr="00393FD2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Post-Employment Requirements</w:t>
            </w:r>
          </w:p>
        </w:tc>
        <w:tc>
          <w:tcPr>
            <w:tcW w:w="1252" w:type="dxa"/>
            <w:vAlign w:val="center"/>
          </w:tcPr>
          <w:p w14:paraId="5EF62DE9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4C3B75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891BBFC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E5B381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C240034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4363300E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20EF48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A8865D6" w14:textId="4F37615A" w:rsidR="000F5528" w:rsidRPr="00393FD2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Notification</w:t>
            </w:r>
          </w:p>
        </w:tc>
        <w:tc>
          <w:tcPr>
            <w:tcW w:w="1252" w:type="dxa"/>
            <w:vAlign w:val="center"/>
          </w:tcPr>
          <w:p w14:paraId="5DB7BAED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8AFD6C" w14:textId="77777777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290495" w14:textId="77777777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FA194A1" w14:textId="1A9E927D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4CFCFC9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559FB08A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CD946B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DC387EA" w14:textId="6A447BF1" w:rsidR="000F5528" w:rsidRPr="00393FD2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Personnel Transfer</w:t>
            </w:r>
          </w:p>
        </w:tc>
        <w:tc>
          <w:tcPr>
            <w:tcW w:w="1252" w:type="dxa"/>
            <w:vAlign w:val="center"/>
          </w:tcPr>
          <w:p w14:paraId="3141FAF1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44CEB6" w14:textId="6053B646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9BAE9D2" w14:textId="06848096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2A8DEA1" w14:textId="2445B636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37188F4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6EFD5C76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3CC0B07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5CFCCF5" w14:textId="08D10784" w:rsidR="000F5528" w:rsidRPr="00393FD2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Access Agreements</w:t>
            </w:r>
          </w:p>
        </w:tc>
        <w:tc>
          <w:tcPr>
            <w:tcW w:w="1252" w:type="dxa"/>
            <w:vAlign w:val="center"/>
          </w:tcPr>
          <w:p w14:paraId="4FF69C6F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DC2877" w14:textId="561A14F7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309246A" w14:textId="41A3228B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0C6BF69" w14:textId="2A710E08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3AA153B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668820DE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A3CB26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B52ADF" w14:textId="0F61D0A0" w:rsidR="000F5528" w:rsidRPr="00393FD2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Classified Information Requiring Special Protection</w:t>
            </w:r>
          </w:p>
        </w:tc>
        <w:tc>
          <w:tcPr>
            <w:tcW w:w="1252" w:type="dxa"/>
            <w:vAlign w:val="center"/>
          </w:tcPr>
          <w:p w14:paraId="203AA473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4C397CA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A2C2D9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519EDF4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ECA6B6D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2F18CBAB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CF9450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79B222" w14:textId="654A318A" w:rsidR="000F5528" w:rsidRPr="00393FD2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Post-Employment Requirements</w:t>
            </w:r>
          </w:p>
        </w:tc>
        <w:tc>
          <w:tcPr>
            <w:tcW w:w="1252" w:type="dxa"/>
            <w:vAlign w:val="center"/>
          </w:tcPr>
          <w:p w14:paraId="3FB37993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4BD138" w14:textId="77777777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A642DC" w14:textId="77777777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B5FD2E0" w14:textId="77777777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629DD3A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7140D077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76926C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0DC10D3" w14:textId="5E8A5745" w:rsidR="000F5528" w:rsidRPr="00393FD2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Third-Party Personnel Security</w:t>
            </w:r>
          </w:p>
        </w:tc>
        <w:tc>
          <w:tcPr>
            <w:tcW w:w="1252" w:type="dxa"/>
            <w:vAlign w:val="center"/>
          </w:tcPr>
          <w:p w14:paraId="557E5574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A12512" w14:textId="7C42DD6F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3180CE3" w14:textId="2C35F6B1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CB34925" w14:textId="2D45B872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509BA66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5528" w14:paraId="789EBE20" w14:textId="77777777" w:rsidTr="00AA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45806D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75CD81F" w14:textId="7CF0CAB5" w:rsidR="000F5528" w:rsidRPr="00393FD2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Personnel Sanctions</w:t>
            </w:r>
          </w:p>
        </w:tc>
        <w:tc>
          <w:tcPr>
            <w:tcW w:w="1252" w:type="dxa"/>
            <w:vAlign w:val="center"/>
          </w:tcPr>
          <w:p w14:paraId="1FDC0723" w14:textId="77777777" w:rsidR="000F5528" w:rsidRPr="00AB1088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70A9671" w14:textId="3C9D6FF9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C3A46E4" w14:textId="7EDD84C9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2BE6A7F" w14:textId="133C115A" w:rsidR="000F5528" w:rsidRPr="00393FD2" w:rsidRDefault="000F5528" w:rsidP="000F552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E0889E5" w14:textId="77777777" w:rsidR="000F5528" w:rsidRDefault="000F5528" w:rsidP="000F552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528" w14:paraId="1A4FDC81" w14:textId="77777777" w:rsidTr="00AA0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EABC89B" w14:textId="77777777" w:rsidR="000F5528" w:rsidRPr="00727621" w:rsidRDefault="000F5528" w:rsidP="000F552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3BD3E5" w14:textId="04CB0354" w:rsidR="000F5528" w:rsidRPr="00393FD2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PS Family Security Controls Detail, Comment And Summary</w:t>
            </w:r>
          </w:p>
        </w:tc>
        <w:tc>
          <w:tcPr>
            <w:tcW w:w="1252" w:type="dxa"/>
            <w:vAlign w:val="center"/>
          </w:tcPr>
          <w:p w14:paraId="353D067B" w14:textId="77777777" w:rsidR="000F5528" w:rsidRPr="00AB1088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2E7421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29C87D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3FD4D95" w14:textId="77777777" w:rsidR="000F5528" w:rsidRPr="00393FD2" w:rsidRDefault="000F5528" w:rsidP="000F552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964132" w14:textId="77777777" w:rsidR="000F5528" w:rsidRDefault="000F5528" w:rsidP="000F552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BEB1412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lastRenderedPageBreak/>
        <w:br w:type="page"/>
      </w:r>
    </w:p>
    <w:p w14:paraId="0D6D90ED" w14:textId="0452F742" w:rsidR="00AB1088" w:rsidRDefault="000F5528" w:rsidP="00AB1088">
      <w:pPr>
        <w:pStyle w:val="Heading1"/>
      </w:pPr>
      <w:bookmarkStart w:id="32" w:name="_Toc199515902"/>
      <w:r>
        <w:lastRenderedPageBreak/>
        <w:t>Risk Assessment (RA)</w:t>
      </w:r>
      <w:bookmarkEnd w:id="32"/>
    </w:p>
    <w:p w14:paraId="3F5D9A9B" w14:textId="528CF2FF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0F5528">
        <w:t>Risk Assessment (RA)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77EEB034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501033B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12E59686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0CCC4CFA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14B1D270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04E2CE56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0C125CD6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37803BE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4D881086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81E7D" w14:paraId="25C565B8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AEABEB1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AA25342" w14:textId="3FD441B3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Risk Assessment Policy And Procedures</w:t>
            </w:r>
          </w:p>
        </w:tc>
        <w:tc>
          <w:tcPr>
            <w:tcW w:w="1252" w:type="dxa"/>
            <w:vAlign w:val="center"/>
          </w:tcPr>
          <w:p w14:paraId="0060E558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4B16B2" w14:textId="4CE952B5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BB26734" w14:textId="2E16CC10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62E3B7E" w14:textId="3B9F4147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6ACFF28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21C3817E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DC0290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5B0310" w14:textId="679814DC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Security Categorization</w:t>
            </w:r>
          </w:p>
        </w:tc>
        <w:tc>
          <w:tcPr>
            <w:tcW w:w="1252" w:type="dxa"/>
            <w:vAlign w:val="center"/>
          </w:tcPr>
          <w:p w14:paraId="459151DB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2FE1E9D" w14:textId="5065347B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9E967FF" w14:textId="559B367D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A4757F6" w14:textId="3E86312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E06464C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1E7D" w14:paraId="7F86F0F6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4B74DF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DCF6E65" w14:textId="3D18738B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Risk Assessment</w:t>
            </w:r>
          </w:p>
        </w:tc>
        <w:tc>
          <w:tcPr>
            <w:tcW w:w="1252" w:type="dxa"/>
            <w:vAlign w:val="center"/>
          </w:tcPr>
          <w:p w14:paraId="59CAFB4C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B176DF2" w14:textId="6E15752F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2CE1C6DD" w14:textId="483D762C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C96DFFA" w14:textId="78EB579D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31B75E6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14598548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6D709AC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29AF283" w14:textId="778D15DF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Vulnerability Scanning</w:t>
            </w:r>
          </w:p>
        </w:tc>
        <w:tc>
          <w:tcPr>
            <w:tcW w:w="1252" w:type="dxa"/>
            <w:vAlign w:val="center"/>
          </w:tcPr>
          <w:p w14:paraId="7D565C22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198EAB" w14:textId="7A8D052B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0831BCC" w14:textId="0F0C37E3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0CE4DAE" w14:textId="62C8BD4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586EDB2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1E7D" w14:paraId="1CD3BF51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5AD6CD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CEF406D" w14:textId="4A124760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Update Tool Capability</w:t>
            </w:r>
          </w:p>
        </w:tc>
        <w:tc>
          <w:tcPr>
            <w:tcW w:w="1252" w:type="dxa"/>
            <w:vAlign w:val="center"/>
          </w:tcPr>
          <w:p w14:paraId="41877A27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565FADF" w14:textId="77777777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455E22D" w14:textId="3A490E02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DD2B5C8" w14:textId="1FAB3E4B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794A6E6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2C87F4ED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FE122CE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B00F860" w14:textId="76CC0096" w:rsidR="00481E7D" w:rsidRPr="00393FD2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Update By Frequency/Prior To New Scan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When Identified</w:t>
            </w:r>
          </w:p>
        </w:tc>
        <w:tc>
          <w:tcPr>
            <w:tcW w:w="1252" w:type="dxa"/>
            <w:vAlign w:val="center"/>
          </w:tcPr>
          <w:p w14:paraId="7F4555E9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FDC016" w14:textId="7777777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EBEC9CF" w14:textId="0B3F6831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850DE6C" w14:textId="1A8CD048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1718F00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1E7D" w14:paraId="0F7045F7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10AA42A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48B355" w14:textId="6138BE8A" w:rsidR="00481E7D" w:rsidRPr="00393FD2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Breadth/Depth Of Coverage</w:t>
            </w:r>
          </w:p>
        </w:tc>
        <w:tc>
          <w:tcPr>
            <w:tcW w:w="1252" w:type="dxa"/>
            <w:vAlign w:val="center"/>
          </w:tcPr>
          <w:p w14:paraId="00146FB7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0E7CED" w14:textId="77777777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5DB4FD9" w14:textId="77777777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9932168" w14:textId="77777777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C756A00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5E84C7B1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37C17C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A067F60" w14:textId="26EDC5BE" w:rsidR="00481E7D" w:rsidRPr="00393FD2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Discoverable Information</w:t>
            </w:r>
          </w:p>
        </w:tc>
        <w:tc>
          <w:tcPr>
            <w:tcW w:w="1252" w:type="dxa"/>
            <w:vAlign w:val="center"/>
          </w:tcPr>
          <w:p w14:paraId="56514ABC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7ACE55E" w14:textId="7777777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EE7FD2D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4E85966" w14:textId="0AC7C7D8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0BA84C9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1E7D" w14:paraId="2F00EB0F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20D206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32615C9" w14:textId="5146779D" w:rsidR="00481E7D" w:rsidRPr="00393FD2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Privileged Access</w:t>
            </w:r>
          </w:p>
        </w:tc>
        <w:tc>
          <w:tcPr>
            <w:tcW w:w="1252" w:type="dxa"/>
            <w:vAlign w:val="center"/>
          </w:tcPr>
          <w:p w14:paraId="071E7F30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020CA2" w14:textId="77777777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1AB8588" w14:textId="1767A1B9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C2E94B6" w14:textId="7DB3E7F5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20BEFF2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2E437162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99C2B16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72DB579" w14:textId="6C6194A4" w:rsidR="00481E7D" w:rsidRPr="00393FD2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– Automated Trend Analyses</w:t>
            </w:r>
          </w:p>
        </w:tc>
        <w:tc>
          <w:tcPr>
            <w:tcW w:w="1252" w:type="dxa"/>
            <w:vAlign w:val="center"/>
          </w:tcPr>
          <w:p w14:paraId="6F97AB8F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9D8D87" w14:textId="7777777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F4B4232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5373CF3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32A065F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1E7D" w14:paraId="0675F90D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A53713F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2C7699" w14:textId="76E011FB" w:rsidR="00481E7D" w:rsidRPr="00393FD2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Review Historic Audit Logs</w:t>
            </w:r>
          </w:p>
        </w:tc>
        <w:tc>
          <w:tcPr>
            <w:tcW w:w="1252" w:type="dxa"/>
            <w:vAlign w:val="center"/>
          </w:tcPr>
          <w:p w14:paraId="2ACE96F6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822ADE" w14:textId="77777777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6B355C5" w14:textId="77777777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8EE5F94" w14:textId="77777777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BD571A7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65A69D67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3688EB9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D382A65" w14:textId="43F15661" w:rsidR="00481E7D" w:rsidRPr="00393FD2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(10) Correlate Scanning Information</w:t>
            </w:r>
          </w:p>
        </w:tc>
        <w:tc>
          <w:tcPr>
            <w:tcW w:w="1252" w:type="dxa"/>
            <w:vAlign w:val="center"/>
          </w:tcPr>
          <w:p w14:paraId="7EBF40B3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221555" w14:textId="7777777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8990C8F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283AA03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01DE353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1E7D" w14:paraId="0B2268B5" w14:textId="77777777" w:rsidTr="0026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1E8ED1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4599D0D" w14:textId="4217923D" w:rsidR="00481E7D" w:rsidRPr="00393FD2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Technical Surveillance Countermeasures Survey</w:t>
            </w:r>
          </w:p>
        </w:tc>
        <w:tc>
          <w:tcPr>
            <w:tcW w:w="1252" w:type="dxa"/>
            <w:vAlign w:val="center"/>
          </w:tcPr>
          <w:p w14:paraId="3CEACD3F" w14:textId="77777777" w:rsidR="00481E7D" w:rsidRPr="00AB1088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D0B558" w14:textId="77777777" w:rsidR="00481E7D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FC9A112" w14:textId="77777777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53520E8" w14:textId="77777777" w:rsidR="00481E7D" w:rsidRPr="00393FD2" w:rsidRDefault="00481E7D" w:rsidP="00481E7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23C374D" w14:textId="77777777" w:rsidR="00481E7D" w:rsidRDefault="00481E7D" w:rsidP="00481E7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E7D" w14:paraId="3AD127C9" w14:textId="77777777" w:rsidTr="002622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AD754AA" w14:textId="77777777" w:rsidR="00481E7D" w:rsidRPr="00727621" w:rsidRDefault="00481E7D" w:rsidP="00481E7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1D7B953" w14:textId="04F02F07" w:rsidR="00481E7D" w:rsidRPr="00393FD2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RA Family Security Controls Detail, Comment And Summary</w:t>
            </w:r>
          </w:p>
        </w:tc>
        <w:tc>
          <w:tcPr>
            <w:tcW w:w="1252" w:type="dxa"/>
            <w:vAlign w:val="center"/>
          </w:tcPr>
          <w:p w14:paraId="5BED8E80" w14:textId="77777777" w:rsidR="00481E7D" w:rsidRPr="00AB1088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80AD2D" w14:textId="77777777" w:rsidR="00481E7D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3A8067AC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B160088" w14:textId="77777777" w:rsidR="00481E7D" w:rsidRPr="00393FD2" w:rsidRDefault="00481E7D" w:rsidP="00481E7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61F5372" w14:textId="77777777" w:rsidR="00481E7D" w:rsidRDefault="00481E7D" w:rsidP="00481E7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5FE02CA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1850158A" w14:textId="18E76EA1" w:rsidR="00AB1088" w:rsidRDefault="00481E7D" w:rsidP="00AB1088">
      <w:pPr>
        <w:pStyle w:val="Heading1"/>
      </w:pPr>
      <w:bookmarkStart w:id="33" w:name="_Toc199515903"/>
      <w:r>
        <w:lastRenderedPageBreak/>
        <w:t>System and Services Acquisition (SA)</w:t>
      </w:r>
      <w:bookmarkEnd w:id="33"/>
    </w:p>
    <w:p w14:paraId="535700A9" w14:textId="7B94FBBD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="00481E7D">
        <w:t>System and Services Acquisition (SA)</w:t>
      </w:r>
      <w:r>
        <w:t xml:space="preserve">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20CEE061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C12FB5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4D500433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11BE0361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41945477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727923D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2C618577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3449F847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14C691AA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82D58" w14:paraId="08E23F96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B82B6DD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0AE1D05" w14:textId="6C39C6A4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System And Services Acquisition Policy And Procedures</w:t>
            </w:r>
          </w:p>
        </w:tc>
        <w:tc>
          <w:tcPr>
            <w:tcW w:w="1252" w:type="dxa"/>
            <w:vAlign w:val="center"/>
          </w:tcPr>
          <w:p w14:paraId="529C0F66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80799F1" w14:textId="7F867749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6A97CE1" w14:textId="649B3982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F28A4C6" w14:textId="31FA1229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545FC06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3100C921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AAE02F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0B443F3" w14:textId="619771E1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Allocation Of Resources</w:t>
            </w:r>
          </w:p>
        </w:tc>
        <w:tc>
          <w:tcPr>
            <w:tcW w:w="1252" w:type="dxa"/>
            <w:vAlign w:val="center"/>
          </w:tcPr>
          <w:p w14:paraId="0E9F9E0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7EBA87" w14:textId="09F8AD6B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4C69F2A" w14:textId="24218BD5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2D4EB19" w14:textId="35FE396E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D4BD396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C242055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30D43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4980DF" w14:textId="74EDFCA3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System Development Life Cycle</w:t>
            </w:r>
          </w:p>
        </w:tc>
        <w:tc>
          <w:tcPr>
            <w:tcW w:w="1252" w:type="dxa"/>
            <w:vAlign w:val="center"/>
          </w:tcPr>
          <w:p w14:paraId="10E1A469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6D08DE" w14:textId="6901E496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0F9F361" w14:textId="08AB3393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FFABC0F" w14:textId="2AE64327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10D73E7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4C65F22C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F95EA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9B12920" w14:textId="5EAB0436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Acquisitions Process</w:t>
            </w:r>
          </w:p>
        </w:tc>
        <w:tc>
          <w:tcPr>
            <w:tcW w:w="1252" w:type="dxa"/>
            <w:vAlign w:val="center"/>
          </w:tcPr>
          <w:p w14:paraId="2C837F27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B1BC6E" w14:textId="61CD6BAC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C96A9D0" w14:textId="20A8A072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AFD994F" w14:textId="001FEBAB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EF3235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66D904B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E08506E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00292FC" w14:textId="63A09FB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Functional Properties Of Security Controls</w:t>
            </w:r>
          </w:p>
        </w:tc>
        <w:tc>
          <w:tcPr>
            <w:tcW w:w="1252" w:type="dxa"/>
            <w:vAlign w:val="center"/>
          </w:tcPr>
          <w:p w14:paraId="1DCD8D2A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AD3FE6" w14:textId="77777777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E794AE0" w14:textId="241C09D9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E3A31A4" w14:textId="62B28DF1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98F383F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2795FA0E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B92F0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4DCE39" w14:textId="3FA6A41B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Design/Implementation Information For Security Controls</w:t>
            </w:r>
          </w:p>
        </w:tc>
        <w:tc>
          <w:tcPr>
            <w:tcW w:w="1252" w:type="dxa"/>
            <w:vAlign w:val="center"/>
          </w:tcPr>
          <w:p w14:paraId="74ED40C3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DA73CC" w14:textId="77777777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739935CB" w14:textId="76F28269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7B1A109" w14:textId="5081F7D8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47BAC83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9317D37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2AD52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A40A5A4" w14:textId="0A9D8146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Development Methods / Techniques / Practices</w:t>
            </w:r>
          </w:p>
        </w:tc>
        <w:tc>
          <w:tcPr>
            <w:tcW w:w="1252" w:type="dxa"/>
            <w:vAlign w:val="center"/>
          </w:tcPr>
          <w:p w14:paraId="5D1F684E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F16F7A" w14:textId="77777777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14E477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318067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BBC7DC3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2C155F48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8FC3B2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F761FF6" w14:textId="4AF50BA5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System / Component / Service Configurations</w:t>
            </w:r>
          </w:p>
        </w:tc>
        <w:tc>
          <w:tcPr>
            <w:tcW w:w="1252" w:type="dxa"/>
            <w:vAlign w:val="center"/>
          </w:tcPr>
          <w:p w14:paraId="41B4DD36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9726F9" w14:textId="77777777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BBF0DC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B81482A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9BA532A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283AE266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52CE9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CC3DA9" w14:textId="760C2789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Use Of Information Assurance Products</w:t>
            </w:r>
          </w:p>
        </w:tc>
        <w:tc>
          <w:tcPr>
            <w:tcW w:w="1252" w:type="dxa"/>
            <w:vAlign w:val="center"/>
          </w:tcPr>
          <w:p w14:paraId="5B666F2F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C44268" w14:textId="77777777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B344B9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0441E4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04AFF90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63FF707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69C09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0ED771" w14:textId="0EF4BE62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 xml:space="preserve">7) – </w:t>
            </w:r>
            <w:r>
              <w:rPr>
                <w:color w:val="000000"/>
                <w:szCs w:val="18"/>
              </w:rPr>
              <w:t>NIAP</w:t>
            </w:r>
            <w:r w:rsidRPr="00393FD2">
              <w:rPr>
                <w:color w:val="000000"/>
                <w:szCs w:val="18"/>
              </w:rPr>
              <w:t>-Approved Protection Profiles</w:t>
            </w:r>
          </w:p>
        </w:tc>
        <w:tc>
          <w:tcPr>
            <w:tcW w:w="1252" w:type="dxa"/>
            <w:vAlign w:val="center"/>
          </w:tcPr>
          <w:p w14:paraId="6E6C01C9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8D5FE6" w14:textId="77777777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AA4D95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32AFD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0902DF5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2AF5241C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B9056D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5F6D83" w14:textId="19771CA4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Continuous Monitoring Plan</w:t>
            </w:r>
          </w:p>
        </w:tc>
        <w:tc>
          <w:tcPr>
            <w:tcW w:w="1252" w:type="dxa"/>
            <w:vAlign w:val="center"/>
          </w:tcPr>
          <w:p w14:paraId="56F90F68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D0FA4D" w14:textId="77777777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B1F169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2B1942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18DE0C8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11131A24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8F5734D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551D07" w14:textId="24DE969F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Functions/Ports/Protocols/Services In Use</w:t>
            </w:r>
          </w:p>
        </w:tc>
        <w:tc>
          <w:tcPr>
            <w:tcW w:w="1252" w:type="dxa"/>
            <w:vAlign w:val="center"/>
          </w:tcPr>
          <w:p w14:paraId="2B475708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E29E4D" w14:textId="77777777" w:rsidR="00E82D5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2DFEC5B" w14:textId="0A450671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37B269E" w14:textId="1514C4C4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68540C9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5FD742F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09E31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158E7F4" w14:textId="175F2983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(10) Use Of Approved P</w:t>
            </w:r>
            <w:r>
              <w:rPr>
                <w:color w:val="000000"/>
                <w:szCs w:val="18"/>
              </w:rPr>
              <w:t>IV</w:t>
            </w:r>
            <w:r w:rsidRPr="00393FD2">
              <w:rPr>
                <w:color w:val="000000"/>
                <w:szCs w:val="18"/>
              </w:rPr>
              <w:t xml:space="preserve"> Products</w:t>
            </w:r>
          </w:p>
        </w:tc>
        <w:tc>
          <w:tcPr>
            <w:tcW w:w="1252" w:type="dxa"/>
            <w:vAlign w:val="center"/>
          </w:tcPr>
          <w:p w14:paraId="0AC7613F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EA6D0E" w14:textId="38C8326C" w:rsidR="00E82D5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5666A48" w14:textId="73433D09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5082ED7" w14:textId="7589805F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5F9AA0D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40CAA94A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EA8354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610172C" w14:textId="39CD49CF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Information System Documentation</w:t>
            </w:r>
          </w:p>
        </w:tc>
        <w:tc>
          <w:tcPr>
            <w:tcW w:w="1252" w:type="dxa"/>
            <w:vAlign w:val="center"/>
          </w:tcPr>
          <w:p w14:paraId="02559F92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D75A70" w14:textId="13956072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5B54F95" w14:textId="64A1AB83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7BAF041" w14:textId="293D9FFA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99FC162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2BEB3D9A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52E20A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5A72791" w14:textId="7AA70A58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Security Engineering Principles</w:t>
            </w:r>
          </w:p>
        </w:tc>
        <w:tc>
          <w:tcPr>
            <w:tcW w:w="1252" w:type="dxa"/>
            <w:vAlign w:val="center"/>
          </w:tcPr>
          <w:p w14:paraId="68A5C668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AB970B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266D74" w14:textId="7544C428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841EBD6" w14:textId="6A262BD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4012B69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5B348D15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E8642E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D582488" w14:textId="0A155385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External Information System Services</w:t>
            </w:r>
          </w:p>
        </w:tc>
        <w:tc>
          <w:tcPr>
            <w:tcW w:w="1252" w:type="dxa"/>
            <w:vAlign w:val="center"/>
          </w:tcPr>
          <w:p w14:paraId="397E5DD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E37C57" w14:textId="6F31D694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525F105" w14:textId="6601CD9F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B9C175E" w14:textId="6E3A2F24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E396716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0934B561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63A06E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C0E836F" w14:textId="461F0A3A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– Risk Assessment/Organizational Approvals</w:t>
            </w:r>
          </w:p>
        </w:tc>
        <w:tc>
          <w:tcPr>
            <w:tcW w:w="1252" w:type="dxa"/>
            <w:vAlign w:val="center"/>
          </w:tcPr>
          <w:p w14:paraId="03D5339C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29ABEF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B5B58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801133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C4B20C4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586CA37B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D3A4C0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64426D" w14:textId="5AC897A6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Identification Of Functions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Ports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Protocols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Services</w:t>
            </w:r>
          </w:p>
        </w:tc>
        <w:tc>
          <w:tcPr>
            <w:tcW w:w="1252" w:type="dxa"/>
            <w:vAlign w:val="center"/>
          </w:tcPr>
          <w:p w14:paraId="12552000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B94FA7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31A796" w14:textId="5C6E9FB5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1F7113E" w14:textId="1AF1CBE2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E5D32A3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64CD8995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11BEC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D09BE1" w14:textId="3C23FA3D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Establish / Maintain Trust Relationship With Providers</w:t>
            </w:r>
          </w:p>
        </w:tc>
        <w:tc>
          <w:tcPr>
            <w:tcW w:w="1252" w:type="dxa"/>
            <w:vAlign w:val="center"/>
          </w:tcPr>
          <w:p w14:paraId="3EF8DA6F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E0AA0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4E83A0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C078DEF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8DD1724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23C1534E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A4F0BB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8138BB" w14:textId="4AA5B00D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Consistent Interests Of Consumers And Providers</w:t>
            </w:r>
          </w:p>
        </w:tc>
        <w:tc>
          <w:tcPr>
            <w:tcW w:w="1252" w:type="dxa"/>
            <w:vAlign w:val="center"/>
          </w:tcPr>
          <w:p w14:paraId="596A4230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7A06A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05D042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748EA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19171A3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87B568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F0B2C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C069484" w14:textId="2EB26570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Processing, Storage, And Service Location</w:t>
            </w:r>
          </w:p>
        </w:tc>
        <w:tc>
          <w:tcPr>
            <w:tcW w:w="1252" w:type="dxa"/>
            <w:vAlign w:val="center"/>
          </w:tcPr>
          <w:p w14:paraId="537C81AA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873E6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71177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A9DC5E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BD5BE6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09E038F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359EF50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C3EAE66" w14:textId="79F557A1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Developer Configuration Management</w:t>
            </w:r>
          </w:p>
        </w:tc>
        <w:tc>
          <w:tcPr>
            <w:tcW w:w="1252" w:type="dxa"/>
            <w:vAlign w:val="center"/>
          </w:tcPr>
          <w:p w14:paraId="2BB54CD5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5514FA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6AD146" w14:textId="542FB2C6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BEB6F6D" w14:textId="44EA365D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21E9253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5D09F78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0D058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99E9B4" w14:textId="6F82A984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Software / Firmware Integrity Verification</w:t>
            </w:r>
          </w:p>
        </w:tc>
        <w:tc>
          <w:tcPr>
            <w:tcW w:w="1252" w:type="dxa"/>
            <w:vAlign w:val="center"/>
          </w:tcPr>
          <w:p w14:paraId="15A7912F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879760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6B23FC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F46004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B8559BD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5AAABCCE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003A6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4CE038D" w14:textId="631A007A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Alternative Configuration Management Processes</w:t>
            </w:r>
          </w:p>
        </w:tc>
        <w:tc>
          <w:tcPr>
            <w:tcW w:w="1252" w:type="dxa"/>
            <w:vAlign w:val="center"/>
          </w:tcPr>
          <w:p w14:paraId="6E6AE22E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73F42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C693B61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C17C43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6CF52DE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E66BA02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92AB7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1C85AAE" w14:textId="25FACF32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Hardware Integrity Verification</w:t>
            </w:r>
          </w:p>
        </w:tc>
        <w:tc>
          <w:tcPr>
            <w:tcW w:w="1252" w:type="dxa"/>
            <w:vAlign w:val="center"/>
          </w:tcPr>
          <w:p w14:paraId="5E4BA15F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7AA363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9DAD9B0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BDE3523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A977D2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4D9C46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73468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66C30E" w14:textId="614FDC4F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Trusted Generation</w:t>
            </w:r>
          </w:p>
        </w:tc>
        <w:tc>
          <w:tcPr>
            <w:tcW w:w="1252" w:type="dxa"/>
            <w:vAlign w:val="center"/>
          </w:tcPr>
          <w:p w14:paraId="6955A129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514A12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3760C6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2C7E6E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9F2DB73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2079B4E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4E2D91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DB05ED1" w14:textId="781CB18A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Mapping Integrity For Version Control</w:t>
            </w:r>
          </w:p>
        </w:tc>
        <w:tc>
          <w:tcPr>
            <w:tcW w:w="1252" w:type="dxa"/>
            <w:vAlign w:val="center"/>
          </w:tcPr>
          <w:p w14:paraId="323248A0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18EDA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61FD1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337BBB1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C2848B3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2430CE0A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B9884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EAE0D1E" w14:textId="7F5D1671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Trusted Distribution</w:t>
            </w:r>
          </w:p>
        </w:tc>
        <w:tc>
          <w:tcPr>
            <w:tcW w:w="1252" w:type="dxa"/>
            <w:vAlign w:val="center"/>
          </w:tcPr>
          <w:p w14:paraId="763A255E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B86F86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19B4291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C559B2D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B2EF9C6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596434F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90E70D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FC93F8" w14:textId="30A114BA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Developer Security Testing And Evaluation</w:t>
            </w:r>
          </w:p>
        </w:tc>
        <w:tc>
          <w:tcPr>
            <w:tcW w:w="1252" w:type="dxa"/>
            <w:vAlign w:val="center"/>
          </w:tcPr>
          <w:p w14:paraId="17C57E6B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E8F82F3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29F60F8" w14:textId="2EA4F40B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757E8E1" w14:textId="093326FC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28DD0F5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20CD38A5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14A873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F8F088F" w14:textId="7C02D0E1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Static Code Analysis</w:t>
            </w:r>
          </w:p>
        </w:tc>
        <w:tc>
          <w:tcPr>
            <w:tcW w:w="1252" w:type="dxa"/>
            <w:vAlign w:val="center"/>
          </w:tcPr>
          <w:p w14:paraId="2D484C6A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A838BA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5951694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39011E4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90B47C5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34C089C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284BF0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8F62394" w14:textId="26F336D1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Threat And Vulnerability Analyses</w:t>
            </w:r>
          </w:p>
        </w:tc>
        <w:tc>
          <w:tcPr>
            <w:tcW w:w="1252" w:type="dxa"/>
            <w:vAlign w:val="center"/>
          </w:tcPr>
          <w:p w14:paraId="15BFEC77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DF42E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616A88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4C329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C3E7646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556D837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951B6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648AE62" w14:textId="65588CC5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Independent Verification Of Assessment Plans / Evidence</w:t>
            </w:r>
          </w:p>
        </w:tc>
        <w:tc>
          <w:tcPr>
            <w:tcW w:w="1252" w:type="dxa"/>
            <w:vAlign w:val="center"/>
          </w:tcPr>
          <w:p w14:paraId="3D56C463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B8DB3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BD9662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3EEE31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F449750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A3E93EA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F2923B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4BF7C6" w14:textId="2DBD6E65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Manual Code Reviews</w:t>
            </w:r>
          </w:p>
        </w:tc>
        <w:tc>
          <w:tcPr>
            <w:tcW w:w="1252" w:type="dxa"/>
            <w:vAlign w:val="center"/>
          </w:tcPr>
          <w:p w14:paraId="756D4E07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D57605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C180F4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20EBB4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A33A49A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5C8FDC9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35FA73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2D600F1" w14:textId="3ABCFF88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Penetration Testing</w:t>
            </w:r>
          </w:p>
        </w:tc>
        <w:tc>
          <w:tcPr>
            <w:tcW w:w="1252" w:type="dxa"/>
            <w:vAlign w:val="center"/>
          </w:tcPr>
          <w:p w14:paraId="56EEFE6F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A3BCD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90801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78FA39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C849807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1E044AF8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A594A5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8446F29" w14:textId="25BCD8D2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Attack Surface Reviews</w:t>
            </w:r>
          </w:p>
        </w:tc>
        <w:tc>
          <w:tcPr>
            <w:tcW w:w="1252" w:type="dxa"/>
            <w:vAlign w:val="center"/>
          </w:tcPr>
          <w:p w14:paraId="64693CFA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4552EC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F0F1C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077EC1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3A9A3F9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73DAFF8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6EF11D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24BB2E" w14:textId="1494ACAA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Verify Scope Of Testing / Evaluation</w:t>
            </w:r>
          </w:p>
        </w:tc>
        <w:tc>
          <w:tcPr>
            <w:tcW w:w="1252" w:type="dxa"/>
            <w:vAlign w:val="center"/>
          </w:tcPr>
          <w:p w14:paraId="382D9ECA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31855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BD66D2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C250F69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4CCFE1E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596820D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B80C0EA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75C73F" w14:textId="3A0809EF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Dynamic Code Analysis</w:t>
            </w:r>
          </w:p>
        </w:tc>
        <w:tc>
          <w:tcPr>
            <w:tcW w:w="1252" w:type="dxa"/>
            <w:vAlign w:val="center"/>
          </w:tcPr>
          <w:p w14:paraId="6269877D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57FAAD1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DC8D6B1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CE0F1B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CA58972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4DB813B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385B5A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1564DD" w14:textId="23F9B457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Supply Chain Protection</w:t>
            </w:r>
          </w:p>
        </w:tc>
        <w:tc>
          <w:tcPr>
            <w:tcW w:w="1252" w:type="dxa"/>
            <w:vAlign w:val="center"/>
          </w:tcPr>
          <w:p w14:paraId="4BCB2B9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54B16D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8276D7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B9EC039" w14:textId="3D88237B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44136AE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80735CD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37B042A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15B8324" w14:textId="57A7CBE5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Acquisition Strategies / Tools / Methods</w:t>
            </w:r>
          </w:p>
        </w:tc>
        <w:tc>
          <w:tcPr>
            <w:tcW w:w="1252" w:type="dxa"/>
            <w:vAlign w:val="center"/>
          </w:tcPr>
          <w:p w14:paraId="5EC2EBA5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6D7049C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1D8D58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8545E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D6C9C4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11D09836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C54BC0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2F7EFAD" w14:textId="0A6C0B44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Supplier Reviews</w:t>
            </w:r>
          </w:p>
        </w:tc>
        <w:tc>
          <w:tcPr>
            <w:tcW w:w="1252" w:type="dxa"/>
            <w:vAlign w:val="center"/>
          </w:tcPr>
          <w:p w14:paraId="1CB27B0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6271B82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556FAC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4DF991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1018177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DCF147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559401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11BB631" w14:textId="0C50010E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Limitation Of Harm</w:t>
            </w:r>
          </w:p>
        </w:tc>
        <w:tc>
          <w:tcPr>
            <w:tcW w:w="1252" w:type="dxa"/>
            <w:vAlign w:val="center"/>
          </w:tcPr>
          <w:p w14:paraId="0F2948C0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D8A42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1E1AB3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CF3172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4CBE9A4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66C7A2D4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4118A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5CB2B0" w14:textId="13BE81D9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Assessments Prior To Selection / Acceptance / Update</w:t>
            </w:r>
          </w:p>
        </w:tc>
        <w:tc>
          <w:tcPr>
            <w:tcW w:w="1252" w:type="dxa"/>
            <w:vAlign w:val="center"/>
          </w:tcPr>
          <w:p w14:paraId="7B3FDDD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2F052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E6A1D6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4DB4657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B2648E7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0896F716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C8961A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331007" w14:textId="2291BDD8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Use Of All-Source Intelligence</w:t>
            </w:r>
          </w:p>
        </w:tc>
        <w:tc>
          <w:tcPr>
            <w:tcW w:w="1252" w:type="dxa"/>
            <w:vAlign w:val="center"/>
          </w:tcPr>
          <w:p w14:paraId="39FAB94E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2A3BA3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E2C3B8E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1F5936C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525721A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0A93BACA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B3862A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12ED592" w14:textId="60717FEB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Operations Security</w:t>
            </w:r>
          </w:p>
        </w:tc>
        <w:tc>
          <w:tcPr>
            <w:tcW w:w="1252" w:type="dxa"/>
            <w:vAlign w:val="center"/>
          </w:tcPr>
          <w:p w14:paraId="3CC4137D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2C66E5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77439C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0D97849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1E85F10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91B5022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83ED35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2FE4D7" w14:textId="07DE0C9C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(10) Validate As Genuine And Not Altered</w:t>
            </w:r>
          </w:p>
        </w:tc>
        <w:tc>
          <w:tcPr>
            <w:tcW w:w="1252" w:type="dxa"/>
            <w:vAlign w:val="center"/>
          </w:tcPr>
          <w:p w14:paraId="586AFD19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7C7EA0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12921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D7B97F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9825C4A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524FB38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468CE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983EC6" w14:textId="26C67F18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(11) Penetration Testing / Analysis Of Elements, Processes, And Actors</w:t>
            </w:r>
          </w:p>
        </w:tc>
        <w:tc>
          <w:tcPr>
            <w:tcW w:w="1252" w:type="dxa"/>
            <w:vAlign w:val="center"/>
          </w:tcPr>
          <w:p w14:paraId="79AD2F5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FEB8D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04B5B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5BB0EA1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42D33B2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1E60AC0A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04D0A8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69AC286" w14:textId="7DB4BD57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(12) Inter-Organizational Agreements</w:t>
            </w:r>
          </w:p>
        </w:tc>
        <w:tc>
          <w:tcPr>
            <w:tcW w:w="1252" w:type="dxa"/>
            <w:vAlign w:val="center"/>
          </w:tcPr>
          <w:p w14:paraId="2A257FD3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A57FC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723724C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5E49D4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E71CA09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30C632BF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A1B129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BA637AE" w14:textId="3E95881A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(13) Critical Information System Components</w:t>
            </w:r>
          </w:p>
        </w:tc>
        <w:tc>
          <w:tcPr>
            <w:tcW w:w="1252" w:type="dxa"/>
            <w:vAlign w:val="center"/>
          </w:tcPr>
          <w:p w14:paraId="02B2C07E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E8F50A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16F1C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4797C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9741DA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1DDB1DE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1EE16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8B95054" w14:textId="7A15D4E4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(14) Identity And Traceability</w:t>
            </w:r>
          </w:p>
        </w:tc>
        <w:tc>
          <w:tcPr>
            <w:tcW w:w="1252" w:type="dxa"/>
            <w:vAlign w:val="center"/>
          </w:tcPr>
          <w:p w14:paraId="784B9DA6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7EBE22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F503EA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80348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56C112A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1E0427F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578B8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905CE3" w14:textId="207D3F64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SA-12 (15) Processes To Address Weaknesses Or Deficiencies</w:t>
            </w:r>
          </w:p>
        </w:tc>
        <w:tc>
          <w:tcPr>
            <w:tcW w:w="1252" w:type="dxa"/>
            <w:vAlign w:val="center"/>
          </w:tcPr>
          <w:p w14:paraId="164835B4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40E792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400BA2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AF3775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936FFE8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2A1CC186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6F52913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6359B7E" w14:textId="2C390826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SA-13 Trustworthiness</w:t>
            </w:r>
          </w:p>
        </w:tc>
        <w:tc>
          <w:tcPr>
            <w:tcW w:w="1252" w:type="dxa"/>
            <w:vAlign w:val="center"/>
          </w:tcPr>
          <w:p w14:paraId="219ADF3B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D72A59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474C73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4CB34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D860939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1A6468C4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2CAD8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F0A3E34" w14:textId="1913F668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SA-14 Criticality Analysis</w:t>
            </w:r>
          </w:p>
        </w:tc>
        <w:tc>
          <w:tcPr>
            <w:tcW w:w="1252" w:type="dxa"/>
            <w:vAlign w:val="center"/>
          </w:tcPr>
          <w:p w14:paraId="27013E23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B9981B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0D4A61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4EB4DC5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2135302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8871A6B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9BA80E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98B1A79" w14:textId="020D467A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Development Process, Standards, And Tools</w:t>
            </w:r>
          </w:p>
        </w:tc>
        <w:tc>
          <w:tcPr>
            <w:tcW w:w="1252" w:type="dxa"/>
            <w:vAlign w:val="center"/>
          </w:tcPr>
          <w:p w14:paraId="58835152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D3ADE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3C42F99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862B388" w14:textId="5255745C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D8E5607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64C59F4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FF6EA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441BB6" w14:textId="6A23CAA4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Quality Metrics</w:t>
            </w:r>
          </w:p>
        </w:tc>
        <w:tc>
          <w:tcPr>
            <w:tcW w:w="1252" w:type="dxa"/>
            <w:vAlign w:val="center"/>
          </w:tcPr>
          <w:p w14:paraId="28E7ED4F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487C185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717F2A4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CC469E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620759A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405253D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6EE6E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69D24ED" w14:textId="047294B1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Security Tracking Tools</w:t>
            </w:r>
          </w:p>
        </w:tc>
        <w:tc>
          <w:tcPr>
            <w:tcW w:w="1252" w:type="dxa"/>
            <w:vAlign w:val="center"/>
          </w:tcPr>
          <w:p w14:paraId="159E7F6D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C8B3E9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4ECA6A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5C159D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5A131EC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00D46A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D3217BC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5C54ACF" w14:textId="485BA731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Criticality Analysis</w:t>
            </w:r>
          </w:p>
        </w:tc>
        <w:tc>
          <w:tcPr>
            <w:tcW w:w="1252" w:type="dxa"/>
            <w:vAlign w:val="center"/>
          </w:tcPr>
          <w:p w14:paraId="3CD3B3ED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AA64F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3EF1CD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732FD5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A2CB44B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89652F9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93761A1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CA94890" w14:textId="19F9FF9D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Threat Modeling / Vulnerability Analysis</w:t>
            </w:r>
          </w:p>
        </w:tc>
        <w:tc>
          <w:tcPr>
            <w:tcW w:w="1252" w:type="dxa"/>
            <w:vAlign w:val="center"/>
          </w:tcPr>
          <w:p w14:paraId="45518571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37924A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80FEE1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4BEC52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59DFA40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4D84E0C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9513B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1215993" w14:textId="7DAF4A70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Attack Surface Reduction</w:t>
            </w:r>
          </w:p>
        </w:tc>
        <w:tc>
          <w:tcPr>
            <w:tcW w:w="1252" w:type="dxa"/>
            <w:vAlign w:val="center"/>
          </w:tcPr>
          <w:p w14:paraId="477621F0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00BD3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968D12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52DD3DD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A258C51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BD034D6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D96A93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9DA6543" w14:textId="7D87F352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Continuous Improvement</w:t>
            </w:r>
          </w:p>
        </w:tc>
        <w:tc>
          <w:tcPr>
            <w:tcW w:w="1252" w:type="dxa"/>
            <w:vAlign w:val="center"/>
          </w:tcPr>
          <w:p w14:paraId="4A6BAFB4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4069AE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222F12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8A672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5A4BC14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6C38AC7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93F6DA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071D421" w14:textId="553C8088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Automated Vulnerability Analysis</w:t>
            </w:r>
          </w:p>
        </w:tc>
        <w:tc>
          <w:tcPr>
            <w:tcW w:w="1252" w:type="dxa"/>
            <w:vAlign w:val="center"/>
          </w:tcPr>
          <w:p w14:paraId="29E39BAE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BD823B4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E65ED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7F919C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A5E3C35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EC3077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E1832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724B22" w14:textId="2B0120DE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Reuse Of Threat / Vulnerability Information</w:t>
            </w:r>
          </w:p>
        </w:tc>
        <w:tc>
          <w:tcPr>
            <w:tcW w:w="1252" w:type="dxa"/>
            <w:vAlign w:val="center"/>
          </w:tcPr>
          <w:p w14:paraId="6DB945DE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BA52C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06832B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EE2F199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35B406B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2B01DDE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E16E440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3F7558" w14:textId="6976B3EC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Use Of Live Data</w:t>
            </w:r>
          </w:p>
        </w:tc>
        <w:tc>
          <w:tcPr>
            <w:tcW w:w="1252" w:type="dxa"/>
            <w:vAlign w:val="center"/>
          </w:tcPr>
          <w:p w14:paraId="508581D1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D20864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98B986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12115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62EF66B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117559A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BD4166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82D16E" w14:textId="5DFC1016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(10) Incident Response Plan</w:t>
            </w:r>
          </w:p>
        </w:tc>
        <w:tc>
          <w:tcPr>
            <w:tcW w:w="1252" w:type="dxa"/>
            <w:vAlign w:val="center"/>
          </w:tcPr>
          <w:p w14:paraId="1BA9279B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61131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E26328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A6CF801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172F030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011AB6E0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A95EAE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460CF72" w14:textId="78E66432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SA-15 (11) Archive Information System / Component</w:t>
            </w:r>
          </w:p>
        </w:tc>
        <w:tc>
          <w:tcPr>
            <w:tcW w:w="1252" w:type="dxa"/>
            <w:vAlign w:val="center"/>
          </w:tcPr>
          <w:p w14:paraId="51031F1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FCD2EB7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860F7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0D866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0EAF736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09969C27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249FAC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0E6FD7" w14:textId="71F136AB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SA-16 Developer-Provided Training</w:t>
            </w:r>
          </w:p>
        </w:tc>
        <w:tc>
          <w:tcPr>
            <w:tcW w:w="1252" w:type="dxa"/>
            <w:vAlign w:val="center"/>
          </w:tcPr>
          <w:p w14:paraId="13E5433B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50E3C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3F561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FD64915" w14:textId="4DCB284B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ABE8239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09C2A3F3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517A3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ECACA07" w14:textId="0B1864CB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Developer Security Architecture And Design</w:t>
            </w:r>
          </w:p>
        </w:tc>
        <w:tc>
          <w:tcPr>
            <w:tcW w:w="1252" w:type="dxa"/>
            <w:vAlign w:val="center"/>
          </w:tcPr>
          <w:p w14:paraId="24B548E9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BAC85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DA5A10D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2066F0" w14:textId="41DF661C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419B85E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319A784B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31A3CA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95A850" w14:textId="0E059E61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Formal Policy Model</w:t>
            </w:r>
          </w:p>
        </w:tc>
        <w:tc>
          <w:tcPr>
            <w:tcW w:w="1252" w:type="dxa"/>
            <w:vAlign w:val="center"/>
          </w:tcPr>
          <w:p w14:paraId="5866D024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4BCF10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6539EC9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0FF562A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E997E99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39EF8C55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12446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D7A458" w14:textId="35E77BB6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Security-Relevant Components</w:t>
            </w:r>
          </w:p>
        </w:tc>
        <w:tc>
          <w:tcPr>
            <w:tcW w:w="1252" w:type="dxa"/>
            <w:vAlign w:val="center"/>
          </w:tcPr>
          <w:p w14:paraId="79C8BE40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3787E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646222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C15905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24E1E5B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76F2609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353216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1CF48F0" w14:textId="7E132752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Formal Correspondence</w:t>
            </w:r>
          </w:p>
        </w:tc>
        <w:tc>
          <w:tcPr>
            <w:tcW w:w="1252" w:type="dxa"/>
            <w:vAlign w:val="center"/>
          </w:tcPr>
          <w:p w14:paraId="782DFBF2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7276E2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BA602E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F08A88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A35A7B1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792084D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6E05101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6906C86" w14:textId="38555D45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Informal Correspondence</w:t>
            </w:r>
          </w:p>
        </w:tc>
        <w:tc>
          <w:tcPr>
            <w:tcW w:w="1252" w:type="dxa"/>
            <w:vAlign w:val="center"/>
          </w:tcPr>
          <w:p w14:paraId="1DA056BB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2BF5C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0800BA9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B4C39B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64F3431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659D647D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B84192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C4F402" w14:textId="6224F71C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Conceptually Simple Design</w:t>
            </w:r>
          </w:p>
        </w:tc>
        <w:tc>
          <w:tcPr>
            <w:tcW w:w="1252" w:type="dxa"/>
            <w:vAlign w:val="center"/>
          </w:tcPr>
          <w:p w14:paraId="4FD1D594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FB7B56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DB773A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DC863C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416B152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69718AAF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E718646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438FCE1" w14:textId="43E24B2E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Structure For Testing</w:t>
            </w:r>
          </w:p>
        </w:tc>
        <w:tc>
          <w:tcPr>
            <w:tcW w:w="1252" w:type="dxa"/>
            <w:vAlign w:val="center"/>
          </w:tcPr>
          <w:p w14:paraId="394A0839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82A4D4B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E4273D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0C225B5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32D3C5D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66E66647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2C66D1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715471" w14:textId="2FEE9F44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Structure For Least Privilege</w:t>
            </w:r>
          </w:p>
        </w:tc>
        <w:tc>
          <w:tcPr>
            <w:tcW w:w="1252" w:type="dxa"/>
            <w:vAlign w:val="center"/>
          </w:tcPr>
          <w:p w14:paraId="37C137E9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8ABCB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7766E8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57A234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9A84186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0346BF4B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F6010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3917196" w14:textId="4C256375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SA-18 Tamper Resistance And Detection</w:t>
            </w:r>
          </w:p>
        </w:tc>
        <w:tc>
          <w:tcPr>
            <w:tcW w:w="1252" w:type="dxa"/>
            <w:vAlign w:val="center"/>
          </w:tcPr>
          <w:p w14:paraId="1DBF4DE4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1BDD1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AFE62FB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C283DA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ED317D8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63CA907E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89074B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8DB293E" w14:textId="6D162BD4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Multiple Phases Of S</w:t>
            </w:r>
            <w:r>
              <w:rPr>
                <w:color w:val="000000"/>
                <w:szCs w:val="18"/>
              </w:rPr>
              <w:t>DLC</w:t>
            </w:r>
          </w:p>
        </w:tc>
        <w:tc>
          <w:tcPr>
            <w:tcW w:w="1252" w:type="dxa"/>
            <w:vAlign w:val="center"/>
          </w:tcPr>
          <w:p w14:paraId="5AC9DF67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8C4EE2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ABAED1F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027A0DE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B533FFD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0C842D7D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B53873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E77ACC3" w14:textId="45D1CFE7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Inspection Of Information Systems, Components, Or Devices</w:t>
            </w:r>
          </w:p>
        </w:tc>
        <w:tc>
          <w:tcPr>
            <w:tcW w:w="1252" w:type="dxa"/>
            <w:vAlign w:val="center"/>
          </w:tcPr>
          <w:p w14:paraId="002B95E0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3216E8B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49A9ED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ACD80B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8D0C78C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5111117C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D286DB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8C29E5" w14:textId="16D892E6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SA-19 Component Authenticity</w:t>
            </w:r>
          </w:p>
        </w:tc>
        <w:tc>
          <w:tcPr>
            <w:tcW w:w="1252" w:type="dxa"/>
            <w:vAlign w:val="center"/>
          </w:tcPr>
          <w:p w14:paraId="6B3001B8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BECD4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1D60A1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4ED4E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A4A57A4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637584C5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2B9E72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B6A6177" w14:textId="2E735535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Anti-Counterfeit Training</w:t>
            </w:r>
          </w:p>
        </w:tc>
        <w:tc>
          <w:tcPr>
            <w:tcW w:w="1252" w:type="dxa"/>
            <w:vAlign w:val="center"/>
          </w:tcPr>
          <w:p w14:paraId="4B29FB34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6E617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05BEEC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37A30EA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1B337EE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0DE19349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D263D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C4D63C1" w14:textId="21DC1D6E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Configuration Control For Component Service / Repair</w:t>
            </w:r>
          </w:p>
        </w:tc>
        <w:tc>
          <w:tcPr>
            <w:tcW w:w="1252" w:type="dxa"/>
            <w:vAlign w:val="center"/>
          </w:tcPr>
          <w:p w14:paraId="6FF8E0D7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D6905E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6D2E2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2907D5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C26218A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5F1175D2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A0A90F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1829836" w14:textId="3BE1D706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Component Disposal</w:t>
            </w:r>
          </w:p>
        </w:tc>
        <w:tc>
          <w:tcPr>
            <w:tcW w:w="1252" w:type="dxa"/>
            <w:vAlign w:val="center"/>
          </w:tcPr>
          <w:p w14:paraId="1A1641E3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2EA5504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2CC5318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39C94FE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90C7C83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749A3FBE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98C11A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8E8C84" w14:textId="5C8C57BB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SA-19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Anti-Counterfeit Scanning</w:t>
            </w:r>
          </w:p>
        </w:tc>
        <w:tc>
          <w:tcPr>
            <w:tcW w:w="1252" w:type="dxa"/>
            <w:vAlign w:val="center"/>
          </w:tcPr>
          <w:p w14:paraId="30B14AB1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8B3E9F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4EE16D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CEE9E4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93AECC6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130C5D81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B9585F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40C644" w14:textId="5C6BC86C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SA-20 Customized Development Of Critical Components</w:t>
            </w:r>
          </w:p>
        </w:tc>
        <w:tc>
          <w:tcPr>
            <w:tcW w:w="1252" w:type="dxa"/>
            <w:vAlign w:val="center"/>
          </w:tcPr>
          <w:p w14:paraId="3A031CBC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721FB5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371A3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F50040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F177C68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0432C6D5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38B0234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E02796" w14:textId="2B028058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SA-21 Developer Screening</w:t>
            </w:r>
          </w:p>
        </w:tc>
        <w:tc>
          <w:tcPr>
            <w:tcW w:w="1252" w:type="dxa"/>
            <w:vAlign w:val="center"/>
          </w:tcPr>
          <w:p w14:paraId="605B5CCA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038D2C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4B9805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213B2C9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8BEA0FC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78D2ACB0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41A8995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91CFF8E" w14:textId="4537D612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SA-21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Validation Of Screening</w:t>
            </w:r>
          </w:p>
        </w:tc>
        <w:tc>
          <w:tcPr>
            <w:tcW w:w="1252" w:type="dxa"/>
            <w:vAlign w:val="center"/>
          </w:tcPr>
          <w:p w14:paraId="7884D009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2DE73A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0C5C95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B48A907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D8956C5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2EEE85A5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3D72E7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6DEA3A" w14:textId="0F89E4A2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SA-22 Unsupported System Components</w:t>
            </w:r>
          </w:p>
        </w:tc>
        <w:tc>
          <w:tcPr>
            <w:tcW w:w="1252" w:type="dxa"/>
            <w:vAlign w:val="center"/>
          </w:tcPr>
          <w:p w14:paraId="1ABF728A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99C5D7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F479B4D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1DBCC8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4DFF608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58" w14:paraId="6F6F9B14" w14:textId="77777777" w:rsidTr="00F02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D9A9A9D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2A3161" w14:textId="279D4027" w:rsidR="00E82D58" w:rsidRPr="00393FD2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SA-22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Alternative Sources For Continued Support</w:t>
            </w:r>
          </w:p>
        </w:tc>
        <w:tc>
          <w:tcPr>
            <w:tcW w:w="1252" w:type="dxa"/>
            <w:vAlign w:val="center"/>
          </w:tcPr>
          <w:p w14:paraId="20B546DC" w14:textId="77777777" w:rsidR="00E82D58" w:rsidRPr="00AB1088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56C199F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F1FCF56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26209A3" w14:textId="77777777" w:rsidR="00E82D58" w:rsidRPr="00393FD2" w:rsidRDefault="00E82D58" w:rsidP="00E82D58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6185B34" w14:textId="77777777" w:rsidR="00E82D58" w:rsidRDefault="00E82D58" w:rsidP="00E82D58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2D58" w14:paraId="41E32450" w14:textId="77777777" w:rsidTr="00F02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FE2BB9" w14:textId="77777777" w:rsidR="00E82D58" w:rsidRPr="00727621" w:rsidRDefault="00E82D58" w:rsidP="00E82D58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E02E9A" w14:textId="41F4E9ED" w:rsidR="00E82D58" w:rsidRPr="00393FD2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SA Family Security Controls Detail, Comment And Summary</w:t>
            </w:r>
          </w:p>
        </w:tc>
        <w:tc>
          <w:tcPr>
            <w:tcW w:w="1252" w:type="dxa"/>
            <w:vAlign w:val="center"/>
          </w:tcPr>
          <w:p w14:paraId="0C688DFC" w14:textId="77777777" w:rsidR="00E82D58" w:rsidRPr="00AB1088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21BAD5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AD52C83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F194B84" w14:textId="77777777" w:rsidR="00E82D58" w:rsidRPr="00393FD2" w:rsidRDefault="00E82D58" w:rsidP="00E82D58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873146C" w14:textId="77777777" w:rsidR="00E82D58" w:rsidRDefault="00E82D58" w:rsidP="00E82D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9DD889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5A4F6D04" w14:textId="5FCB1D05" w:rsidR="00AB1088" w:rsidRDefault="00E82D58" w:rsidP="00AB1088">
      <w:pPr>
        <w:pStyle w:val="Heading1"/>
      </w:pPr>
      <w:bookmarkStart w:id="34" w:name="_Toc199515904"/>
      <w:r>
        <w:lastRenderedPageBreak/>
        <w:t>System and C</w:t>
      </w:r>
      <w:r w:rsidR="00F26326">
        <w:t>ommunications Protection (SC)</w:t>
      </w:r>
      <w:bookmarkEnd w:id="34"/>
    </w:p>
    <w:p w14:paraId="34162AF0" w14:textId="77777777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Family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70D46B9C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17A1606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53ABC00A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7EF333FE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531E9AD9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58274F2C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77152ABD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02159A1D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11C5EAFB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8489D" w14:paraId="59CAEC0D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313B02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B16E75" w14:textId="29341E1A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 System And Communications Protection Policy And Procedures</w:t>
            </w:r>
          </w:p>
        </w:tc>
        <w:tc>
          <w:tcPr>
            <w:tcW w:w="1252" w:type="dxa"/>
            <w:vAlign w:val="center"/>
          </w:tcPr>
          <w:p w14:paraId="00E730DC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4A1DCC" w14:textId="4F738EE1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665E596" w14:textId="1F3D39DD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E25A5ED" w14:textId="0AE18AE3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5B474B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014EE760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CE867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09519C" w14:textId="0999D16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Application Partitioning</w:t>
            </w:r>
          </w:p>
        </w:tc>
        <w:tc>
          <w:tcPr>
            <w:tcW w:w="1252" w:type="dxa"/>
            <w:vAlign w:val="center"/>
          </w:tcPr>
          <w:p w14:paraId="2E8C8100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3DA0BC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A4C2DED" w14:textId="6D0312F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78AD0F0" w14:textId="29FB7090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37E59F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6665C517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0F04A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3225AE" w14:textId="2E1A0E45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Interfaces For Non-Privileged Users</w:t>
            </w:r>
          </w:p>
        </w:tc>
        <w:tc>
          <w:tcPr>
            <w:tcW w:w="1252" w:type="dxa"/>
            <w:vAlign w:val="center"/>
          </w:tcPr>
          <w:p w14:paraId="10DC4D32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8A277E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4519ECAF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0E99BC3C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3AD7084A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331F9BE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46E4C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FC2EBC6" w14:textId="38A22B42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Security Function Isolation</w:t>
            </w:r>
          </w:p>
        </w:tc>
        <w:tc>
          <w:tcPr>
            <w:tcW w:w="1252" w:type="dxa"/>
            <w:vAlign w:val="center"/>
          </w:tcPr>
          <w:p w14:paraId="53DBEA16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B0420F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2E2FACA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78BBD9D7" w14:textId="406253AD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9A111BA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25C1F3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46BA72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76BB21B" w14:textId="1730DF61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Hardware Separation</w:t>
            </w:r>
          </w:p>
        </w:tc>
        <w:tc>
          <w:tcPr>
            <w:tcW w:w="1252" w:type="dxa"/>
            <w:vAlign w:val="center"/>
          </w:tcPr>
          <w:p w14:paraId="599C980A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81967D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717737F6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05AAD08E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050F988D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57D397C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3D4CB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B554CF" w14:textId="00131009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Access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Flow Control Functions</w:t>
            </w:r>
          </w:p>
        </w:tc>
        <w:tc>
          <w:tcPr>
            <w:tcW w:w="1252" w:type="dxa"/>
            <w:vAlign w:val="center"/>
          </w:tcPr>
          <w:p w14:paraId="02836FDB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766D232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E9A6D09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5555A476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51932848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B1EF86C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D08EB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0094A4" w14:textId="2E2D1456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Minimize Nonsecurity Functionality</w:t>
            </w:r>
          </w:p>
        </w:tc>
        <w:tc>
          <w:tcPr>
            <w:tcW w:w="1252" w:type="dxa"/>
            <w:vAlign w:val="center"/>
          </w:tcPr>
          <w:p w14:paraId="6C534951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309E4A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E354C15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4DB49B3E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24B47CA8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65BE698F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8B500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189B160" w14:textId="54E48344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Module Coupling And Cohesiveness</w:t>
            </w:r>
          </w:p>
        </w:tc>
        <w:tc>
          <w:tcPr>
            <w:tcW w:w="1252" w:type="dxa"/>
            <w:vAlign w:val="center"/>
          </w:tcPr>
          <w:p w14:paraId="0A667663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7D86485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39510C4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68B10FDC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6BBA50E6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2BBFF0A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5E13B0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CA1D94E" w14:textId="5133D3C9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Layered Structures</w:t>
            </w:r>
          </w:p>
        </w:tc>
        <w:tc>
          <w:tcPr>
            <w:tcW w:w="1252" w:type="dxa"/>
            <w:vAlign w:val="center"/>
          </w:tcPr>
          <w:p w14:paraId="381A3870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0F3F5E1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A2CA6BD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6E0546A5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5B742BAA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93D158A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B11821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B777B4" w14:textId="2770211B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Information In Shared Resources</w:t>
            </w:r>
          </w:p>
        </w:tc>
        <w:tc>
          <w:tcPr>
            <w:tcW w:w="1252" w:type="dxa"/>
            <w:vAlign w:val="center"/>
          </w:tcPr>
          <w:p w14:paraId="4E7810B4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259AD6" w14:textId="77777777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10B1EE98" w14:textId="13B2D7B6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51AF172" w14:textId="4F0A1EDC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AD6D0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BC931EA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50F252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F6D1007" w14:textId="108C9828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Periods Processing</w:t>
            </w:r>
          </w:p>
        </w:tc>
        <w:tc>
          <w:tcPr>
            <w:tcW w:w="1252" w:type="dxa"/>
            <w:vAlign w:val="center"/>
          </w:tcPr>
          <w:p w14:paraId="360CA706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E7059CA" w14:textId="77777777" w:rsidR="0088489D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57314E3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99321F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C8A2C1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F605650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19AC76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9E11489" w14:textId="1DDBF4C2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Denial Of Service Protection</w:t>
            </w:r>
          </w:p>
        </w:tc>
        <w:tc>
          <w:tcPr>
            <w:tcW w:w="1252" w:type="dxa"/>
            <w:vAlign w:val="center"/>
          </w:tcPr>
          <w:p w14:paraId="3ADD9C3F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2BFDF02" w14:textId="1A498B13" w:rsidR="0088489D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75DB4835" w14:textId="12690E2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86E1C73" w14:textId="6350B520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466A14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71A1A9B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DA08A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89E5D9" w14:textId="61F869AE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Restrict Internal Users</w:t>
            </w:r>
          </w:p>
        </w:tc>
        <w:tc>
          <w:tcPr>
            <w:tcW w:w="1252" w:type="dxa"/>
            <w:vAlign w:val="center"/>
          </w:tcPr>
          <w:p w14:paraId="5F439C1C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C8B5B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1EF00C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8FD6B9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D16755F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6B2CB447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D4BE06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EC23F5" w14:textId="2D0D0287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Excess Capacity / Bandwidth / Redundancy</w:t>
            </w:r>
          </w:p>
        </w:tc>
        <w:tc>
          <w:tcPr>
            <w:tcW w:w="1252" w:type="dxa"/>
            <w:vAlign w:val="center"/>
          </w:tcPr>
          <w:p w14:paraId="682C60B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987504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71FA10A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371D00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0467CC0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53B56F3E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E34B4B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063A43" w14:textId="72797CE8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Detection / Monitoring</w:t>
            </w:r>
          </w:p>
        </w:tc>
        <w:tc>
          <w:tcPr>
            <w:tcW w:w="1252" w:type="dxa"/>
            <w:vAlign w:val="center"/>
          </w:tcPr>
          <w:p w14:paraId="34F5DC08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706E18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E06712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82FA3BC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A93078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0749073D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54BAF4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94F057" w14:textId="17A76AF5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Resource Availability</w:t>
            </w:r>
          </w:p>
        </w:tc>
        <w:tc>
          <w:tcPr>
            <w:tcW w:w="1252" w:type="dxa"/>
            <w:vAlign w:val="center"/>
          </w:tcPr>
          <w:p w14:paraId="4BD5214E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6B962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C6C812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A3A25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597B008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B175A81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7C0F80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F6B6756" w14:textId="39F7CA13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Boundary Protection</w:t>
            </w:r>
          </w:p>
        </w:tc>
        <w:tc>
          <w:tcPr>
            <w:tcW w:w="1252" w:type="dxa"/>
            <w:vAlign w:val="center"/>
          </w:tcPr>
          <w:p w14:paraId="46680CCF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C02E61" w14:textId="7210121E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7BFF62A" w14:textId="6D93F338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A536233" w14:textId="5FE6A1F4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BEB4088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C4D2AA7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3238E4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615E0FB" w14:textId="476A27AD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Access Points</w:t>
            </w:r>
          </w:p>
        </w:tc>
        <w:tc>
          <w:tcPr>
            <w:tcW w:w="1252" w:type="dxa"/>
            <w:vAlign w:val="center"/>
          </w:tcPr>
          <w:p w14:paraId="2064D6F3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796F2F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4F464B1" w14:textId="4E80FDF9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EC7CE84" w14:textId="459C2966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24A6D3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41BE1BC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F3D594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2558108" w14:textId="7CAFCC0D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External Telecommunications Services</w:t>
            </w:r>
          </w:p>
        </w:tc>
        <w:tc>
          <w:tcPr>
            <w:tcW w:w="1252" w:type="dxa"/>
            <w:vAlign w:val="center"/>
          </w:tcPr>
          <w:p w14:paraId="0543E9D3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6DF5E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A8080BB" w14:textId="7F33F7FE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ED75489" w14:textId="07BDD36C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D2D40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D58B283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077FA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BB8AF71" w14:textId="3EC51B3D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Deny By Default/Allow By Exception</w:t>
            </w:r>
          </w:p>
        </w:tc>
        <w:tc>
          <w:tcPr>
            <w:tcW w:w="1252" w:type="dxa"/>
            <w:vAlign w:val="center"/>
          </w:tcPr>
          <w:p w14:paraId="172F3501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9112EA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33659A2" w14:textId="2AB2D039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7198DD2" w14:textId="28EAE51D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A626F67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63369677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0FC61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630531A" w14:textId="403731A4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Prevent Split Tunneling For Remote Devices</w:t>
            </w:r>
          </w:p>
        </w:tc>
        <w:tc>
          <w:tcPr>
            <w:tcW w:w="1252" w:type="dxa"/>
            <w:vAlign w:val="center"/>
          </w:tcPr>
          <w:p w14:paraId="66F0F3FF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4CD588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4C9F32F" w14:textId="20783553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2831822" w14:textId="3EA27556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A41A3D3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562D138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AF91299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4B2D4F" w14:textId="0B010439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Route Traffic To Authenticated Proxy Servers</w:t>
            </w:r>
          </w:p>
        </w:tc>
        <w:tc>
          <w:tcPr>
            <w:tcW w:w="1252" w:type="dxa"/>
            <w:vAlign w:val="center"/>
          </w:tcPr>
          <w:p w14:paraId="2F15EC3E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4D75E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59730F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3EBC04" w14:textId="410BBEFF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5BFAD29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DC14FD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92F7D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3B012C" w14:textId="6C207717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Restrict Threatening Outgoing Communications Traffic</w:t>
            </w:r>
          </w:p>
        </w:tc>
        <w:tc>
          <w:tcPr>
            <w:tcW w:w="1252" w:type="dxa"/>
            <w:vAlign w:val="center"/>
          </w:tcPr>
          <w:p w14:paraId="2BA8B773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2926EA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6ACA9A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8F55E7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835A9D6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3CA22E2C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00FFD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263441A" w14:textId="34D22D38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(10) Prevent Unauthorized Exfiltration</w:t>
            </w:r>
          </w:p>
        </w:tc>
        <w:tc>
          <w:tcPr>
            <w:tcW w:w="1252" w:type="dxa"/>
            <w:vAlign w:val="center"/>
          </w:tcPr>
          <w:p w14:paraId="75387C6C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30A396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496CD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DE1BCC4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8136F51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877214E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B1BC7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0985116" w14:textId="2D4567A2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(11) Restrict Incoming Communications Traffic</w:t>
            </w:r>
          </w:p>
        </w:tc>
        <w:tc>
          <w:tcPr>
            <w:tcW w:w="1252" w:type="dxa"/>
            <w:vAlign w:val="center"/>
          </w:tcPr>
          <w:p w14:paraId="4E6B9ED2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1B8B25D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59F459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A3EA23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FE17CA2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096AC94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B1D6D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E8BC980" w14:textId="6F6772E5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(12) Host Based Protection</w:t>
            </w:r>
          </w:p>
        </w:tc>
        <w:tc>
          <w:tcPr>
            <w:tcW w:w="1252" w:type="dxa"/>
            <w:vAlign w:val="center"/>
          </w:tcPr>
          <w:p w14:paraId="63BE13C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E09C92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76D3C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A767B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E438D76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83A5C8F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5A1270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263EE6B" w14:textId="31FDAB3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(13) – Isolation Of Security Tools/Mechanisms/Support Components</w:t>
            </w:r>
          </w:p>
        </w:tc>
        <w:tc>
          <w:tcPr>
            <w:tcW w:w="1252" w:type="dxa"/>
            <w:vAlign w:val="center"/>
          </w:tcPr>
          <w:p w14:paraId="7EBE70C2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AF8C64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4DB58C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DE8983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F234C7D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40FC2BC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48D346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20C044" w14:textId="2BAE8CF3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(14) Protects Against Unauthorized Physical Connections</w:t>
            </w:r>
          </w:p>
        </w:tc>
        <w:tc>
          <w:tcPr>
            <w:tcW w:w="1252" w:type="dxa"/>
            <w:vAlign w:val="center"/>
          </w:tcPr>
          <w:p w14:paraId="2B7CD0EA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E675D2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6E5BB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C1698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8FB198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E1FD519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1F61D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8FA430F" w14:textId="363F0CCE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(15) Route Privileged Network Accesses</w:t>
            </w:r>
          </w:p>
        </w:tc>
        <w:tc>
          <w:tcPr>
            <w:tcW w:w="1252" w:type="dxa"/>
            <w:vAlign w:val="center"/>
          </w:tcPr>
          <w:p w14:paraId="33EB863E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89D2A9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B638AF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4D6087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20F403A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65AD1413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10346E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5C3C4B7" w14:textId="3BE8013B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(16) Prevent Discovery Of Components / Devices</w:t>
            </w:r>
          </w:p>
        </w:tc>
        <w:tc>
          <w:tcPr>
            <w:tcW w:w="1252" w:type="dxa"/>
            <w:vAlign w:val="center"/>
          </w:tcPr>
          <w:p w14:paraId="125E6E2F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B5C26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F01EF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4E0EE5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424DFDE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8CB68AA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F8ED9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C07202" w14:textId="1E7B19F3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(17) Automated Enforcement Of Protocol Formats</w:t>
            </w:r>
          </w:p>
        </w:tc>
        <w:tc>
          <w:tcPr>
            <w:tcW w:w="1252" w:type="dxa"/>
            <w:vAlign w:val="center"/>
          </w:tcPr>
          <w:p w14:paraId="60E285A0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2D2F3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979B7A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D8898E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C5EB827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2AE1AAA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85BBB00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221D415" w14:textId="3C4198CA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(18) –Fail Secure</w:t>
            </w:r>
          </w:p>
        </w:tc>
        <w:tc>
          <w:tcPr>
            <w:tcW w:w="1252" w:type="dxa"/>
            <w:vAlign w:val="center"/>
          </w:tcPr>
          <w:p w14:paraId="66D1DE60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4D044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1AA3537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C870E0" w14:textId="3B8F5D9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99EF872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B7C0790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3B86DF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5FF81F" w14:textId="003ADD6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(19) Blocks Communication From Non-Organizationally Configured Hosts</w:t>
            </w:r>
          </w:p>
        </w:tc>
        <w:tc>
          <w:tcPr>
            <w:tcW w:w="1252" w:type="dxa"/>
            <w:vAlign w:val="center"/>
          </w:tcPr>
          <w:p w14:paraId="6DBE911B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D19C7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E6C4B0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B876EE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5B5D368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DD6BEA4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F127E2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93FA52" w14:textId="525C646E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(20) Dynamic Isolation / Segregation</w:t>
            </w:r>
          </w:p>
        </w:tc>
        <w:tc>
          <w:tcPr>
            <w:tcW w:w="1252" w:type="dxa"/>
            <w:vAlign w:val="center"/>
          </w:tcPr>
          <w:p w14:paraId="17F6E0F3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2096DA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E481B75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F5257D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5014C3F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FD8709B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8311B2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EB78D8" w14:textId="6D64BFF3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(21) Isolation Of Information System Components</w:t>
            </w:r>
          </w:p>
        </w:tc>
        <w:tc>
          <w:tcPr>
            <w:tcW w:w="1252" w:type="dxa"/>
            <w:vAlign w:val="center"/>
          </w:tcPr>
          <w:p w14:paraId="4A87A97F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17E3B5C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2B82A89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E44BC1D" w14:textId="4D24BEB8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DF15F0E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5DCB027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B79A7D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2904E1" w14:textId="2E5ED170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(22) Separate Subnets For Connecting To Different Security Domains</w:t>
            </w:r>
          </w:p>
        </w:tc>
        <w:tc>
          <w:tcPr>
            <w:tcW w:w="1252" w:type="dxa"/>
            <w:vAlign w:val="center"/>
          </w:tcPr>
          <w:p w14:paraId="31ACE56F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EAA7E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538BEF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D03908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CCB7F3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9268573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EA68DB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6973897" w14:textId="75DA45CB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(23) Disable Sender Feedback On Protocol Validation Failure</w:t>
            </w:r>
          </w:p>
        </w:tc>
        <w:tc>
          <w:tcPr>
            <w:tcW w:w="1252" w:type="dxa"/>
            <w:vAlign w:val="center"/>
          </w:tcPr>
          <w:p w14:paraId="4262B88B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04E957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1C908C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863124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BC2543C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597A694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F7725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9EA6799" w14:textId="55DE705A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Transmission Confidentiality And Integrity</w:t>
            </w:r>
          </w:p>
        </w:tc>
        <w:tc>
          <w:tcPr>
            <w:tcW w:w="1252" w:type="dxa"/>
            <w:vAlign w:val="center"/>
          </w:tcPr>
          <w:p w14:paraId="509512F3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204E13A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412598" w14:textId="51891ECF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E4C028D" w14:textId="146FDD8B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50AACE5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B3B78B7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25A7EF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C5ECED" w14:textId="4392F21A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Cryptographic Or Alternate Physical Protection</w:t>
            </w:r>
          </w:p>
        </w:tc>
        <w:tc>
          <w:tcPr>
            <w:tcW w:w="1252" w:type="dxa"/>
            <w:vAlign w:val="center"/>
          </w:tcPr>
          <w:p w14:paraId="081F0B1B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9F9B77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0033F5" w14:textId="775E9F51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ED63523" w14:textId="0412D865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AC17893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00F966D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9BC71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A318CA2" w14:textId="110AA439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Pre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Post Transmission Handling</w:t>
            </w:r>
          </w:p>
        </w:tc>
        <w:tc>
          <w:tcPr>
            <w:tcW w:w="1252" w:type="dxa"/>
            <w:vAlign w:val="center"/>
          </w:tcPr>
          <w:p w14:paraId="79ECDD11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EE9DA8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C7212F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F4F3D7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DF6CC7D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D1F27D7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F65EEB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8445E4" w14:textId="4F481CF3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Cryptographic Protection For Message Externals</w:t>
            </w:r>
          </w:p>
        </w:tc>
        <w:tc>
          <w:tcPr>
            <w:tcW w:w="1252" w:type="dxa"/>
            <w:vAlign w:val="center"/>
          </w:tcPr>
          <w:p w14:paraId="3179FA05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79628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C52D7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D6EA51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8C15D25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9B58922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13FCF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DBB7D7" w14:textId="645AA6C8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Conceal / Randomize Communications</w:t>
            </w:r>
          </w:p>
        </w:tc>
        <w:tc>
          <w:tcPr>
            <w:tcW w:w="1252" w:type="dxa"/>
            <w:vAlign w:val="center"/>
          </w:tcPr>
          <w:p w14:paraId="3E288A79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45515D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343A7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1B4B5A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CA8FB18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CB40949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B80266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E4E43B1" w14:textId="31D50339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SC-10 Network Disconnect</w:t>
            </w:r>
          </w:p>
        </w:tc>
        <w:tc>
          <w:tcPr>
            <w:tcW w:w="1252" w:type="dxa"/>
            <w:vAlign w:val="center"/>
          </w:tcPr>
          <w:p w14:paraId="6B87A3F5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DA9D2D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70B0822" w14:textId="53E9630B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D43BB65" w14:textId="3B8985D2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A78F0A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96D9B5F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08E8C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D7019E" w14:textId="1CEE486E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SC-11 Trusted Path</w:t>
            </w:r>
          </w:p>
        </w:tc>
        <w:tc>
          <w:tcPr>
            <w:tcW w:w="1252" w:type="dxa"/>
            <w:vAlign w:val="center"/>
          </w:tcPr>
          <w:p w14:paraId="3565F6BF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3B7C9E4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CC8F4C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462BAE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AA7FBA3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066A76BC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260A0D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0080279" w14:textId="3D59D141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Logical Isolation</w:t>
            </w:r>
          </w:p>
        </w:tc>
        <w:tc>
          <w:tcPr>
            <w:tcW w:w="1252" w:type="dxa"/>
            <w:vAlign w:val="center"/>
          </w:tcPr>
          <w:p w14:paraId="3E539AAC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8619399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6829A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111BF2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0E042AC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2FB708A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DC9916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8DB39F6" w14:textId="33194310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SC-12 Cryptographic Key Establishment And Management</w:t>
            </w:r>
          </w:p>
        </w:tc>
        <w:tc>
          <w:tcPr>
            <w:tcW w:w="1252" w:type="dxa"/>
            <w:vAlign w:val="center"/>
          </w:tcPr>
          <w:p w14:paraId="3D4B78A5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3602976" w14:textId="6B2E8A10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B234D56" w14:textId="73736C10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45AC24B" w14:textId="2E05A35D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8DCA038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8FB83D6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44DE39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A0E16FB" w14:textId="53FD632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Availability</w:t>
            </w:r>
          </w:p>
        </w:tc>
        <w:tc>
          <w:tcPr>
            <w:tcW w:w="1252" w:type="dxa"/>
            <w:vAlign w:val="center"/>
          </w:tcPr>
          <w:p w14:paraId="09949924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C3BA9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DA1BC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67A057" w14:textId="3AD2F5FD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F7F12A7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671B2A8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233470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B9F72BE" w14:textId="12DFA2C9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SC-12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–Symmetric Keys</w:t>
            </w:r>
          </w:p>
        </w:tc>
        <w:tc>
          <w:tcPr>
            <w:tcW w:w="1252" w:type="dxa"/>
            <w:vAlign w:val="center"/>
          </w:tcPr>
          <w:p w14:paraId="0F01DCDC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582A4B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F69EB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3335A8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423A4AF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01510647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44366A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C6F043" w14:textId="1C6A838C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Asymmetric Keys</w:t>
            </w:r>
          </w:p>
        </w:tc>
        <w:tc>
          <w:tcPr>
            <w:tcW w:w="1252" w:type="dxa"/>
            <w:vAlign w:val="center"/>
          </w:tcPr>
          <w:p w14:paraId="12FC0605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7FB2D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2FC2DA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F705A2C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4404984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B6519D3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8CCA6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3D4A4E" w14:textId="009C8554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SC-15 Collaborative Computing Devices</w:t>
            </w:r>
          </w:p>
        </w:tc>
        <w:tc>
          <w:tcPr>
            <w:tcW w:w="1252" w:type="dxa"/>
            <w:vAlign w:val="center"/>
          </w:tcPr>
          <w:p w14:paraId="1A583C00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6027F2D" w14:textId="0FB39A8C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8D5BD82" w14:textId="783C94B8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AD40E19" w14:textId="47225476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42DC82C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06233333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34D47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EC8743C" w14:textId="0F6FCFA5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Physical Disconnect</w:t>
            </w:r>
          </w:p>
        </w:tc>
        <w:tc>
          <w:tcPr>
            <w:tcW w:w="1252" w:type="dxa"/>
            <w:vAlign w:val="center"/>
          </w:tcPr>
          <w:p w14:paraId="4B1FFDCF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58CA2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A4F75A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56293A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C7B97A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071B6954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83D780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BEF12B4" w14:textId="41A46181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Disabling / Removal In Secure Work Areas</w:t>
            </w:r>
          </w:p>
        </w:tc>
        <w:tc>
          <w:tcPr>
            <w:tcW w:w="1252" w:type="dxa"/>
            <w:vAlign w:val="center"/>
          </w:tcPr>
          <w:p w14:paraId="1DAD6EFD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87B375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DFC574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4AD65D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B278B65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6C51539F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9B7CC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B0FD769" w14:textId="0701FB44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Explicitly Indicate Current Participants</w:t>
            </w:r>
          </w:p>
        </w:tc>
        <w:tc>
          <w:tcPr>
            <w:tcW w:w="1252" w:type="dxa"/>
            <w:vAlign w:val="center"/>
          </w:tcPr>
          <w:p w14:paraId="19C79231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401A6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408DA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D87CD2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DD76BDA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020717D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6C45E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FC19EFA" w14:textId="37AE9A9B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SC-16 Transmission Of Security Attributes</w:t>
            </w:r>
          </w:p>
        </w:tc>
        <w:tc>
          <w:tcPr>
            <w:tcW w:w="1252" w:type="dxa"/>
            <w:vAlign w:val="center"/>
          </w:tcPr>
          <w:p w14:paraId="71FCDFA4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1C9C54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DA5FED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42E13B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B60666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747E4CD8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F013F4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DE6156F" w14:textId="2C56E804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Integrity Validation</w:t>
            </w:r>
          </w:p>
        </w:tc>
        <w:tc>
          <w:tcPr>
            <w:tcW w:w="1252" w:type="dxa"/>
            <w:vAlign w:val="center"/>
          </w:tcPr>
          <w:p w14:paraId="6ED12075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D7203D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FCA80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C7665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9AE083A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42BCF6D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253BE2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1B3A514" w14:textId="5FC1588B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SC-17 Public Key Infrastructure Certificates</w:t>
            </w:r>
          </w:p>
        </w:tc>
        <w:tc>
          <w:tcPr>
            <w:tcW w:w="1252" w:type="dxa"/>
            <w:vAlign w:val="center"/>
          </w:tcPr>
          <w:p w14:paraId="43D0DD37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C35581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B41D7D" w14:textId="176EC56F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6DC2645" w14:textId="0F98ED3F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6B4E115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05738C1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D158D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54B2FD0" w14:textId="1D29103E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SC-18 Mobile Code</w:t>
            </w:r>
          </w:p>
        </w:tc>
        <w:tc>
          <w:tcPr>
            <w:tcW w:w="1252" w:type="dxa"/>
            <w:vAlign w:val="center"/>
          </w:tcPr>
          <w:p w14:paraId="70761F5E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9E4D0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FF38A7" w14:textId="4B60E2FB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F2D306A" w14:textId="5EF08376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3A732DE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3DA7A87F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760F9A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E577E39" w14:textId="63F7F6B6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Identify Unacceptable Code / Take Corrective Actions</w:t>
            </w:r>
          </w:p>
        </w:tc>
        <w:tc>
          <w:tcPr>
            <w:tcW w:w="1252" w:type="dxa"/>
            <w:vAlign w:val="center"/>
          </w:tcPr>
          <w:p w14:paraId="5D922DD7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BF588D7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58F83F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DC7394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EC633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43A49B9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FA744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44BCCA4" w14:textId="0B2B278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Acquisition / Development / Use</w:t>
            </w:r>
          </w:p>
        </w:tc>
        <w:tc>
          <w:tcPr>
            <w:tcW w:w="1252" w:type="dxa"/>
            <w:vAlign w:val="center"/>
          </w:tcPr>
          <w:p w14:paraId="5AF68B4A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F4A7C4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78FC82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1FE57C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5799448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303781D5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B8D41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4AE88F1" w14:textId="5C7CA48A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Prevent Downloading / Execution</w:t>
            </w:r>
          </w:p>
        </w:tc>
        <w:tc>
          <w:tcPr>
            <w:tcW w:w="1252" w:type="dxa"/>
            <w:vAlign w:val="center"/>
          </w:tcPr>
          <w:p w14:paraId="66C88407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7DF1C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B08AE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ECE6BB4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006CEC7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0A2A50D9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8A4B4B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1B6CFAB" w14:textId="146C465D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Prevent Automatic Execution</w:t>
            </w:r>
          </w:p>
        </w:tc>
        <w:tc>
          <w:tcPr>
            <w:tcW w:w="1252" w:type="dxa"/>
            <w:vAlign w:val="center"/>
          </w:tcPr>
          <w:p w14:paraId="2D498327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39333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56E290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E28FB5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53EED8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B704908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E2E8F5D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3EC6E4" w14:textId="2DAE90FF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Allow Execution Only In Confined Environments</w:t>
            </w:r>
          </w:p>
        </w:tc>
        <w:tc>
          <w:tcPr>
            <w:tcW w:w="1252" w:type="dxa"/>
            <w:vAlign w:val="center"/>
          </w:tcPr>
          <w:p w14:paraId="7260E614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7718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7AD681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C83EEE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C6FE350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D92E5D0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C939B9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5C3EA2F" w14:textId="27871F40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SC-19 Voice Over Internet Protocol</w:t>
            </w:r>
          </w:p>
        </w:tc>
        <w:tc>
          <w:tcPr>
            <w:tcW w:w="1252" w:type="dxa"/>
            <w:vAlign w:val="center"/>
          </w:tcPr>
          <w:p w14:paraId="57FBF380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B95AF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CE31A3C" w14:textId="05C6A70E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F72304F" w14:textId="31037E88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AB42F99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A404BC1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D718C2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0DD987A" w14:textId="7FA6ED32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SC-20 Secure Name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/Address Resolution Service (Authoritative Source)</w:t>
            </w:r>
          </w:p>
        </w:tc>
        <w:tc>
          <w:tcPr>
            <w:tcW w:w="1252" w:type="dxa"/>
            <w:vAlign w:val="center"/>
          </w:tcPr>
          <w:p w14:paraId="302F5D8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2402C0" w14:textId="41E69F4F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48A3926" w14:textId="477A7530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5BF1F87" w14:textId="3FEE83F6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02944C6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4CD42D9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D4418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7E25294" w14:textId="218A4CC2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Data Origin / Integrity</w:t>
            </w:r>
          </w:p>
        </w:tc>
        <w:tc>
          <w:tcPr>
            <w:tcW w:w="1252" w:type="dxa"/>
            <w:vAlign w:val="center"/>
          </w:tcPr>
          <w:p w14:paraId="1086A147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7E5EC6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AAAC31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40B58D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25C2A3D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4463145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F6EEB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A31C113" w14:textId="63DCD6AE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SC-21 Secure Name/Address Resolution Service (Recursive Or Caching Resolver)</w:t>
            </w:r>
          </w:p>
        </w:tc>
        <w:tc>
          <w:tcPr>
            <w:tcW w:w="1252" w:type="dxa"/>
            <w:vAlign w:val="center"/>
          </w:tcPr>
          <w:p w14:paraId="31C8A56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7E66C3" w14:textId="2A24B2A8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1393AD5" w14:textId="5CE6A64E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B92B7C0" w14:textId="1786DEEC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6A00756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B6E3588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8F5A7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58EC733" w14:textId="3E086013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SC-22 Architecture And Provisioning For Name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/Address Resolution Service</w:t>
            </w:r>
          </w:p>
        </w:tc>
        <w:tc>
          <w:tcPr>
            <w:tcW w:w="1252" w:type="dxa"/>
            <w:vAlign w:val="center"/>
          </w:tcPr>
          <w:p w14:paraId="417CB0F1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9CD6FA" w14:textId="625A7F2F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6F03553" w14:textId="44CE1673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83A7856" w14:textId="3140149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6274427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1E4F967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B6C5C7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235749" w14:textId="7840EBCF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SC-23 Session Authenticity</w:t>
            </w:r>
          </w:p>
        </w:tc>
        <w:tc>
          <w:tcPr>
            <w:tcW w:w="1252" w:type="dxa"/>
            <w:vAlign w:val="center"/>
          </w:tcPr>
          <w:p w14:paraId="11D84524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E143B5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EF311F" w14:textId="6DA36D1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F3C5F36" w14:textId="319D062A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A1D5224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4C57F1CD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A35BCD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A9A4512" w14:textId="64E42528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Invalidate Session Identifiers At Logout</w:t>
            </w:r>
          </w:p>
        </w:tc>
        <w:tc>
          <w:tcPr>
            <w:tcW w:w="1252" w:type="dxa"/>
            <w:vAlign w:val="center"/>
          </w:tcPr>
          <w:p w14:paraId="7B588985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EA0A62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4141E1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2D2F0A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1664B0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53AC359B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1577AC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40DDD2A" w14:textId="10916509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Unique Session Identifiers With Randomization</w:t>
            </w:r>
          </w:p>
        </w:tc>
        <w:tc>
          <w:tcPr>
            <w:tcW w:w="1252" w:type="dxa"/>
            <w:vAlign w:val="center"/>
          </w:tcPr>
          <w:p w14:paraId="32EA68EE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5C82FA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BD9E90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1CE4C1A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24A33A5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7B17157F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A6DAE7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CCACD05" w14:textId="3FA09170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Allowed Certificate Authorities</w:t>
            </w:r>
          </w:p>
        </w:tc>
        <w:tc>
          <w:tcPr>
            <w:tcW w:w="1252" w:type="dxa"/>
            <w:vAlign w:val="center"/>
          </w:tcPr>
          <w:p w14:paraId="4B27FEB9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863EB1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C3F33D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FB582F1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6D59B4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6917AFF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BB9BC8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F8230B5" w14:textId="46288864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SC-24 Fail In Known State</w:t>
            </w:r>
          </w:p>
        </w:tc>
        <w:tc>
          <w:tcPr>
            <w:tcW w:w="1252" w:type="dxa"/>
            <w:vAlign w:val="center"/>
          </w:tcPr>
          <w:p w14:paraId="609342EE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C7B80A0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9023DA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0362F0" w14:textId="1C0532A1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AF79164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1B9EE33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4E60E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4E832E5" w14:textId="24F3E828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SC-24 Fail In Known State</w:t>
            </w:r>
          </w:p>
        </w:tc>
        <w:tc>
          <w:tcPr>
            <w:tcW w:w="1252" w:type="dxa"/>
            <w:vAlign w:val="center"/>
          </w:tcPr>
          <w:p w14:paraId="5AF53EC7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762BF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825EA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975188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C3B15A3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0A609BE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2E7292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1EE24F3" w14:textId="3CD092B1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SC-25 Thin Nodes</w:t>
            </w:r>
          </w:p>
        </w:tc>
        <w:tc>
          <w:tcPr>
            <w:tcW w:w="1252" w:type="dxa"/>
            <w:vAlign w:val="center"/>
          </w:tcPr>
          <w:p w14:paraId="580C7D4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22F087F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165EC1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E1E32A7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89E86A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5026755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1C8A5BC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98AD9B0" w14:textId="6E700C67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SC-26 Honeypots</w:t>
            </w:r>
          </w:p>
        </w:tc>
        <w:tc>
          <w:tcPr>
            <w:tcW w:w="1252" w:type="dxa"/>
            <w:vAlign w:val="center"/>
          </w:tcPr>
          <w:p w14:paraId="5ECE1E36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69DF6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CAC277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372F12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B9A0E61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2974C75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CE23D4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413AA9" w14:textId="415CEA7D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SC-27 Platform-Independent Applications</w:t>
            </w:r>
          </w:p>
        </w:tc>
        <w:tc>
          <w:tcPr>
            <w:tcW w:w="1252" w:type="dxa"/>
            <w:vAlign w:val="center"/>
          </w:tcPr>
          <w:p w14:paraId="2574132D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107E8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0D24747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05209F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5C14595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5B12210D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8F196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8CEFB9A" w14:textId="618AC969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SC-28 Protection Of Information At Rest</w:t>
            </w:r>
          </w:p>
        </w:tc>
        <w:tc>
          <w:tcPr>
            <w:tcW w:w="1252" w:type="dxa"/>
            <w:vAlign w:val="center"/>
          </w:tcPr>
          <w:p w14:paraId="37974C11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4DEB1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408CB3" w14:textId="245DAB3F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1628379" w14:textId="387F4B28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B5A87A1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3D3A6266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AFFD4C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391EC6B" w14:textId="03DDC61D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Cryptographic Protection</w:t>
            </w:r>
          </w:p>
        </w:tc>
        <w:tc>
          <w:tcPr>
            <w:tcW w:w="1252" w:type="dxa"/>
            <w:vAlign w:val="center"/>
          </w:tcPr>
          <w:p w14:paraId="4027ABE6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FA671A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52346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5B112B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5287C6E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6E42DED6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C008F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2409E1" w14:textId="166BA25E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Off-Line Storage</w:t>
            </w:r>
          </w:p>
        </w:tc>
        <w:tc>
          <w:tcPr>
            <w:tcW w:w="1252" w:type="dxa"/>
            <w:vAlign w:val="center"/>
          </w:tcPr>
          <w:p w14:paraId="189BA7AD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67C4E6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9D8728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FAE65D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08660F7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FFE199B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F334A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93802ED" w14:textId="72291703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SC-29 Heterogeneity</w:t>
            </w:r>
          </w:p>
        </w:tc>
        <w:tc>
          <w:tcPr>
            <w:tcW w:w="1252" w:type="dxa"/>
            <w:vAlign w:val="center"/>
          </w:tcPr>
          <w:p w14:paraId="14D4F52C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8CE5FDE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0409B0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988D534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1680E6C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07594661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50D5A1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C471B12" w14:textId="06EDA326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SC-29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Virtualization Techniques</w:t>
            </w:r>
          </w:p>
        </w:tc>
        <w:tc>
          <w:tcPr>
            <w:tcW w:w="1252" w:type="dxa"/>
            <w:vAlign w:val="center"/>
          </w:tcPr>
          <w:p w14:paraId="4EE66A23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82B06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8B7657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EBD8471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78EAB96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A939A73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85DFE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5ECAC04" w14:textId="1B99060C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SC-30 – Concealment And Misdirection</w:t>
            </w:r>
          </w:p>
        </w:tc>
        <w:tc>
          <w:tcPr>
            <w:tcW w:w="1252" w:type="dxa"/>
            <w:vAlign w:val="center"/>
          </w:tcPr>
          <w:p w14:paraId="038FE747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A84FC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088B7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8DAFA5F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3C3D372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FD9CC48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05051D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BA1F6B6" w14:textId="017EA660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Randomness</w:t>
            </w:r>
          </w:p>
        </w:tc>
        <w:tc>
          <w:tcPr>
            <w:tcW w:w="1252" w:type="dxa"/>
            <w:vAlign w:val="center"/>
          </w:tcPr>
          <w:p w14:paraId="1F828168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AB2BB9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B95A3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AC682C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C9449A3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CB6393F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10B80F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1606C23" w14:textId="75BF11B5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Change Processing / Storage Locations</w:t>
            </w:r>
          </w:p>
        </w:tc>
        <w:tc>
          <w:tcPr>
            <w:tcW w:w="1252" w:type="dxa"/>
            <w:vAlign w:val="center"/>
          </w:tcPr>
          <w:p w14:paraId="0B2148B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EF71B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AE96BA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7D3525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10A8C54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486A670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DD464F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31E751" w14:textId="5CABE596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Misleading Information</w:t>
            </w:r>
          </w:p>
        </w:tc>
        <w:tc>
          <w:tcPr>
            <w:tcW w:w="1252" w:type="dxa"/>
            <w:vAlign w:val="center"/>
          </w:tcPr>
          <w:p w14:paraId="3D83DFE0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73058DD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4CDCA8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5DECE3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F9A10E4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5F626988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C12E2D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B95512F" w14:textId="5D777D3E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Concealment Of System Components</w:t>
            </w:r>
          </w:p>
        </w:tc>
        <w:tc>
          <w:tcPr>
            <w:tcW w:w="1252" w:type="dxa"/>
            <w:vAlign w:val="center"/>
          </w:tcPr>
          <w:p w14:paraId="0A585451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A74B8A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09DC1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F4DABB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1C2206B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0DA71C12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AA9D7C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0C8D76C" w14:textId="5EEC8B1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SC-31 Covert Channel Analysis</w:t>
            </w:r>
          </w:p>
        </w:tc>
        <w:tc>
          <w:tcPr>
            <w:tcW w:w="1252" w:type="dxa"/>
            <w:vAlign w:val="center"/>
          </w:tcPr>
          <w:p w14:paraId="73FD1F0D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09D273D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7F73031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100AA4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1907361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6800AC4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07638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88284E4" w14:textId="1929CBC2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Test Covert Channels For Exploitability</w:t>
            </w:r>
          </w:p>
        </w:tc>
        <w:tc>
          <w:tcPr>
            <w:tcW w:w="1252" w:type="dxa"/>
            <w:vAlign w:val="center"/>
          </w:tcPr>
          <w:p w14:paraId="5230FDE9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C89C0BE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BB3FE7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3369D2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1370322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81EFC5D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60F27D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E43A037" w14:textId="47C453FA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Maximum Bandwidth</w:t>
            </w:r>
          </w:p>
        </w:tc>
        <w:tc>
          <w:tcPr>
            <w:tcW w:w="1252" w:type="dxa"/>
            <w:vAlign w:val="center"/>
          </w:tcPr>
          <w:p w14:paraId="63665317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8E95E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418FAF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D606C8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2F9975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6F073F66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567DE7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CCF9158" w14:textId="0418188E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SC-31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Measure Bandwidth In Operational Environments</w:t>
            </w:r>
          </w:p>
        </w:tc>
        <w:tc>
          <w:tcPr>
            <w:tcW w:w="1252" w:type="dxa"/>
            <w:vAlign w:val="center"/>
          </w:tcPr>
          <w:p w14:paraId="0207A355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11967E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C75CD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E4127E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4A5930D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4017F81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018351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BBA0FDE" w14:textId="38853A66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SC-32 Information System Partitioning</w:t>
            </w:r>
          </w:p>
        </w:tc>
        <w:tc>
          <w:tcPr>
            <w:tcW w:w="1252" w:type="dxa"/>
            <w:vAlign w:val="center"/>
          </w:tcPr>
          <w:p w14:paraId="2BFFA74B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9C1B47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346F3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19AE60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E783121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5783B61C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18BDB8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D70B1B7" w14:textId="72EE358C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SC-34 Non-Modifiable Executable Programs</w:t>
            </w:r>
          </w:p>
        </w:tc>
        <w:tc>
          <w:tcPr>
            <w:tcW w:w="1252" w:type="dxa"/>
            <w:vAlign w:val="center"/>
          </w:tcPr>
          <w:p w14:paraId="275E88C2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0B134B1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93F6FA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1ABFF9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E79F39D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FF2CEC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32F52D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2F4A15B" w14:textId="10F32EF7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No Writable Storage</w:t>
            </w:r>
          </w:p>
        </w:tc>
        <w:tc>
          <w:tcPr>
            <w:tcW w:w="1252" w:type="dxa"/>
            <w:vAlign w:val="center"/>
          </w:tcPr>
          <w:p w14:paraId="3DDEEA03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BC459A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6AFDFA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23621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C77833F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0FC4DBA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94E386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D74EF1" w14:textId="3A3E9736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Integrity Protection / Read-Only Media</w:t>
            </w:r>
          </w:p>
        </w:tc>
        <w:tc>
          <w:tcPr>
            <w:tcW w:w="1252" w:type="dxa"/>
            <w:vAlign w:val="center"/>
          </w:tcPr>
          <w:p w14:paraId="56FC46DF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737B241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EBE27E7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00D9CE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549883D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728E94C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7C8B7D9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41D95F" w14:textId="378AD2B7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Hardware-Based Protection</w:t>
            </w:r>
          </w:p>
        </w:tc>
        <w:tc>
          <w:tcPr>
            <w:tcW w:w="1252" w:type="dxa"/>
            <w:vAlign w:val="center"/>
          </w:tcPr>
          <w:p w14:paraId="2B3CEDAD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B76C95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7179B2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FA7DAA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57BBDB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36391C15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3AC0A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FE3F35" w14:textId="47F72134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SC-35 Honeyclients</w:t>
            </w:r>
          </w:p>
        </w:tc>
        <w:tc>
          <w:tcPr>
            <w:tcW w:w="1252" w:type="dxa"/>
            <w:vAlign w:val="center"/>
          </w:tcPr>
          <w:p w14:paraId="62CB9AFC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05A15F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B0C7B9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8EE7E5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0729133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39C10EA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2B609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3256124" w14:textId="0541A366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SC-36 Distributed Processing And Storage</w:t>
            </w:r>
          </w:p>
        </w:tc>
        <w:tc>
          <w:tcPr>
            <w:tcW w:w="1252" w:type="dxa"/>
            <w:vAlign w:val="center"/>
          </w:tcPr>
          <w:p w14:paraId="1C0C6537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293BF3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1C028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29951C0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EE21DC0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A6CFCB1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4E4682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97D67D4" w14:textId="6226C780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Polling Techniques</w:t>
            </w:r>
          </w:p>
        </w:tc>
        <w:tc>
          <w:tcPr>
            <w:tcW w:w="1252" w:type="dxa"/>
            <w:vAlign w:val="center"/>
          </w:tcPr>
          <w:p w14:paraId="0B0515EC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26B368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0BD913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378F585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26FE9E7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090958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ED6398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12B8F4" w14:textId="15C4D0E2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SC-37 Out-Of-Band Channels</w:t>
            </w:r>
          </w:p>
        </w:tc>
        <w:tc>
          <w:tcPr>
            <w:tcW w:w="1252" w:type="dxa"/>
            <w:vAlign w:val="center"/>
          </w:tcPr>
          <w:p w14:paraId="584E3059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A199A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49074E9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4E1CEEF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5CC7AD3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6337CC97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3CA049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8DDFA8B" w14:textId="6EB0B257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Ensure Delivery / Transmission</w:t>
            </w:r>
          </w:p>
        </w:tc>
        <w:tc>
          <w:tcPr>
            <w:tcW w:w="1252" w:type="dxa"/>
            <w:vAlign w:val="center"/>
          </w:tcPr>
          <w:p w14:paraId="66E1812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424D37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3D25B3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8015F82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B9EFF7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FBE33A1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51DCCE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34B1E3A" w14:textId="5ECF744A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SC-38 Operations Security</w:t>
            </w:r>
          </w:p>
        </w:tc>
        <w:tc>
          <w:tcPr>
            <w:tcW w:w="1252" w:type="dxa"/>
            <w:vAlign w:val="center"/>
          </w:tcPr>
          <w:p w14:paraId="63D35C27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83302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DAA51A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3FCAFFC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FF832B5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15C440ED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6B9C96E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715FF9" w14:textId="24FB7EEB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SC-39 Process Isolation</w:t>
            </w:r>
          </w:p>
        </w:tc>
        <w:tc>
          <w:tcPr>
            <w:tcW w:w="1252" w:type="dxa"/>
            <w:vAlign w:val="center"/>
          </w:tcPr>
          <w:p w14:paraId="687B9338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CBBB49" w14:textId="5F40C766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0DDCC799" w14:textId="532E7F93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9E1F785" w14:textId="39E11D58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CE19956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E289580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4175B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34CCA37" w14:textId="15FC0EE4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Hardware Separation</w:t>
            </w:r>
          </w:p>
        </w:tc>
        <w:tc>
          <w:tcPr>
            <w:tcW w:w="1252" w:type="dxa"/>
            <w:vAlign w:val="center"/>
          </w:tcPr>
          <w:p w14:paraId="53F65B53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D1A5399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05E341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AEC2A2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11AD9F7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28DAF6B0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8A93C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A54749E" w14:textId="73367528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SC-39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Thread Isolation</w:t>
            </w:r>
          </w:p>
        </w:tc>
        <w:tc>
          <w:tcPr>
            <w:tcW w:w="1252" w:type="dxa"/>
            <w:vAlign w:val="center"/>
          </w:tcPr>
          <w:p w14:paraId="050A88C6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2DD05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89DC30F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7511E85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E0CB725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220F96EF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F869FB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D069547" w14:textId="4B1E08D2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SC-40 Wireless Link Protection</w:t>
            </w:r>
          </w:p>
        </w:tc>
        <w:tc>
          <w:tcPr>
            <w:tcW w:w="1252" w:type="dxa"/>
            <w:vAlign w:val="center"/>
          </w:tcPr>
          <w:p w14:paraId="1099AF7E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2EE416C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50C57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AB4626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52F48FB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F3FC4C8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78B127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30F9D6" w14:textId="4C6D1AE0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Electromagnetic Interference</w:t>
            </w:r>
          </w:p>
        </w:tc>
        <w:tc>
          <w:tcPr>
            <w:tcW w:w="1252" w:type="dxa"/>
            <w:vAlign w:val="center"/>
          </w:tcPr>
          <w:p w14:paraId="69ED6A52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14B4FD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7028A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ED440DF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FC97950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D9A9B83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D01D83A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D10FCC" w14:textId="6F4CCA0D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Reduce Detection Potential</w:t>
            </w:r>
          </w:p>
        </w:tc>
        <w:tc>
          <w:tcPr>
            <w:tcW w:w="1252" w:type="dxa"/>
            <w:vAlign w:val="center"/>
          </w:tcPr>
          <w:p w14:paraId="2157E013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3C000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FD9350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AD4216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11B6B2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33CF585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DF8913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E9055E" w14:textId="14A3D5AC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Imitative Or Manipulative Communications Deception</w:t>
            </w:r>
          </w:p>
        </w:tc>
        <w:tc>
          <w:tcPr>
            <w:tcW w:w="1252" w:type="dxa"/>
            <w:vAlign w:val="center"/>
          </w:tcPr>
          <w:p w14:paraId="1D7F94B5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78A804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9D2672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7CB80B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515752D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16FB5FE5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47EEE5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A49078" w14:textId="449A930E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Signal Parameter Identification</w:t>
            </w:r>
          </w:p>
        </w:tc>
        <w:tc>
          <w:tcPr>
            <w:tcW w:w="1252" w:type="dxa"/>
            <w:vAlign w:val="center"/>
          </w:tcPr>
          <w:p w14:paraId="54473E28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287A51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7E963F2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FAC11A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2F2716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408CE95C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4B4132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B4F4396" w14:textId="78E14C4E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SC-41 Port And I/O Device Access</w:t>
            </w:r>
          </w:p>
        </w:tc>
        <w:tc>
          <w:tcPr>
            <w:tcW w:w="1252" w:type="dxa"/>
            <w:vAlign w:val="center"/>
          </w:tcPr>
          <w:p w14:paraId="0AE0C6D5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C389E16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315A17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FE0F6A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4642283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5A17EBF6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0FB7AA0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A9C2717" w14:textId="62C414E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SC-42 Sensor Capability And Data</w:t>
            </w:r>
          </w:p>
        </w:tc>
        <w:tc>
          <w:tcPr>
            <w:tcW w:w="1252" w:type="dxa"/>
            <w:vAlign w:val="center"/>
          </w:tcPr>
          <w:p w14:paraId="13947B78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51637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761A0E6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7667B23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18EB08E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582A7BDA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05E621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45A640D" w14:textId="70DE4EDB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Reporting To Authorized Individuals Or Roles</w:t>
            </w:r>
          </w:p>
        </w:tc>
        <w:tc>
          <w:tcPr>
            <w:tcW w:w="1252" w:type="dxa"/>
            <w:vAlign w:val="center"/>
          </w:tcPr>
          <w:p w14:paraId="4ABD4A12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ACF7E6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31753C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56B58A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23436E2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75D4D446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BE5194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14C7129" w14:textId="00E080A9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Authorized Use</w:t>
            </w:r>
          </w:p>
        </w:tc>
        <w:tc>
          <w:tcPr>
            <w:tcW w:w="1252" w:type="dxa"/>
            <w:vAlign w:val="center"/>
          </w:tcPr>
          <w:p w14:paraId="3C9DF5EE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F0829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FCF314D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AA32B4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0BFB6CF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5F449155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554C9F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69463C" w14:textId="6488577F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Prohibit Use Of Devices</w:t>
            </w:r>
          </w:p>
        </w:tc>
        <w:tc>
          <w:tcPr>
            <w:tcW w:w="1252" w:type="dxa"/>
            <w:vAlign w:val="center"/>
          </w:tcPr>
          <w:p w14:paraId="78B8106F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85B6BB5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63FE27B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BE07FD3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E946DC9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3AE957CF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3A595C6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26F8307" w14:textId="24DA723F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SC-43 Usage Restrictions</w:t>
            </w:r>
          </w:p>
        </w:tc>
        <w:tc>
          <w:tcPr>
            <w:tcW w:w="1252" w:type="dxa"/>
            <w:vAlign w:val="center"/>
          </w:tcPr>
          <w:p w14:paraId="1B0282EE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A65A0B4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7D2F4BB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3036D85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58D5B03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89D" w14:paraId="74AA5B4E" w14:textId="77777777" w:rsidTr="00C61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88CDCA4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EF98A45" w14:textId="467DB233" w:rsidR="0088489D" w:rsidRPr="00393FD2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SC-44 Detonation Chambers</w:t>
            </w:r>
          </w:p>
        </w:tc>
        <w:tc>
          <w:tcPr>
            <w:tcW w:w="1252" w:type="dxa"/>
            <w:vAlign w:val="center"/>
          </w:tcPr>
          <w:p w14:paraId="563A5B4C" w14:textId="77777777" w:rsidR="0088489D" w:rsidRPr="00AB1088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7CD517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BB40C9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CB130D7" w14:textId="77777777" w:rsidR="0088489D" w:rsidRPr="00393FD2" w:rsidRDefault="0088489D" w:rsidP="0088489D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4AB8F6E" w14:textId="77777777" w:rsidR="0088489D" w:rsidRDefault="0088489D" w:rsidP="0088489D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489D" w14:paraId="5BF0DC7C" w14:textId="77777777" w:rsidTr="00C6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E1BB6B3" w14:textId="77777777" w:rsidR="0088489D" w:rsidRPr="00727621" w:rsidRDefault="0088489D" w:rsidP="0088489D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3C9E82" w14:textId="42477124" w:rsidR="0088489D" w:rsidRPr="00393FD2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SC Family Security Controls Detail, Comment And Summary</w:t>
            </w:r>
          </w:p>
        </w:tc>
        <w:tc>
          <w:tcPr>
            <w:tcW w:w="1252" w:type="dxa"/>
            <w:vAlign w:val="center"/>
          </w:tcPr>
          <w:p w14:paraId="2899C4E2" w14:textId="77777777" w:rsidR="0088489D" w:rsidRPr="00AB1088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E22DBE8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5B29E7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63357E" w14:textId="77777777" w:rsidR="0088489D" w:rsidRPr="00393FD2" w:rsidRDefault="0088489D" w:rsidP="0088489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70813EB" w14:textId="77777777" w:rsidR="0088489D" w:rsidRDefault="0088489D" w:rsidP="0088489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E395E6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6BD51059" w14:textId="04CA22AC" w:rsidR="00AB1088" w:rsidRDefault="0088489D" w:rsidP="00AB1088">
      <w:pPr>
        <w:pStyle w:val="Heading1"/>
      </w:pPr>
      <w:bookmarkStart w:id="35" w:name="_Toc199515905"/>
      <w:r>
        <w:lastRenderedPageBreak/>
        <w:t>System and Information Integrity (SI)</w:t>
      </w:r>
      <w:bookmarkEnd w:id="35"/>
    </w:p>
    <w:p w14:paraId="67E11D9E" w14:textId="77777777" w:rsidR="00AB1088" w:rsidRDefault="00AB1088" w:rsidP="00AB108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Family Control Requirements</w:t>
      </w:r>
    </w:p>
    <w:tbl>
      <w:tblPr>
        <w:tblStyle w:val="ACTTableStyle"/>
        <w:tblW w:w="5000" w:type="pct"/>
        <w:tblLook w:val="04A0" w:firstRow="1" w:lastRow="0" w:firstColumn="1" w:lastColumn="0" w:noHBand="0" w:noVBand="1"/>
      </w:tblPr>
      <w:tblGrid>
        <w:gridCol w:w="803"/>
        <w:gridCol w:w="3914"/>
        <w:gridCol w:w="1252"/>
        <w:gridCol w:w="549"/>
        <w:gridCol w:w="573"/>
        <w:gridCol w:w="592"/>
        <w:gridCol w:w="5267"/>
      </w:tblGrid>
      <w:tr w:rsidR="00AB1088" w14:paraId="7A6670FE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23A16D5" w14:textId="77777777" w:rsidR="00AB1088" w:rsidRDefault="00AB1088" w:rsidP="00E712B4">
            <w:pPr>
              <w:pStyle w:val="TableText"/>
            </w:pPr>
            <w:r>
              <w:t>Index</w:t>
            </w:r>
          </w:p>
        </w:tc>
        <w:tc>
          <w:tcPr>
            <w:tcW w:w="3914" w:type="dxa"/>
          </w:tcPr>
          <w:p w14:paraId="498ABA73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252" w:type="dxa"/>
          </w:tcPr>
          <w:p w14:paraId="6A1FBC25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t>Status</w:t>
            </w:r>
          </w:p>
          <w:p w14:paraId="5E81C6A2" w14:textId="77777777" w:rsidR="00AB1088" w:rsidRP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088">
              <w:rPr>
                <w:sz w:val="14"/>
                <w:szCs w:val="14"/>
              </w:rPr>
              <w:t>(Met, Partial, Not Met, or N/A)</w:t>
            </w:r>
          </w:p>
        </w:tc>
        <w:tc>
          <w:tcPr>
            <w:tcW w:w="549" w:type="dxa"/>
          </w:tcPr>
          <w:p w14:paraId="33AE23F9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573" w:type="dxa"/>
          </w:tcPr>
          <w:p w14:paraId="3AA6C93F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</w:p>
        </w:tc>
        <w:tc>
          <w:tcPr>
            <w:tcW w:w="592" w:type="dxa"/>
          </w:tcPr>
          <w:p w14:paraId="2B833BCC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267" w:type="dxa"/>
          </w:tcPr>
          <w:p w14:paraId="6499C6A4" w14:textId="77777777" w:rsidR="00AB1088" w:rsidRDefault="00AB1088" w:rsidP="00E712B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C0AFB" w14:paraId="6B42107D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709C44C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CBC7365" w14:textId="1CA84946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SI-1 System And Information Integrity Policy And Procedures</w:t>
            </w:r>
          </w:p>
        </w:tc>
        <w:tc>
          <w:tcPr>
            <w:tcW w:w="1252" w:type="dxa"/>
            <w:vAlign w:val="center"/>
          </w:tcPr>
          <w:p w14:paraId="44A3D716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7F4853" w14:textId="7F0FCA22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A06701F" w14:textId="1BCA740A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408122F" w14:textId="40D25682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4AE3C09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3AB81621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07F88D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7B17C7F" w14:textId="604D9FE0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Flaw Remediation</w:t>
            </w:r>
          </w:p>
        </w:tc>
        <w:tc>
          <w:tcPr>
            <w:tcW w:w="1252" w:type="dxa"/>
            <w:vAlign w:val="center"/>
          </w:tcPr>
          <w:p w14:paraId="0F01C631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1D062A" w14:textId="1CFB4EBC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3E825439" w14:textId="70084D86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8E5D5D1" w14:textId="0992F59C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44874DE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22BD2F9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335D3A5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052AC0" w14:textId="65E512BF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Central Management</w:t>
            </w:r>
          </w:p>
        </w:tc>
        <w:tc>
          <w:tcPr>
            <w:tcW w:w="1252" w:type="dxa"/>
            <w:vAlign w:val="center"/>
          </w:tcPr>
          <w:p w14:paraId="7845B800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5B0D74F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C40AD1F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283E3350" w14:textId="200D289E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5434E9D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41CA657C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649708C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A6F9FBF" w14:textId="33DBF936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Flaw Remediation Status</w:t>
            </w:r>
          </w:p>
        </w:tc>
        <w:tc>
          <w:tcPr>
            <w:tcW w:w="1252" w:type="dxa"/>
            <w:vAlign w:val="center"/>
          </w:tcPr>
          <w:p w14:paraId="07504A04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E3436F3" w14:textId="77777777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42CC44C" w14:textId="18F44EDB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64735E0A" w14:textId="6F81F0E9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8EB9BF2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D01EF6B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CA42655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5F4E05" w14:textId="6704142D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Time To Remediate Flaws / Benchmarks For Corrective Actions</w:t>
            </w:r>
          </w:p>
        </w:tc>
        <w:tc>
          <w:tcPr>
            <w:tcW w:w="1252" w:type="dxa"/>
            <w:vAlign w:val="center"/>
          </w:tcPr>
          <w:p w14:paraId="3340BFB4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6072478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6B0F05C1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3A5CA81D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0FAA22B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63C41630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26BDAE4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EB93253" w14:textId="74941842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Automatic Software / Firmware Updates</w:t>
            </w:r>
          </w:p>
        </w:tc>
        <w:tc>
          <w:tcPr>
            <w:tcW w:w="1252" w:type="dxa"/>
            <w:vAlign w:val="center"/>
          </w:tcPr>
          <w:p w14:paraId="71CC574B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73DBA7A" w14:textId="77777777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2627B942" w14:textId="77777777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5CFAD1C5" w14:textId="77777777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1D4E66A2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5E96D20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E7B671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4ED3C9" w14:textId="070C3AB9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Removal Of Previous Versions Of Software / Firmware</w:t>
            </w:r>
          </w:p>
        </w:tc>
        <w:tc>
          <w:tcPr>
            <w:tcW w:w="1252" w:type="dxa"/>
            <w:vAlign w:val="center"/>
          </w:tcPr>
          <w:p w14:paraId="671F8B7A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36AFC5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vAlign w:val="center"/>
          </w:tcPr>
          <w:p w14:paraId="0D01FA5A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dxa"/>
            <w:vAlign w:val="center"/>
          </w:tcPr>
          <w:p w14:paraId="1FEE03BF" w14:textId="77777777" w:rsidR="001C0AFB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7" w:type="dxa"/>
            <w:vAlign w:val="center"/>
          </w:tcPr>
          <w:p w14:paraId="091280F2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4EE91F35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12D64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B34D2A" w14:textId="605F1FC6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Malicious Code Protection</w:t>
            </w:r>
          </w:p>
        </w:tc>
        <w:tc>
          <w:tcPr>
            <w:tcW w:w="1252" w:type="dxa"/>
            <w:vAlign w:val="center"/>
          </w:tcPr>
          <w:p w14:paraId="2AA42943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6CFC37B" w14:textId="3C52E1DF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1B8B4537" w14:textId="52AFF3EA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8EB084D" w14:textId="432D31EC" w:rsidR="001C0AFB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BAA4A16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35D1C9A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35432B4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029C868" w14:textId="161F051B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Central Management</w:t>
            </w:r>
          </w:p>
        </w:tc>
        <w:tc>
          <w:tcPr>
            <w:tcW w:w="1252" w:type="dxa"/>
            <w:vAlign w:val="center"/>
          </w:tcPr>
          <w:p w14:paraId="6DFA0D48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CDC6949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EBFDF2D" w14:textId="3F13A963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1E18A07" w14:textId="705606DD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4790FBB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DF3D3B7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A82B99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89D3D36" w14:textId="5E0DCE73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Automatic Updates</w:t>
            </w:r>
          </w:p>
        </w:tc>
        <w:tc>
          <w:tcPr>
            <w:tcW w:w="1252" w:type="dxa"/>
            <w:vAlign w:val="center"/>
          </w:tcPr>
          <w:p w14:paraId="2342160A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5433C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544C2F" w14:textId="52B5E9BE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2FBABEC" w14:textId="27D5014E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BFF588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57A96F1B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8AB38F1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BB4377C" w14:textId="1A18551F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Updates Only By Privileged Users</w:t>
            </w:r>
          </w:p>
        </w:tc>
        <w:tc>
          <w:tcPr>
            <w:tcW w:w="1252" w:type="dxa"/>
            <w:vAlign w:val="center"/>
          </w:tcPr>
          <w:p w14:paraId="4BC18A41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AE1C357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0FD7B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4D46685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36DD5A1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6770C3B1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CB06FD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7C07C47" w14:textId="6C105496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Testing / Verification</w:t>
            </w:r>
          </w:p>
        </w:tc>
        <w:tc>
          <w:tcPr>
            <w:tcW w:w="1252" w:type="dxa"/>
            <w:vAlign w:val="center"/>
          </w:tcPr>
          <w:p w14:paraId="0E6C8776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495814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68D383E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2B365E3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7587442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0EA8A82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BF958C3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CF3504" w14:textId="60D0653B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Nonsignature-Based Detection</w:t>
            </w:r>
          </w:p>
        </w:tc>
        <w:tc>
          <w:tcPr>
            <w:tcW w:w="1252" w:type="dxa"/>
            <w:vAlign w:val="center"/>
          </w:tcPr>
          <w:p w14:paraId="53319DD0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8019B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A676390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B635C3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DD64A3A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27C38867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73AA84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612E12" w14:textId="13549011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Detect Unauthorized Commands</w:t>
            </w:r>
          </w:p>
        </w:tc>
        <w:tc>
          <w:tcPr>
            <w:tcW w:w="1252" w:type="dxa"/>
            <w:vAlign w:val="center"/>
          </w:tcPr>
          <w:p w14:paraId="11313126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73732A8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B9F252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36240DB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B5F0806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47AF9994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F54B062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EFF8B80" w14:textId="36A3AD04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Authenticate Remote Commands</w:t>
            </w:r>
          </w:p>
        </w:tc>
        <w:tc>
          <w:tcPr>
            <w:tcW w:w="1252" w:type="dxa"/>
            <w:vAlign w:val="center"/>
          </w:tcPr>
          <w:p w14:paraId="4C97768E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AC033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70563A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4CDAAE0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1215B1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2034BF1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56E9FA1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FEEC079" w14:textId="53850011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 (10) Malicious Code Analysis</w:t>
            </w:r>
          </w:p>
        </w:tc>
        <w:tc>
          <w:tcPr>
            <w:tcW w:w="1252" w:type="dxa"/>
            <w:vAlign w:val="center"/>
          </w:tcPr>
          <w:p w14:paraId="655ACBC1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747973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081B6C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B4D01C6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449E5D7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17F1CF67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45FD4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A138E39" w14:textId="32AE5C57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Information System Monitoring</w:t>
            </w:r>
          </w:p>
        </w:tc>
        <w:tc>
          <w:tcPr>
            <w:tcW w:w="1252" w:type="dxa"/>
            <w:vAlign w:val="center"/>
          </w:tcPr>
          <w:p w14:paraId="0B440856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C0086BC" w14:textId="661938BD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B3DBCAD" w14:textId="70A2A145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A7C25A5" w14:textId="2A11C283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7BCFAE4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554EFF33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757BDBD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C16A5B2" w14:textId="52A13BF7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System-Wide Intrusion Detection System</w:t>
            </w:r>
          </w:p>
        </w:tc>
        <w:tc>
          <w:tcPr>
            <w:tcW w:w="1252" w:type="dxa"/>
            <w:vAlign w:val="center"/>
          </w:tcPr>
          <w:p w14:paraId="1BDF73AF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65C821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9BB85B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A065EC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16EDE32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B75B1F5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08BAC6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FF1FC58" w14:textId="3D38B1B6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Tools For Real-Time Analysis</w:t>
            </w:r>
          </w:p>
        </w:tc>
        <w:tc>
          <w:tcPr>
            <w:tcW w:w="1252" w:type="dxa"/>
            <w:vAlign w:val="center"/>
          </w:tcPr>
          <w:p w14:paraId="116AA193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C54391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4BDF03D" w14:textId="43066550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5B6107B" w14:textId="676991DD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54A2FAA0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1CE9591A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2A687D0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9B513B3" w14:textId="3F0C0779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Automated Tool Integration</w:t>
            </w:r>
          </w:p>
        </w:tc>
        <w:tc>
          <w:tcPr>
            <w:tcW w:w="1252" w:type="dxa"/>
            <w:vAlign w:val="center"/>
          </w:tcPr>
          <w:p w14:paraId="22C18B67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60DABEE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89CE8A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2C5280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09D483F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EFD94C5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149EE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620FF07" w14:textId="2141262E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Inbound And Outbound Communications Traffic</w:t>
            </w:r>
          </w:p>
        </w:tc>
        <w:tc>
          <w:tcPr>
            <w:tcW w:w="1252" w:type="dxa"/>
            <w:vAlign w:val="center"/>
          </w:tcPr>
          <w:p w14:paraId="3AE473BA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388BA5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523A6B" w14:textId="5B6279AB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2297EFEB" w14:textId="6BE26F7B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9DBC411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4D97C7F7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837613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D55AE69" w14:textId="52DF2C8A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System-Generated Alerts</w:t>
            </w:r>
          </w:p>
        </w:tc>
        <w:tc>
          <w:tcPr>
            <w:tcW w:w="1252" w:type="dxa"/>
            <w:vAlign w:val="center"/>
          </w:tcPr>
          <w:p w14:paraId="3B10E77C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8D44C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0938F9B" w14:textId="56BC93DB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7F911F0" w14:textId="1B811DB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931FBDB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0532CB3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9FC96A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AFEBF2C" w14:textId="31E696BC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Automated Response To Suspicious Events</w:t>
            </w:r>
          </w:p>
        </w:tc>
        <w:tc>
          <w:tcPr>
            <w:tcW w:w="1252" w:type="dxa"/>
            <w:vAlign w:val="center"/>
          </w:tcPr>
          <w:p w14:paraId="19F8E8C2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D0611FF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ED545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7C8FB8C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4670C64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6B35AC5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594FE0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B5A0E2D" w14:textId="29ADEABE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Testing Of Monitoring Tools</w:t>
            </w:r>
          </w:p>
        </w:tc>
        <w:tc>
          <w:tcPr>
            <w:tcW w:w="1252" w:type="dxa"/>
            <w:vAlign w:val="center"/>
          </w:tcPr>
          <w:p w14:paraId="78DED153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7115C7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14BF5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FDF18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726CDD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7E2560AC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1C4728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0E27AA6" w14:textId="7AFAB12C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(10) Visibility Of Encrypted Communications</w:t>
            </w:r>
          </w:p>
        </w:tc>
        <w:tc>
          <w:tcPr>
            <w:tcW w:w="1252" w:type="dxa"/>
            <w:vAlign w:val="center"/>
          </w:tcPr>
          <w:p w14:paraId="5B87FB79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C725E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5055E4B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9FF1B25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AC12140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7D0CF04F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6DA74CA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BF5E0B" w14:textId="746BF1EB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(11) Analyze Communications Traffic Anomalies</w:t>
            </w:r>
          </w:p>
        </w:tc>
        <w:tc>
          <w:tcPr>
            <w:tcW w:w="1252" w:type="dxa"/>
            <w:vAlign w:val="center"/>
          </w:tcPr>
          <w:p w14:paraId="7987C514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8A07E7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213C6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6162D34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BD1072B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4C6A420F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40C5C4C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93D893B" w14:textId="23751BE8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(12) Automated Alerts</w:t>
            </w:r>
          </w:p>
        </w:tc>
        <w:tc>
          <w:tcPr>
            <w:tcW w:w="1252" w:type="dxa"/>
            <w:vAlign w:val="center"/>
          </w:tcPr>
          <w:p w14:paraId="08C66A10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DFA22F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45DABA9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88F29EB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47E6B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5B7C5D8D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6086816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B8DCD64" w14:textId="4D1DD658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(13) Analyze Traffic / Event Patterns</w:t>
            </w:r>
          </w:p>
        </w:tc>
        <w:tc>
          <w:tcPr>
            <w:tcW w:w="1252" w:type="dxa"/>
            <w:vAlign w:val="center"/>
          </w:tcPr>
          <w:p w14:paraId="7A0D2E0C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AC6F74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03CA0F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0F7E5D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13864B6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1996B33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D4E790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685DE62" w14:textId="75B246BC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(14) Wireless Intrusion Detection</w:t>
            </w:r>
          </w:p>
        </w:tc>
        <w:tc>
          <w:tcPr>
            <w:tcW w:w="1252" w:type="dxa"/>
            <w:vAlign w:val="center"/>
          </w:tcPr>
          <w:p w14:paraId="78B10B19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03B272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7E19CB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5455E56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140E4E2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21F3E33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9DD9D9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5F36186" w14:textId="03A1E414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(15) Wireless To Wireline Communications</w:t>
            </w:r>
          </w:p>
        </w:tc>
        <w:tc>
          <w:tcPr>
            <w:tcW w:w="1252" w:type="dxa"/>
            <w:vAlign w:val="center"/>
          </w:tcPr>
          <w:p w14:paraId="44F1504F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A2BF7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99019E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DFD0C3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3586B7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64F05326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EA2A73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6B4661" w14:textId="72B2C30D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(16) Correlate Monitoring Information</w:t>
            </w:r>
          </w:p>
        </w:tc>
        <w:tc>
          <w:tcPr>
            <w:tcW w:w="1252" w:type="dxa"/>
            <w:vAlign w:val="center"/>
          </w:tcPr>
          <w:p w14:paraId="6977F7D0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A6ADB1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063530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D75E9D2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F97FDCC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3AC2C433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35EFC4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00F7A7" w14:textId="5CEDAF85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(17) Integrated Situational Awareness</w:t>
            </w:r>
          </w:p>
        </w:tc>
        <w:tc>
          <w:tcPr>
            <w:tcW w:w="1252" w:type="dxa"/>
            <w:vAlign w:val="center"/>
          </w:tcPr>
          <w:p w14:paraId="76297C8F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9C715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CB3CB2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886514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3E88853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F273DCC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4EB253A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FFE296" w14:textId="6F7A6E82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(18) Analyze Traffic / Covert Exfiltration</w:t>
            </w:r>
          </w:p>
        </w:tc>
        <w:tc>
          <w:tcPr>
            <w:tcW w:w="1252" w:type="dxa"/>
            <w:vAlign w:val="center"/>
          </w:tcPr>
          <w:p w14:paraId="62A45707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5AB8CC5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1444A9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3EF5C3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0B0F156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C7084C4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6399AFD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AFBAE41" w14:textId="53A2131E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(19) Individuals Posing Greater Risk</w:t>
            </w:r>
          </w:p>
        </w:tc>
        <w:tc>
          <w:tcPr>
            <w:tcW w:w="1252" w:type="dxa"/>
            <w:vAlign w:val="center"/>
          </w:tcPr>
          <w:p w14:paraId="2458E55B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63A39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86741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F1FCF8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26A2094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2A5180D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D2F89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598A4B4" w14:textId="32987A13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(20) Privileged Users</w:t>
            </w:r>
          </w:p>
        </w:tc>
        <w:tc>
          <w:tcPr>
            <w:tcW w:w="1252" w:type="dxa"/>
            <w:vAlign w:val="center"/>
          </w:tcPr>
          <w:p w14:paraId="7BF38F63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D0CED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A9CBE89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A468E33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FC9FABE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5826AE01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311F74B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48BC6F" w14:textId="5EEE4E2E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(21) Probationary Periods</w:t>
            </w:r>
          </w:p>
        </w:tc>
        <w:tc>
          <w:tcPr>
            <w:tcW w:w="1252" w:type="dxa"/>
            <w:vAlign w:val="center"/>
          </w:tcPr>
          <w:p w14:paraId="1871AD0B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0833B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1B6126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0EE035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6020FD8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8E422CA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3A2B5A4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1F00DD" w14:textId="33174FF0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(22) Unauthorized Network Services</w:t>
            </w:r>
          </w:p>
        </w:tc>
        <w:tc>
          <w:tcPr>
            <w:tcW w:w="1252" w:type="dxa"/>
            <w:vAlign w:val="center"/>
          </w:tcPr>
          <w:p w14:paraId="0470DF2D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2E805C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7FF4069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656C0B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92B9AF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6DAA5D54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9835EA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A58F05A" w14:textId="3BCB44D2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(23) Host-Based Devices</w:t>
            </w:r>
          </w:p>
        </w:tc>
        <w:tc>
          <w:tcPr>
            <w:tcW w:w="1252" w:type="dxa"/>
            <w:vAlign w:val="center"/>
          </w:tcPr>
          <w:p w14:paraId="71099C30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9CD88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0EAA0E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C9EB82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00B5436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719E4A9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087C91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9FC0E3" w14:textId="7765F35E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 (24) Indicators Of Compromise</w:t>
            </w:r>
          </w:p>
        </w:tc>
        <w:tc>
          <w:tcPr>
            <w:tcW w:w="1252" w:type="dxa"/>
            <w:vAlign w:val="center"/>
          </w:tcPr>
          <w:p w14:paraId="22B781D5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4FC9926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8C3FAB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4733626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42F11E08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2740A77C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80ADAB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37577F2" w14:textId="7665F984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Security Alerts, Advisories, And Directives</w:t>
            </w:r>
          </w:p>
        </w:tc>
        <w:tc>
          <w:tcPr>
            <w:tcW w:w="1252" w:type="dxa"/>
            <w:vAlign w:val="center"/>
          </w:tcPr>
          <w:p w14:paraId="0C87541C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B27DCE" w14:textId="41222301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60911430" w14:textId="55A5C656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8C052CD" w14:textId="53B6BD70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5354263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668BCE25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A7B011A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BE60668" w14:textId="1C7049BE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Automated Alerts And Advisories</w:t>
            </w:r>
          </w:p>
        </w:tc>
        <w:tc>
          <w:tcPr>
            <w:tcW w:w="1252" w:type="dxa"/>
            <w:vAlign w:val="center"/>
          </w:tcPr>
          <w:p w14:paraId="329093F5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8DF1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E455D1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2BD1D8E" w14:textId="1AC9D1DF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C236FFC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23ED6131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6EB2E96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7670D8E" w14:textId="64B64D12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Security Function Verification</w:t>
            </w:r>
          </w:p>
        </w:tc>
        <w:tc>
          <w:tcPr>
            <w:tcW w:w="1252" w:type="dxa"/>
            <w:vAlign w:val="center"/>
          </w:tcPr>
          <w:p w14:paraId="577FCAFD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C9B33E9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9234FFB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6AC01DF5" w14:textId="40B79530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74A2EAC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D411D4E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2EAD425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5D9508D" w14:textId="060E1FB1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Support For The Distributed Testing</w:t>
            </w:r>
          </w:p>
        </w:tc>
        <w:tc>
          <w:tcPr>
            <w:tcW w:w="1252" w:type="dxa"/>
            <w:vAlign w:val="center"/>
          </w:tcPr>
          <w:p w14:paraId="2CF42B82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E35DE7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3A52717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1D99AB6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4110D8A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1D0F4A02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51B3F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C71CD0B" w14:textId="6E96E19A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Report Verification Results</w:t>
            </w:r>
          </w:p>
        </w:tc>
        <w:tc>
          <w:tcPr>
            <w:tcW w:w="1252" w:type="dxa"/>
            <w:vAlign w:val="center"/>
          </w:tcPr>
          <w:p w14:paraId="54D3EF51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190EBD6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B462C9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63E7E08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75B78B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F953C30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6F7B8B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8774444" w14:textId="5B32E177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Software, Firmware, And Information Integrity</w:t>
            </w:r>
          </w:p>
        </w:tc>
        <w:tc>
          <w:tcPr>
            <w:tcW w:w="1252" w:type="dxa"/>
            <w:vAlign w:val="center"/>
          </w:tcPr>
          <w:p w14:paraId="3282A61E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2B965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832EEA7" w14:textId="4A007EE0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4FA6A36" w14:textId="10103FC1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25C988E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152B0C00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9194F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C0DD022" w14:textId="2F78243C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Integrity Checks</w:t>
            </w:r>
          </w:p>
        </w:tc>
        <w:tc>
          <w:tcPr>
            <w:tcW w:w="1252" w:type="dxa"/>
            <w:vAlign w:val="center"/>
          </w:tcPr>
          <w:p w14:paraId="58F66591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FA354D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7FBF01D" w14:textId="2F12E02C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737612D" w14:textId="022ED1AD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297D09F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842912A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66B0A2C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3723873" w14:textId="1CC7BEC5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Automated Notification Of Integrity Violations</w:t>
            </w:r>
          </w:p>
        </w:tc>
        <w:tc>
          <w:tcPr>
            <w:tcW w:w="1252" w:type="dxa"/>
            <w:vAlign w:val="center"/>
          </w:tcPr>
          <w:p w14:paraId="4FEC400F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6266B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B0AC66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76A546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534DE58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2353E5FC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50F462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6041A1E" w14:textId="64AABE5A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Centrally-Managed Integrity Tools</w:t>
            </w:r>
          </w:p>
        </w:tc>
        <w:tc>
          <w:tcPr>
            <w:tcW w:w="1252" w:type="dxa"/>
            <w:vAlign w:val="center"/>
          </w:tcPr>
          <w:p w14:paraId="766ACEB5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88DF79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FF2308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93D53F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0CBBE6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40E9712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CD8FBA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B0F95B4" w14:textId="3EC6504D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Automated Response To Integrity Violations</w:t>
            </w:r>
          </w:p>
        </w:tc>
        <w:tc>
          <w:tcPr>
            <w:tcW w:w="1252" w:type="dxa"/>
            <w:vAlign w:val="center"/>
          </w:tcPr>
          <w:p w14:paraId="1FEF1101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6C1B85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B689416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1605D082" w14:textId="59036DBE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781CCDC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4BC4D1E0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22AE5F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08868D2" w14:textId="58B45285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6) Cryptographic Protection</w:t>
            </w:r>
          </w:p>
        </w:tc>
        <w:tc>
          <w:tcPr>
            <w:tcW w:w="1252" w:type="dxa"/>
            <w:vAlign w:val="center"/>
          </w:tcPr>
          <w:p w14:paraId="3C2A394C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AE4FFF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E3B602B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6E5447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481346B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50FD3FFC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6F6E60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FEA5B67" w14:textId="1E8C98AA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7) Integration Of Detection And Response</w:t>
            </w:r>
          </w:p>
        </w:tc>
        <w:tc>
          <w:tcPr>
            <w:tcW w:w="1252" w:type="dxa"/>
            <w:vAlign w:val="center"/>
          </w:tcPr>
          <w:p w14:paraId="7CC141ED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D0B1431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124F47" w14:textId="12C97DBD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52782877" w14:textId="56E9762E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6B5369E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7BE09CC9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36AC0A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16EBBBC" w14:textId="72EBC766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8) Auditing Capability For Significant Events</w:t>
            </w:r>
          </w:p>
        </w:tc>
        <w:tc>
          <w:tcPr>
            <w:tcW w:w="1252" w:type="dxa"/>
            <w:vAlign w:val="center"/>
          </w:tcPr>
          <w:p w14:paraId="5025040C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71917A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8AD2C98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694B5A3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208EFB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67315421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631A3BC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963582F" w14:textId="6A7576CA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9) Verify Boot Process</w:t>
            </w:r>
          </w:p>
        </w:tc>
        <w:tc>
          <w:tcPr>
            <w:tcW w:w="1252" w:type="dxa"/>
            <w:vAlign w:val="center"/>
          </w:tcPr>
          <w:p w14:paraId="033AEAB4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64AB6E3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56DE7B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A2187A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B91E600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1449B9B7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82659B8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24CADFA" w14:textId="6B666AFC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(10) Protection Of Boot Firmware</w:t>
            </w:r>
          </w:p>
        </w:tc>
        <w:tc>
          <w:tcPr>
            <w:tcW w:w="1252" w:type="dxa"/>
            <w:vAlign w:val="center"/>
          </w:tcPr>
          <w:p w14:paraId="42BB2A42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510909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CD456B1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90E9586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F8B0B9E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4C2A440D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FF1D310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B3B1C12" w14:textId="0C818330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(11) Confined Environments With Limited Privileges</w:t>
            </w:r>
          </w:p>
        </w:tc>
        <w:tc>
          <w:tcPr>
            <w:tcW w:w="1252" w:type="dxa"/>
            <w:vAlign w:val="center"/>
          </w:tcPr>
          <w:p w14:paraId="25B0EA22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F12DD1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B9754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2D60E06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8E4CA1C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C237F61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6B989FD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6EF6F93" w14:textId="48DA663C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(12) Integrity Verification</w:t>
            </w:r>
          </w:p>
        </w:tc>
        <w:tc>
          <w:tcPr>
            <w:tcW w:w="1252" w:type="dxa"/>
            <w:vAlign w:val="center"/>
          </w:tcPr>
          <w:p w14:paraId="7A982ADF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AB1B05D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C7A34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ED0675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C19281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733A775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75476ED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E633664" w14:textId="53AC0327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(13) Code Execution In Protected Environments</w:t>
            </w:r>
          </w:p>
        </w:tc>
        <w:tc>
          <w:tcPr>
            <w:tcW w:w="1252" w:type="dxa"/>
            <w:vAlign w:val="center"/>
          </w:tcPr>
          <w:p w14:paraId="7F2A816D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B4306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7B1B85C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7FA6C3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2D15C502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2512F555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2BF5444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11077FD" w14:textId="635A71F4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</w:t>
            </w:r>
            <w:r>
              <w:rPr>
                <w:color w:val="000000"/>
                <w:szCs w:val="18"/>
              </w:rPr>
              <w:t xml:space="preserve"> </w:t>
            </w:r>
            <w:r w:rsidRPr="00393FD2">
              <w:rPr>
                <w:color w:val="000000"/>
                <w:szCs w:val="18"/>
              </w:rPr>
              <w:t>(14) Binary Of Machine Executable Code</w:t>
            </w:r>
          </w:p>
        </w:tc>
        <w:tc>
          <w:tcPr>
            <w:tcW w:w="1252" w:type="dxa"/>
            <w:vAlign w:val="center"/>
          </w:tcPr>
          <w:p w14:paraId="7FD80317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FB95E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AB34F4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BF5611C" w14:textId="1FD280B3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1F9B54DA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3239C02C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99D19EB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AF80937" w14:textId="6C8E2323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(15) Code Authentication</w:t>
            </w:r>
          </w:p>
        </w:tc>
        <w:tc>
          <w:tcPr>
            <w:tcW w:w="1252" w:type="dxa"/>
            <w:vAlign w:val="center"/>
          </w:tcPr>
          <w:p w14:paraId="68864956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2B85797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504EC2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8E5A6FC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D43EF21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1709D950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90981F3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CCB3AE5" w14:textId="6FE2847D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7 (16) Time Limit On Process Execution W/O Supervision</w:t>
            </w:r>
          </w:p>
        </w:tc>
        <w:tc>
          <w:tcPr>
            <w:tcW w:w="1252" w:type="dxa"/>
            <w:vAlign w:val="center"/>
          </w:tcPr>
          <w:p w14:paraId="0B9F2116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2C4FDD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4A16F1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75ED12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B898D97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2B2161E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A129F0B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6C4A66" w14:textId="25072F1A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Spam Protection</w:t>
            </w:r>
          </w:p>
        </w:tc>
        <w:tc>
          <w:tcPr>
            <w:tcW w:w="1252" w:type="dxa"/>
            <w:vAlign w:val="center"/>
          </w:tcPr>
          <w:p w14:paraId="106F305B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49ECBEF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023E22" w14:textId="1FA6C6BF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0165B92" w14:textId="5C23601B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4C3B2E0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7A931418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E18591C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71F4AD5" w14:textId="7776D5A6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Central Management</w:t>
            </w:r>
          </w:p>
        </w:tc>
        <w:tc>
          <w:tcPr>
            <w:tcW w:w="1252" w:type="dxa"/>
            <w:vAlign w:val="center"/>
          </w:tcPr>
          <w:p w14:paraId="7686A80A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6E97F98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D0BCB6" w14:textId="24EF47F4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70E491CB" w14:textId="0AA81EDB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BBA065F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501A3980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6865AD2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3B56E230" w14:textId="191CB4F3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Automatic Updates</w:t>
            </w:r>
          </w:p>
        </w:tc>
        <w:tc>
          <w:tcPr>
            <w:tcW w:w="1252" w:type="dxa"/>
            <w:vAlign w:val="center"/>
          </w:tcPr>
          <w:p w14:paraId="0F30123F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38C750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7432C65" w14:textId="7D5692C2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70ADA7D" w14:textId="7D491D6D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466C9EF0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50700B38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E247E3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4ECD524" w14:textId="756B4AD1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8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Continuous Learning Capability</w:t>
            </w:r>
          </w:p>
        </w:tc>
        <w:tc>
          <w:tcPr>
            <w:tcW w:w="1252" w:type="dxa"/>
            <w:vAlign w:val="center"/>
          </w:tcPr>
          <w:p w14:paraId="0CB97B5B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BE0B2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BEC0B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3F5103E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B7CDE7D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7CB3C375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A7E4632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9579228" w14:textId="175E4BB4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SI-10 Information Input Validation</w:t>
            </w:r>
          </w:p>
        </w:tc>
        <w:tc>
          <w:tcPr>
            <w:tcW w:w="1252" w:type="dxa"/>
            <w:vAlign w:val="center"/>
          </w:tcPr>
          <w:p w14:paraId="1F8EBF88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2568452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C1F154F" w14:textId="178AF6F5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1F81312C" w14:textId="4930E22E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A4824AD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38C4E276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B1B866F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0137CD" w14:textId="743088DA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Manual Override Capability</w:t>
            </w:r>
          </w:p>
        </w:tc>
        <w:tc>
          <w:tcPr>
            <w:tcW w:w="1252" w:type="dxa"/>
            <w:vAlign w:val="center"/>
          </w:tcPr>
          <w:p w14:paraId="2BC68765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A44F1F3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02E353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3D7BE26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6A666DD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FB242F8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BB9E029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4D95BF7" w14:textId="44BFD89E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2) Review / Resolution Of Errors</w:t>
            </w:r>
          </w:p>
        </w:tc>
        <w:tc>
          <w:tcPr>
            <w:tcW w:w="1252" w:type="dxa"/>
            <w:vAlign w:val="center"/>
          </w:tcPr>
          <w:p w14:paraId="71A9C8C0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9876C8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5B5DC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B292987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52B0D8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5ADC77A2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D6DF848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EDADF82" w14:textId="56E67AEF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Predictable Behavior</w:t>
            </w:r>
          </w:p>
        </w:tc>
        <w:tc>
          <w:tcPr>
            <w:tcW w:w="1252" w:type="dxa"/>
            <w:vAlign w:val="center"/>
          </w:tcPr>
          <w:p w14:paraId="2DBD7A16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015B3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414E97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14CE1E1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D824D4F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60B2E56C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698253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DB9948C" w14:textId="4A18580B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Review / Timing Interactions</w:t>
            </w:r>
          </w:p>
        </w:tc>
        <w:tc>
          <w:tcPr>
            <w:tcW w:w="1252" w:type="dxa"/>
            <w:vAlign w:val="center"/>
          </w:tcPr>
          <w:p w14:paraId="0384BC5E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3B1F3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5295C3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C49981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741C1C1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7866224A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7096182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DEE761F" w14:textId="013E737D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SI-10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Restrict Inputs To Trusted Sources And Approved Formats</w:t>
            </w:r>
          </w:p>
        </w:tc>
        <w:tc>
          <w:tcPr>
            <w:tcW w:w="1252" w:type="dxa"/>
            <w:vAlign w:val="center"/>
          </w:tcPr>
          <w:p w14:paraId="10363817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128002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C5824C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72498F1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20C2EA5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1A48DF73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C2AD665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26FE910" w14:textId="78B0EBCE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SI-11 Error Handling</w:t>
            </w:r>
          </w:p>
        </w:tc>
        <w:tc>
          <w:tcPr>
            <w:tcW w:w="1252" w:type="dxa"/>
            <w:vAlign w:val="center"/>
          </w:tcPr>
          <w:p w14:paraId="6A4CD4C4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8B47C2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A4CAE2D" w14:textId="36534468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0AC2BFE1" w14:textId="33742C50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6C47D1CF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6BDCAE60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58273F7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8A7C876" w14:textId="0C1A99C2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SI-12 Information Handling And Retention</w:t>
            </w:r>
          </w:p>
        </w:tc>
        <w:tc>
          <w:tcPr>
            <w:tcW w:w="1252" w:type="dxa"/>
            <w:vAlign w:val="center"/>
          </w:tcPr>
          <w:p w14:paraId="47C228C3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A2AF21" w14:textId="73895BB3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L</w:t>
            </w:r>
          </w:p>
        </w:tc>
        <w:tc>
          <w:tcPr>
            <w:tcW w:w="573" w:type="dxa"/>
            <w:vAlign w:val="center"/>
          </w:tcPr>
          <w:p w14:paraId="42259394" w14:textId="778FD304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369B61B8" w14:textId="639F3D5B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0200983B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093190F1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1405BE6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D126795" w14:textId="4D921962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SI-13 Predictable Failure Prevention</w:t>
            </w:r>
          </w:p>
        </w:tc>
        <w:tc>
          <w:tcPr>
            <w:tcW w:w="1252" w:type="dxa"/>
            <w:vAlign w:val="center"/>
          </w:tcPr>
          <w:p w14:paraId="461CC7F3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2F82AD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B5190B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48E679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287586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30FF222E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141FCB9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B8927AB" w14:textId="46CF1B8C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Transferring Component Responsibilities</w:t>
            </w:r>
          </w:p>
        </w:tc>
        <w:tc>
          <w:tcPr>
            <w:tcW w:w="1252" w:type="dxa"/>
            <w:vAlign w:val="center"/>
          </w:tcPr>
          <w:p w14:paraId="27C37229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FFF5ABA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2483E2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8853AEE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6A32915A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27156C80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D891504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2EF7FC8B" w14:textId="7BF02C22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3) Manual Transfer Between Components</w:t>
            </w:r>
          </w:p>
        </w:tc>
        <w:tc>
          <w:tcPr>
            <w:tcW w:w="1252" w:type="dxa"/>
            <w:vAlign w:val="center"/>
          </w:tcPr>
          <w:p w14:paraId="7AA01BE9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5BBB6B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931E8CA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ABC5D08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749D8F8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7956CFB5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2ECF699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77BD0A85" w14:textId="126B56DB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4) Standby Component Installation / Notification</w:t>
            </w:r>
          </w:p>
        </w:tc>
        <w:tc>
          <w:tcPr>
            <w:tcW w:w="1252" w:type="dxa"/>
            <w:vAlign w:val="center"/>
          </w:tcPr>
          <w:p w14:paraId="2A498056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0CD2BF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A1DBDCA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206B44B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763F66C7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4849D735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DC812B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565443E2" w14:textId="53D1E318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SI-13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5) Failover Capability</w:t>
            </w:r>
          </w:p>
        </w:tc>
        <w:tc>
          <w:tcPr>
            <w:tcW w:w="1252" w:type="dxa"/>
            <w:vAlign w:val="center"/>
          </w:tcPr>
          <w:p w14:paraId="79BD1947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7FB360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C114A02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E510A4A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6049160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3BD1070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704D19B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6EE9FB60" w14:textId="072C3F5B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SI-14 Non-Persistence</w:t>
            </w:r>
          </w:p>
        </w:tc>
        <w:tc>
          <w:tcPr>
            <w:tcW w:w="1252" w:type="dxa"/>
            <w:vAlign w:val="center"/>
          </w:tcPr>
          <w:p w14:paraId="215D8A70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C94A83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05B19A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0B7B2B34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0F351D98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47D550B8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FD054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AC13017" w14:textId="5D867484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SI-14 (</w:t>
            </w:r>
            <w:r>
              <w:rPr>
                <w:color w:val="000000"/>
                <w:szCs w:val="18"/>
              </w:rPr>
              <w:t>0</w:t>
            </w:r>
            <w:r w:rsidRPr="00393FD2">
              <w:rPr>
                <w:color w:val="000000"/>
                <w:szCs w:val="18"/>
              </w:rPr>
              <w:t>1) Refresh From Trusted Sources</w:t>
            </w:r>
          </w:p>
        </w:tc>
        <w:tc>
          <w:tcPr>
            <w:tcW w:w="1252" w:type="dxa"/>
            <w:vAlign w:val="center"/>
          </w:tcPr>
          <w:p w14:paraId="705EC961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F608512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4DE06E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44BB1C57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93B0255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C466A77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31BFE85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44000E4E" w14:textId="046F088A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SI-15 Information Output Filtering</w:t>
            </w:r>
          </w:p>
        </w:tc>
        <w:tc>
          <w:tcPr>
            <w:tcW w:w="1252" w:type="dxa"/>
            <w:vAlign w:val="center"/>
          </w:tcPr>
          <w:p w14:paraId="5131A5F2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8B8060F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6CD62C9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5053A41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33CAF5DA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194B35F1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4A50301E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152DD46" w14:textId="7561147F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SI-16 Memory Protection</w:t>
            </w:r>
          </w:p>
        </w:tc>
        <w:tc>
          <w:tcPr>
            <w:tcW w:w="1252" w:type="dxa"/>
            <w:vAlign w:val="center"/>
          </w:tcPr>
          <w:p w14:paraId="62FF68E5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B68084F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13B250" w14:textId="285C43F3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M</w:t>
            </w:r>
          </w:p>
        </w:tc>
        <w:tc>
          <w:tcPr>
            <w:tcW w:w="592" w:type="dxa"/>
            <w:vAlign w:val="center"/>
          </w:tcPr>
          <w:p w14:paraId="4BAC8B64" w14:textId="76A785D5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H</w:t>
            </w:r>
          </w:p>
        </w:tc>
        <w:tc>
          <w:tcPr>
            <w:tcW w:w="5267" w:type="dxa"/>
            <w:vAlign w:val="center"/>
          </w:tcPr>
          <w:p w14:paraId="356C5D7C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AFB" w14:paraId="0DA44544" w14:textId="77777777" w:rsidTr="00486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0B3B3B6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09020B50" w14:textId="7202001E" w:rsidR="001C0AFB" w:rsidRPr="00393FD2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SI-17 Fail-Safe Procedures</w:t>
            </w:r>
          </w:p>
        </w:tc>
        <w:tc>
          <w:tcPr>
            <w:tcW w:w="1252" w:type="dxa"/>
            <w:vAlign w:val="center"/>
          </w:tcPr>
          <w:p w14:paraId="2E78A666" w14:textId="77777777" w:rsidR="001C0AFB" w:rsidRPr="00AB1088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5946E15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A5007B7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3B44BED0" w14:textId="77777777" w:rsidR="001C0AFB" w:rsidRPr="00393FD2" w:rsidRDefault="001C0AFB" w:rsidP="001C0AFB">
            <w:pPr>
              <w:pStyle w:val="Table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57590867" w14:textId="77777777" w:rsidR="001C0AFB" w:rsidRDefault="001C0AFB" w:rsidP="001C0AF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0AFB" w14:paraId="12A85222" w14:textId="77777777" w:rsidTr="0048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0A20315" w14:textId="77777777" w:rsidR="001C0AFB" w:rsidRPr="00727621" w:rsidRDefault="001C0AFB" w:rsidP="001C0AFB">
            <w:pPr>
              <w:pStyle w:val="TableIndexNumbers"/>
            </w:pPr>
          </w:p>
        </w:tc>
        <w:tc>
          <w:tcPr>
            <w:tcW w:w="3914" w:type="dxa"/>
            <w:vAlign w:val="center"/>
          </w:tcPr>
          <w:p w14:paraId="125D3FD5" w14:textId="5E63AAF5" w:rsidR="001C0AFB" w:rsidRPr="00393FD2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  <w:r w:rsidRPr="00393FD2">
              <w:rPr>
                <w:color w:val="000000"/>
                <w:szCs w:val="18"/>
              </w:rPr>
              <w:t>SI Family Security Controls Detail, Comment And Summary</w:t>
            </w:r>
          </w:p>
        </w:tc>
        <w:tc>
          <w:tcPr>
            <w:tcW w:w="1252" w:type="dxa"/>
            <w:vAlign w:val="center"/>
          </w:tcPr>
          <w:p w14:paraId="1E6683F4" w14:textId="77777777" w:rsidR="001C0AFB" w:rsidRPr="00AB1088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DE0FC9C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B47C5C4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2B7AA28E" w14:textId="77777777" w:rsidR="001C0AFB" w:rsidRPr="00393FD2" w:rsidRDefault="001C0AFB" w:rsidP="001C0AFB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18"/>
              </w:rPr>
            </w:pPr>
          </w:p>
        </w:tc>
        <w:tc>
          <w:tcPr>
            <w:tcW w:w="5267" w:type="dxa"/>
            <w:vAlign w:val="center"/>
          </w:tcPr>
          <w:p w14:paraId="1ABAFDD3" w14:textId="77777777" w:rsidR="001C0AFB" w:rsidRDefault="001C0AFB" w:rsidP="001C0AF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40CDBC" w14:textId="77777777" w:rsidR="00042917" w:rsidRDefault="00042917">
      <w:pPr>
        <w:rPr>
          <w:rFonts w:eastAsia="Times New Roman" w:cs="Arial"/>
          <w:b/>
          <w:bCs/>
          <w:kern w:val="28"/>
          <w:sz w:val="36"/>
          <w:szCs w:val="32"/>
        </w:rPr>
      </w:pPr>
      <w:r>
        <w:br w:type="page"/>
      </w:r>
    </w:p>
    <w:p w14:paraId="0BD2482C" w14:textId="0489E5F4" w:rsidR="00AB1088" w:rsidRDefault="001C0AFB" w:rsidP="00AB1088">
      <w:pPr>
        <w:pStyle w:val="Heading1"/>
      </w:pPr>
      <w:bookmarkStart w:id="36" w:name="_Toc199515906"/>
      <w:r>
        <w:lastRenderedPageBreak/>
        <w:t>Additional Comments</w:t>
      </w:r>
      <w:bookmarkEnd w:id="36"/>
    </w:p>
    <w:p w14:paraId="1E6C102A" w14:textId="77777777" w:rsidR="002025D2" w:rsidRPr="00DD4671" w:rsidRDefault="002025D2" w:rsidP="001C0AFB">
      <w:pPr>
        <w:pStyle w:val="BulletedList"/>
      </w:pPr>
    </w:p>
    <w:sectPr w:rsidR="002025D2" w:rsidRPr="00DD4671" w:rsidSect="005F776A"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0BCC9" w14:textId="77777777" w:rsidR="00BB1865" w:rsidRDefault="00BB1865" w:rsidP="00502EA2">
      <w:pPr>
        <w:spacing w:after="0" w:line="240" w:lineRule="auto"/>
      </w:pPr>
      <w:r>
        <w:separator/>
      </w:r>
    </w:p>
    <w:p w14:paraId="28074B74" w14:textId="77777777" w:rsidR="00BB1865" w:rsidRDefault="00BB1865"/>
  </w:endnote>
  <w:endnote w:type="continuationSeparator" w:id="0">
    <w:p w14:paraId="35B86FFD" w14:textId="77777777" w:rsidR="00BB1865" w:rsidRDefault="00BB1865" w:rsidP="00502EA2">
      <w:pPr>
        <w:spacing w:after="0" w:line="240" w:lineRule="auto"/>
      </w:pPr>
      <w:r>
        <w:continuationSeparator/>
      </w:r>
    </w:p>
    <w:p w14:paraId="7FAD05BD" w14:textId="77777777" w:rsidR="00BB1865" w:rsidRDefault="00BB1865"/>
  </w:endnote>
  <w:endnote w:type="continuationNotice" w:id="1">
    <w:p w14:paraId="4F574485" w14:textId="77777777" w:rsidR="00BB1865" w:rsidRDefault="00BB1865">
      <w:pPr>
        <w:spacing w:after="0" w:line="240" w:lineRule="auto"/>
      </w:pPr>
    </w:p>
    <w:p w14:paraId="61EC6F31" w14:textId="77777777" w:rsidR="00BB1865" w:rsidRDefault="00BB1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0F39" w14:textId="77777777" w:rsidR="004B41BF" w:rsidRDefault="004B41BF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D8FE" w14:textId="77777777" w:rsidR="003336A3" w:rsidRPr="0099662B" w:rsidRDefault="003336A3" w:rsidP="006571CB">
    <w:pPr>
      <w:pStyle w:val="ClassificationSensitivityHandling"/>
    </w:pPr>
    <w:r w:rsidRPr="0099662B">
      <w:rPr>
        <w:highlight w:val="yellow"/>
      </w:rPr>
      <w:t>&lt;Classification / Sensitivity / Handling Marking&gt;</w:t>
    </w:r>
  </w:p>
  <w:p w14:paraId="17A74E8F" w14:textId="2ADADC08" w:rsidR="004B41BF" w:rsidRPr="006571CB" w:rsidRDefault="003336A3" w:rsidP="006571CB">
    <w:pPr>
      <w:pStyle w:val="Footer-Copyright"/>
      <w:rPr>
        <w:sz w:val="20"/>
        <w:szCs w:val="20"/>
      </w:rPr>
    </w:pPr>
    <w:r w:rsidRPr="0099662B">
      <w:rPr>
        <w:highlight w:val="yellow"/>
      </w:rPr>
      <w:t>©2025 The MITRE Corporation. All rights reserved.</w:t>
    </w:r>
    <w:r w:rsidRPr="0099662B">
      <w:rPr>
        <w:highlight w:val="yellow"/>
      </w:rPr>
      <w:br/>
      <w:t xml:space="preserve">Approved for public release. Distribution </w:t>
    </w:r>
    <w:r w:rsidRPr="006571CB">
      <w:rPr>
        <w:highlight w:val="yellow"/>
      </w:rPr>
      <w:t xml:space="preserve">unlimited </w:t>
    </w:r>
    <w:r w:rsidR="00BB1865">
      <w:rPr>
        <w:highlight w:val="yellow"/>
      </w:rPr>
      <w:t>25</w:t>
    </w:r>
    <w:r w:rsidRPr="006571CB">
      <w:rPr>
        <w:highlight w:val="yellow"/>
      </w:rPr>
      <w:t>-</w:t>
    </w:r>
    <w:r w:rsidR="00BB1865">
      <w:rPr>
        <w:highlight w:val="yellow"/>
      </w:rPr>
      <w:t>01459</w:t>
    </w:r>
    <w:r w:rsidRPr="006571CB">
      <w:rPr>
        <w:highlight w:val="yellow"/>
      </w:rPr>
      <w:t>-</w:t>
    </w:r>
    <w:r w:rsidR="00BB1865">
      <w:rPr>
        <w:highlight w:val="yellow"/>
      </w:rPr>
      <w:t>2</w:t>
    </w:r>
    <w:r w:rsidRPr="006571CB">
      <w:rPr>
        <w:highlight w:val="yellow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449"/>
      <w:gridCol w:w="6534"/>
      <w:gridCol w:w="1499"/>
    </w:tblGrid>
    <w:tr w:rsidR="008063F2" w:rsidRPr="006571CB" w14:paraId="5176A76E" w14:textId="77777777" w:rsidTr="005F46B8">
      <w:trPr>
        <w:trHeight w:val="70"/>
        <w:jc w:val="center"/>
      </w:trPr>
      <w:tc>
        <w:tcPr>
          <w:tcW w:w="1449" w:type="dxa"/>
          <w:tcMar>
            <w:top w:w="101" w:type="dxa"/>
            <w:left w:w="0" w:type="dxa"/>
            <w:right w:w="0" w:type="dxa"/>
          </w:tcMar>
          <w:vAlign w:val="center"/>
        </w:tcPr>
        <w:p w14:paraId="10998012" w14:textId="77777777" w:rsidR="008063F2" w:rsidRPr="00B86321" w:rsidRDefault="008063F2" w:rsidP="008063F2">
          <w:pPr>
            <w:rPr>
              <w:b/>
              <w:bCs/>
            </w:rPr>
          </w:pPr>
          <w:bookmarkStart w:id="2" w:name="_Hlk192776687"/>
          <w:r w:rsidRPr="00ED5DD2">
            <w:rPr>
              <w:b/>
              <w:bCs/>
              <w:noProof/>
            </w:rPr>
            <w:drawing>
              <wp:inline distT="0" distB="0" distL="0" distR="0" wp14:anchorId="09B57CBC" wp14:editId="127EE316">
                <wp:extent cx="318782" cy="294260"/>
                <wp:effectExtent l="0" t="0" r="0" b="0"/>
                <wp:docPr id="698201903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4" w:type="dxa"/>
          <w:tcMar>
            <w:top w:w="101" w:type="dxa"/>
            <w:left w:w="0" w:type="dxa"/>
            <w:right w:w="0" w:type="dxa"/>
          </w:tcMar>
          <w:vAlign w:val="center"/>
        </w:tcPr>
        <w:p w14:paraId="6BD2DF45" w14:textId="77777777" w:rsidR="008063F2" w:rsidRPr="0099662B" w:rsidRDefault="008063F2" w:rsidP="006571CB">
          <w:pPr>
            <w:pStyle w:val="ClassificationSensitivityHandling"/>
          </w:pPr>
          <w:r w:rsidRPr="006571CB">
            <w:rPr>
              <w:highlight w:val="yellow"/>
            </w:rPr>
            <w:t>&lt;Classification / Sensitivity / Handling Marking&gt;</w:t>
          </w:r>
        </w:p>
        <w:p w14:paraId="13CC44C4" w14:textId="031CD2E1" w:rsidR="008063F2" w:rsidRPr="00E20F76" w:rsidRDefault="008063F2" w:rsidP="009227F5">
          <w:pPr>
            <w:pStyle w:val="Footer-Copyright"/>
            <w:rPr>
              <w:rFonts w:ascii="Calibri" w:hAnsi="Calibri" w:cs="Calibri"/>
              <w:b/>
              <w:sz w:val="20"/>
              <w:szCs w:val="20"/>
            </w:rPr>
          </w:pPr>
          <w:r w:rsidRPr="0099662B">
            <w:rPr>
              <w:highlight w:val="yellow"/>
            </w:rPr>
            <w:t xml:space="preserve">©2025 The MITRE Corporation. </w:t>
          </w:r>
          <w:r w:rsidR="00DD4671" w:rsidRPr="0099662B">
            <w:rPr>
              <w:highlight w:val="yellow"/>
            </w:rPr>
            <w:t>All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rights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reserved.</w:t>
          </w:r>
          <w:r w:rsidRPr="0099662B">
            <w:rPr>
              <w:highlight w:val="yellow"/>
            </w:rPr>
            <w:br/>
            <w:t xml:space="preserve">Approved for public release. Distribution unlimited </w:t>
          </w:r>
          <w:r w:rsidR="00BB1865">
            <w:rPr>
              <w:highlight w:val="yellow"/>
            </w:rPr>
            <w:t>25</w:t>
          </w:r>
          <w:r w:rsidR="00BB1865" w:rsidRPr="006571CB">
            <w:rPr>
              <w:highlight w:val="yellow"/>
            </w:rPr>
            <w:t>-</w:t>
          </w:r>
          <w:r w:rsidR="00BB1865">
            <w:rPr>
              <w:highlight w:val="yellow"/>
            </w:rPr>
            <w:t>01459</w:t>
          </w:r>
          <w:r w:rsidR="00BB1865" w:rsidRPr="006571CB">
            <w:rPr>
              <w:highlight w:val="yellow"/>
            </w:rPr>
            <w:t>-</w:t>
          </w:r>
          <w:r w:rsidR="00BB1865">
            <w:rPr>
              <w:highlight w:val="yellow"/>
            </w:rPr>
            <w:t>2</w:t>
          </w:r>
          <w:r w:rsidRPr="0099662B">
            <w:rPr>
              <w:highlight w:val="yellow"/>
            </w:rPr>
            <w:t>.</w:t>
          </w:r>
        </w:p>
      </w:tc>
      <w:tc>
        <w:tcPr>
          <w:tcW w:w="1499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Arial"/>
              <w:sz w:val="16"/>
              <w:szCs w:val="16"/>
            </w:rPr>
            <w:id w:val="-14695173"/>
            <w:docPartObj>
              <w:docPartGallery w:val="Page Numbers (Bottom of Page)"/>
              <w:docPartUnique/>
            </w:docPartObj>
          </w:sdtPr>
          <w:sdtEndPr/>
          <w:sdtContent>
            <w:p w14:paraId="1E76DFDB" w14:textId="77777777" w:rsidR="008063F2" w:rsidRPr="006571CB" w:rsidRDefault="008063F2" w:rsidP="008063F2">
              <w:pPr>
                <w:pStyle w:val="Body"/>
                <w:spacing w:after="0"/>
                <w:jc w:val="right"/>
                <w:rPr>
                  <w:rFonts w:cs="Arial"/>
                  <w:sz w:val="16"/>
                  <w:szCs w:val="16"/>
                </w:rPr>
              </w:pPr>
              <w:r w:rsidRPr="006571CB">
                <w:rPr>
                  <w:rFonts w:cs="Arial"/>
                  <w:sz w:val="16"/>
                  <w:szCs w:val="16"/>
                </w:rPr>
                <w:t xml:space="preserve">Page </w:t>
              </w:r>
              <w:r w:rsidRPr="006571CB">
                <w:rPr>
                  <w:rFonts w:cs="Arial"/>
                  <w:sz w:val="16"/>
                  <w:szCs w:val="16"/>
                </w:rPr>
                <w:fldChar w:fldCharType="begin"/>
              </w:r>
              <w:r w:rsidRPr="006571CB">
                <w:rPr>
                  <w:rFonts w:cs="Arial"/>
                  <w:sz w:val="16"/>
                  <w:szCs w:val="16"/>
                </w:rPr>
                <w:instrText xml:space="preserve"> PAGE   \* MERGEFORMAT </w:instrText>
              </w:r>
              <w:r w:rsidRPr="006571CB">
                <w:rPr>
                  <w:rFonts w:cs="Arial"/>
                  <w:sz w:val="16"/>
                  <w:szCs w:val="16"/>
                </w:rPr>
                <w:fldChar w:fldCharType="separate"/>
              </w:r>
              <w:r w:rsidRPr="006571CB">
                <w:rPr>
                  <w:rFonts w:cs="Arial"/>
                  <w:noProof/>
                  <w:sz w:val="16"/>
                  <w:szCs w:val="16"/>
                </w:rPr>
                <w:t>2</w:t>
              </w:r>
              <w:r w:rsidRPr="006571CB">
                <w:rPr>
                  <w:rFonts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bookmarkEnd w:id="2"/>
  </w:tbl>
  <w:p w14:paraId="5001FCC1" w14:textId="77777777" w:rsidR="005B0E6E" w:rsidRPr="00812031" w:rsidRDefault="005B0E6E" w:rsidP="0081203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A67F6" w14:textId="77777777" w:rsidR="00BB1865" w:rsidRDefault="00BB1865" w:rsidP="00502EA2">
      <w:pPr>
        <w:spacing w:after="0" w:line="240" w:lineRule="auto"/>
      </w:pPr>
      <w:r>
        <w:separator/>
      </w:r>
    </w:p>
    <w:p w14:paraId="05233145" w14:textId="77777777" w:rsidR="00BB1865" w:rsidRDefault="00BB1865"/>
  </w:footnote>
  <w:footnote w:type="continuationSeparator" w:id="0">
    <w:p w14:paraId="727FAD82" w14:textId="77777777" w:rsidR="00BB1865" w:rsidRDefault="00BB1865" w:rsidP="00502EA2">
      <w:pPr>
        <w:spacing w:after="0" w:line="240" w:lineRule="auto"/>
      </w:pPr>
      <w:r>
        <w:continuationSeparator/>
      </w:r>
    </w:p>
    <w:p w14:paraId="27304765" w14:textId="77777777" w:rsidR="00BB1865" w:rsidRDefault="00BB1865"/>
  </w:footnote>
  <w:footnote w:type="continuationNotice" w:id="1">
    <w:p w14:paraId="7954F422" w14:textId="77777777" w:rsidR="00BB1865" w:rsidRDefault="00BB1865">
      <w:pPr>
        <w:spacing w:after="0" w:line="240" w:lineRule="auto"/>
      </w:pPr>
    </w:p>
    <w:p w14:paraId="4B26B85C" w14:textId="77777777" w:rsidR="00BB1865" w:rsidRDefault="00BB18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E0132" w14:textId="77777777" w:rsidR="00201723" w:rsidRDefault="00201723">
    <w:pPr>
      <w:jc w:val="right"/>
    </w:pPr>
  </w:p>
  <w:p w14:paraId="7B30B54D" w14:textId="77777777" w:rsidR="00484C5C" w:rsidRPr="00F74CFD" w:rsidRDefault="00484C5C" w:rsidP="00F74CFD">
    <w:pPr>
      <w:pStyle w:val="Body"/>
      <w:jc w:val="center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9092E" w14:textId="537D37D1" w:rsidR="00E175A7" w:rsidRPr="00F74CFD" w:rsidRDefault="00942E21" w:rsidP="00E175A7">
    <w:pPr>
      <w:pStyle w:val="DocumentTitle-HeaderFooter"/>
      <w:rPr>
        <w:bCs/>
        <w:sz w:val="20"/>
        <w:szCs w:val="20"/>
      </w:rPr>
    </w:pPr>
    <w:r w:rsidRPr="00942E21">
      <w:rPr>
        <w:highlight w:val="yellow"/>
      </w:rPr>
      <w:t>&lt;</w:t>
    </w:r>
    <w:r w:rsidR="00094137">
      <w:rPr>
        <w:highlight w:val="yellow"/>
      </w:rPr>
      <w:t>System Acronym</w:t>
    </w:r>
    <w:r w:rsidRPr="00942E21">
      <w:rPr>
        <w:highlight w:val="yellow"/>
      </w:rPr>
      <w:t>&gt;</w:t>
    </w:r>
    <w:r>
      <w:t xml:space="preserve"> MITRE ACT </w:t>
    </w:r>
    <w:r w:rsidR="008E4083">
      <w:t xml:space="preserve">SSP </w:t>
    </w:r>
    <w:r w:rsidR="00614376">
      <w:t xml:space="preserve">Document </w:t>
    </w:r>
    <w:r w:rsidR="008E4083">
      <w:t>Evaluation</w:t>
    </w:r>
    <w:r w:rsidR="00810B85">
      <w:t xml:space="preserve">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4F5"/>
    <w:multiLevelType w:val="multilevel"/>
    <w:tmpl w:val="EEA49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951067"/>
    <w:multiLevelType w:val="multilevel"/>
    <w:tmpl w:val="C7DAAEF8"/>
    <w:styleLink w:val="CurrentList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B3C68"/>
    <w:multiLevelType w:val="hybridMultilevel"/>
    <w:tmpl w:val="62F4AF9E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63AD5"/>
    <w:multiLevelType w:val="hybridMultilevel"/>
    <w:tmpl w:val="C7DAAEF8"/>
    <w:lvl w:ilvl="0" w:tplc="E78EB814">
      <w:start w:val="1"/>
      <w:numFmt w:val="decimal"/>
      <w:pStyle w:val="Table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D265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1A6EF5"/>
    <w:multiLevelType w:val="hybridMultilevel"/>
    <w:tmpl w:val="E398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4398C"/>
    <w:multiLevelType w:val="hybridMultilevel"/>
    <w:tmpl w:val="048EFC42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3CD"/>
    <w:multiLevelType w:val="multilevel"/>
    <w:tmpl w:val="1FAC6C38"/>
    <w:lvl w:ilvl="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52"/>
        </w:tabs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296"/>
        </w:tabs>
        <w:ind w:left="1296" w:hanging="144"/>
      </w:pPr>
      <w:rPr>
        <w:rFonts w:ascii="Symbol" w:hAnsi="Symbol" w:hint="default"/>
      </w:rPr>
    </w:lvl>
  </w:abstractNum>
  <w:abstractNum w:abstractNumId="8" w15:restartNumberingAfterBreak="0">
    <w:nsid w:val="1F280808"/>
    <w:multiLevelType w:val="hybridMultilevel"/>
    <w:tmpl w:val="88EC3C3A"/>
    <w:lvl w:ilvl="0" w:tplc="A3B8634E">
      <w:start w:val="1"/>
      <w:numFmt w:val="bullet"/>
      <w:lvlText w:val="-"/>
      <w:lvlJc w:val="left"/>
      <w:pPr>
        <w:ind w:left="144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9" w15:restartNumberingAfterBreak="0">
    <w:nsid w:val="29734FFA"/>
    <w:multiLevelType w:val="multilevel"/>
    <w:tmpl w:val="9EBCF854"/>
    <w:styleLink w:val="AppendixListStyle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C557500"/>
    <w:multiLevelType w:val="hybridMultilevel"/>
    <w:tmpl w:val="B1242A6E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B71268"/>
    <w:multiLevelType w:val="hybridMultilevel"/>
    <w:tmpl w:val="5590EBA6"/>
    <w:lvl w:ilvl="0" w:tplc="E098B2F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A634F"/>
    <w:multiLevelType w:val="multilevel"/>
    <w:tmpl w:val="B4C6A50E"/>
    <w:styleLink w:val="CurrentList1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68A0246"/>
    <w:multiLevelType w:val="hybridMultilevel"/>
    <w:tmpl w:val="F24617FA"/>
    <w:lvl w:ilvl="0" w:tplc="A3B8634E">
      <w:start w:val="1"/>
      <w:numFmt w:val="bullet"/>
      <w:lvlText w:val="-"/>
      <w:lvlJc w:val="left"/>
      <w:rPr>
        <w:rFonts w:ascii="Arial" w:hAnsi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883492E"/>
    <w:multiLevelType w:val="multilevel"/>
    <w:tmpl w:val="7AAA4FCA"/>
    <w:styleLink w:val="CurrentList9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1213E58"/>
    <w:multiLevelType w:val="multilevel"/>
    <w:tmpl w:val="A7F28FE0"/>
    <w:styleLink w:val="CurrentList1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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883D5A"/>
    <w:multiLevelType w:val="hybridMultilevel"/>
    <w:tmpl w:val="C07E3912"/>
    <w:lvl w:ilvl="0" w:tplc="75084C24">
      <w:start w:val="1"/>
      <w:numFmt w:val="bullet"/>
      <w:lvlText w:val="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36EF226">
      <w:start w:val="1"/>
      <w:numFmt w:val="bullet"/>
      <w:lvlText w:val="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C74A0"/>
    <w:multiLevelType w:val="multilevel"/>
    <w:tmpl w:val="28326B8E"/>
    <w:lvl w:ilvl="0">
      <w:start w:val="1"/>
      <w:numFmt w:val="upperLetter"/>
      <w:pStyle w:val="AppendixHeading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ADA410E"/>
    <w:multiLevelType w:val="hybridMultilevel"/>
    <w:tmpl w:val="1442849E"/>
    <w:lvl w:ilvl="0" w:tplc="1C5C7140">
      <w:start w:val="1"/>
      <w:numFmt w:val="decimal"/>
      <w:pStyle w:val="TableIndexNumbers"/>
      <w:lvlText w:val="%1."/>
      <w:lvlJc w:val="center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E0818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91766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5B2BE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014837"/>
    <w:multiLevelType w:val="hybridMultilevel"/>
    <w:tmpl w:val="5CA215B4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04493C"/>
    <w:multiLevelType w:val="multilevel"/>
    <w:tmpl w:val="E8BE881C"/>
    <w:styleLink w:val="CurrentList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0" w:firstLine="108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144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C642310"/>
    <w:multiLevelType w:val="hybridMultilevel"/>
    <w:tmpl w:val="BF2CAFDC"/>
    <w:lvl w:ilvl="0" w:tplc="A3B8634E">
      <w:start w:val="1"/>
      <w:numFmt w:val="bullet"/>
      <w:lvlText w:val="-"/>
      <w:lvlJc w:val="left"/>
      <w:pPr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5FCC5BF4"/>
    <w:multiLevelType w:val="hybridMultilevel"/>
    <w:tmpl w:val="B77C7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5774E"/>
    <w:multiLevelType w:val="hybridMultilevel"/>
    <w:tmpl w:val="6CB26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164B1"/>
    <w:multiLevelType w:val="hybridMultilevel"/>
    <w:tmpl w:val="3FCC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F0EC4"/>
    <w:multiLevelType w:val="multilevel"/>
    <w:tmpl w:val="6DCEEECC"/>
    <w:styleLink w:val="CurrentList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AA57C59"/>
    <w:multiLevelType w:val="multilevel"/>
    <w:tmpl w:val="080288CC"/>
    <w:styleLink w:val="CurrentList5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0" w15:restartNumberingAfterBreak="0">
    <w:nsid w:val="6D146D88"/>
    <w:multiLevelType w:val="multilevel"/>
    <w:tmpl w:val="85B623E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1" w15:restartNumberingAfterBreak="0">
    <w:nsid w:val="740E0617"/>
    <w:multiLevelType w:val="multilevel"/>
    <w:tmpl w:val="AD8C461A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2" w15:restartNumberingAfterBreak="0">
    <w:nsid w:val="742F6DAC"/>
    <w:multiLevelType w:val="multilevel"/>
    <w:tmpl w:val="4EBC02CE"/>
    <w:styleLink w:val="CurrentList1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A9F016B"/>
    <w:multiLevelType w:val="hybridMultilevel"/>
    <w:tmpl w:val="4F20E5AC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A07150"/>
    <w:multiLevelType w:val="hybridMultilevel"/>
    <w:tmpl w:val="2788F84A"/>
    <w:lvl w:ilvl="0" w:tplc="58DA31CC">
      <w:start w:val="1"/>
      <w:numFmt w:val="decimal"/>
      <w:pStyle w:val="Numberedlist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2A2392"/>
    <w:multiLevelType w:val="multilevel"/>
    <w:tmpl w:val="080288CC"/>
    <w:styleLink w:val="CurrentList4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425924659">
    <w:abstractNumId w:val="17"/>
  </w:num>
  <w:num w:numId="2" w16cid:durableId="632249024">
    <w:abstractNumId w:val="7"/>
  </w:num>
  <w:num w:numId="3" w16cid:durableId="244340692">
    <w:abstractNumId w:val="9"/>
  </w:num>
  <w:num w:numId="4" w16cid:durableId="1669555805">
    <w:abstractNumId w:val="11"/>
  </w:num>
  <w:num w:numId="5" w16cid:durableId="998192112">
    <w:abstractNumId w:val="20"/>
  </w:num>
  <w:num w:numId="6" w16cid:durableId="1213733078">
    <w:abstractNumId w:val="4"/>
  </w:num>
  <w:num w:numId="7" w16cid:durableId="1091505894">
    <w:abstractNumId w:val="21"/>
  </w:num>
  <w:num w:numId="8" w16cid:durableId="2093161339">
    <w:abstractNumId w:val="0"/>
  </w:num>
  <w:num w:numId="9" w16cid:durableId="1568950981">
    <w:abstractNumId w:val="35"/>
  </w:num>
  <w:num w:numId="10" w16cid:durableId="948004109">
    <w:abstractNumId w:val="29"/>
  </w:num>
  <w:num w:numId="11" w16cid:durableId="1232497732">
    <w:abstractNumId w:val="30"/>
  </w:num>
  <w:num w:numId="12" w16cid:durableId="1278676202">
    <w:abstractNumId w:val="31"/>
  </w:num>
  <w:num w:numId="13" w16cid:durableId="1329946531">
    <w:abstractNumId w:val="23"/>
  </w:num>
  <w:num w:numId="14" w16cid:durableId="654575655">
    <w:abstractNumId w:val="14"/>
  </w:num>
  <w:num w:numId="15" w16cid:durableId="1751585828">
    <w:abstractNumId w:val="15"/>
  </w:num>
  <w:num w:numId="16" w16cid:durableId="442770933">
    <w:abstractNumId w:val="12"/>
  </w:num>
  <w:num w:numId="17" w16cid:durableId="543058010">
    <w:abstractNumId w:val="32"/>
  </w:num>
  <w:num w:numId="18" w16cid:durableId="926578247">
    <w:abstractNumId w:val="19"/>
  </w:num>
  <w:num w:numId="19" w16cid:durableId="567347762">
    <w:abstractNumId w:val="28"/>
  </w:num>
  <w:num w:numId="20" w16cid:durableId="942877577">
    <w:abstractNumId w:val="27"/>
  </w:num>
  <w:num w:numId="21" w16cid:durableId="464854951">
    <w:abstractNumId w:val="5"/>
  </w:num>
  <w:num w:numId="22" w16cid:durableId="1977635211">
    <w:abstractNumId w:val="25"/>
  </w:num>
  <w:num w:numId="23" w16cid:durableId="61872028">
    <w:abstractNumId w:val="22"/>
  </w:num>
  <w:num w:numId="24" w16cid:durableId="820150161">
    <w:abstractNumId w:val="13"/>
  </w:num>
  <w:num w:numId="25" w16cid:durableId="1049652582">
    <w:abstractNumId w:val="6"/>
  </w:num>
  <w:num w:numId="26" w16cid:durableId="650983614">
    <w:abstractNumId w:val="2"/>
  </w:num>
  <w:num w:numId="27" w16cid:durableId="459420295">
    <w:abstractNumId w:val="33"/>
  </w:num>
  <w:num w:numId="28" w16cid:durableId="1052578150">
    <w:abstractNumId w:val="10"/>
  </w:num>
  <w:num w:numId="29" w16cid:durableId="1904830857">
    <w:abstractNumId w:val="24"/>
  </w:num>
  <w:num w:numId="30" w16cid:durableId="724260943">
    <w:abstractNumId w:val="8"/>
  </w:num>
  <w:num w:numId="31" w16cid:durableId="224686819">
    <w:abstractNumId w:val="16"/>
  </w:num>
  <w:num w:numId="32" w16cid:durableId="481313645">
    <w:abstractNumId w:val="26"/>
  </w:num>
  <w:num w:numId="33" w16cid:durableId="1233466595">
    <w:abstractNumId w:val="3"/>
  </w:num>
  <w:num w:numId="34" w16cid:durableId="1921140555">
    <w:abstractNumId w:val="1"/>
  </w:num>
  <w:num w:numId="35" w16cid:durableId="484127698">
    <w:abstractNumId w:val="18"/>
  </w:num>
  <w:num w:numId="36" w16cid:durableId="1258175373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5"/>
    <w:rsid w:val="00014270"/>
    <w:rsid w:val="000151AD"/>
    <w:rsid w:val="0001520C"/>
    <w:rsid w:val="000221E7"/>
    <w:rsid w:val="00023E65"/>
    <w:rsid w:val="00024DCE"/>
    <w:rsid w:val="00025A4B"/>
    <w:rsid w:val="00035AD7"/>
    <w:rsid w:val="00040ED4"/>
    <w:rsid w:val="00042917"/>
    <w:rsid w:val="00045B41"/>
    <w:rsid w:val="00046050"/>
    <w:rsid w:val="00050023"/>
    <w:rsid w:val="00056646"/>
    <w:rsid w:val="000611FE"/>
    <w:rsid w:val="00062FFE"/>
    <w:rsid w:val="000660E0"/>
    <w:rsid w:val="0006675E"/>
    <w:rsid w:val="00071376"/>
    <w:rsid w:val="00080DE3"/>
    <w:rsid w:val="0008168E"/>
    <w:rsid w:val="00083071"/>
    <w:rsid w:val="00094137"/>
    <w:rsid w:val="000A1FA8"/>
    <w:rsid w:val="000A2876"/>
    <w:rsid w:val="000A597D"/>
    <w:rsid w:val="000B071E"/>
    <w:rsid w:val="000B0FF1"/>
    <w:rsid w:val="000B537A"/>
    <w:rsid w:val="000B567C"/>
    <w:rsid w:val="000B72A9"/>
    <w:rsid w:val="000C22C2"/>
    <w:rsid w:val="000D2BD9"/>
    <w:rsid w:val="000E568F"/>
    <w:rsid w:val="000F4998"/>
    <w:rsid w:val="000F4CB4"/>
    <w:rsid w:val="000F5528"/>
    <w:rsid w:val="00111D19"/>
    <w:rsid w:val="00114622"/>
    <w:rsid w:val="0011506F"/>
    <w:rsid w:val="00120C0D"/>
    <w:rsid w:val="001243B6"/>
    <w:rsid w:val="00126E2E"/>
    <w:rsid w:val="001301D5"/>
    <w:rsid w:val="00134996"/>
    <w:rsid w:val="00136E20"/>
    <w:rsid w:val="00141F06"/>
    <w:rsid w:val="001506E0"/>
    <w:rsid w:val="001532ED"/>
    <w:rsid w:val="00153532"/>
    <w:rsid w:val="001566FD"/>
    <w:rsid w:val="00157FD8"/>
    <w:rsid w:val="001766B9"/>
    <w:rsid w:val="001863AA"/>
    <w:rsid w:val="00192DDA"/>
    <w:rsid w:val="00193901"/>
    <w:rsid w:val="001A2BBD"/>
    <w:rsid w:val="001A33C5"/>
    <w:rsid w:val="001C0AFB"/>
    <w:rsid w:val="001D1EE0"/>
    <w:rsid w:val="001D4BF4"/>
    <w:rsid w:val="001D65E8"/>
    <w:rsid w:val="001D7FCB"/>
    <w:rsid w:val="001F0B96"/>
    <w:rsid w:val="001F1EE1"/>
    <w:rsid w:val="001F2C45"/>
    <w:rsid w:val="001F3BC7"/>
    <w:rsid w:val="00201723"/>
    <w:rsid w:val="002025D2"/>
    <w:rsid w:val="00203E2C"/>
    <w:rsid w:val="00205411"/>
    <w:rsid w:val="0020655A"/>
    <w:rsid w:val="002109B0"/>
    <w:rsid w:val="002144F7"/>
    <w:rsid w:val="00216E11"/>
    <w:rsid w:val="0022401D"/>
    <w:rsid w:val="0023080C"/>
    <w:rsid w:val="00232A29"/>
    <w:rsid w:val="002335DE"/>
    <w:rsid w:val="00240B87"/>
    <w:rsid w:val="00243D9B"/>
    <w:rsid w:val="00244032"/>
    <w:rsid w:val="00246813"/>
    <w:rsid w:val="002519F9"/>
    <w:rsid w:val="00253529"/>
    <w:rsid w:val="002541DC"/>
    <w:rsid w:val="002624B9"/>
    <w:rsid w:val="00264B87"/>
    <w:rsid w:val="00266D11"/>
    <w:rsid w:val="00276253"/>
    <w:rsid w:val="00277935"/>
    <w:rsid w:val="00286294"/>
    <w:rsid w:val="002933BF"/>
    <w:rsid w:val="002A1AE6"/>
    <w:rsid w:val="002A7893"/>
    <w:rsid w:val="002B224E"/>
    <w:rsid w:val="002B28F6"/>
    <w:rsid w:val="002C65E5"/>
    <w:rsid w:val="002E60ED"/>
    <w:rsid w:val="002E6E1E"/>
    <w:rsid w:val="002F0543"/>
    <w:rsid w:val="002F444C"/>
    <w:rsid w:val="002F4CA4"/>
    <w:rsid w:val="002F5D7B"/>
    <w:rsid w:val="00300497"/>
    <w:rsid w:val="0030049F"/>
    <w:rsid w:val="00300759"/>
    <w:rsid w:val="00301AEB"/>
    <w:rsid w:val="00301ED8"/>
    <w:rsid w:val="00303F6F"/>
    <w:rsid w:val="003103D7"/>
    <w:rsid w:val="0032319C"/>
    <w:rsid w:val="00323E12"/>
    <w:rsid w:val="00325401"/>
    <w:rsid w:val="00333481"/>
    <w:rsid w:val="003336A3"/>
    <w:rsid w:val="00333FEA"/>
    <w:rsid w:val="00334C07"/>
    <w:rsid w:val="0034292F"/>
    <w:rsid w:val="00343F80"/>
    <w:rsid w:val="00345D3A"/>
    <w:rsid w:val="0034648F"/>
    <w:rsid w:val="0034747F"/>
    <w:rsid w:val="00364090"/>
    <w:rsid w:val="0037085B"/>
    <w:rsid w:val="00371682"/>
    <w:rsid w:val="003740C8"/>
    <w:rsid w:val="00376A77"/>
    <w:rsid w:val="003808A8"/>
    <w:rsid w:val="00390105"/>
    <w:rsid w:val="00393785"/>
    <w:rsid w:val="00396F37"/>
    <w:rsid w:val="003A26DF"/>
    <w:rsid w:val="003A4379"/>
    <w:rsid w:val="003B0EC6"/>
    <w:rsid w:val="003B24FA"/>
    <w:rsid w:val="003B2CEF"/>
    <w:rsid w:val="003B511B"/>
    <w:rsid w:val="003B5E43"/>
    <w:rsid w:val="003C0D1A"/>
    <w:rsid w:val="003D1001"/>
    <w:rsid w:val="003D2F51"/>
    <w:rsid w:val="003D3751"/>
    <w:rsid w:val="003D3924"/>
    <w:rsid w:val="003D683C"/>
    <w:rsid w:val="003E1E99"/>
    <w:rsid w:val="003E537C"/>
    <w:rsid w:val="003E53FE"/>
    <w:rsid w:val="003F4407"/>
    <w:rsid w:val="004027B4"/>
    <w:rsid w:val="0041034F"/>
    <w:rsid w:val="004105E4"/>
    <w:rsid w:val="00410F1E"/>
    <w:rsid w:val="00413E08"/>
    <w:rsid w:val="00415218"/>
    <w:rsid w:val="0041634D"/>
    <w:rsid w:val="00420DC6"/>
    <w:rsid w:val="004212BC"/>
    <w:rsid w:val="00424724"/>
    <w:rsid w:val="0042546F"/>
    <w:rsid w:val="00433146"/>
    <w:rsid w:val="00433880"/>
    <w:rsid w:val="00436AE0"/>
    <w:rsid w:val="00437747"/>
    <w:rsid w:val="0044094F"/>
    <w:rsid w:val="00442D7F"/>
    <w:rsid w:val="00446145"/>
    <w:rsid w:val="0046247C"/>
    <w:rsid w:val="00465C1D"/>
    <w:rsid w:val="00471B14"/>
    <w:rsid w:val="00472025"/>
    <w:rsid w:val="00472C0E"/>
    <w:rsid w:val="00473FDF"/>
    <w:rsid w:val="00481E7D"/>
    <w:rsid w:val="00484C5C"/>
    <w:rsid w:val="004A32FB"/>
    <w:rsid w:val="004A5D29"/>
    <w:rsid w:val="004A7348"/>
    <w:rsid w:val="004B11C2"/>
    <w:rsid w:val="004B41BF"/>
    <w:rsid w:val="004B53E3"/>
    <w:rsid w:val="004B6978"/>
    <w:rsid w:val="004C3AB4"/>
    <w:rsid w:val="004C72C6"/>
    <w:rsid w:val="004E0994"/>
    <w:rsid w:val="004F08B4"/>
    <w:rsid w:val="004F57BA"/>
    <w:rsid w:val="00502EA2"/>
    <w:rsid w:val="00507421"/>
    <w:rsid w:val="00510247"/>
    <w:rsid w:val="005201FD"/>
    <w:rsid w:val="00523E15"/>
    <w:rsid w:val="005365BB"/>
    <w:rsid w:val="00544156"/>
    <w:rsid w:val="0055382B"/>
    <w:rsid w:val="00553C5D"/>
    <w:rsid w:val="00553C82"/>
    <w:rsid w:val="00554472"/>
    <w:rsid w:val="00556A6D"/>
    <w:rsid w:val="0056069C"/>
    <w:rsid w:val="00561915"/>
    <w:rsid w:val="00564921"/>
    <w:rsid w:val="00575A86"/>
    <w:rsid w:val="0057606F"/>
    <w:rsid w:val="005773A4"/>
    <w:rsid w:val="005800E0"/>
    <w:rsid w:val="00594825"/>
    <w:rsid w:val="005A17B6"/>
    <w:rsid w:val="005A26CF"/>
    <w:rsid w:val="005A32B9"/>
    <w:rsid w:val="005A51F0"/>
    <w:rsid w:val="005B0E6E"/>
    <w:rsid w:val="005B1F8F"/>
    <w:rsid w:val="005B7834"/>
    <w:rsid w:val="005C2E13"/>
    <w:rsid w:val="005C36B0"/>
    <w:rsid w:val="005D1EA0"/>
    <w:rsid w:val="005D2023"/>
    <w:rsid w:val="005E340D"/>
    <w:rsid w:val="005E4D59"/>
    <w:rsid w:val="005F060F"/>
    <w:rsid w:val="005F46B8"/>
    <w:rsid w:val="005F776A"/>
    <w:rsid w:val="006001E8"/>
    <w:rsid w:val="00604D84"/>
    <w:rsid w:val="0061080A"/>
    <w:rsid w:val="00613A45"/>
    <w:rsid w:val="00614376"/>
    <w:rsid w:val="006232D1"/>
    <w:rsid w:val="00637839"/>
    <w:rsid w:val="00640516"/>
    <w:rsid w:val="0064306C"/>
    <w:rsid w:val="006476A1"/>
    <w:rsid w:val="006527B2"/>
    <w:rsid w:val="006547A4"/>
    <w:rsid w:val="006564D5"/>
    <w:rsid w:val="006571CB"/>
    <w:rsid w:val="00657452"/>
    <w:rsid w:val="0066197B"/>
    <w:rsid w:val="00662AC6"/>
    <w:rsid w:val="00673E36"/>
    <w:rsid w:val="006808F6"/>
    <w:rsid w:val="006827E7"/>
    <w:rsid w:val="00682E6C"/>
    <w:rsid w:val="006861F2"/>
    <w:rsid w:val="00687DE7"/>
    <w:rsid w:val="0069475E"/>
    <w:rsid w:val="006A4247"/>
    <w:rsid w:val="006A7545"/>
    <w:rsid w:val="006B1AEE"/>
    <w:rsid w:val="006B21FE"/>
    <w:rsid w:val="006B3806"/>
    <w:rsid w:val="006B4AC3"/>
    <w:rsid w:val="006B62AE"/>
    <w:rsid w:val="006B6F9B"/>
    <w:rsid w:val="006C4621"/>
    <w:rsid w:val="006D0AFD"/>
    <w:rsid w:val="006D235A"/>
    <w:rsid w:val="006D4E30"/>
    <w:rsid w:val="006E07FB"/>
    <w:rsid w:val="006E6691"/>
    <w:rsid w:val="006F3690"/>
    <w:rsid w:val="006F3840"/>
    <w:rsid w:val="006F3861"/>
    <w:rsid w:val="006F408B"/>
    <w:rsid w:val="006F457B"/>
    <w:rsid w:val="006F6E7B"/>
    <w:rsid w:val="00701D4D"/>
    <w:rsid w:val="00704607"/>
    <w:rsid w:val="0070653D"/>
    <w:rsid w:val="007147E8"/>
    <w:rsid w:val="00727621"/>
    <w:rsid w:val="0073207F"/>
    <w:rsid w:val="007324CC"/>
    <w:rsid w:val="0073317F"/>
    <w:rsid w:val="007420DA"/>
    <w:rsid w:val="00751CBE"/>
    <w:rsid w:val="0075281E"/>
    <w:rsid w:val="00753378"/>
    <w:rsid w:val="00753D85"/>
    <w:rsid w:val="00755FC5"/>
    <w:rsid w:val="00756656"/>
    <w:rsid w:val="0076300C"/>
    <w:rsid w:val="00765180"/>
    <w:rsid w:val="007831CF"/>
    <w:rsid w:val="00784320"/>
    <w:rsid w:val="00786C5E"/>
    <w:rsid w:val="007870C7"/>
    <w:rsid w:val="00791C2B"/>
    <w:rsid w:val="0079248D"/>
    <w:rsid w:val="00794BE5"/>
    <w:rsid w:val="00797698"/>
    <w:rsid w:val="007976C9"/>
    <w:rsid w:val="007A37DD"/>
    <w:rsid w:val="007A3921"/>
    <w:rsid w:val="007A739F"/>
    <w:rsid w:val="007B3443"/>
    <w:rsid w:val="007B7BF3"/>
    <w:rsid w:val="007C0C7C"/>
    <w:rsid w:val="007D09F4"/>
    <w:rsid w:val="007D22D9"/>
    <w:rsid w:val="007D2564"/>
    <w:rsid w:val="007F6C25"/>
    <w:rsid w:val="00802A47"/>
    <w:rsid w:val="00805D6C"/>
    <w:rsid w:val="008063F2"/>
    <w:rsid w:val="00807926"/>
    <w:rsid w:val="00810B85"/>
    <w:rsid w:val="00810CFE"/>
    <w:rsid w:val="00810EA0"/>
    <w:rsid w:val="00812031"/>
    <w:rsid w:val="00815EB2"/>
    <w:rsid w:val="00817643"/>
    <w:rsid w:val="00820682"/>
    <w:rsid w:val="008241AE"/>
    <w:rsid w:val="008247FA"/>
    <w:rsid w:val="00831490"/>
    <w:rsid w:val="008379EA"/>
    <w:rsid w:val="00844C31"/>
    <w:rsid w:val="00852939"/>
    <w:rsid w:val="00852A70"/>
    <w:rsid w:val="0086141C"/>
    <w:rsid w:val="008641C6"/>
    <w:rsid w:val="008661CE"/>
    <w:rsid w:val="0087565C"/>
    <w:rsid w:val="0088229C"/>
    <w:rsid w:val="008839B1"/>
    <w:rsid w:val="0088489D"/>
    <w:rsid w:val="0088521C"/>
    <w:rsid w:val="00892F36"/>
    <w:rsid w:val="008967C6"/>
    <w:rsid w:val="00897227"/>
    <w:rsid w:val="008A3D29"/>
    <w:rsid w:val="008A3F12"/>
    <w:rsid w:val="008A4437"/>
    <w:rsid w:val="008A449B"/>
    <w:rsid w:val="008A4978"/>
    <w:rsid w:val="008A53A6"/>
    <w:rsid w:val="008C1910"/>
    <w:rsid w:val="008C4D81"/>
    <w:rsid w:val="008D0EA0"/>
    <w:rsid w:val="008D2F92"/>
    <w:rsid w:val="008D502C"/>
    <w:rsid w:val="008D55B8"/>
    <w:rsid w:val="008E041C"/>
    <w:rsid w:val="008E19BB"/>
    <w:rsid w:val="008E33F7"/>
    <w:rsid w:val="008E4083"/>
    <w:rsid w:val="008F0F44"/>
    <w:rsid w:val="008F1A00"/>
    <w:rsid w:val="008F671C"/>
    <w:rsid w:val="00902A37"/>
    <w:rsid w:val="0091083C"/>
    <w:rsid w:val="009176D3"/>
    <w:rsid w:val="00920B0A"/>
    <w:rsid w:val="009227F5"/>
    <w:rsid w:val="00924E45"/>
    <w:rsid w:val="00925EBC"/>
    <w:rsid w:val="00931D01"/>
    <w:rsid w:val="00935617"/>
    <w:rsid w:val="00937884"/>
    <w:rsid w:val="00942E21"/>
    <w:rsid w:val="009464E3"/>
    <w:rsid w:val="00950F9E"/>
    <w:rsid w:val="00951195"/>
    <w:rsid w:val="00952F58"/>
    <w:rsid w:val="00953F94"/>
    <w:rsid w:val="0095429A"/>
    <w:rsid w:val="009574D4"/>
    <w:rsid w:val="00961757"/>
    <w:rsid w:val="00965064"/>
    <w:rsid w:val="00965685"/>
    <w:rsid w:val="00970647"/>
    <w:rsid w:val="00972FF2"/>
    <w:rsid w:val="00990D05"/>
    <w:rsid w:val="0099662B"/>
    <w:rsid w:val="00996DE4"/>
    <w:rsid w:val="009A5417"/>
    <w:rsid w:val="009A7F23"/>
    <w:rsid w:val="009B65CF"/>
    <w:rsid w:val="009B7C2A"/>
    <w:rsid w:val="009C60E7"/>
    <w:rsid w:val="009C7A27"/>
    <w:rsid w:val="009D076F"/>
    <w:rsid w:val="009D208E"/>
    <w:rsid w:val="009D3487"/>
    <w:rsid w:val="009E37AC"/>
    <w:rsid w:val="009E49BA"/>
    <w:rsid w:val="009F1B2E"/>
    <w:rsid w:val="009F57BA"/>
    <w:rsid w:val="009F754F"/>
    <w:rsid w:val="00A02C67"/>
    <w:rsid w:val="00A07848"/>
    <w:rsid w:val="00A12FE7"/>
    <w:rsid w:val="00A15803"/>
    <w:rsid w:val="00A21158"/>
    <w:rsid w:val="00A27D95"/>
    <w:rsid w:val="00A31934"/>
    <w:rsid w:val="00A349A9"/>
    <w:rsid w:val="00A36B9E"/>
    <w:rsid w:val="00A36BE8"/>
    <w:rsid w:val="00A43053"/>
    <w:rsid w:val="00A46F73"/>
    <w:rsid w:val="00A522E0"/>
    <w:rsid w:val="00A53918"/>
    <w:rsid w:val="00A54AC4"/>
    <w:rsid w:val="00A57907"/>
    <w:rsid w:val="00A650B7"/>
    <w:rsid w:val="00A67290"/>
    <w:rsid w:val="00A73BCB"/>
    <w:rsid w:val="00A84A13"/>
    <w:rsid w:val="00A86EF2"/>
    <w:rsid w:val="00A93936"/>
    <w:rsid w:val="00AA30C5"/>
    <w:rsid w:val="00AB0E8A"/>
    <w:rsid w:val="00AB1088"/>
    <w:rsid w:val="00AB1900"/>
    <w:rsid w:val="00AB35D7"/>
    <w:rsid w:val="00AB6948"/>
    <w:rsid w:val="00AD4487"/>
    <w:rsid w:val="00AD6509"/>
    <w:rsid w:val="00AD6C11"/>
    <w:rsid w:val="00AE693C"/>
    <w:rsid w:val="00AF2CFE"/>
    <w:rsid w:val="00AF4D44"/>
    <w:rsid w:val="00B00E1D"/>
    <w:rsid w:val="00B05C1D"/>
    <w:rsid w:val="00B07D5C"/>
    <w:rsid w:val="00B11360"/>
    <w:rsid w:val="00B12FE6"/>
    <w:rsid w:val="00B1322A"/>
    <w:rsid w:val="00B207C0"/>
    <w:rsid w:val="00B22D76"/>
    <w:rsid w:val="00B23D88"/>
    <w:rsid w:val="00B30A79"/>
    <w:rsid w:val="00B35BF6"/>
    <w:rsid w:val="00B3659D"/>
    <w:rsid w:val="00B468CF"/>
    <w:rsid w:val="00B51F2A"/>
    <w:rsid w:val="00B55075"/>
    <w:rsid w:val="00B56D6D"/>
    <w:rsid w:val="00B623F1"/>
    <w:rsid w:val="00B63A3E"/>
    <w:rsid w:val="00B647AE"/>
    <w:rsid w:val="00B66F86"/>
    <w:rsid w:val="00B67678"/>
    <w:rsid w:val="00B75288"/>
    <w:rsid w:val="00B76BD4"/>
    <w:rsid w:val="00B80239"/>
    <w:rsid w:val="00B8562B"/>
    <w:rsid w:val="00B85BCC"/>
    <w:rsid w:val="00B85F83"/>
    <w:rsid w:val="00BB1865"/>
    <w:rsid w:val="00BB2BA4"/>
    <w:rsid w:val="00BB4190"/>
    <w:rsid w:val="00BC3DEC"/>
    <w:rsid w:val="00BD47A1"/>
    <w:rsid w:val="00BE662A"/>
    <w:rsid w:val="00BF1C2B"/>
    <w:rsid w:val="00BF3376"/>
    <w:rsid w:val="00C04294"/>
    <w:rsid w:val="00C06EF0"/>
    <w:rsid w:val="00C1193E"/>
    <w:rsid w:val="00C11C34"/>
    <w:rsid w:val="00C143D6"/>
    <w:rsid w:val="00C15D33"/>
    <w:rsid w:val="00C23991"/>
    <w:rsid w:val="00C2425C"/>
    <w:rsid w:val="00C24DC9"/>
    <w:rsid w:val="00C33888"/>
    <w:rsid w:val="00C36931"/>
    <w:rsid w:val="00C42F03"/>
    <w:rsid w:val="00C50EB1"/>
    <w:rsid w:val="00C56C5A"/>
    <w:rsid w:val="00C60B8B"/>
    <w:rsid w:val="00C62776"/>
    <w:rsid w:val="00C647E2"/>
    <w:rsid w:val="00C8530C"/>
    <w:rsid w:val="00C92322"/>
    <w:rsid w:val="00C956D5"/>
    <w:rsid w:val="00C95F00"/>
    <w:rsid w:val="00C96EE6"/>
    <w:rsid w:val="00CA6F50"/>
    <w:rsid w:val="00CA736B"/>
    <w:rsid w:val="00CC1E15"/>
    <w:rsid w:val="00CC2406"/>
    <w:rsid w:val="00CD3A51"/>
    <w:rsid w:val="00CD3AA2"/>
    <w:rsid w:val="00CD3D24"/>
    <w:rsid w:val="00CD6DE5"/>
    <w:rsid w:val="00CD7305"/>
    <w:rsid w:val="00CE1385"/>
    <w:rsid w:val="00CE13D0"/>
    <w:rsid w:val="00CE3EE2"/>
    <w:rsid w:val="00CE7F3C"/>
    <w:rsid w:val="00CF4695"/>
    <w:rsid w:val="00CF6EB7"/>
    <w:rsid w:val="00D04C08"/>
    <w:rsid w:val="00D1025A"/>
    <w:rsid w:val="00D24D95"/>
    <w:rsid w:val="00D26162"/>
    <w:rsid w:val="00D27369"/>
    <w:rsid w:val="00D30FCA"/>
    <w:rsid w:val="00D43429"/>
    <w:rsid w:val="00D43ABA"/>
    <w:rsid w:val="00D46565"/>
    <w:rsid w:val="00D52667"/>
    <w:rsid w:val="00D60454"/>
    <w:rsid w:val="00D61CA6"/>
    <w:rsid w:val="00D67500"/>
    <w:rsid w:val="00D7717C"/>
    <w:rsid w:val="00D823F1"/>
    <w:rsid w:val="00D86D6D"/>
    <w:rsid w:val="00D87B0A"/>
    <w:rsid w:val="00D91CD9"/>
    <w:rsid w:val="00D93FF3"/>
    <w:rsid w:val="00D96064"/>
    <w:rsid w:val="00DA24BF"/>
    <w:rsid w:val="00DA41EE"/>
    <w:rsid w:val="00DB0788"/>
    <w:rsid w:val="00DB5C4A"/>
    <w:rsid w:val="00DC0031"/>
    <w:rsid w:val="00DC6972"/>
    <w:rsid w:val="00DD3C8A"/>
    <w:rsid w:val="00DD4671"/>
    <w:rsid w:val="00DE208D"/>
    <w:rsid w:val="00DE53F0"/>
    <w:rsid w:val="00E001FF"/>
    <w:rsid w:val="00E01A4C"/>
    <w:rsid w:val="00E02601"/>
    <w:rsid w:val="00E07E0D"/>
    <w:rsid w:val="00E155FC"/>
    <w:rsid w:val="00E175A5"/>
    <w:rsid w:val="00E175A7"/>
    <w:rsid w:val="00E2293D"/>
    <w:rsid w:val="00E32A3B"/>
    <w:rsid w:val="00E37A34"/>
    <w:rsid w:val="00E440F0"/>
    <w:rsid w:val="00E54306"/>
    <w:rsid w:val="00E57B74"/>
    <w:rsid w:val="00E62001"/>
    <w:rsid w:val="00E62F89"/>
    <w:rsid w:val="00E75B85"/>
    <w:rsid w:val="00E77C11"/>
    <w:rsid w:val="00E82D58"/>
    <w:rsid w:val="00E84D3E"/>
    <w:rsid w:val="00E86C3E"/>
    <w:rsid w:val="00E90AC8"/>
    <w:rsid w:val="00E90FAF"/>
    <w:rsid w:val="00E91161"/>
    <w:rsid w:val="00E91427"/>
    <w:rsid w:val="00E9794A"/>
    <w:rsid w:val="00EA2ED0"/>
    <w:rsid w:val="00EB51FE"/>
    <w:rsid w:val="00EB5F6E"/>
    <w:rsid w:val="00EC1D71"/>
    <w:rsid w:val="00EC3105"/>
    <w:rsid w:val="00EC490E"/>
    <w:rsid w:val="00ED3E2C"/>
    <w:rsid w:val="00ED76D8"/>
    <w:rsid w:val="00EE13FB"/>
    <w:rsid w:val="00EE52F9"/>
    <w:rsid w:val="00EE5525"/>
    <w:rsid w:val="00EF2C90"/>
    <w:rsid w:val="00EF781E"/>
    <w:rsid w:val="00F06B04"/>
    <w:rsid w:val="00F1051A"/>
    <w:rsid w:val="00F1783D"/>
    <w:rsid w:val="00F26326"/>
    <w:rsid w:val="00F2706C"/>
    <w:rsid w:val="00F278C0"/>
    <w:rsid w:val="00F42E44"/>
    <w:rsid w:val="00F45051"/>
    <w:rsid w:val="00F50203"/>
    <w:rsid w:val="00F51494"/>
    <w:rsid w:val="00F539FF"/>
    <w:rsid w:val="00F63923"/>
    <w:rsid w:val="00F63E5A"/>
    <w:rsid w:val="00F64FDD"/>
    <w:rsid w:val="00F70486"/>
    <w:rsid w:val="00F70B94"/>
    <w:rsid w:val="00F74CFD"/>
    <w:rsid w:val="00F757E8"/>
    <w:rsid w:val="00F853A8"/>
    <w:rsid w:val="00F8783A"/>
    <w:rsid w:val="00F90100"/>
    <w:rsid w:val="00F91B92"/>
    <w:rsid w:val="00FA0C3B"/>
    <w:rsid w:val="00FA1CCF"/>
    <w:rsid w:val="00FA47CF"/>
    <w:rsid w:val="00FA5F6F"/>
    <w:rsid w:val="00FB021C"/>
    <w:rsid w:val="00FB1D0B"/>
    <w:rsid w:val="00FB24C8"/>
    <w:rsid w:val="00FB6B88"/>
    <w:rsid w:val="00FC1CD2"/>
    <w:rsid w:val="00FD2907"/>
    <w:rsid w:val="00FD3383"/>
    <w:rsid w:val="00FD4CF9"/>
    <w:rsid w:val="00FD6CD9"/>
    <w:rsid w:val="00FD7D8C"/>
    <w:rsid w:val="00FE39FC"/>
    <w:rsid w:val="00FE6073"/>
    <w:rsid w:val="00FE7570"/>
    <w:rsid w:val="00FF2098"/>
    <w:rsid w:val="00FF4C0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93EC5"/>
  <w15:chartTrackingRefBased/>
  <w15:docId w15:val="{FD1B1996-E676-3947-B986-AD19FD3C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41EE"/>
    <w:rPr>
      <w:rFonts w:ascii="Aptos" w:hAnsi="Aptos"/>
    </w:rPr>
  </w:style>
  <w:style w:type="paragraph" w:styleId="Heading1">
    <w:name w:val="heading 1"/>
    <w:basedOn w:val="Normal"/>
    <w:next w:val="Normal"/>
    <w:link w:val="Heading1Char"/>
    <w:qFormat/>
    <w:rsid w:val="009227F5"/>
    <w:pPr>
      <w:keepNext/>
      <w:numPr>
        <w:numId w:val="8"/>
      </w:numPr>
      <w:spacing w:before="120" w:after="120" w:line="240" w:lineRule="auto"/>
      <w:ind w:left="360"/>
      <w:outlineLvl w:val="0"/>
    </w:pPr>
    <w:rPr>
      <w:rFonts w:eastAsia="Times New Roman" w:cs="Arial"/>
      <w:b/>
      <w:bCs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756656"/>
    <w:pPr>
      <w:numPr>
        <w:ilvl w:val="1"/>
      </w:numPr>
      <w:spacing w:before="240"/>
      <w:outlineLvl w:val="1"/>
    </w:pPr>
    <w:rPr>
      <w:bC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6F6E7B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9227F5"/>
    <w:pPr>
      <w:numPr>
        <w:ilvl w:val="3"/>
      </w:numPr>
      <w:spacing w:before="120"/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9227F5"/>
    <w:pPr>
      <w:keepLines/>
      <w:numPr>
        <w:ilvl w:val="4"/>
      </w:numPr>
      <w:spacing w:before="4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43429"/>
    <w:pPr>
      <w:numPr>
        <w:ilvl w:val="5"/>
      </w:numPr>
      <w:outlineLvl w:val="5"/>
    </w:pPr>
    <w:rPr>
      <w:rFonts w:cstheme="majorBidi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rsid w:val="00120C0D"/>
    <w:pPr>
      <w:numPr>
        <w:ilvl w:val="6"/>
      </w:numPr>
      <w:outlineLvl w:val="6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27F5"/>
    <w:rPr>
      <w:rFonts w:ascii="Aptos" w:eastAsia="Times New Roman" w:hAnsi="Aptos" w:cs="Arial"/>
      <w:b/>
      <w:bCs/>
      <w:kern w:val="28"/>
      <w:sz w:val="36"/>
      <w:szCs w:val="32"/>
    </w:rPr>
  </w:style>
  <w:style w:type="paragraph" w:customStyle="1" w:styleId="AppendixHeading1">
    <w:name w:val="Appendix Heading 1"/>
    <w:basedOn w:val="Heading1"/>
    <w:next w:val="Normal"/>
    <w:uiPriority w:val="99"/>
    <w:rsid w:val="009227F5"/>
    <w:pPr>
      <w:numPr>
        <w:numId w:val="1"/>
      </w:numPr>
    </w:pPr>
    <w:rPr>
      <w:rFonts w:cs="Times New Roman"/>
      <w:szCs w:val="24"/>
    </w:rPr>
  </w:style>
  <w:style w:type="paragraph" w:customStyle="1" w:styleId="AppendixHeading2">
    <w:name w:val="Appendix Heading 2"/>
    <w:basedOn w:val="AppendixHeading1"/>
    <w:rsid w:val="009227F5"/>
    <w:pPr>
      <w:numPr>
        <w:ilvl w:val="1"/>
      </w:numPr>
      <w:outlineLvl w:val="1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27F5"/>
    <w:rPr>
      <w:rFonts w:ascii="Aptos" w:eastAsiaTheme="majorEastAsia" w:hAnsi="Aptos" w:cs="Times New Roman (Headings CS)"/>
      <w:b/>
      <w:bCs/>
      <w:kern w:val="28"/>
      <w:sz w:val="24"/>
      <w:szCs w:val="24"/>
    </w:rPr>
  </w:style>
  <w:style w:type="paragraph" w:customStyle="1" w:styleId="FrontMatterHeader">
    <w:name w:val="Front Matter Header"/>
    <w:next w:val="Normal"/>
    <w:uiPriority w:val="2"/>
    <w:rsid w:val="009227F5"/>
    <w:pPr>
      <w:keepNext/>
      <w:tabs>
        <w:tab w:val="left" w:pos="432"/>
      </w:tabs>
      <w:spacing w:after="360" w:line="240" w:lineRule="auto"/>
      <w:jc w:val="center"/>
    </w:pPr>
    <w:rPr>
      <w:rFonts w:ascii="Aptos" w:eastAsia="Times New Roman" w:hAnsi="Aptos" w:cs="Times New Roman"/>
      <w:b/>
      <w:sz w:val="36"/>
      <w:szCs w:val="24"/>
    </w:rPr>
  </w:style>
  <w:style w:type="paragraph" w:customStyle="1" w:styleId="GuidancetoAuthor">
    <w:name w:val="Guidance to Author"/>
    <w:basedOn w:val="Normal"/>
    <w:uiPriority w:val="4"/>
    <w:qFormat/>
    <w:rsid w:val="007D22D9"/>
    <w:pPr>
      <w:shd w:val="clear" w:color="5B9BD5" w:themeColor="accent5" w:fill="FFC000"/>
      <w:spacing w:before="240" w:after="240" w:line="240" w:lineRule="auto"/>
    </w:pPr>
    <w:rPr>
      <w:rFonts w:ascii="Courier New" w:eastAsia="Times New Roman" w:hAnsi="Courier New" w:cs="Times New Roman"/>
      <w:color w:val="000000" w:themeColor="text1"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756656"/>
    <w:rPr>
      <w:rFonts w:ascii="Arial Narrow" w:eastAsia="Times New Roman" w:hAnsi="Arial Narrow" w:cs="Arial"/>
      <w:b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0655A"/>
    <w:rPr>
      <w:rFonts w:ascii="Arial Narrow" w:eastAsia="Times New Roman" w:hAnsi="Arial Narrow" w:cs="Arial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27F5"/>
    <w:rPr>
      <w:rFonts w:ascii="Aptos" w:eastAsia="Times New Roman" w:hAnsi="Aptos" w:cs="Arial"/>
      <w:b/>
      <w:bCs/>
      <w:kern w:val="28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9227F5"/>
    <w:pPr>
      <w:spacing w:before="120" w:after="120" w:line="240" w:lineRule="auto"/>
      <w:ind w:left="480" w:hanging="480"/>
    </w:pPr>
    <w:rPr>
      <w:rFonts w:eastAsia="Times New Roman" w:cs="Times New Roman"/>
      <w:sz w:val="24"/>
      <w:szCs w:val="20"/>
    </w:rPr>
  </w:style>
  <w:style w:type="paragraph" w:customStyle="1" w:styleId="TableCaption">
    <w:name w:val="Table Caption"/>
    <w:uiPriority w:val="6"/>
    <w:qFormat/>
    <w:rsid w:val="009227F5"/>
    <w:pPr>
      <w:keepNext/>
      <w:keepLines/>
      <w:spacing w:before="300" w:after="100" w:line="240" w:lineRule="auto"/>
      <w:jc w:val="center"/>
    </w:pPr>
    <w:rPr>
      <w:rFonts w:ascii="Aptos" w:eastAsia="Times New Roman" w:hAnsi="Aptos" w:cs="Times New Roman"/>
      <w:b/>
      <w:sz w:val="20"/>
      <w:szCs w:val="24"/>
    </w:rPr>
  </w:style>
  <w:style w:type="paragraph" w:styleId="TOC1">
    <w:name w:val="toc 1"/>
    <w:next w:val="Normal"/>
    <w:autoRedefine/>
    <w:uiPriority w:val="39"/>
    <w:qFormat/>
    <w:rsid w:val="009227F5"/>
    <w:pPr>
      <w:spacing w:before="120" w:after="120"/>
    </w:pPr>
    <w:rPr>
      <w:rFonts w:ascii="Aptos" w:hAnsi="Aptos" w:cstheme="minorHAnsi"/>
      <w:b/>
      <w:bCs/>
      <w:caps/>
      <w:sz w:val="20"/>
      <w:szCs w:val="20"/>
    </w:rPr>
  </w:style>
  <w:style w:type="paragraph" w:styleId="TOC2">
    <w:name w:val="toc 2"/>
    <w:next w:val="Normal"/>
    <w:autoRedefine/>
    <w:uiPriority w:val="39"/>
    <w:qFormat/>
    <w:rsid w:val="009227F5"/>
    <w:pPr>
      <w:spacing w:after="0"/>
      <w:ind w:left="220"/>
    </w:pPr>
    <w:rPr>
      <w:rFonts w:ascii="Aptos" w:hAnsi="Aptos" w:cstheme="minorHAnsi"/>
      <w:smallCaps/>
      <w:sz w:val="20"/>
      <w:szCs w:val="20"/>
    </w:rPr>
  </w:style>
  <w:style w:type="paragraph" w:styleId="TOC3">
    <w:name w:val="toc 3"/>
    <w:next w:val="Normal"/>
    <w:autoRedefine/>
    <w:uiPriority w:val="39"/>
    <w:qFormat/>
    <w:rsid w:val="009227F5"/>
    <w:pPr>
      <w:spacing w:after="0"/>
      <w:ind w:left="440"/>
    </w:pPr>
    <w:rPr>
      <w:rFonts w:ascii="Aptos" w:hAnsi="Aptos" w:cstheme="minorHAnsi"/>
      <w:i/>
      <w:iCs/>
      <w:sz w:val="20"/>
      <w:szCs w:val="20"/>
    </w:rPr>
  </w:style>
  <w:style w:type="numbering" w:customStyle="1" w:styleId="CurrentList4">
    <w:name w:val="Current List4"/>
    <w:uiPriority w:val="99"/>
    <w:rsid w:val="006A4247"/>
    <w:pPr>
      <w:numPr>
        <w:numId w:val="9"/>
      </w:numPr>
    </w:pPr>
  </w:style>
  <w:style w:type="numbering" w:customStyle="1" w:styleId="CurrentList5">
    <w:name w:val="Current List5"/>
    <w:uiPriority w:val="99"/>
    <w:rsid w:val="006A4247"/>
    <w:pPr>
      <w:numPr>
        <w:numId w:val="10"/>
      </w:numPr>
    </w:pPr>
  </w:style>
  <w:style w:type="numbering" w:customStyle="1" w:styleId="CurrentList6">
    <w:name w:val="Current List6"/>
    <w:uiPriority w:val="99"/>
    <w:rsid w:val="00F1051A"/>
    <w:pPr>
      <w:numPr>
        <w:numId w:val="11"/>
      </w:numPr>
    </w:pPr>
  </w:style>
  <w:style w:type="paragraph" w:customStyle="1" w:styleId="TitlePageSidebarText">
    <w:name w:val="Title Page Sidebar Text"/>
    <w:basedOn w:val="Normal"/>
    <w:rsid w:val="003E1E99"/>
    <w:rPr>
      <w:rFonts w:cs="Arial"/>
      <w:color w:val="FFFFFF" w:themeColor="background1"/>
      <w:sz w:val="16"/>
      <w:szCs w:val="36"/>
    </w:rPr>
  </w:style>
  <w:style w:type="paragraph" w:customStyle="1" w:styleId="OrgProgramNames-TitlePage">
    <w:name w:val="Org &amp; Program Names - Title Page"/>
    <w:basedOn w:val="DocumentTitle-TitlePage"/>
    <w:rsid w:val="000E568F"/>
    <w:rPr>
      <w:b w:val="0"/>
      <w:bCs w:val="0"/>
    </w:rPr>
  </w:style>
  <w:style w:type="paragraph" w:styleId="ListParagraph">
    <w:name w:val="List Paragraph"/>
    <w:basedOn w:val="Normal"/>
    <w:uiPriority w:val="34"/>
    <w:rsid w:val="004B41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227F5"/>
    <w:pPr>
      <w:spacing w:after="200" w:line="240" w:lineRule="auto"/>
      <w:jc w:val="center"/>
    </w:pPr>
    <w:rPr>
      <w:b/>
      <w:iCs/>
      <w:szCs w:val="18"/>
    </w:rPr>
  </w:style>
  <w:style w:type="paragraph" w:customStyle="1" w:styleId="FigureCaption">
    <w:name w:val="Figure Caption"/>
    <w:basedOn w:val="Caption"/>
    <w:uiPriority w:val="7"/>
    <w:qFormat/>
    <w:rsid w:val="009227F5"/>
    <w:rPr>
      <w:sz w:val="20"/>
    </w:rPr>
  </w:style>
  <w:style w:type="paragraph" w:customStyle="1" w:styleId="Body">
    <w:name w:val="Body"/>
    <w:basedOn w:val="Normal"/>
    <w:uiPriority w:val="2"/>
    <w:qFormat/>
    <w:rsid w:val="0064306C"/>
    <w:pPr>
      <w:spacing w:after="120" w:line="240" w:lineRule="auto"/>
    </w:pPr>
  </w:style>
  <w:style w:type="paragraph" w:customStyle="1" w:styleId="DocumentTitle-TitlePage">
    <w:name w:val="Document Title - Title Page"/>
    <w:basedOn w:val="Normal"/>
    <w:rsid w:val="00371682"/>
    <w:pPr>
      <w:spacing w:before="360" w:after="360"/>
      <w:jc w:val="center"/>
    </w:pPr>
    <w:rPr>
      <w:b/>
      <w:bCs/>
      <w:sz w:val="40"/>
      <w:szCs w:val="48"/>
    </w:rPr>
  </w:style>
  <w:style w:type="paragraph" w:styleId="CommentText">
    <w:name w:val="annotation text"/>
    <w:basedOn w:val="Normal"/>
    <w:link w:val="CommentTextChar"/>
    <w:unhideWhenUsed/>
    <w:rsid w:val="00C5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0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B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"/>
    <w:link w:val="TableTextChar"/>
    <w:rsid w:val="00D1025A"/>
    <w:pPr>
      <w:tabs>
        <w:tab w:val="left" w:pos="360"/>
        <w:tab w:val="left" w:pos="720"/>
        <w:tab w:val="left" w:pos="1080"/>
      </w:tabs>
      <w:spacing w:before="80" w:after="80"/>
    </w:pPr>
    <w:rPr>
      <w:rFonts w:eastAsia="SimSun" w:cs="Times New Roma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D1025A"/>
    <w:rPr>
      <w:rFonts w:ascii="Aptos" w:eastAsia="SimSun" w:hAnsi="Aptos" w:cs="Times New Roman"/>
      <w:sz w:val="18"/>
      <w:szCs w:val="24"/>
      <w:lang w:eastAsia="zh-CN"/>
    </w:rPr>
  </w:style>
  <w:style w:type="table" w:customStyle="1" w:styleId="ACTTableStyle1">
    <w:name w:val="ACT Table Style 1"/>
    <w:basedOn w:val="TableGrid"/>
    <w:uiPriority w:val="99"/>
    <w:rsid w:val="00AB1088"/>
    <w:pPr>
      <w:spacing w:before="40" w:after="40"/>
      <w:jc w:val="center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E84D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">
    <w:name w:val="Table Bullet"/>
    <w:rsid w:val="00216E11"/>
    <w:pPr>
      <w:numPr>
        <w:numId w:val="2"/>
      </w:numPr>
      <w:tabs>
        <w:tab w:val="left" w:pos="720"/>
        <w:tab w:val="left" w:pos="1080"/>
        <w:tab w:val="left" w:pos="1440"/>
      </w:tabs>
      <w:spacing w:before="40" w:after="40" w:line="240" w:lineRule="auto"/>
    </w:pPr>
    <w:rPr>
      <w:rFonts w:ascii="Aptos" w:eastAsia="Times New Roman" w:hAnsi="Aptos" w:cs="Times New Roman"/>
      <w:sz w:val="18"/>
      <w:szCs w:val="24"/>
    </w:rPr>
  </w:style>
  <w:style w:type="table" w:styleId="GridTable5Dark-Accent1">
    <w:name w:val="Grid Table 5 Dark Accent 1"/>
    <w:basedOn w:val="TableNormal"/>
    <w:uiPriority w:val="50"/>
    <w:rsid w:val="00E84D3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numbering" w:customStyle="1" w:styleId="CurrentList1">
    <w:name w:val="Current List1"/>
    <w:uiPriority w:val="99"/>
    <w:rsid w:val="00D43429"/>
    <w:pPr>
      <w:numPr>
        <w:numId w:val="5"/>
      </w:numPr>
    </w:pPr>
  </w:style>
  <w:style w:type="table" w:styleId="GridTable4-Accent1">
    <w:name w:val="Grid Table 4 Accent 1"/>
    <w:basedOn w:val="TableNormal"/>
    <w:uiPriority w:val="49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7F5"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Emphasized">
    <w:name w:val="Body (Emphasized)"/>
    <w:basedOn w:val="Normal"/>
    <w:next w:val="Body"/>
    <w:link w:val="BodyEmphasizedChar"/>
    <w:rsid w:val="00071376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379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379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rsid w:val="009227F5"/>
    <w:rPr>
      <w:rFonts w:ascii="Aptos" w:hAnsi="Aptos"/>
      <w:vertAlign w:val="superscript"/>
    </w:rPr>
  </w:style>
  <w:style w:type="table" w:customStyle="1" w:styleId="ACTTableStyle2">
    <w:name w:val="ACT Table Style 2"/>
    <w:basedOn w:val="TableNormal"/>
    <w:next w:val="GridTable4-Accent1"/>
    <w:uiPriority w:val="49"/>
    <w:rsid w:val="0095429A"/>
    <w:pPr>
      <w:spacing w:before="40" w:after="40" w:line="240" w:lineRule="auto"/>
    </w:pPr>
    <w:rPr>
      <w:rFonts w:ascii="Arial Narrow" w:eastAsia="SimSun" w:hAnsi="Arial Narrow" w:cs="Times New Roman"/>
      <w:sz w:val="18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wordWrap/>
        <w:spacing w:beforeLines="40" w:before="40" w:beforeAutospacing="0" w:afterLines="40" w:after="40" w:afterAutospacing="0" w:line="240" w:lineRule="auto"/>
      </w:pPr>
      <w:tblPr/>
      <w:tcPr>
        <w:shd w:val="clear" w:color="auto" w:fill="DBE5F1"/>
      </w:tcPr>
    </w:tblStylePr>
    <w:tblStylePr w:type="band2Vert">
      <w:pPr>
        <w:wordWrap/>
        <w:spacing w:beforeLines="40" w:before="40" w:beforeAutospacing="0" w:afterLines="40" w:after="40" w:afterAutospacing="0" w:line="240" w:lineRule="auto"/>
      </w:pPr>
    </w:tblStylePr>
    <w:tblStylePr w:type="band1Horz">
      <w:pPr>
        <w:wordWrap/>
        <w:spacing w:beforeLines="40" w:before="40" w:beforeAutospacing="0" w:afterLines="40" w:after="40" w:afterAutospacing="0" w:line="240" w:lineRule="auto"/>
      </w:pPr>
      <w:tblPr/>
      <w:tcPr>
        <w:shd w:val="clear" w:color="auto" w:fill="DBE5F1"/>
      </w:tcPr>
    </w:tblStylePr>
    <w:tblStylePr w:type="band2Horz">
      <w:pPr>
        <w:wordWrap/>
        <w:spacing w:beforeLines="40" w:before="40" w:beforeAutospacing="0" w:afterLines="40" w:after="40" w:afterAutospacing="0" w:line="240" w:lineRule="auto"/>
      </w:pPr>
    </w:tblStylePr>
  </w:style>
  <w:style w:type="character" w:customStyle="1" w:styleId="Heading6Char">
    <w:name w:val="Heading 6 Char"/>
    <w:basedOn w:val="DefaultParagraphFont"/>
    <w:link w:val="Heading6"/>
    <w:uiPriority w:val="9"/>
    <w:rsid w:val="00D43429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numbering" w:customStyle="1" w:styleId="AppendixListStyle">
    <w:name w:val="Appendix List Style"/>
    <w:uiPriority w:val="99"/>
    <w:rsid w:val="00B85BCC"/>
    <w:pPr>
      <w:numPr>
        <w:numId w:val="3"/>
      </w:numPr>
    </w:pPr>
  </w:style>
  <w:style w:type="paragraph" w:customStyle="1" w:styleId="TableColumnHeading">
    <w:name w:val="Table Column Heading"/>
    <w:rsid w:val="009227F5"/>
    <w:pPr>
      <w:spacing w:before="40" w:after="40" w:line="240" w:lineRule="auto"/>
      <w:jc w:val="center"/>
    </w:pPr>
    <w:rPr>
      <w:rFonts w:ascii="Aptos" w:eastAsia="SimSun" w:hAnsi="Aptos" w:cs="Times New Roman"/>
      <w:b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9227F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27F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27F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27F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27F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27F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7F5"/>
    <w:rPr>
      <w:rFonts w:ascii="Aptos" w:hAnsi="Aptos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20"/>
    <w:rPr>
      <w:rFonts w:ascii="Arial" w:hAnsi="Arial"/>
      <w:color w:val="605E5C"/>
      <w:shd w:val="clear" w:color="auto" w:fill="E1DFDD"/>
    </w:rPr>
  </w:style>
  <w:style w:type="character" w:customStyle="1" w:styleId="BodyEmphasizedChar">
    <w:name w:val="Body (Emphasized) Char"/>
    <w:basedOn w:val="DefaultParagraphFont"/>
    <w:link w:val="BodyEmphasized"/>
    <w:rsid w:val="00437747"/>
    <w:rPr>
      <w:rFonts w:ascii="Arial" w:hAnsi="Arial"/>
      <w:b/>
      <w:bCs/>
      <w:i/>
      <w:iCs/>
    </w:rPr>
  </w:style>
  <w:style w:type="paragraph" w:customStyle="1" w:styleId="BulletedList">
    <w:name w:val="Bulleted List"/>
    <w:rsid w:val="009227F5"/>
    <w:pPr>
      <w:numPr>
        <w:numId w:val="4"/>
      </w:numPr>
      <w:spacing w:before="60" w:after="60" w:line="240" w:lineRule="auto"/>
    </w:pPr>
    <w:rPr>
      <w:rFonts w:ascii="Aptos" w:eastAsia="Times New Roman" w:hAnsi="Aptos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227F5"/>
    <w:rPr>
      <w:rFonts w:ascii="Aptos" w:hAnsi="Aptos"/>
    </w:rPr>
  </w:style>
  <w:style w:type="numbering" w:customStyle="1" w:styleId="CurrentList2">
    <w:name w:val="Current List2"/>
    <w:uiPriority w:val="99"/>
    <w:rsid w:val="00D43429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D"/>
    <w:rPr>
      <w:rFonts w:asciiTheme="majorHAnsi" w:eastAsiaTheme="majorEastAsia" w:hAnsiTheme="majorHAnsi" w:cstheme="majorBidi"/>
      <w:b/>
      <w:bCs/>
      <w:iCs/>
      <w:kern w:val="28"/>
      <w:sz w:val="24"/>
      <w:szCs w:val="24"/>
    </w:rPr>
  </w:style>
  <w:style w:type="numbering" w:customStyle="1" w:styleId="CurrentList3">
    <w:name w:val="Current List3"/>
    <w:uiPriority w:val="99"/>
    <w:rsid w:val="00D43429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E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F"/>
    <w:rPr>
      <w:rFonts w:ascii="Arial" w:hAnsi="Arial"/>
    </w:rPr>
  </w:style>
  <w:style w:type="paragraph" w:customStyle="1" w:styleId="DocumentTitle-HeaderFooter">
    <w:name w:val="Document Title - Header/Footer"/>
    <w:basedOn w:val="Normal"/>
    <w:rsid w:val="006571CB"/>
    <w:pPr>
      <w:jc w:val="center"/>
    </w:pPr>
    <w:rPr>
      <w:sz w:val="16"/>
    </w:rPr>
  </w:style>
  <w:style w:type="numbering" w:customStyle="1" w:styleId="CurrentList7">
    <w:name w:val="Current List7"/>
    <w:uiPriority w:val="99"/>
    <w:rsid w:val="00F1051A"/>
    <w:pPr>
      <w:numPr>
        <w:numId w:val="12"/>
      </w:numPr>
    </w:pPr>
  </w:style>
  <w:style w:type="numbering" w:customStyle="1" w:styleId="CurrentList8">
    <w:name w:val="Current List8"/>
    <w:uiPriority w:val="99"/>
    <w:rsid w:val="00F1051A"/>
    <w:pPr>
      <w:numPr>
        <w:numId w:val="13"/>
      </w:numPr>
    </w:pPr>
  </w:style>
  <w:style w:type="numbering" w:customStyle="1" w:styleId="CurrentList9">
    <w:name w:val="Current List9"/>
    <w:uiPriority w:val="99"/>
    <w:rsid w:val="00F1051A"/>
    <w:pPr>
      <w:numPr>
        <w:numId w:val="14"/>
      </w:numPr>
    </w:pPr>
  </w:style>
  <w:style w:type="numbering" w:customStyle="1" w:styleId="CurrentList10">
    <w:name w:val="Current List10"/>
    <w:uiPriority w:val="99"/>
    <w:rsid w:val="00F1051A"/>
    <w:pPr>
      <w:numPr>
        <w:numId w:val="15"/>
      </w:numPr>
    </w:pPr>
  </w:style>
  <w:style w:type="numbering" w:customStyle="1" w:styleId="CurrentList11">
    <w:name w:val="Current List11"/>
    <w:uiPriority w:val="99"/>
    <w:rsid w:val="00F1051A"/>
    <w:pPr>
      <w:numPr>
        <w:numId w:val="16"/>
      </w:numPr>
    </w:pPr>
  </w:style>
  <w:style w:type="numbering" w:customStyle="1" w:styleId="CurrentList12">
    <w:name w:val="Current List12"/>
    <w:uiPriority w:val="99"/>
    <w:rsid w:val="00F278C0"/>
    <w:pPr>
      <w:numPr>
        <w:numId w:val="17"/>
      </w:numPr>
    </w:pPr>
  </w:style>
  <w:style w:type="paragraph" w:customStyle="1" w:styleId="ClassificationSensitivityHandling">
    <w:name w:val="Classification / Sensitivity / Handling"/>
    <w:basedOn w:val="Normal"/>
    <w:rsid w:val="009227F5"/>
    <w:pPr>
      <w:spacing w:after="0" w:line="240" w:lineRule="auto"/>
      <w:jc w:val="center"/>
    </w:pPr>
    <w:rPr>
      <w:rFonts w:cs="Arial"/>
      <w:b/>
      <w:sz w:val="20"/>
      <w:szCs w:val="20"/>
    </w:rPr>
  </w:style>
  <w:style w:type="paragraph" w:customStyle="1" w:styleId="Footer-Copyright">
    <w:name w:val="Footer - Copyright"/>
    <w:basedOn w:val="Normal"/>
    <w:rsid w:val="009227F5"/>
    <w:pPr>
      <w:spacing w:after="0" w:line="240" w:lineRule="auto"/>
      <w:jc w:val="center"/>
    </w:pPr>
    <w:rPr>
      <w:rFonts w:cs="Arial"/>
      <w:bCs/>
      <w:color w:val="333333"/>
      <w:sz w:val="16"/>
      <w:szCs w:val="16"/>
      <w:shd w:val="clear" w:color="auto" w:fill="FFFFFF"/>
    </w:rPr>
  </w:style>
  <w:style w:type="paragraph" w:customStyle="1" w:styleId="TitlePageLegalBoxText">
    <w:name w:val="Title Page Legal Box Text"/>
    <w:basedOn w:val="Normal"/>
    <w:rsid w:val="00371682"/>
    <w:rPr>
      <w:rFonts w:cs="Arial"/>
      <w:sz w:val="16"/>
      <w:szCs w:val="16"/>
    </w:rPr>
  </w:style>
  <w:style w:type="paragraph" w:customStyle="1" w:styleId="CalloutLeft-Justified">
    <w:name w:val="Callout (Left-Justified)"/>
    <w:basedOn w:val="Normal"/>
    <w:rsid w:val="00080DE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</w:pPr>
  </w:style>
  <w:style w:type="numbering" w:customStyle="1" w:styleId="CurrentList13">
    <w:name w:val="Current List13"/>
    <w:uiPriority w:val="99"/>
    <w:rsid w:val="008661CE"/>
    <w:pPr>
      <w:numPr>
        <w:numId w:val="18"/>
      </w:numPr>
    </w:pPr>
  </w:style>
  <w:style w:type="numbering" w:customStyle="1" w:styleId="CurrentList14">
    <w:name w:val="Current List14"/>
    <w:uiPriority w:val="99"/>
    <w:rsid w:val="00216E11"/>
    <w:pPr>
      <w:numPr>
        <w:numId w:val="19"/>
      </w:numPr>
    </w:pPr>
  </w:style>
  <w:style w:type="table" w:customStyle="1" w:styleId="ACTTableStyle">
    <w:name w:val="ACT Table Style"/>
    <w:basedOn w:val="TableGrid"/>
    <w:uiPriority w:val="99"/>
    <w:rsid w:val="00F50203"/>
    <w:pPr>
      <w:spacing w:before="40" w:after="40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57606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Number">
    <w:name w:val="Table Number"/>
    <w:basedOn w:val="TableText"/>
    <w:rsid w:val="00B12FE6"/>
    <w:pPr>
      <w:numPr>
        <w:numId w:val="33"/>
      </w:numPr>
      <w:spacing w:before="40" w:after="40"/>
    </w:pPr>
  </w:style>
  <w:style w:type="paragraph" w:customStyle="1" w:styleId="TableIndexNumbers">
    <w:name w:val="Table Index Numbers"/>
    <w:basedOn w:val="TableNumber"/>
    <w:rsid w:val="00014270"/>
    <w:pPr>
      <w:numPr>
        <w:numId w:val="35"/>
      </w:numPr>
      <w:jc w:val="center"/>
    </w:pPr>
    <w:rPr>
      <w:b/>
      <w:bCs/>
      <w:color w:val="FFFFFF" w:themeColor="background1"/>
    </w:rPr>
  </w:style>
  <w:style w:type="numbering" w:customStyle="1" w:styleId="CurrentList15">
    <w:name w:val="Current List15"/>
    <w:uiPriority w:val="99"/>
    <w:rsid w:val="00014270"/>
    <w:pPr>
      <w:numPr>
        <w:numId w:val="34"/>
      </w:numPr>
    </w:pPr>
  </w:style>
  <w:style w:type="paragraph" w:customStyle="1" w:styleId="Numberedlist">
    <w:name w:val="Numbered list"/>
    <w:rsid w:val="00810B85"/>
    <w:pPr>
      <w:numPr>
        <w:numId w:val="36"/>
      </w:numPr>
      <w:spacing w:before="20" w:after="20" w:line="240" w:lineRule="auto"/>
    </w:pPr>
    <w:rPr>
      <w:rFonts w:ascii="Aptos" w:eastAsia="Times New Roman" w:hAnsi="Apto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e/Library/Group%20Containers/UBF8T346G9.Office/User%20Content.localized/Templates.localized/MITRE%20ACT%20Questionnaire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F9FF2-F344-400A-9251-A83145EB1A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2C4496-C1C1-44E5-92F9-67129986B3A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3.xml><?xml version="1.0" encoding="utf-8"?>
<ds:datastoreItem xmlns:ds="http://schemas.openxmlformats.org/officeDocument/2006/customXml" ds:itemID="{86008FB2-28B1-4AF4-8D5D-3DF2AA963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F83C36-F5FD-4904-899B-FA9C298A0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MITRE ACT Questionnaire v3.dotx</Template>
  <TotalTime>60</TotalTime>
  <Pages>69</Pages>
  <Words>8032</Words>
  <Characters>45947</Characters>
  <Application>Microsoft Office Word</Application>
  <DocSecurity>0</DocSecurity>
  <Lines>22973</Lines>
  <Paragraphs>5397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48582</CharactersWithSpaces>
  <SharedDoc>false</SharedDoc>
  <HLinks>
    <vt:vector size="84" baseType="variant"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_Toc123892130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_Toc123892129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_Toc123893240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_Toc123892255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_Toc123892254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_Toc123892253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_Toc123892252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_Toc123892251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_Toc123892250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_Toc123892249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_Toc123892248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_Toc123892247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_Toc123892246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_Toc123892245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Nate</dc:creator>
  <cp:keywords/>
  <dc:description/>
  <cp:lastModifiedBy>Nate Lee</cp:lastModifiedBy>
  <cp:revision>76</cp:revision>
  <cp:lastPrinted>2025-05-22T15:47:00Z</cp:lastPrinted>
  <dcterms:created xsi:type="dcterms:W3CDTF">2025-05-30T19:22:00Z</dcterms:created>
  <dcterms:modified xsi:type="dcterms:W3CDTF">2025-05-30T21:16:00Z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  <property fmtid="{D5CDD505-2E9C-101B-9397-08002B2CF9AE}" pid="4" name="Order">
    <vt:r8>277300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