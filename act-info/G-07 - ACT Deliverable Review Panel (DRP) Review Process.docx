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56F65"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4A364ED3" wp14:editId="207AD8C2">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8D91B"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512DC5E3" w14:textId="77777777" w:rsidR="00AA30C5" w:rsidRPr="003E1E99" w:rsidRDefault="008E19BB" w:rsidP="003E1E99">
                            <w:pPr>
                              <w:pStyle w:val="TitlePageSidebarText"/>
                            </w:pPr>
                            <w:r w:rsidRPr="00454E8F">
                              <w:rPr>
                                <w:highlight w:val="magenta"/>
                              </w:rPr>
                              <w:t>&lt;Date&gt;</w:t>
                            </w:r>
                          </w:p>
                          <w:p w14:paraId="640D7093" w14:textId="77777777" w:rsidR="008E19BB" w:rsidRPr="003E1E99" w:rsidRDefault="008E19BB" w:rsidP="003E1E99">
                            <w:pPr>
                              <w:pStyle w:val="TitlePageSidebarText"/>
                            </w:pPr>
                          </w:p>
                          <w:p w14:paraId="72A4B2CE" w14:textId="77777777" w:rsidR="008E19BB" w:rsidRPr="003E1E99" w:rsidRDefault="008E19BB" w:rsidP="003E1E99">
                            <w:pPr>
                              <w:pStyle w:val="TitlePageSidebarText"/>
                            </w:pPr>
                            <w:r w:rsidRPr="003E1E99">
                              <w:t>Prepared for:</w:t>
                            </w:r>
                          </w:p>
                          <w:p w14:paraId="336C8F42"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6C0AB92" w14:textId="77777777" w:rsidR="008E19BB" w:rsidRPr="003E1E99" w:rsidRDefault="008E19BB" w:rsidP="003E1E99">
                            <w:pPr>
                              <w:pStyle w:val="TitlePageSidebarText"/>
                            </w:pPr>
                          </w:p>
                          <w:p w14:paraId="0882DCA7" w14:textId="77777777" w:rsidR="00AA30C5" w:rsidRPr="003E1E99" w:rsidRDefault="008E19BB" w:rsidP="003E1E99">
                            <w:pPr>
                              <w:pStyle w:val="TitlePageSidebarText"/>
                            </w:pPr>
                            <w:r w:rsidRPr="003E1E99">
                              <w:t>Prepared by:</w:t>
                            </w:r>
                          </w:p>
                          <w:p w14:paraId="1F57B9A1"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379097E" w14:textId="77777777" w:rsidR="00CD3A51" w:rsidRPr="003E1E99" w:rsidRDefault="00CD3A51" w:rsidP="003E1E99">
                            <w:pPr>
                              <w:pStyle w:val="TitlePageSidebarText"/>
                            </w:pPr>
                          </w:p>
                          <w:p w14:paraId="556DDC7F"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2B0D70A"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64ED3"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6278D91B"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512DC5E3" w14:textId="77777777" w:rsidR="00AA30C5" w:rsidRPr="003E1E99" w:rsidRDefault="008E19BB" w:rsidP="003E1E99">
                      <w:pPr>
                        <w:pStyle w:val="TitlePageSidebarText"/>
                      </w:pPr>
                      <w:r w:rsidRPr="00454E8F">
                        <w:rPr>
                          <w:highlight w:val="magenta"/>
                        </w:rPr>
                        <w:t>&lt;Date&gt;</w:t>
                      </w:r>
                    </w:p>
                    <w:p w14:paraId="640D7093" w14:textId="77777777" w:rsidR="008E19BB" w:rsidRPr="003E1E99" w:rsidRDefault="008E19BB" w:rsidP="003E1E99">
                      <w:pPr>
                        <w:pStyle w:val="TitlePageSidebarText"/>
                      </w:pPr>
                    </w:p>
                    <w:p w14:paraId="72A4B2CE" w14:textId="77777777" w:rsidR="008E19BB" w:rsidRPr="003E1E99" w:rsidRDefault="008E19BB" w:rsidP="003E1E99">
                      <w:pPr>
                        <w:pStyle w:val="TitlePageSidebarText"/>
                      </w:pPr>
                      <w:r w:rsidRPr="003E1E99">
                        <w:t>Prepared for:</w:t>
                      </w:r>
                    </w:p>
                    <w:p w14:paraId="336C8F42"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6C0AB92" w14:textId="77777777" w:rsidR="008E19BB" w:rsidRPr="003E1E99" w:rsidRDefault="008E19BB" w:rsidP="003E1E99">
                      <w:pPr>
                        <w:pStyle w:val="TitlePageSidebarText"/>
                      </w:pPr>
                    </w:p>
                    <w:p w14:paraId="0882DCA7" w14:textId="77777777" w:rsidR="00AA30C5" w:rsidRPr="003E1E99" w:rsidRDefault="008E19BB" w:rsidP="003E1E99">
                      <w:pPr>
                        <w:pStyle w:val="TitlePageSidebarText"/>
                      </w:pPr>
                      <w:r w:rsidRPr="003E1E99">
                        <w:t>Prepared by:</w:t>
                      </w:r>
                    </w:p>
                    <w:p w14:paraId="1F57B9A1"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379097E" w14:textId="77777777" w:rsidR="00CD3A51" w:rsidRPr="003E1E99" w:rsidRDefault="00CD3A51" w:rsidP="003E1E99">
                      <w:pPr>
                        <w:pStyle w:val="TitlePageSidebarText"/>
                      </w:pPr>
                    </w:p>
                    <w:p w14:paraId="556DDC7F"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2B0D70A"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23DA57BB" wp14:editId="0A645ED4">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1985E503" w14:textId="77777777" w:rsidR="003740C8" w:rsidRPr="0099662B" w:rsidRDefault="008A3F12" w:rsidP="00371682">
                            <w:pPr>
                              <w:pStyle w:val="TitlePageLegalBoxText"/>
                            </w:pPr>
                            <w:r w:rsidRPr="0099662B">
                              <w:rPr>
                                <w:highlight w:val="yellow"/>
                              </w:rPr>
                              <w:t>&lt;Organization-specific legal boilerplate, if applicable&gt;</w:t>
                            </w:r>
                          </w:p>
                          <w:p w14:paraId="40AF59E3"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3DA57BB"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1985E503" w14:textId="77777777" w:rsidR="003740C8" w:rsidRPr="0099662B" w:rsidRDefault="008A3F12" w:rsidP="00371682">
                      <w:pPr>
                        <w:pStyle w:val="TitlePageLegalBoxText"/>
                      </w:pPr>
                      <w:r w:rsidRPr="0099662B">
                        <w:rPr>
                          <w:highlight w:val="yellow"/>
                        </w:rPr>
                        <w:t>&lt;Organization-specific legal boilerplate, if applicable&gt;</w:t>
                      </w:r>
                    </w:p>
                    <w:p w14:paraId="40AF59E3"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47969FD7" wp14:editId="787ED71D">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17DC2D56"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74C3EFB7"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969FD7"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17DC2D56"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74C3EFB7"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350F75D6" wp14:editId="2D2867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B76D377"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2226A15" wp14:editId="7D4C55DB">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3BFF45F1" w14:textId="77777777" w:rsidR="000660E0" w:rsidRPr="002A1AE6" w:rsidRDefault="000660E0" w:rsidP="000660E0">
      <w:pPr>
        <w:pStyle w:val="DocumentTitle-TitlePage"/>
        <w:rPr>
          <w:b w:val="0"/>
          <w:bCs w:val="0"/>
        </w:rPr>
      </w:pPr>
      <w:r w:rsidRPr="002A1AE6">
        <w:rPr>
          <w:b w:val="0"/>
          <w:bCs w:val="0"/>
          <w:highlight w:val="yellow"/>
        </w:rPr>
        <w:t>&lt;Organization&gt;</w:t>
      </w:r>
    </w:p>
    <w:p w14:paraId="4B2AF6A2"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4A4474A6" w14:textId="77777777" w:rsidR="002A1AE6" w:rsidRDefault="002A1AE6" w:rsidP="00371682">
      <w:pPr>
        <w:pStyle w:val="DocumentTitle-TitlePage"/>
      </w:pPr>
    </w:p>
    <w:p w14:paraId="7958457F" w14:textId="312463AC" w:rsidR="004B41BF" w:rsidRPr="004B41BF" w:rsidRDefault="0049606C"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Deliverable Review Panel (DRP)</w:t>
      </w:r>
      <w:r>
        <w:br/>
        <w:t>Deliverable Review Process</w:t>
      </w:r>
    </w:p>
    <w:p w14:paraId="4A6F01E3" w14:textId="77777777" w:rsidR="005B1F8F" w:rsidRDefault="005B1F8F" w:rsidP="005B1F8F">
      <w:pPr>
        <w:pStyle w:val="FrontMatterHeader"/>
      </w:pPr>
      <w:bookmarkStart w:id="1"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27EC80D5"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1FA838C2" w14:textId="77777777" w:rsidR="005B1F8F" w:rsidRDefault="005B1F8F" w:rsidP="0056069C">
            <w:pPr>
              <w:pStyle w:val="Body"/>
              <w:spacing w:beforeLines="40" w:before="96" w:afterLines="40" w:after="96"/>
            </w:pPr>
            <w:r>
              <w:t>Version</w:t>
            </w:r>
          </w:p>
        </w:tc>
        <w:tc>
          <w:tcPr>
            <w:tcW w:w="1474" w:type="dxa"/>
          </w:tcPr>
          <w:p w14:paraId="13963568" w14:textId="77777777" w:rsidR="005B1F8F" w:rsidRDefault="005B1F8F" w:rsidP="0056069C">
            <w:pPr>
              <w:pStyle w:val="Body"/>
              <w:spacing w:beforeLines="40" w:before="96" w:afterLines="40" w:after="96"/>
            </w:pPr>
            <w:r>
              <w:t>Date</w:t>
            </w:r>
          </w:p>
        </w:tc>
        <w:tc>
          <w:tcPr>
            <w:tcW w:w="1614" w:type="dxa"/>
          </w:tcPr>
          <w:p w14:paraId="048BA2D6" w14:textId="77777777" w:rsidR="005B1F8F" w:rsidRDefault="005B1F8F" w:rsidP="0056069C">
            <w:pPr>
              <w:pStyle w:val="Body"/>
              <w:spacing w:beforeLines="40" w:before="96" w:afterLines="40" w:after="96"/>
            </w:pPr>
            <w:r>
              <w:t>Responsible Author</w:t>
            </w:r>
          </w:p>
        </w:tc>
        <w:tc>
          <w:tcPr>
            <w:tcW w:w="5419" w:type="dxa"/>
          </w:tcPr>
          <w:p w14:paraId="7BF2AD3A" w14:textId="77777777" w:rsidR="005B1F8F" w:rsidRDefault="005B1F8F" w:rsidP="0056069C">
            <w:pPr>
              <w:pStyle w:val="Body"/>
              <w:spacing w:beforeLines="40" w:before="96" w:afterLines="40" w:after="96"/>
            </w:pPr>
            <w:r>
              <w:t>Description of Change</w:t>
            </w:r>
          </w:p>
        </w:tc>
      </w:tr>
      <w:tr w:rsidR="0056069C" w14:paraId="2EC348F8" w14:textId="77777777" w:rsidTr="00127777">
        <w:tc>
          <w:tcPr>
            <w:tcW w:w="843" w:type="dxa"/>
          </w:tcPr>
          <w:p w14:paraId="37174179"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12378D7C"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783B8F4E"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5419" w:type="dxa"/>
          </w:tcPr>
          <w:p w14:paraId="1FF5AB8F"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14D31888" w14:textId="77777777" w:rsidR="005B1F8F" w:rsidRPr="00461EB4" w:rsidRDefault="005B1F8F" w:rsidP="005B1F8F"/>
    <w:p w14:paraId="0160C2FF"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78255CD7"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4C67AAC1" w14:textId="77777777" w:rsidR="005B1F8F" w:rsidRPr="00B0756C" w:rsidRDefault="005B1F8F" w:rsidP="005B1F8F">
      <w:pPr>
        <w:pStyle w:val="GuidancetoAuthor"/>
        <w:rPr>
          <w:i/>
          <w:iCs/>
        </w:rPr>
      </w:pPr>
      <w:r>
        <w:t xml:space="preserve">Various objects and sections of text throughout the template are </w:t>
      </w:r>
      <w:r w:rsidRPr="002B7D82">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bookmarkEnd w:id="1"/>
    <w:p w14:paraId="06D340B7" w14:textId="77777777" w:rsidR="007831CF" w:rsidRDefault="0034747F" w:rsidP="007831CF">
      <w:pPr>
        <w:pStyle w:val="FrontMatterHeader"/>
      </w:pPr>
      <w:r>
        <w:t>Table of Contents</w:t>
      </w:r>
    </w:p>
    <w:p w14:paraId="6290BC0C" w14:textId="608BDFD0" w:rsidR="00F651C8"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510830" w:history="1">
        <w:r w:rsidR="00F651C8" w:rsidRPr="0011512C">
          <w:rPr>
            <w:rStyle w:val="Hyperlink"/>
            <w:noProof/>
          </w:rPr>
          <w:t>1.</w:t>
        </w:r>
        <w:r w:rsidR="00F651C8">
          <w:rPr>
            <w:rFonts w:asciiTheme="minorHAnsi" w:eastAsiaTheme="minorEastAsia" w:hAnsiTheme="minorHAnsi" w:cstheme="minorBidi"/>
            <w:b w:val="0"/>
            <w:bCs w:val="0"/>
            <w:caps w:val="0"/>
            <w:noProof/>
            <w:kern w:val="2"/>
            <w:sz w:val="24"/>
            <w:szCs w:val="24"/>
            <w14:ligatures w14:val="standardContextual"/>
          </w:rPr>
          <w:tab/>
        </w:r>
        <w:r w:rsidR="00F651C8" w:rsidRPr="0011512C">
          <w:rPr>
            <w:rStyle w:val="Hyperlink"/>
            <w:noProof/>
          </w:rPr>
          <w:t>Overview</w:t>
        </w:r>
        <w:r w:rsidR="00F651C8">
          <w:rPr>
            <w:noProof/>
            <w:webHidden/>
          </w:rPr>
          <w:tab/>
        </w:r>
        <w:r w:rsidR="00F651C8">
          <w:rPr>
            <w:noProof/>
            <w:webHidden/>
          </w:rPr>
          <w:fldChar w:fldCharType="begin"/>
        </w:r>
        <w:r w:rsidR="00F651C8">
          <w:rPr>
            <w:noProof/>
            <w:webHidden/>
          </w:rPr>
          <w:instrText xml:space="preserve"> PAGEREF _Toc199510830 \h </w:instrText>
        </w:r>
        <w:r w:rsidR="00F651C8">
          <w:rPr>
            <w:noProof/>
            <w:webHidden/>
          </w:rPr>
        </w:r>
        <w:r w:rsidR="00F651C8">
          <w:rPr>
            <w:noProof/>
            <w:webHidden/>
          </w:rPr>
          <w:fldChar w:fldCharType="separate"/>
        </w:r>
        <w:r w:rsidR="00F651C8">
          <w:rPr>
            <w:noProof/>
            <w:webHidden/>
          </w:rPr>
          <w:t>2</w:t>
        </w:r>
        <w:r w:rsidR="00F651C8">
          <w:rPr>
            <w:noProof/>
            <w:webHidden/>
          </w:rPr>
          <w:fldChar w:fldCharType="end"/>
        </w:r>
      </w:hyperlink>
    </w:p>
    <w:p w14:paraId="658AF9B1" w14:textId="790A5E05" w:rsidR="00F651C8" w:rsidRDefault="00F651C8">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0831" w:history="1">
        <w:r w:rsidRPr="0011512C">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11512C">
          <w:rPr>
            <w:rStyle w:val="Hyperlink"/>
            <w:noProof/>
          </w:rPr>
          <w:t>DRP Membership</w:t>
        </w:r>
        <w:r>
          <w:rPr>
            <w:noProof/>
            <w:webHidden/>
          </w:rPr>
          <w:tab/>
        </w:r>
        <w:r>
          <w:rPr>
            <w:noProof/>
            <w:webHidden/>
          </w:rPr>
          <w:fldChar w:fldCharType="begin"/>
        </w:r>
        <w:r>
          <w:rPr>
            <w:noProof/>
            <w:webHidden/>
          </w:rPr>
          <w:instrText xml:space="preserve"> PAGEREF _Toc199510831 \h </w:instrText>
        </w:r>
        <w:r>
          <w:rPr>
            <w:noProof/>
            <w:webHidden/>
          </w:rPr>
        </w:r>
        <w:r>
          <w:rPr>
            <w:noProof/>
            <w:webHidden/>
          </w:rPr>
          <w:fldChar w:fldCharType="separate"/>
        </w:r>
        <w:r>
          <w:rPr>
            <w:noProof/>
            <w:webHidden/>
          </w:rPr>
          <w:t>3</w:t>
        </w:r>
        <w:r>
          <w:rPr>
            <w:noProof/>
            <w:webHidden/>
          </w:rPr>
          <w:fldChar w:fldCharType="end"/>
        </w:r>
      </w:hyperlink>
    </w:p>
    <w:p w14:paraId="1F99E1A8" w14:textId="4D581114" w:rsidR="00F651C8" w:rsidRDefault="00F651C8">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0832" w:history="1">
        <w:r w:rsidRPr="0011512C">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11512C">
          <w:rPr>
            <w:rStyle w:val="Hyperlink"/>
            <w:noProof/>
          </w:rPr>
          <w:t>Deliverable Review Process Description</w:t>
        </w:r>
        <w:r>
          <w:rPr>
            <w:noProof/>
            <w:webHidden/>
          </w:rPr>
          <w:tab/>
        </w:r>
        <w:r>
          <w:rPr>
            <w:noProof/>
            <w:webHidden/>
          </w:rPr>
          <w:fldChar w:fldCharType="begin"/>
        </w:r>
        <w:r>
          <w:rPr>
            <w:noProof/>
            <w:webHidden/>
          </w:rPr>
          <w:instrText xml:space="preserve"> PAGEREF _Toc199510832 \h </w:instrText>
        </w:r>
        <w:r>
          <w:rPr>
            <w:noProof/>
            <w:webHidden/>
          </w:rPr>
        </w:r>
        <w:r>
          <w:rPr>
            <w:noProof/>
            <w:webHidden/>
          </w:rPr>
          <w:fldChar w:fldCharType="separate"/>
        </w:r>
        <w:r>
          <w:rPr>
            <w:noProof/>
            <w:webHidden/>
          </w:rPr>
          <w:t>3</w:t>
        </w:r>
        <w:r>
          <w:rPr>
            <w:noProof/>
            <w:webHidden/>
          </w:rPr>
          <w:fldChar w:fldCharType="end"/>
        </w:r>
      </w:hyperlink>
    </w:p>
    <w:p w14:paraId="6D72A226" w14:textId="3887224D" w:rsidR="00F651C8" w:rsidRDefault="00F651C8">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10833" w:history="1">
        <w:r w:rsidRPr="0011512C">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11512C">
          <w:rPr>
            <w:rStyle w:val="Hyperlink"/>
            <w:noProof/>
          </w:rPr>
          <w:t>DRP Reviewer Process Description</w:t>
        </w:r>
        <w:r>
          <w:rPr>
            <w:noProof/>
            <w:webHidden/>
          </w:rPr>
          <w:tab/>
        </w:r>
        <w:r>
          <w:rPr>
            <w:noProof/>
            <w:webHidden/>
          </w:rPr>
          <w:fldChar w:fldCharType="begin"/>
        </w:r>
        <w:r>
          <w:rPr>
            <w:noProof/>
            <w:webHidden/>
          </w:rPr>
          <w:instrText xml:space="preserve"> PAGEREF _Toc199510833 \h </w:instrText>
        </w:r>
        <w:r>
          <w:rPr>
            <w:noProof/>
            <w:webHidden/>
          </w:rPr>
        </w:r>
        <w:r>
          <w:rPr>
            <w:noProof/>
            <w:webHidden/>
          </w:rPr>
          <w:fldChar w:fldCharType="separate"/>
        </w:r>
        <w:r>
          <w:rPr>
            <w:noProof/>
            <w:webHidden/>
          </w:rPr>
          <w:t>3</w:t>
        </w:r>
        <w:r>
          <w:rPr>
            <w:noProof/>
            <w:webHidden/>
          </w:rPr>
          <w:fldChar w:fldCharType="end"/>
        </w:r>
      </w:hyperlink>
    </w:p>
    <w:p w14:paraId="61C38DE1" w14:textId="1241B087" w:rsidR="00F651C8" w:rsidRDefault="00F651C8">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10834" w:history="1">
        <w:r w:rsidRPr="0011512C">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11512C">
          <w:rPr>
            <w:rStyle w:val="Hyperlink"/>
            <w:noProof/>
          </w:rPr>
          <w:t>DRP Reviewer Reporting Process Description</w:t>
        </w:r>
        <w:r>
          <w:rPr>
            <w:noProof/>
            <w:webHidden/>
          </w:rPr>
          <w:tab/>
        </w:r>
        <w:r>
          <w:rPr>
            <w:noProof/>
            <w:webHidden/>
          </w:rPr>
          <w:fldChar w:fldCharType="begin"/>
        </w:r>
        <w:r>
          <w:rPr>
            <w:noProof/>
            <w:webHidden/>
          </w:rPr>
          <w:instrText xml:space="preserve"> PAGEREF _Toc199510834 \h </w:instrText>
        </w:r>
        <w:r>
          <w:rPr>
            <w:noProof/>
            <w:webHidden/>
          </w:rPr>
        </w:r>
        <w:r>
          <w:rPr>
            <w:noProof/>
            <w:webHidden/>
          </w:rPr>
          <w:fldChar w:fldCharType="separate"/>
        </w:r>
        <w:r>
          <w:rPr>
            <w:noProof/>
            <w:webHidden/>
          </w:rPr>
          <w:t>5</w:t>
        </w:r>
        <w:r>
          <w:rPr>
            <w:noProof/>
            <w:webHidden/>
          </w:rPr>
          <w:fldChar w:fldCharType="end"/>
        </w:r>
      </w:hyperlink>
    </w:p>
    <w:p w14:paraId="2626D72B" w14:textId="7E97FE5B" w:rsidR="00F651C8" w:rsidRDefault="00F651C8">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510835" w:history="1">
        <w:r w:rsidRPr="0011512C">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11512C">
          <w:rPr>
            <w:rStyle w:val="Hyperlink"/>
            <w:noProof/>
          </w:rPr>
          <w:t>DRP Chair Process Description</w:t>
        </w:r>
        <w:r>
          <w:rPr>
            <w:noProof/>
            <w:webHidden/>
          </w:rPr>
          <w:tab/>
        </w:r>
        <w:r>
          <w:rPr>
            <w:noProof/>
            <w:webHidden/>
          </w:rPr>
          <w:fldChar w:fldCharType="begin"/>
        </w:r>
        <w:r>
          <w:rPr>
            <w:noProof/>
            <w:webHidden/>
          </w:rPr>
          <w:instrText xml:space="preserve"> PAGEREF _Toc199510835 \h </w:instrText>
        </w:r>
        <w:r>
          <w:rPr>
            <w:noProof/>
            <w:webHidden/>
          </w:rPr>
        </w:r>
        <w:r>
          <w:rPr>
            <w:noProof/>
            <w:webHidden/>
          </w:rPr>
          <w:fldChar w:fldCharType="separate"/>
        </w:r>
        <w:r>
          <w:rPr>
            <w:noProof/>
            <w:webHidden/>
          </w:rPr>
          <w:t>7</w:t>
        </w:r>
        <w:r>
          <w:rPr>
            <w:noProof/>
            <w:webHidden/>
          </w:rPr>
          <w:fldChar w:fldCharType="end"/>
        </w:r>
      </w:hyperlink>
    </w:p>
    <w:p w14:paraId="7AC0C760" w14:textId="3B194BB6" w:rsidR="00564921" w:rsidRPr="00564921" w:rsidRDefault="00564921" w:rsidP="00564921">
      <w:r>
        <w:fldChar w:fldCharType="end"/>
      </w:r>
    </w:p>
    <w:p w14:paraId="50ADB006"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3246C3A7" w14:textId="6DAEA5C3" w:rsidR="006861F2" w:rsidRDefault="0049606C" w:rsidP="001F1EE1">
      <w:pPr>
        <w:pStyle w:val="Heading1"/>
      </w:pPr>
      <w:bookmarkStart w:id="5" w:name="_Toc199510830"/>
      <w:bookmarkEnd w:id="4"/>
      <w:r>
        <w:lastRenderedPageBreak/>
        <w:t>Overview</w:t>
      </w:r>
      <w:bookmarkEnd w:id="5"/>
    </w:p>
    <w:p w14:paraId="0A7192DD" w14:textId="77777777" w:rsidR="0049606C" w:rsidRDefault="0049606C" w:rsidP="0049606C">
      <w:r w:rsidRPr="00BF7ABE">
        <w:t xml:space="preserve">This process details the activities the </w:t>
      </w:r>
      <w:r>
        <w:t xml:space="preserve">members of the Adaptive Capabilities Testing (ACT) Deliverable Review Panel (DRP) </w:t>
      </w:r>
      <w:r w:rsidRPr="00BF7ABE">
        <w:t xml:space="preserve">must perform to </w:t>
      </w:r>
      <w:r w:rsidRPr="00A3169A">
        <w:t xml:space="preserve">receive and </w:t>
      </w:r>
      <w:r>
        <w:t>review</w:t>
      </w:r>
      <w:r w:rsidRPr="00A3169A">
        <w:t xml:space="preserve"> the </w:t>
      </w:r>
      <w:r>
        <w:t xml:space="preserve">various </w:t>
      </w:r>
      <w:r w:rsidRPr="00A3169A">
        <w:t xml:space="preserve">ACT </w:t>
      </w:r>
      <w:r>
        <w:t>contract deliverables</w:t>
      </w:r>
      <w:r w:rsidRPr="00A3169A">
        <w:t>.</w:t>
      </w:r>
      <w:r w:rsidRPr="00BF7ABE">
        <w:t xml:space="preserve"> Th</w:t>
      </w:r>
      <w:r>
        <w:t>e</w:t>
      </w:r>
      <w:r w:rsidRPr="00BF7ABE">
        <w:t xml:space="preserve"> </w:t>
      </w:r>
      <w:r>
        <w:t xml:space="preserve">DRP reviews each contract deliverable to determine </w:t>
      </w:r>
      <w:proofErr w:type="gramStart"/>
      <w:r>
        <w:t>whether or not</w:t>
      </w:r>
      <w:proofErr w:type="gramEnd"/>
      <w:r>
        <w:t xml:space="preserve"> it should be accepted or rejected by the contract Government Task Lead (GTL). This recommendation from the DRP is generated by rating the </w:t>
      </w:r>
      <w:r w:rsidRPr="007F03A4">
        <w:rPr>
          <w:b/>
          <w:bCs/>
          <w:i/>
          <w:iCs/>
        </w:rPr>
        <w:t>content</w:t>
      </w:r>
      <w:r>
        <w:t xml:space="preserve"> and </w:t>
      </w:r>
      <w:r w:rsidRPr="007F03A4">
        <w:rPr>
          <w:b/>
          <w:bCs/>
          <w:i/>
          <w:iCs/>
        </w:rPr>
        <w:t>quality</w:t>
      </w:r>
      <w:r>
        <w:t xml:space="preserve"> of each deliverable using a 5-point scale, with the overall rating of the deliverable being the lowest of those two ratings, and the recommendation coming from the overall rating.</w:t>
      </w:r>
    </w:p>
    <w:p w14:paraId="3C7406D1" w14:textId="7905ACFE" w:rsidR="00AF4D44" w:rsidRDefault="0087276E" w:rsidP="0049606C">
      <w:pPr>
        <w:pStyle w:val="Body"/>
      </w:pPr>
      <w:r>
        <w:fldChar w:fldCharType="begin"/>
      </w:r>
      <w:r>
        <w:instrText xml:space="preserve"> REF _Ref199510349 \h </w:instrText>
      </w:r>
      <w:r>
        <w:fldChar w:fldCharType="separate"/>
      </w:r>
      <w:r>
        <w:t xml:space="preserve">Figure </w:t>
      </w:r>
      <w:r>
        <w:rPr>
          <w:noProof/>
        </w:rPr>
        <w:t>1</w:t>
      </w:r>
      <w:r>
        <w:fldChar w:fldCharType="end"/>
      </w:r>
      <w:r w:rsidR="0049606C">
        <w:t xml:space="preserve"> shows where the DRP is involved in the typical ACT Assessment Workflow:</w:t>
      </w:r>
    </w:p>
    <w:p w14:paraId="7FAE7B33" w14:textId="77777777" w:rsidR="0049606C" w:rsidRDefault="0049606C" w:rsidP="00B21666">
      <w:pPr>
        <w:pStyle w:val="Body"/>
        <w:keepNext/>
      </w:pPr>
      <w:r w:rsidRPr="008C5C46">
        <w:rPr>
          <w:noProof/>
        </w:rPr>
        <w:drawing>
          <wp:inline distT="0" distB="0" distL="0" distR="0" wp14:anchorId="6A86500D" wp14:editId="39DC7C5B">
            <wp:extent cx="6053425" cy="3405052"/>
            <wp:effectExtent l="0" t="0" r="5080" b="0"/>
            <wp:docPr id="10946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2699" name=""/>
                    <pic:cNvPicPr/>
                  </pic:nvPicPr>
                  <pic:blipFill>
                    <a:blip r:embed="rId19"/>
                    <a:stretch>
                      <a:fillRect/>
                    </a:stretch>
                  </pic:blipFill>
                  <pic:spPr>
                    <a:xfrm>
                      <a:off x="0" y="0"/>
                      <a:ext cx="6107999" cy="3435750"/>
                    </a:xfrm>
                    <a:prstGeom prst="rect">
                      <a:avLst/>
                    </a:prstGeom>
                  </pic:spPr>
                </pic:pic>
              </a:graphicData>
            </a:graphic>
          </wp:inline>
        </w:drawing>
      </w:r>
    </w:p>
    <w:p w14:paraId="3F5E66B3" w14:textId="1C077363" w:rsidR="0049606C" w:rsidRDefault="0049606C" w:rsidP="0049606C">
      <w:pPr>
        <w:pStyle w:val="Caption"/>
      </w:pPr>
      <w:bookmarkStart w:id="6" w:name="_Ref199510349"/>
      <w:r>
        <w:t xml:space="preserve">Figure </w:t>
      </w:r>
      <w:r>
        <w:fldChar w:fldCharType="begin"/>
      </w:r>
      <w:r>
        <w:instrText xml:space="preserve"> SEQ Figure \* ARABIC </w:instrText>
      </w:r>
      <w:r>
        <w:fldChar w:fldCharType="separate"/>
      </w:r>
      <w:r>
        <w:rPr>
          <w:noProof/>
        </w:rPr>
        <w:t>1</w:t>
      </w:r>
      <w:r>
        <w:fldChar w:fldCharType="end"/>
      </w:r>
      <w:bookmarkEnd w:id="6"/>
      <w:r>
        <w:t>. ACT Assessment Workflow &amp; DRP Involvement</w:t>
      </w:r>
    </w:p>
    <w:p w14:paraId="146C3E32" w14:textId="77777777" w:rsidR="0049606C" w:rsidRDefault="0049606C" w:rsidP="0049606C">
      <w:r>
        <w:t xml:space="preserve">The DRP typically reviews six (6) </w:t>
      </w:r>
      <w:r w:rsidRPr="007F03A4">
        <w:rPr>
          <w:b/>
          <w:bCs/>
          <w:i/>
          <w:iCs/>
        </w:rPr>
        <w:t>types</w:t>
      </w:r>
      <w:r>
        <w:t xml:space="preserve"> of artifacts, for a </w:t>
      </w:r>
      <w:r w:rsidRPr="007F03A4">
        <w:rPr>
          <w:b/>
          <w:bCs/>
          <w:i/>
          <w:iCs/>
        </w:rPr>
        <w:t xml:space="preserve">total of </w:t>
      </w:r>
      <w:r>
        <w:rPr>
          <w:b/>
          <w:bCs/>
          <w:i/>
          <w:iCs/>
        </w:rPr>
        <w:t>eleven</w:t>
      </w:r>
      <w:r w:rsidRPr="007F03A4">
        <w:rPr>
          <w:b/>
          <w:bCs/>
          <w:i/>
          <w:iCs/>
        </w:rPr>
        <w:t xml:space="preserve"> (</w:t>
      </w:r>
      <w:r>
        <w:rPr>
          <w:b/>
          <w:bCs/>
          <w:i/>
          <w:iCs/>
        </w:rPr>
        <w:t>11</w:t>
      </w:r>
      <w:r w:rsidRPr="007F03A4">
        <w:rPr>
          <w:b/>
          <w:bCs/>
          <w:i/>
          <w:iCs/>
        </w:rPr>
        <w:t>)</w:t>
      </w:r>
      <w:r>
        <w:t xml:space="preserve"> artifacts per typical ACT assessment:</w:t>
      </w:r>
    </w:p>
    <w:p w14:paraId="179AC461" w14:textId="77777777" w:rsidR="0049606C" w:rsidRDefault="0049606C" w:rsidP="0049606C">
      <w:pPr>
        <w:pStyle w:val="BulletedList"/>
      </w:pPr>
      <w:r w:rsidRPr="0049606C">
        <w:rPr>
          <w:b/>
          <w:bCs/>
        </w:rPr>
        <w:t>Security Assessment Plan (SAP):</w:t>
      </w:r>
      <w:r>
        <w:t xml:space="preserve"> Draft and Final</w:t>
      </w:r>
    </w:p>
    <w:p w14:paraId="276C8A44" w14:textId="77777777" w:rsidR="0049606C" w:rsidRDefault="0049606C" w:rsidP="0049606C">
      <w:pPr>
        <w:pStyle w:val="BulletedList"/>
      </w:pPr>
      <w:r w:rsidRPr="0049606C">
        <w:rPr>
          <w:b/>
          <w:bCs/>
        </w:rPr>
        <w:t>Risk Assessment Plan (RAP):</w:t>
      </w:r>
      <w:r>
        <w:t xml:space="preserve"> Draft and Final</w:t>
      </w:r>
    </w:p>
    <w:p w14:paraId="0A01220E" w14:textId="77777777" w:rsidR="0049606C" w:rsidRDefault="0049606C" w:rsidP="0049606C">
      <w:pPr>
        <w:pStyle w:val="BulletedList"/>
      </w:pPr>
      <w:r w:rsidRPr="0049606C">
        <w:rPr>
          <w:b/>
          <w:bCs/>
        </w:rPr>
        <w:t>Security Assessment Report (SAR</w:t>
      </w:r>
      <w:r w:rsidRPr="00BF3F61">
        <w:t>)</w:t>
      </w:r>
      <w:r>
        <w:t>: Draft and Final</w:t>
      </w:r>
    </w:p>
    <w:p w14:paraId="68843445" w14:textId="77777777" w:rsidR="0049606C" w:rsidRDefault="0049606C" w:rsidP="0049606C">
      <w:pPr>
        <w:pStyle w:val="BulletedList"/>
      </w:pPr>
      <w:r w:rsidRPr="0049606C">
        <w:rPr>
          <w:b/>
          <w:bCs/>
        </w:rPr>
        <w:t>Risk Assessment Report (RAR):</w:t>
      </w:r>
      <w:r>
        <w:t xml:space="preserve"> Draft and Final</w:t>
      </w:r>
    </w:p>
    <w:p w14:paraId="32D63C52" w14:textId="77777777" w:rsidR="0049606C" w:rsidRDefault="0049606C" w:rsidP="0049606C">
      <w:pPr>
        <w:pStyle w:val="BulletedList"/>
      </w:pPr>
      <w:r w:rsidRPr="0049606C">
        <w:rPr>
          <w:b/>
          <w:bCs/>
        </w:rPr>
        <w:t>Findings File:</w:t>
      </w:r>
      <w:r>
        <w:t xml:space="preserve"> Draft and Final</w:t>
      </w:r>
    </w:p>
    <w:p w14:paraId="5FD4D5ED" w14:textId="77777777" w:rsidR="0049606C" w:rsidRDefault="0049606C" w:rsidP="0049606C">
      <w:pPr>
        <w:pStyle w:val="BulletedList"/>
      </w:pPr>
      <w:r w:rsidRPr="0049606C">
        <w:rPr>
          <w:b/>
          <w:bCs/>
        </w:rPr>
        <w:t>Risks File:</w:t>
      </w:r>
      <w:r>
        <w:t xml:space="preserve"> Draft and Final</w:t>
      </w:r>
    </w:p>
    <w:p w14:paraId="031FD186" w14:textId="77777777" w:rsidR="0049606C" w:rsidRDefault="0049606C" w:rsidP="0049606C">
      <w:pPr>
        <w:pStyle w:val="BulletedList"/>
      </w:pPr>
      <w:r w:rsidRPr="0049606C">
        <w:rPr>
          <w:b/>
          <w:bCs/>
        </w:rPr>
        <w:t>Final Package:</w:t>
      </w:r>
      <w:r>
        <w:t xml:space="preserve"> Final</w:t>
      </w:r>
    </w:p>
    <w:p w14:paraId="35BC5095" w14:textId="5D6D97A4" w:rsidR="0049606C" w:rsidRDefault="0049606C" w:rsidP="0049606C">
      <w:pPr>
        <w:pStyle w:val="Heading1"/>
      </w:pPr>
      <w:bookmarkStart w:id="7" w:name="_Toc199510831"/>
      <w:r>
        <w:lastRenderedPageBreak/>
        <w:t>DRP Membership</w:t>
      </w:r>
      <w:bookmarkEnd w:id="7"/>
    </w:p>
    <w:p w14:paraId="777B84C0" w14:textId="77777777" w:rsidR="0049606C" w:rsidRDefault="0049606C" w:rsidP="0049606C">
      <w:r w:rsidRPr="00A3169A">
        <w:t>The</w:t>
      </w:r>
      <w:r>
        <w:t>re are two (2) roles that can be filled by DRP members:</w:t>
      </w:r>
    </w:p>
    <w:p w14:paraId="58A0B71B" w14:textId="77777777" w:rsidR="0049606C" w:rsidRDefault="0049606C" w:rsidP="0049606C">
      <w:pPr>
        <w:pStyle w:val="ListParagraph"/>
        <w:numPr>
          <w:ilvl w:val="0"/>
          <w:numId w:val="23"/>
        </w:numPr>
      </w:pPr>
      <w:r>
        <w:t>DRP Chair:</w:t>
      </w:r>
    </w:p>
    <w:p w14:paraId="289D5C4E" w14:textId="77777777" w:rsidR="0049606C" w:rsidRDefault="0049606C" w:rsidP="0049606C">
      <w:pPr>
        <w:pStyle w:val="ListParagraph"/>
        <w:numPr>
          <w:ilvl w:val="1"/>
          <w:numId w:val="23"/>
        </w:numPr>
      </w:pPr>
      <w:bookmarkStart w:id="8" w:name="_Hlk36565267"/>
      <w:r>
        <w:t>One (1) person fills this role, unless multiple DRP Chairs are named by the GTL.</w:t>
      </w:r>
    </w:p>
    <w:p w14:paraId="37EAD97A" w14:textId="77777777" w:rsidR="0049606C" w:rsidRDefault="0049606C" w:rsidP="0049606C">
      <w:pPr>
        <w:pStyle w:val="ListParagraph"/>
        <w:numPr>
          <w:ilvl w:val="1"/>
          <w:numId w:val="23"/>
        </w:numPr>
      </w:pPr>
      <w:r>
        <w:t>Determines which DRP Reviewers will review which deliverables.</w:t>
      </w:r>
    </w:p>
    <w:p w14:paraId="47A5FF8D" w14:textId="77777777" w:rsidR="0049606C" w:rsidRDefault="0049606C" w:rsidP="0049606C">
      <w:pPr>
        <w:pStyle w:val="ListParagraph"/>
        <w:numPr>
          <w:ilvl w:val="1"/>
          <w:numId w:val="23"/>
        </w:numPr>
      </w:pPr>
      <w:r>
        <w:t>Consolidates feedback from the various DRP Reviewers.</w:t>
      </w:r>
    </w:p>
    <w:p w14:paraId="4649A315" w14:textId="77777777" w:rsidR="0049606C" w:rsidRDefault="0049606C" w:rsidP="0049606C">
      <w:pPr>
        <w:pStyle w:val="ListParagraph"/>
        <w:numPr>
          <w:ilvl w:val="1"/>
          <w:numId w:val="23"/>
        </w:numPr>
      </w:pPr>
      <w:r>
        <w:t>Reviews and ensures the consistency, quality, and content of the DRP’s feedback.</w:t>
      </w:r>
    </w:p>
    <w:p w14:paraId="120234D3" w14:textId="77777777" w:rsidR="0049606C" w:rsidRDefault="0049606C" w:rsidP="0049606C">
      <w:pPr>
        <w:pStyle w:val="ListParagraph"/>
        <w:numPr>
          <w:ilvl w:val="1"/>
          <w:numId w:val="23"/>
        </w:numPr>
      </w:pPr>
      <w:r>
        <w:t>Tracks the ratings for each reviewed deliverable in the DRP Review Tracking Sheet.</w:t>
      </w:r>
    </w:p>
    <w:p w14:paraId="79B12E1C" w14:textId="77777777" w:rsidR="0049606C" w:rsidRDefault="0049606C" w:rsidP="0049606C">
      <w:pPr>
        <w:pStyle w:val="ListParagraph"/>
        <w:numPr>
          <w:ilvl w:val="1"/>
          <w:numId w:val="23"/>
        </w:numPr>
      </w:pPr>
      <w:r>
        <w:t>Acts as the single “voice” of the DRP by submitting all DRP feedback to the ACT Assessment Team.</w:t>
      </w:r>
    </w:p>
    <w:bookmarkEnd w:id="8"/>
    <w:p w14:paraId="1D42CF80" w14:textId="77777777" w:rsidR="0049606C" w:rsidRDefault="0049606C" w:rsidP="0049606C">
      <w:pPr>
        <w:pStyle w:val="ListParagraph"/>
        <w:numPr>
          <w:ilvl w:val="0"/>
          <w:numId w:val="23"/>
        </w:numPr>
      </w:pPr>
      <w:r>
        <w:t>DRP Reviewer:</w:t>
      </w:r>
    </w:p>
    <w:p w14:paraId="271F278F" w14:textId="77777777" w:rsidR="0049606C" w:rsidRDefault="0049606C" w:rsidP="0049606C">
      <w:pPr>
        <w:pStyle w:val="ListParagraph"/>
        <w:numPr>
          <w:ilvl w:val="1"/>
          <w:numId w:val="23"/>
        </w:numPr>
      </w:pPr>
      <w:r>
        <w:t>Multiple people fill this role.</w:t>
      </w:r>
    </w:p>
    <w:p w14:paraId="713D6C6B" w14:textId="77777777" w:rsidR="0049606C" w:rsidRDefault="0049606C" w:rsidP="0049606C">
      <w:pPr>
        <w:pStyle w:val="ListParagraph"/>
        <w:numPr>
          <w:ilvl w:val="1"/>
          <w:numId w:val="23"/>
        </w:numPr>
      </w:pPr>
      <w:r>
        <w:t>Reviews, analyzes, and documents (in the form of either Tracked-Changes or Comments) feedback for the author of each reviewed deliverable.</w:t>
      </w:r>
    </w:p>
    <w:p w14:paraId="5C752C0C" w14:textId="77777777" w:rsidR="0049606C" w:rsidRDefault="0049606C" w:rsidP="0049606C">
      <w:pPr>
        <w:pStyle w:val="ListParagraph"/>
        <w:numPr>
          <w:ilvl w:val="1"/>
          <w:numId w:val="23"/>
        </w:numPr>
      </w:pPr>
      <w:r>
        <w:t>Separately rates the document’s Content and Quality.</w:t>
      </w:r>
    </w:p>
    <w:p w14:paraId="1627A6D9" w14:textId="77777777" w:rsidR="0049606C" w:rsidRDefault="0049606C" w:rsidP="0049606C">
      <w:pPr>
        <w:pStyle w:val="ListParagraph"/>
        <w:numPr>
          <w:ilvl w:val="1"/>
          <w:numId w:val="23"/>
        </w:numPr>
      </w:pPr>
      <w:r>
        <w:t>Documents the Content and Quality ratings, along with the Overall Rating, as a comment on the title page/first page of the reviewed deliverable.</w:t>
      </w:r>
    </w:p>
    <w:p w14:paraId="0A38882F" w14:textId="77777777" w:rsidR="0049606C" w:rsidRPr="004A3CE5" w:rsidRDefault="0049606C" w:rsidP="0049606C">
      <w:pPr>
        <w:pStyle w:val="ListParagraph"/>
        <w:numPr>
          <w:ilvl w:val="1"/>
          <w:numId w:val="23"/>
        </w:numPr>
      </w:pPr>
      <w:r>
        <w:t>Provides the reviewed and commented deliverable to the DRP Chair for review and submission to the ACT Assessment Team.</w:t>
      </w:r>
    </w:p>
    <w:p w14:paraId="734478B6" w14:textId="619EBE50" w:rsidR="0049606C" w:rsidRDefault="0049606C" w:rsidP="0049606C">
      <w:pPr>
        <w:pStyle w:val="Heading1"/>
      </w:pPr>
      <w:bookmarkStart w:id="9" w:name="_Toc199510832"/>
      <w:r>
        <w:t>Deliverable Review Process Description</w:t>
      </w:r>
      <w:bookmarkEnd w:id="9"/>
    </w:p>
    <w:p w14:paraId="53398BCC" w14:textId="77777777" w:rsidR="0049606C" w:rsidRDefault="0049606C" w:rsidP="0049606C">
      <w:r>
        <w:t xml:space="preserve">The DRP review process for each deliverable is, in many ways, an inherently </w:t>
      </w:r>
      <w:r w:rsidRPr="007B271C">
        <w:rPr>
          <w:b/>
          <w:bCs/>
          <w:i/>
          <w:iCs/>
        </w:rPr>
        <w:t>qualitative</w:t>
      </w:r>
      <w:r>
        <w:t xml:space="preserve"> process that the DRP process </w:t>
      </w:r>
      <w:r w:rsidRPr="007B271C">
        <w:rPr>
          <w:b/>
          <w:bCs/>
          <w:i/>
          <w:iCs/>
        </w:rPr>
        <w:t>quantifies</w:t>
      </w:r>
      <w:r>
        <w:t xml:space="preserve"> at the end.</w:t>
      </w:r>
    </w:p>
    <w:p w14:paraId="3E32AC76" w14:textId="736DAE76" w:rsidR="0049606C" w:rsidRDefault="0049606C" w:rsidP="0049606C">
      <w:pPr>
        <w:pStyle w:val="Heading2"/>
      </w:pPr>
      <w:bookmarkStart w:id="10" w:name="_Toc199510833"/>
      <w:r>
        <w:t>DRP Reviewer Process Description</w:t>
      </w:r>
      <w:bookmarkEnd w:id="10"/>
    </w:p>
    <w:p w14:paraId="7FDE4CD3" w14:textId="77777777" w:rsidR="0049606C" w:rsidRDefault="0049606C" w:rsidP="0049606C">
      <w:r>
        <w:t>The DRP Reviewers first review and analyze the content and quality of every part of the deliverable, considering questions and concerns such as:</w:t>
      </w:r>
    </w:p>
    <w:p w14:paraId="0E363AC8" w14:textId="77777777" w:rsidR="0049606C" w:rsidRDefault="0049606C" w:rsidP="0049606C">
      <w:pPr>
        <w:pStyle w:val="ListParagraph"/>
        <w:numPr>
          <w:ilvl w:val="0"/>
          <w:numId w:val="24"/>
        </w:numPr>
      </w:pPr>
      <w:r>
        <w:t>What is the overall intent of this deliverable, and what is the specific intent of the specific section of the deliverable that I am reviewing? Are these intents achieved by the content provided (content), and by the way (quality) that they are presented?</w:t>
      </w:r>
    </w:p>
    <w:p w14:paraId="5179D55C" w14:textId="77777777" w:rsidR="0049606C" w:rsidRDefault="0049606C" w:rsidP="0049606C">
      <w:pPr>
        <w:pStyle w:val="ListParagraph"/>
        <w:numPr>
          <w:ilvl w:val="0"/>
          <w:numId w:val="24"/>
        </w:numPr>
      </w:pPr>
      <w:r>
        <w:t>Who are the intended readers, and who are the likely readers, of this deliverable (and the currently reviewed section of the deliverable)? Are those readers likely to understand content as presented, and are they likely to walk away believing that their questions were satisfactorily answered or that their concerns were satisfactorily addressed?</w:t>
      </w:r>
    </w:p>
    <w:p w14:paraId="49FB07EF" w14:textId="77777777" w:rsidR="0049606C" w:rsidRDefault="0049606C" w:rsidP="0049606C">
      <w:pPr>
        <w:pStyle w:val="ListParagraph"/>
        <w:numPr>
          <w:ilvl w:val="0"/>
          <w:numId w:val="24"/>
        </w:numPr>
      </w:pPr>
      <w:r>
        <w:t>“</w:t>
      </w:r>
      <w:r w:rsidRPr="00507C98">
        <w:rPr>
          <w:i/>
          <w:iCs/>
        </w:rPr>
        <w:t>Hard writing makes easy reading</w:t>
      </w:r>
      <w:r>
        <w:t>”: did the author put in sufficient effort to make reading and understanding the deliverable appropriately easy, or is the author taking short-cuts that make the document unnecessarily hard to understand, open to confusion or misinterpretation, etc.?</w:t>
      </w:r>
    </w:p>
    <w:p w14:paraId="3E6C29AD" w14:textId="77777777" w:rsidR="0049606C" w:rsidRDefault="0049606C" w:rsidP="0049606C">
      <w:pPr>
        <w:pStyle w:val="ListParagraph"/>
        <w:numPr>
          <w:ilvl w:val="0"/>
          <w:numId w:val="24"/>
        </w:numPr>
      </w:pPr>
      <w:r>
        <w:t xml:space="preserve">Does the deliverable “stand on its own” – is special or current knowledge about the system or its context required </w:t>
      </w:r>
      <w:proofErr w:type="gramStart"/>
      <w:r>
        <w:t>in order to</w:t>
      </w:r>
      <w:proofErr w:type="gramEnd"/>
      <w:r>
        <w:t xml:space="preserve"> make sense of the content, or does the deliverable </w:t>
      </w:r>
      <w:r>
        <w:lastRenderedPageBreak/>
        <w:t>sufficiently lay out necessary context or special information so that someone new to the system will be able to understand everything several years from now?</w:t>
      </w:r>
    </w:p>
    <w:p w14:paraId="5687A11F" w14:textId="77777777" w:rsidR="0049606C" w:rsidRDefault="0049606C" w:rsidP="0049606C">
      <w:pPr>
        <w:pStyle w:val="ListParagraph"/>
        <w:numPr>
          <w:ilvl w:val="0"/>
          <w:numId w:val="24"/>
        </w:numPr>
      </w:pPr>
      <w:r>
        <w:t>Does the deliverable seem “professional” and does it “give a good impression” and “inspire confidence”? If not, why not?</w:t>
      </w:r>
    </w:p>
    <w:p w14:paraId="2C3D02D9" w14:textId="77777777" w:rsidR="0049606C" w:rsidRDefault="0049606C" w:rsidP="0049606C">
      <w:pPr>
        <w:pStyle w:val="ListParagraph"/>
        <w:numPr>
          <w:ilvl w:val="0"/>
          <w:numId w:val="24"/>
        </w:numPr>
      </w:pPr>
      <w:r>
        <w:t>Is this a deliverable that you (the DRP Reviewer) would be content to personally present to the CISO</w:t>
      </w:r>
      <w:r>
        <w:rPr>
          <w:rStyle w:val="FootnoteReference"/>
        </w:rPr>
        <w:footnoteReference w:id="2"/>
      </w:r>
      <w:r>
        <w:t>, CIO</w:t>
      </w:r>
      <w:r>
        <w:rPr>
          <w:rStyle w:val="FootnoteReference"/>
        </w:rPr>
        <w:footnoteReference w:id="3"/>
      </w:r>
      <w:r>
        <w:t>, or authorizing authorities for review and to answer their follow-up questions?</w:t>
      </w:r>
    </w:p>
    <w:p w14:paraId="3BA2F77A" w14:textId="77777777" w:rsidR="0049606C" w:rsidRDefault="0049606C" w:rsidP="0049606C">
      <w:r>
        <w:t>While reviewing the deliverable, the DRP Reviewer documents (in the form of Tracked-Changes or Comments) any significant errors or problems identified with the content or quality, making comments as appropriate to clearly communicate to the DRP Chair, deliverable author, and the ACT Assessment Team what questions or problems the DRP Reviewer encountered while reviewing the deliverable. Every comment should be prefixed with one of the following labels:</w:t>
      </w:r>
    </w:p>
    <w:p w14:paraId="75FCE972" w14:textId="77777777" w:rsidR="0049606C" w:rsidRDefault="0049606C" w:rsidP="0049606C">
      <w:pPr>
        <w:pStyle w:val="ListParagraph"/>
        <w:numPr>
          <w:ilvl w:val="0"/>
          <w:numId w:val="26"/>
        </w:numPr>
      </w:pPr>
      <w:bookmarkStart w:id="11" w:name="_Hlk36565832"/>
      <w:r>
        <w:t>“</w:t>
      </w:r>
      <w:r w:rsidRPr="00E11871">
        <w:rPr>
          <w:b/>
          <w:bCs/>
        </w:rPr>
        <w:t>Problem:</w:t>
      </w:r>
      <w:r>
        <w:t xml:space="preserve">” The DRP Reviewer has identified a noteworthy issue with the deliverable that </w:t>
      </w:r>
      <w:r w:rsidRPr="00E11871">
        <w:rPr>
          <w:b/>
          <w:bCs/>
          <w:i/>
          <w:iCs/>
        </w:rPr>
        <w:t>must be addressed</w:t>
      </w:r>
      <w:r>
        <w:t xml:space="preserve"> prior to submission of the deliverable to the system team.</w:t>
      </w:r>
      <w:bookmarkEnd w:id="11"/>
    </w:p>
    <w:p w14:paraId="0294AA5C" w14:textId="77777777" w:rsidR="0049606C" w:rsidRDefault="0049606C" w:rsidP="0049606C">
      <w:pPr>
        <w:pStyle w:val="ListParagraph"/>
        <w:numPr>
          <w:ilvl w:val="0"/>
          <w:numId w:val="26"/>
        </w:numPr>
      </w:pPr>
      <w:r>
        <w:t>“</w:t>
      </w:r>
      <w:r w:rsidRPr="00E11871">
        <w:rPr>
          <w:b/>
          <w:bCs/>
        </w:rPr>
        <w:t>Potential</w:t>
      </w:r>
      <w:r>
        <w:t xml:space="preserve"> </w:t>
      </w:r>
      <w:r w:rsidRPr="00E11871">
        <w:rPr>
          <w:b/>
          <w:bCs/>
        </w:rPr>
        <w:t>Problem:</w:t>
      </w:r>
      <w:r>
        <w:t xml:space="preserve">” The DRP Reviewer is unsure </w:t>
      </w:r>
      <w:proofErr w:type="gramStart"/>
      <w:r>
        <w:t>whether or not</w:t>
      </w:r>
      <w:proofErr w:type="gramEnd"/>
      <w:r>
        <w:t xml:space="preserve"> there is a problem – the author must </w:t>
      </w:r>
      <w:r w:rsidRPr="00E11871">
        <w:rPr>
          <w:b/>
          <w:bCs/>
          <w:i/>
          <w:iCs/>
        </w:rPr>
        <w:t>consider</w:t>
      </w:r>
      <w:r>
        <w:t xml:space="preserve"> the comment and </w:t>
      </w:r>
      <w:r w:rsidRPr="00E11871">
        <w:rPr>
          <w:b/>
          <w:bCs/>
          <w:i/>
          <w:iCs/>
        </w:rPr>
        <w:t>take appropriate action</w:t>
      </w:r>
      <w:r>
        <w:t xml:space="preserve"> (including potentially communicating directly with the DRP Reviewer) prior to submission of the deliverable to the system team.</w:t>
      </w:r>
    </w:p>
    <w:p w14:paraId="1C584D23" w14:textId="77777777" w:rsidR="0049606C" w:rsidRDefault="0049606C" w:rsidP="0049606C">
      <w:pPr>
        <w:pStyle w:val="ListParagraph"/>
        <w:numPr>
          <w:ilvl w:val="0"/>
          <w:numId w:val="26"/>
        </w:numPr>
      </w:pPr>
      <w:r>
        <w:t>“</w:t>
      </w:r>
      <w:r>
        <w:rPr>
          <w:b/>
          <w:bCs/>
        </w:rPr>
        <w:t>Suggestion</w:t>
      </w:r>
      <w:r w:rsidRPr="00E11871">
        <w:rPr>
          <w:b/>
          <w:bCs/>
        </w:rPr>
        <w:t>:</w:t>
      </w:r>
      <w:r>
        <w:t xml:space="preserve">” The DRP Reviewer has identified an area for improvement that </w:t>
      </w:r>
      <w:r w:rsidRPr="00E11871">
        <w:rPr>
          <w:b/>
          <w:bCs/>
          <w:i/>
          <w:iCs/>
        </w:rPr>
        <w:t>may</w:t>
      </w:r>
      <w:r w:rsidRPr="00E11871">
        <w:t xml:space="preserve"> be addressed</w:t>
      </w:r>
      <w:r>
        <w:t xml:space="preserve"> prior to submission of the deliverable to the system team.</w:t>
      </w:r>
    </w:p>
    <w:p w14:paraId="0293F6A9" w14:textId="77777777" w:rsidR="0049606C" w:rsidRDefault="0049606C" w:rsidP="0049606C">
      <w:pPr>
        <w:pStyle w:val="ListParagraph"/>
        <w:numPr>
          <w:ilvl w:val="0"/>
          <w:numId w:val="26"/>
        </w:numPr>
      </w:pPr>
      <w:r>
        <w:t>“</w:t>
      </w:r>
      <w:r>
        <w:rPr>
          <w:b/>
          <w:bCs/>
        </w:rPr>
        <w:t>Observation</w:t>
      </w:r>
      <w:r w:rsidRPr="00E11871">
        <w:rPr>
          <w:b/>
          <w:bCs/>
        </w:rPr>
        <w:t>:</w:t>
      </w:r>
      <w:r>
        <w:t>” The DRP Reviewer wishes to communicate something to the author that does not require a change to the deliverable.</w:t>
      </w:r>
    </w:p>
    <w:p w14:paraId="016A6BB1" w14:textId="77777777" w:rsidR="0049606C" w:rsidRDefault="0049606C" w:rsidP="00B21666">
      <w:pPr>
        <w:keepNext/>
        <w:keepLines/>
      </w:pPr>
      <w:r>
        <w:t>The DRP Reviewer must commit a reasonable amount of time to reviewing the deliverable; the amount of time is variable, and at the discretion of the DRP Reviewer. Based on DRP experience to-date, the following are good “rules of thumb” for planning review times for “good” deliverables:</w:t>
      </w:r>
    </w:p>
    <w:p w14:paraId="1120515F" w14:textId="17FF67E3" w:rsidR="001972BA" w:rsidRDefault="001972BA"/>
    <w:p w14:paraId="295449B3" w14:textId="77777777" w:rsidR="000B735D" w:rsidRDefault="000B735D" w:rsidP="000B735D">
      <w:pPr>
        <w:keepNext/>
        <w:keepLines/>
        <w:sectPr w:rsidR="000B735D" w:rsidSect="00B21666">
          <w:footerReference w:type="default" r:id="rId20"/>
          <w:pgSz w:w="12240" w:h="15840"/>
          <w:pgMar w:top="1440" w:right="1440" w:bottom="1440" w:left="1440" w:header="576" w:footer="720" w:gutter="0"/>
          <w:cols w:space="720"/>
          <w:docGrid w:linePitch="360"/>
        </w:sectPr>
      </w:pPr>
    </w:p>
    <w:p w14:paraId="4F3F1E03" w14:textId="77777777" w:rsidR="0049606C" w:rsidRDefault="0049606C" w:rsidP="00B21666">
      <w:pPr>
        <w:pStyle w:val="ListParagraph"/>
        <w:keepNext/>
        <w:keepLines/>
        <w:numPr>
          <w:ilvl w:val="0"/>
          <w:numId w:val="25"/>
        </w:numPr>
      </w:pPr>
      <w:r w:rsidRPr="00E11871">
        <w:rPr>
          <w:b/>
          <w:bCs/>
        </w:rPr>
        <w:t>Draft SAP</w:t>
      </w:r>
      <w:r>
        <w:t>: 60 minutes</w:t>
      </w:r>
    </w:p>
    <w:p w14:paraId="436F2D3C" w14:textId="77777777" w:rsidR="0049606C" w:rsidRDefault="0049606C" w:rsidP="00B21666">
      <w:pPr>
        <w:pStyle w:val="ListParagraph"/>
        <w:keepNext/>
        <w:keepLines/>
        <w:numPr>
          <w:ilvl w:val="0"/>
          <w:numId w:val="25"/>
        </w:numPr>
      </w:pPr>
      <w:r w:rsidRPr="00E11871">
        <w:rPr>
          <w:b/>
          <w:bCs/>
        </w:rPr>
        <w:t>Draft RAP</w:t>
      </w:r>
      <w:r>
        <w:t>: 45 minutes</w:t>
      </w:r>
    </w:p>
    <w:p w14:paraId="1B272FF7" w14:textId="77777777" w:rsidR="0049606C" w:rsidRDefault="0049606C" w:rsidP="00B21666">
      <w:pPr>
        <w:pStyle w:val="ListParagraph"/>
        <w:keepNext/>
        <w:keepLines/>
        <w:numPr>
          <w:ilvl w:val="0"/>
          <w:numId w:val="25"/>
        </w:numPr>
      </w:pPr>
      <w:r w:rsidRPr="00E11871">
        <w:rPr>
          <w:b/>
          <w:bCs/>
        </w:rPr>
        <w:t>Final SAP</w:t>
      </w:r>
      <w:r>
        <w:t>: 15 minutes</w:t>
      </w:r>
    </w:p>
    <w:p w14:paraId="4967D00D" w14:textId="77777777" w:rsidR="0049606C" w:rsidRDefault="0049606C" w:rsidP="00B21666">
      <w:pPr>
        <w:pStyle w:val="ListParagraph"/>
        <w:keepNext/>
        <w:keepLines/>
        <w:numPr>
          <w:ilvl w:val="0"/>
          <w:numId w:val="25"/>
        </w:numPr>
      </w:pPr>
      <w:r w:rsidRPr="00E11871">
        <w:rPr>
          <w:b/>
          <w:bCs/>
        </w:rPr>
        <w:t>Final RAP</w:t>
      </w:r>
      <w:r>
        <w:t>: 15 minutes</w:t>
      </w:r>
    </w:p>
    <w:p w14:paraId="2EA55AD7" w14:textId="7B3D80EC" w:rsidR="0049606C" w:rsidRDefault="0049606C" w:rsidP="00B21666">
      <w:pPr>
        <w:pStyle w:val="ListParagraph"/>
        <w:keepNext/>
        <w:keepLines/>
        <w:numPr>
          <w:ilvl w:val="0"/>
          <w:numId w:val="25"/>
        </w:numPr>
      </w:pPr>
      <w:r>
        <w:rPr>
          <w:b/>
          <w:bCs/>
        </w:rPr>
        <w:br w:type="column"/>
      </w:r>
      <w:r w:rsidRPr="00E11871">
        <w:rPr>
          <w:b/>
          <w:bCs/>
        </w:rPr>
        <w:t>Draft SAR</w:t>
      </w:r>
      <w:r>
        <w:t>: 60 minutes</w:t>
      </w:r>
    </w:p>
    <w:p w14:paraId="189AB4F6" w14:textId="77777777" w:rsidR="0049606C" w:rsidRDefault="0049606C" w:rsidP="00B21666">
      <w:pPr>
        <w:pStyle w:val="ListParagraph"/>
        <w:keepNext/>
        <w:keepLines/>
        <w:numPr>
          <w:ilvl w:val="0"/>
          <w:numId w:val="25"/>
        </w:numPr>
      </w:pPr>
      <w:r w:rsidRPr="00E11871">
        <w:rPr>
          <w:b/>
          <w:bCs/>
        </w:rPr>
        <w:t>Draft RAR</w:t>
      </w:r>
      <w:r>
        <w:t>: 45 minutes</w:t>
      </w:r>
    </w:p>
    <w:p w14:paraId="7F1F76C6" w14:textId="77777777" w:rsidR="0049606C" w:rsidRDefault="0049606C" w:rsidP="00B21666">
      <w:pPr>
        <w:pStyle w:val="ListParagraph"/>
        <w:keepNext/>
        <w:keepLines/>
        <w:numPr>
          <w:ilvl w:val="0"/>
          <w:numId w:val="25"/>
        </w:numPr>
      </w:pPr>
      <w:r w:rsidRPr="00E11871">
        <w:rPr>
          <w:b/>
          <w:bCs/>
        </w:rPr>
        <w:t xml:space="preserve">Draft </w:t>
      </w:r>
      <w:r>
        <w:rPr>
          <w:b/>
          <w:bCs/>
        </w:rPr>
        <w:t>Findings File</w:t>
      </w:r>
      <w:r>
        <w:t>: 15 minutes</w:t>
      </w:r>
    </w:p>
    <w:p w14:paraId="751C7A78" w14:textId="77777777" w:rsidR="0049606C" w:rsidRDefault="0049606C" w:rsidP="00B21666">
      <w:pPr>
        <w:pStyle w:val="ListParagraph"/>
        <w:keepNext/>
        <w:keepLines/>
        <w:numPr>
          <w:ilvl w:val="0"/>
          <w:numId w:val="25"/>
        </w:numPr>
      </w:pPr>
      <w:r>
        <w:rPr>
          <w:b/>
          <w:bCs/>
        </w:rPr>
        <w:t>Draft Risks File</w:t>
      </w:r>
      <w:r w:rsidRPr="00AA71D6">
        <w:t>:</w:t>
      </w:r>
      <w:r>
        <w:t xml:space="preserve"> 15 minutes</w:t>
      </w:r>
    </w:p>
    <w:p w14:paraId="19753726" w14:textId="77777777" w:rsidR="0049606C" w:rsidRDefault="0049606C" w:rsidP="00B21666">
      <w:pPr>
        <w:pStyle w:val="ListParagraph"/>
        <w:keepNext/>
        <w:keepLines/>
        <w:numPr>
          <w:ilvl w:val="0"/>
          <w:numId w:val="25"/>
        </w:numPr>
      </w:pPr>
      <w:r>
        <w:rPr>
          <w:b/>
          <w:bCs/>
        </w:rPr>
        <w:br w:type="column"/>
      </w:r>
      <w:r w:rsidRPr="00E11871">
        <w:rPr>
          <w:b/>
          <w:bCs/>
        </w:rPr>
        <w:t>Final SAR</w:t>
      </w:r>
      <w:r>
        <w:t>: 15 minutes</w:t>
      </w:r>
    </w:p>
    <w:p w14:paraId="40D17722" w14:textId="77777777" w:rsidR="0049606C" w:rsidRDefault="0049606C" w:rsidP="00B21666">
      <w:pPr>
        <w:pStyle w:val="ListParagraph"/>
        <w:keepNext/>
        <w:keepLines/>
        <w:numPr>
          <w:ilvl w:val="0"/>
          <w:numId w:val="25"/>
        </w:numPr>
      </w:pPr>
      <w:r w:rsidRPr="00E11871">
        <w:rPr>
          <w:b/>
          <w:bCs/>
        </w:rPr>
        <w:t>Final RAR</w:t>
      </w:r>
      <w:r>
        <w:t>: 15 minutes</w:t>
      </w:r>
    </w:p>
    <w:p w14:paraId="6093470D" w14:textId="3ED43462" w:rsidR="0049606C" w:rsidRDefault="0049606C" w:rsidP="00B21666">
      <w:pPr>
        <w:pStyle w:val="ListParagraph"/>
        <w:keepNext/>
        <w:keepLines/>
        <w:numPr>
          <w:ilvl w:val="0"/>
          <w:numId w:val="25"/>
        </w:numPr>
      </w:pPr>
      <w:r w:rsidRPr="00E11871">
        <w:rPr>
          <w:b/>
          <w:bCs/>
        </w:rPr>
        <w:t xml:space="preserve">Final </w:t>
      </w:r>
      <w:r>
        <w:rPr>
          <w:b/>
          <w:bCs/>
        </w:rPr>
        <w:t>Findings File</w:t>
      </w:r>
      <w:r>
        <w:t>: 5 minutes</w:t>
      </w:r>
    </w:p>
    <w:p w14:paraId="72318A38" w14:textId="773108B9" w:rsidR="0049606C" w:rsidRDefault="0049606C" w:rsidP="00B21666">
      <w:pPr>
        <w:pStyle w:val="ListParagraph"/>
        <w:keepNext/>
        <w:keepLines/>
        <w:numPr>
          <w:ilvl w:val="0"/>
          <w:numId w:val="25"/>
        </w:numPr>
      </w:pPr>
      <w:r w:rsidRPr="00E11871">
        <w:rPr>
          <w:b/>
          <w:bCs/>
        </w:rPr>
        <w:t xml:space="preserve">Final </w:t>
      </w:r>
      <w:r>
        <w:rPr>
          <w:b/>
          <w:bCs/>
        </w:rPr>
        <w:t xml:space="preserve">Risks </w:t>
      </w:r>
      <w:r>
        <w:rPr>
          <w:b/>
          <w:bCs/>
        </w:rPr>
        <w:t>File</w:t>
      </w:r>
      <w:r>
        <w:t>: 5 minutes</w:t>
      </w:r>
    </w:p>
    <w:p w14:paraId="2C61E3C2" w14:textId="3083277F" w:rsidR="0049606C" w:rsidRDefault="0049606C" w:rsidP="00F85EF0">
      <w:pPr>
        <w:pStyle w:val="ListParagraph"/>
        <w:keepNext/>
        <w:keepLines/>
        <w:numPr>
          <w:ilvl w:val="0"/>
          <w:numId w:val="25"/>
        </w:numPr>
        <w:sectPr w:rsidR="0049606C" w:rsidSect="0049606C">
          <w:type w:val="continuous"/>
          <w:pgSz w:w="12240" w:h="15840"/>
          <w:pgMar w:top="720" w:right="720" w:bottom="720" w:left="720" w:header="576" w:footer="720" w:gutter="0"/>
          <w:cols w:num="3" w:space="720"/>
          <w:docGrid w:linePitch="360"/>
        </w:sectPr>
      </w:pPr>
      <w:r w:rsidRPr="001972BA">
        <w:rPr>
          <w:b/>
          <w:bCs/>
        </w:rPr>
        <w:t>Final Package</w:t>
      </w:r>
      <w:r>
        <w:t>: 15 minutes</w:t>
      </w:r>
    </w:p>
    <w:p w14:paraId="426B583A" w14:textId="77777777" w:rsidR="0049606C" w:rsidRDefault="0049606C" w:rsidP="0049606C">
      <w:pPr>
        <w:pStyle w:val="Callout"/>
      </w:pPr>
      <w:r>
        <w:lastRenderedPageBreak/>
        <w:t>If during the review process it becomes clear that the review will require significantly longer than these general timeframes, it likely indicates that there is a major problem with the deliverable, and the DRP Reviewer should consider ending the review early and rating the document based on the review performed so-far.  In such a case, the fact that so many or such large problems are slowing the review is likely reason to end the review early and reject the deliverable.</w:t>
      </w:r>
    </w:p>
    <w:p w14:paraId="708ECC07" w14:textId="485706C4" w:rsidR="0049606C" w:rsidRDefault="0049606C" w:rsidP="0049606C">
      <w:pPr>
        <w:pStyle w:val="Heading2"/>
      </w:pPr>
      <w:bookmarkStart w:id="12" w:name="_Toc199510834"/>
      <w:r>
        <w:t>DRP Reviewer Reporting Process Description</w:t>
      </w:r>
      <w:bookmarkEnd w:id="12"/>
    </w:p>
    <w:p w14:paraId="239618AA" w14:textId="77777777" w:rsidR="0049606C" w:rsidRPr="004135D3" w:rsidRDefault="0049606C" w:rsidP="0049606C">
      <w:r>
        <w:t xml:space="preserve">After sufficiently reviewing the deliverable, the DRP Reviewer uses the table below to determine which rating to give the deliverable for </w:t>
      </w:r>
      <w:r>
        <w:rPr>
          <w:b/>
          <w:bCs/>
          <w:i/>
          <w:iCs/>
        </w:rPr>
        <w:t>content</w:t>
      </w:r>
      <w:r>
        <w:t xml:space="preserve"> and for </w:t>
      </w:r>
      <w:r>
        <w:rPr>
          <w:b/>
          <w:bCs/>
          <w:i/>
          <w:iCs/>
        </w:rPr>
        <w:t>quality</w:t>
      </w:r>
      <w:r>
        <w:t>. The choosing of these ratings is qualitative and is based on the qualitative criteria listed in the table. These choices result in quantitative ratings based on qualitative criteria.</w:t>
      </w:r>
    </w:p>
    <w:p w14:paraId="503CF2CB" w14:textId="77777777" w:rsidR="0049606C" w:rsidRDefault="0049606C" w:rsidP="0049606C">
      <w:pPr>
        <w:pStyle w:val="Caption"/>
        <w:keepNext/>
      </w:pPr>
      <w:r>
        <w:t xml:space="preserve">Table </w:t>
      </w:r>
      <w:r>
        <w:fldChar w:fldCharType="begin"/>
      </w:r>
      <w:r>
        <w:instrText>SEQ Table \* ARABIC</w:instrText>
      </w:r>
      <w:r>
        <w:fldChar w:fldCharType="separate"/>
      </w:r>
      <w:r>
        <w:rPr>
          <w:noProof/>
        </w:rPr>
        <w:t>1</w:t>
      </w:r>
      <w:r>
        <w:fldChar w:fldCharType="end"/>
      </w:r>
      <w:r>
        <w:t>: DRP Rating Scale</w:t>
      </w:r>
    </w:p>
    <w:tbl>
      <w:tblPr>
        <w:tblStyle w:val="ACTTableStyle"/>
        <w:tblW w:w="5000" w:type="pct"/>
        <w:tblLayout w:type="fixed"/>
        <w:tblLook w:val="04A0" w:firstRow="1" w:lastRow="0" w:firstColumn="1" w:lastColumn="0" w:noHBand="0" w:noVBand="1"/>
      </w:tblPr>
      <w:tblGrid>
        <w:gridCol w:w="525"/>
        <w:gridCol w:w="1276"/>
        <w:gridCol w:w="1614"/>
        <w:gridCol w:w="1530"/>
        <w:gridCol w:w="1530"/>
        <w:gridCol w:w="1440"/>
        <w:gridCol w:w="1435"/>
      </w:tblGrid>
      <w:tr w:rsidR="0049606C" w:rsidRPr="00194F56" w14:paraId="090E129E" w14:textId="77777777" w:rsidTr="004960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gridSpan w:val="2"/>
            <w:noWrap/>
            <w:hideMark/>
          </w:tcPr>
          <w:p w14:paraId="4D3B490F" w14:textId="77777777" w:rsidR="0049606C" w:rsidRPr="00194F56" w:rsidRDefault="0049606C" w:rsidP="0049606C">
            <w:pPr>
              <w:pStyle w:val="TableText"/>
            </w:pPr>
            <w:r w:rsidRPr="00194F56">
              <w:t>DRP Rating Scale</w:t>
            </w:r>
          </w:p>
        </w:tc>
        <w:tc>
          <w:tcPr>
            <w:tcW w:w="1614" w:type="dxa"/>
            <w:noWrap/>
            <w:hideMark/>
          </w:tcPr>
          <w:p w14:paraId="766EB331" w14:textId="77777777" w:rsidR="0049606C" w:rsidRPr="00194F56" w:rsidRDefault="0049606C" w:rsidP="0049606C">
            <w:pPr>
              <w:pStyle w:val="TableText"/>
              <w:cnfStyle w:val="100000000000" w:firstRow="1" w:lastRow="0" w:firstColumn="0" w:lastColumn="0" w:oddVBand="0" w:evenVBand="0" w:oddHBand="0" w:evenHBand="0" w:firstRowFirstColumn="0" w:firstRowLastColumn="0" w:lastRowFirstColumn="0" w:lastRowLastColumn="0"/>
            </w:pPr>
            <w:r w:rsidRPr="00194F56">
              <w:t>5</w:t>
            </w:r>
          </w:p>
        </w:tc>
        <w:tc>
          <w:tcPr>
            <w:tcW w:w="1530" w:type="dxa"/>
            <w:noWrap/>
            <w:hideMark/>
          </w:tcPr>
          <w:p w14:paraId="0FDD4A7A" w14:textId="77777777" w:rsidR="0049606C" w:rsidRPr="00194F56" w:rsidRDefault="0049606C" w:rsidP="0049606C">
            <w:pPr>
              <w:pStyle w:val="TableText"/>
              <w:cnfStyle w:val="100000000000" w:firstRow="1" w:lastRow="0" w:firstColumn="0" w:lastColumn="0" w:oddVBand="0" w:evenVBand="0" w:oddHBand="0" w:evenHBand="0" w:firstRowFirstColumn="0" w:firstRowLastColumn="0" w:lastRowFirstColumn="0" w:lastRowLastColumn="0"/>
            </w:pPr>
            <w:r w:rsidRPr="00194F56">
              <w:t>4</w:t>
            </w:r>
          </w:p>
        </w:tc>
        <w:tc>
          <w:tcPr>
            <w:tcW w:w="1530" w:type="dxa"/>
            <w:noWrap/>
            <w:hideMark/>
          </w:tcPr>
          <w:p w14:paraId="377EDE8C" w14:textId="77777777" w:rsidR="0049606C" w:rsidRPr="00194F56" w:rsidRDefault="0049606C" w:rsidP="0049606C">
            <w:pPr>
              <w:pStyle w:val="TableText"/>
              <w:cnfStyle w:val="100000000000" w:firstRow="1" w:lastRow="0" w:firstColumn="0" w:lastColumn="0" w:oddVBand="0" w:evenVBand="0" w:oddHBand="0" w:evenHBand="0" w:firstRowFirstColumn="0" w:firstRowLastColumn="0" w:lastRowFirstColumn="0" w:lastRowLastColumn="0"/>
            </w:pPr>
            <w:r w:rsidRPr="00194F56">
              <w:t>3</w:t>
            </w:r>
          </w:p>
        </w:tc>
        <w:tc>
          <w:tcPr>
            <w:tcW w:w="1440" w:type="dxa"/>
            <w:noWrap/>
            <w:hideMark/>
          </w:tcPr>
          <w:p w14:paraId="192C6B7E" w14:textId="77777777" w:rsidR="0049606C" w:rsidRPr="00194F56" w:rsidRDefault="0049606C" w:rsidP="0049606C">
            <w:pPr>
              <w:pStyle w:val="TableText"/>
              <w:cnfStyle w:val="100000000000" w:firstRow="1" w:lastRow="0" w:firstColumn="0" w:lastColumn="0" w:oddVBand="0" w:evenVBand="0" w:oddHBand="0" w:evenHBand="0" w:firstRowFirstColumn="0" w:firstRowLastColumn="0" w:lastRowFirstColumn="0" w:lastRowLastColumn="0"/>
            </w:pPr>
            <w:r w:rsidRPr="00194F56">
              <w:t>2</w:t>
            </w:r>
          </w:p>
        </w:tc>
        <w:tc>
          <w:tcPr>
            <w:tcW w:w="1435" w:type="dxa"/>
            <w:noWrap/>
            <w:hideMark/>
          </w:tcPr>
          <w:p w14:paraId="582470F4" w14:textId="77777777" w:rsidR="0049606C" w:rsidRPr="00194F56" w:rsidRDefault="0049606C" w:rsidP="0049606C">
            <w:pPr>
              <w:pStyle w:val="TableText"/>
              <w:cnfStyle w:val="100000000000" w:firstRow="1" w:lastRow="0" w:firstColumn="0" w:lastColumn="0" w:oddVBand="0" w:evenVBand="0" w:oddHBand="0" w:evenHBand="0" w:firstRowFirstColumn="0" w:firstRowLastColumn="0" w:lastRowFirstColumn="0" w:lastRowLastColumn="0"/>
            </w:pPr>
            <w:r w:rsidRPr="00194F56">
              <w:t>1</w:t>
            </w:r>
          </w:p>
        </w:tc>
      </w:tr>
      <w:tr w:rsidR="0049606C" w:rsidRPr="00194F56" w14:paraId="21E9F303" w14:textId="77777777" w:rsidTr="0049606C">
        <w:trPr>
          <w:trHeight w:val="40"/>
        </w:trPr>
        <w:tc>
          <w:tcPr>
            <w:cnfStyle w:val="001000000000" w:firstRow="0" w:lastRow="0" w:firstColumn="1" w:lastColumn="0" w:oddVBand="0" w:evenVBand="0" w:oddHBand="0" w:evenHBand="0" w:firstRowFirstColumn="0" w:firstRowLastColumn="0" w:lastRowFirstColumn="0" w:lastRowLastColumn="0"/>
            <w:tcW w:w="525" w:type="dxa"/>
            <w:vMerge w:val="restart"/>
            <w:tcBorders>
              <w:right w:val="nil"/>
            </w:tcBorders>
            <w:noWrap/>
            <w:textDirection w:val="btLr"/>
            <w:hideMark/>
          </w:tcPr>
          <w:p w14:paraId="7BECDFEE" w14:textId="77777777" w:rsidR="0049606C" w:rsidRPr="0049606C" w:rsidRDefault="0049606C" w:rsidP="0049606C">
            <w:pPr>
              <w:pStyle w:val="TableText"/>
            </w:pPr>
            <w:r w:rsidRPr="0049606C">
              <w:t>Overall</w:t>
            </w:r>
          </w:p>
        </w:tc>
        <w:tc>
          <w:tcPr>
            <w:tcW w:w="1276" w:type="dxa"/>
            <w:tcBorders>
              <w:top w:val="single" w:sz="4" w:space="0" w:color="FFFFFF" w:themeColor="background1"/>
              <w:left w:val="nil"/>
              <w:bottom w:val="single" w:sz="4" w:space="0" w:color="FFFFFF" w:themeColor="background1"/>
              <w:right w:val="single" w:sz="4" w:space="0" w:color="000000" w:themeColor="text1"/>
            </w:tcBorders>
            <w:shd w:val="clear" w:color="auto" w:fill="4472C4" w:themeFill="accent1"/>
            <w:hideMark/>
          </w:tcPr>
          <w:p w14:paraId="4957B7EE" w14:textId="77777777" w:rsidR="0049606C" w:rsidRPr="0049606C"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FFFFFF" w:themeColor="background1"/>
              </w:rPr>
            </w:pPr>
            <w:r w:rsidRPr="0049606C">
              <w:rPr>
                <w:color w:val="FFFFFF" w:themeColor="background1"/>
              </w:rPr>
              <w:t>General Description</w:t>
            </w:r>
          </w:p>
        </w:tc>
        <w:tc>
          <w:tcPr>
            <w:tcW w:w="1614" w:type="dxa"/>
            <w:tcBorders>
              <w:left w:val="single" w:sz="4" w:space="0" w:color="000000" w:themeColor="text1"/>
            </w:tcBorders>
            <w:hideMark/>
          </w:tcPr>
          <w:p w14:paraId="4537F2B6"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r w:rsidRPr="00194F56">
              <w:rPr>
                <w:color w:val="000000"/>
              </w:rPr>
              <w:t>A great example.</w:t>
            </w:r>
          </w:p>
        </w:tc>
        <w:tc>
          <w:tcPr>
            <w:tcW w:w="1530" w:type="dxa"/>
            <w:hideMark/>
          </w:tcPr>
          <w:p w14:paraId="0E671460"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r w:rsidRPr="00194F56">
              <w:rPr>
                <w:color w:val="000000"/>
              </w:rPr>
              <w:t>Fine - "ticks all the boxes" but could be better.</w:t>
            </w:r>
          </w:p>
        </w:tc>
        <w:tc>
          <w:tcPr>
            <w:tcW w:w="1530" w:type="dxa"/>
            <w:hideMark/>
          </w:tcPr>
          <w:p w14:paraId="23855BB4"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r w:rsidRPr="00194F56">
              <w:rPr>
                <w:color w:val="000000"/>
              </w:rPr>
              <w:t>Requires more work and polish.</w:t>
            </w:r>
          </w:p>
        </w:tc>
        <w:tc>
          <w:tcPr>
            <w:tcW w:w="1440" w:type="dxa"/>
            <w:hideMark/>
          </w:tcPr>
          <w:p w14:paraId="4E1BBE0A"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r w:rsidRPr="00194F56">
              <w:rPr>
                <w:color w:val="000000"/>
              </w:rPr>
              <w:t>Seems like a rough draft.</w:t>
            </w:r>
          </w:p>
        </w:tc>
        <w:tc>
          <w:tcPr>
            <w:tcW w:w="1435" w:type="dxa"/>
            <w:hideMark/>
          </w:tcPr>
          <w:p w14:paraId="19566193"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r w:rsidRPr="00194F56">
              <w:rPr>
                <w:color w:val="000000"/>
              </w:rPr>
              <w:t>Questions competence of authors.</w:t>
            </w:r>
          </w:p>
        </w:tc>
      </w:tr>
      <w:tr w:rsidR="0049606C" w:rsidRPr="00194F56" w14:paraId="67F82811" w14:textId="77777777" w:rsidTr="0049606C">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25" w:type="dxa"/>
            <w:vMerge/>
            <w:tcBorders>
              <w:right w:val="nil"/>
            </w:tcBorders>
            <w:hideMark/>
          </w:tcPr>
          <w:p w14:paraId="271C6CD1" w14:textId="77777777" w:rsidR="0049606C" w:rsidRPr="00194F56" w:rsidRDefault="0049606C" w:rsidP="0049606C">
            <w:pPr>
              <w:pStyle w:val="TableText"/>
            </w:pPr>
          </w:p>
        </w:tc>
        <w:tc>
          <w:tcPr>
            <w:tcW w:w="1276" w:type="dxa"/>
            <w:tcBorders>
              <w:top w:val="single" w:sz="4" w:space="0" w:color="FFFFFF" w:themeColor="background1"/>
              <w:left w:val="nil"/>
              <w:bottom w:val="single" w:sz="4" w:space="0" w:color="FFFFFF" w:themeColor="background1"/>
              <w:right w:val="single" w:sz="4" w:space="0" w:color="000000" w:themeColor="text1"/>
            </w:tcBorders>
            <w:shd w:val="clear" w:color="auto" w:fill="4472C4" w:themeFill="accent1"/>
          </w:tcPr>
          <w:p w14:paraId="088766A5" w14:textId="77777777" w:rsidR="0049606C" w:rsidRPr="0049606C"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FFFFFF" w:themeColor="background1"/>
              </w:rPr>
            </w:pPr>
            <w:r w:rsidRPr="0049606C">
              <w:rPr>
                <w:color w:val="FFFFFF" w:themeColor="background1"/>
              </w:rPr>
              <w:t>General Sentiment</w:t>
            </w:r>
          </w:p>
        </w:tc>
        <w:tc>
          <w:tcPr>
            <w:tcW w:w="1614" w:type="dxa"/>
            <w:tcBorders>
              <w:left w:val="single" w:sz="4" w:space="0" w:color="000000" w:themeColor="text1"/>
            </w:tcBorders>
          </w:tcPr>
          <w:p w14:paraId="4D797DD0"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"We're proud of this document. We have confidence in this document."</w:t>
            </w:r>
          </w:p>
        </w:tc>
        <w:tc>
          <w:tcPr>
            <w:tcW w:w="1530" w:type="dxa"/>
          </w:tcPr>
          <w:p w14:paraId="48DC8567"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"We're 'OK' with this document (but might require minor changes before acceptance)."</w:t>
            </w:r>
          </w:p>
        </w:tc>
        <w:tc>
          <w:tcPr>
            <w:tcW w:w="1530" w:type="dxa"/>
          </w:tcPr>
          <w:p w14:paraId="4EF6AF63"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"This wasn't quite ready for submission."</w:t>
            </w:r>
          </w:p>
        </w:tc>
        <w:tc>
          <w:tcPr>
            <w:tcW w:w="1440" w:type="dxa"/>
          </w:tcPr>
          <w:p w14:paraId="68B3432D"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"We definitely should not have seen this version of the document."</w:t>
            </w:r>
          </w:p>
        </w:tc>
        <w:tc>
          <w:tcPr>
            <w:tcW w:w="1435" w:type="dxa"/>
          </w:tcPr>
          <w:p w14:paraId="402509DD"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"This document is embarrassing."</w:t>
            </w:r>
          </w:p>
        </w:tc>
      </w:tr>
      <w:tr w:rsidR="0049606C" w:rsidRPr="00194F56" w14:paraId="2D84CFBB" w14:textId="77777777" w:rsidTr="0049606C">
        <w:trPr>
          <w:trHeight w:val="40"/>
        </w:trPr>
        <w:tc>
          <w:tcPr>
            <w:cnfStyle w:val="001000000000" w:firstRow="0" w:lastRow="0" w:firstColumn="1" w:lastColumn="0" w:oddVBand="0" w:evenVBand="0" w:oddHBand="0" w:evenHBand="0" w:firstRowFirstColumn="0" w:firstRowLastColumn="0" w:lastRowFirstColumn="0" w:lastRowLastColumn="0"/>
            <w:tcW w:w="525" w:type="dxa"/>
            <w:vMerge/>
            <w:tcBorders>
              <w:right w:val="nil"/>
            </w:tcBorders>
          </w:tcPr>
          <w:p w14:paraId="36260AA3" w14:textId="77777777" w:rsidR="0049606C" w:rsidRPr="00194F56" w:rsidRDefault="0049606C" w:rsidP="0049606C">
            <w:pPr>
              <w:pStyle w:val="TableText"/>
            </w:pPr>
          </w:p>
        </w:tc>
        <w:tc>
          <w:tcPr>
            <w:tcW w:w="1276" w:type="dxa"/>
            <w:tcBorders>
              <w:top w:val="single" w:sz="4" w:space="0" w:color="FFFFFF" w:themeColor="background1"/>
              <w:left w:val="nil"/>
              <w:bottom w:val="single" w:sz="4" w:space="0" w:color="FFFFFF" w:themeColor="background1"/>
              <w:right w:val="single" w:sz="4" w:space="0" w:color="000000" w:themeColor="text1"/>
            </w:tcBorders>
            <w:shd w:val="clear" w:color="auto" w:fill="4472C4" w:themeFill="accent1"/>
          </w:tcPr>
          <w:p w14:paraId="6C72EFB8" w14:textId="77777777" w:rsidR="0049606C" w:rsidRPr="0049606C"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FFFFFF" w:themeColor="background1"/>
              </w:rPr>
            </w:pPr>
            <w:r w:rsidRPr="0049606C">
              <w:rPr>
                <w:color w:val="FFFFFF" w:themeColor="background1"/>
              </w:rPr>
              <w:t>Acceptance Description</w:t>
            </w:r>
          </w:p>
        </w:tc>
        <w:tc>
          <w:tcPr>
            <w:tcW w:w="1614" w:type="dxa"/>
            <w:tcBorders>
              <w:left w:val="single" w:sz="4" w:space="0" w:color="000000" w:themeColor="text1"/>
            </w:tcBorders>
          </w:tcPr>
          <w:p w14:paraId="10636440"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194F56">
              <w:rPr>
                <w:color w:val="000000"/>
              </w:rPr>
              <w:t>Acceptable without hesitation.</w:t>
            </w:r>
          </w:p>
        </w:tc>
        <w:tc>
          <w:tcPr>
            <w:tcW w:w="1530" w:type="dxa"/>
          </w:tcPr>
          <w:p w14:paraId="5009AF36"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194F56">
              <w:rPr>
                <w:color w:val="000000"/>
              </w:rPr>
              <w:t>Acceptable (possibly with changes required).</w:t>
            </w:r>
          </w:p>
        </w:tc>
        <w:tc>
          <w:tcPr>
            <w:tcW w:w="1530" w:type="dxa"/>
          </w:tcPr>
          <w:p w14:paraId="1E937ACB"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194F56">
              <w:rPr>
                <w:color w:val="000000"/>
              </w:rPr>
              <w:t>Unacceptable, but close.</w:t>
            </w:r>
          </w:p>
        </w:tc>
        <w:tc>
          <w:tcPr>
            <w:tcW w:w="1440" w:type="dxa"/>
          </w:tcPr>
          <w:p w14:paraId="1ADA7EDD"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194F56">
              <w:rPr>
                <w:color w:val="000000"/>
              </w:rPr>
              <w:t>Unacceptable.</w:t>
            </w:r>
          </w:p>
        </w:tc>
        <w:tc>
          <w:tcPr>
            <w:tcW w:w="1435" w:type="dxa"/>
          </w:tcPr>
          <w:p w14:paraId="4B4191D7"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194F56">
              <w:rPr>
                <w:color w:val="000000"/>
              </w:rPr>
              <w:t>Completely unacceptable.</w:t>
            </w:r>
          </w:p>
        </w:tc>
      </w:tr>
      <w:tr w:rsidR="0049606C" w:rsidRPr="00194F56" w14:paraId="110E1D56" w14:textId="77777777" w:rsidTr="0049606C">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25" w:type="dxa"/>
            <w:vMerge/>
            <w:tcBorders>
              <w:right w:val="nil"/>
            </w:tcBorders>
            <w:hideMark/>
          </w:tcPr>
          <w:p w14:paraId="5B21FE9E" w14:textId="77777777" w:rsidR="0049606C" w:rsidRPr="00194F56" w:rsidRDefault="0049606C" w:rsidP="0049606C">
            <w:pPr>
              <w:pStyle w:val="TableText"/>
            </w:pPr>
          </w:p>
        </w:tc>
        <w:tc>
          <w:tcPr>
            <w:tcW w:w="1276" w:type="dxa"/>
            <w:tcBorders>
              <w:top w:val="single" w:sz="4" w:space="0" w:color="FFFFFF" w:themeColor="background1"/>
              <w:left w:val="nil"/>
              <w:bottom w:val="nil"/>
              <w:right w:val="single" w:sz="4" w:space="0" w:color="000000" w:themeColor="text1"/>
            </w:tcBorders>
            <w:shd w:val="clear" w:color="auto" w:fill="4472C4" w:themeFill="accent1"/>
            <w:hideMark/>
          </w:tcPr>
          <w:p w14:paraId="4231CA64" w14:textId="77777777" w:rsidR="0049606C" w:rsidRPr="0049606C"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FFFFFF" w:themeColor="background1"/>
              </w:rPr>
            </w:pPr>
            <w:r w:rsidRPr="0049606C">
              <w:rPr>
                <w:color w:val="FFFFFF" w:themeColor="background1"/>
              </w:rPr>
              <w:t>GTL-Specified Acceptance Decision</w:t>
            </w:r>
          </w:p>
        </w:tc>
        <w:tc>
          <w:tcPr>
            <w:tcW w:w="1614" w:type="dxa"/>
            <w:tcBorders>
              <w:left w:val="single" w:sz="4" w:space="0" w:color="000000" w:themeColor="text1"/>
            </w:tcBorders>
            <w:hideMark/>
          </w:tcPr>
          <w:p w14:paraId="0B2E33C0"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bookmarkStart w:id="13" w:name="_Hlk46913786"/>
            <w:r w:rsidRPr="00194F56">
              <w:rPr>
                <w:color w:val="000000"/>
              </w:rPr>
              <w:t>"Acceptable"</w:t>
            </w:r>
            <w:bookmarkEnd w:id="13"/>
          </w:p>
        </w:tc>
        <w:tc>
          <w:tcPr>
            <w:tcW w:w="1530" w:type="dxa"/>
            <w:hideMark/>
          </w:tcPr>
          <w:p w14:paraId="068402ED"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"Acceptable"</w:t>
            </w:r>
          </w:p>
        </w:tc>
        <w:tc>
          <w:tcPr>
            <w:tcW w:w="1530" w:type="dxa"/>
            <w:hideMark/>
          </w:tcPr>
          <w:p w14:paraId="1170FE17"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Pr>
                <w:color w:val="000000"/>
              </w:rPr>
              <w:t>“Unacceptable”</w:t>
            </w:r>
          </w:p>
        </w:tc>
        <w:tc>
          <w:tcPr>
            <w:tcW w:w="1440" w:type="dxa"/>
            <w:hideMark/>
          </w:tcPr>
          <w:p w14:paraId="36D0707A"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"Unacceptable"</w:t>
            </w:r>
          </w:p>
        </w:tc>
        <w:tc>
          <w:tcPr>
            <w:tcW w:w="1435" w:type="dxa"/>
            <w:hideMark/>
          </w:tcPr>
          <w:p w14:paraId="7577D408" w14:textId="77777777" w:rsidR="0049606C" w:rsidRPr="00194F56" w:rsidRDefault="0049606C" w:rsidP="0049606C">
            <w:pPr>
              <w:pStyle w:val="TableText"/>
              <w:cnfStyle w:val="000000010000" w:firstRow="0" w:lastRow="0" w:firstColumn="0" w:lastColumn="0" w:oddVBand="0" w:evenVBand="0" w:oddHBand="0" w:evenHBand="1" w:firstRowFirstColumn="0" w:firstRowLastColumn="0" w:lastRowFirstColumn="0" w:lastRowLastColumn="0"/>
            </w:pPr>
            <w:r w:rsidRPr="00194F56">
              <w:rPr>
                <w:color w:val="000000"/>
              </w:rPr>
              <w:t>"Unacceptable"</w:t>
            </w:r>
          </w:p>
        </w:tc>
      </w:tr>
      <w:tr w:rsidR="0049606C" w:rsidRPr="00194F56" w14:paraId="39563499" w14:textId="77777777" w:rsidTr="0049606C">
        <w:trPr>
          <w:trHeight w:val="2420"/>
        </w:trPr>
        <w:tc>
          <w:tcPr>
            <w:cnfStyle w:val="001000000000" w:firstRow="0" w:lastRow="0" w:firstColumn="1" w:lastColumn="0" w:oddVBand="0" w:evenVBand="0" w:oddHBand="0" w:evenHBand="0" w:firstRowFirstColumn="0" w:firstRowLastColumn="0" w:lastRowFirstColumn="0" w:lastRowLastColumn="0"/>
            <w:tcW w:w="1801" w:type="dxa"/>
            <w:gridSpan w:val="2"/>
            <w:noWrap/>
            <w:hideMark/>
          </w:tcPr>
          <w:p w14:paraId="65882B68" w14:textId="77777777" w:rsidR="0049606C" w:rsidRPr="0049606C" w:rsidRDefault="0049606C" w:rsidP="0049606C">
            <w:pPr>
              <w:pStyle w:val="TableText"/>
            </w:pPr>
            <w:r w:rsidRPr="0049606C">
              <w:t>Content</w:t>
            </w:r>
          </w:p>
          <w:p w14:paraId="33F61358" w14:textId="77777777" w:rsidR="0049606C" w:rsidRPr="00064F2F" w:rsidRDefault="0049606C" w:rsidP="0049606C">
            <w:pPr>
              <w:pStyle w:val="TableText"/>
              <w:rPr>
                <w:i/>
                <w:iCs/>
              </w:rPr>
            </w:pPr>
            <w:r w:rsidRPr="00064F2F">
              <w:rPr>
                <w:i/>
                <w:iCs/>
              </w:rPr>
              <w:t xml:space="preserve">(Typical </w:t>
            </w:r>
            <w:r>
              <w:rPr>
                <w:i/>
                <w:iCs/>
              </w:rPr>
              <w:t xml:space="preserve">Potential </w:t>
            </w:r>
            <w:r w:rsidRPr="00064F2F">
              <w:rPr>
                <w:i/>
                <w:iCs/>
              </w:rPr>
              <w:t>Descriptors)</w:t>
            </w:r>
          </w:p>
        </w:tc>
        <w:tc>
          <w:tcPr>
            <w:tcW w:w="1614" w:type="dxa"/>
            <w:hideMark/>
          </w:tcPr>
          <w:p w14:paraId="0250D34A"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Demonstrates mastery of system, environment, requirements, findings, and risks - both at system-level and Enterprise-level.</w:t>
            </w:r>
          </w:p>
          <w:p w14:paraId="71C679D3"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Explains things clearly and adequately.</w:t>
            </w:r>
          </w:p>
          <w:p w14:paraId="663C797B"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Tells coherent and compelling "story".</w:t>
            </w:r>
          </w:p>
          <w:p w14:paraId="390D4EC2"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xml:space="preserve">- Test and evaluation activities are </w:t>
            </w:r>
            <w:r w:rsidRPr="00EB0E61">
              <w:rPr>
                <w:color w:val="000000"/>
              </w:rPr>
              <w:lastRenderedPageBreak/>
              <w:t>comprehensive and fully appropriate.</w:t>
            </w:r>
          </w:p>
        </w:tc>
        <w:tc>
          <w:tcPr>
            <w:tcW w:w="1530" w:type="dxa"/>
            <w:hideMark/>
          </w:tcPr>
          <w:p w14:paraId="4E93319B"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lastRenderedPageBreak/>
              <w:t>- Demonstrates good understanding of system, etc., but there may be a few holes. </w:t>
            </w:r>
          </w:p>
          <w:p w14:paraId="7FE2EBEF"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6C957A1E">
              <w:rPr>
                <w:color w:val="000000" w:themeColor="text1"/>
              </w:rPr>
              <w:t>- Story told well but could be improved.</w:t>
            </w:r>
          </w:p>
          <w:p w14:paraId="3F822DDB"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2372328C">
              <w:rPr>
                <w:color w:val="000000" w:themeColor="text1"/>
              </w:rPr>
              <w:t>- Test and evaluation activities are adequate and appropriate but might not provide full coverage.</w:t>
            </w:r>
          </w:p>
          <w:p w14:paraId="0025F1F8" w14:textId="77777777" w:rsidR="0049606C" w:rsidRPr="00194F56" w:rsidRDefault="0049606C" w:rsidP="0049606C">
            <w:pPr>
              <w:pStyle w:val="TableText"/>
              <w:cnfStyle w:val="000000000000" w:firstRow="0" w:lastRow="0" w:firstColumn="0" w:lastColumn="0" w:oddVBand="0" w:evenVBand="0" w:oddHBand="0" w:evenHBand="0" w:firstRowFirstColumn="0" w:firstRowLastColumn="0" w:lastRowFirstColumn="0" w:lastRowLastColumn="0"/>
            </w:pPr>
          </w:p>
        </w:tc>
        <w:tc>
          <w:tcPr>
            <w:tcW w:w="1530" w:type="dxa"/>
            <w:hideMark/>
          </w:tcPr>
          <w:p w14:paraId="4AC06E8A"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Demonstrates only shallow understanding of system, environment, risks, etc. and their effects on the Enterprise. </w:t>
            </w:r>
          </w:p>
          <w:p w14:paraId="535D8DDB"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Might be confusing or incomplete but still paints a reasonably detailed picture.</w:t>
            </w:r>
          </w:p>
          <w:p w14:paraId="4717FE19"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xml:space="preserve">- Test and evaluation activities not </w:t>
            </w:r>
            <w:r w:rsidRPr="00EB0E61">
              <w:rPr>
                <w:color w:val="000000"/>
              </w:rPr>
              <w:lastRenderedPageBreak/>
              <w:t>quite adequate or appropriate.</w:t>
            </w:r>
          </w:p>
        </w:tc>
        <w:tc>
          <w:tcPr>
            <w:tcW w:w="1440" w:type="dxa"/>
            <w:hideMark/>
          </w:tcPr>
          <w:p w14:paraId="7E7BE25D"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lastRenderedPageBreak/>
              <w:t>- Important details missing or wrong, chunks missing from the "story", confusing or misleading, major consistency issues.</w:t>
            </w:r>
          </w:p>
          <w:p w14:paraId="71A80F74"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Major deficiencies in test and evaluation activities.</w:t>
            </w:r>
          </w:p>
        </w:tc>
        <w:tc>
          <w:tcPr>
            <w:tcW w:w="1435" w:type="dxa"/>
            <w:hideMark/>
          </w:tcPr>
          <w:p w14:paraId="5765D724"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Misunderstand system or requirements.</w:t>
            </w:r>
          </w:p>
          <w:p w14:paraId="78FB5F9C"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No understanding of effect on Enterprise.</w:t>
            </w:r>
          </w:p>
          <w:p w14:paraId="5E8FD436"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Poor explanations. Confusing or misleading.</w:t>
            </w:r>
          </w:p>
          <w:p w14:paraId="4ECD1513"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Incomplete details or context.</w:t>
            </w:r>
          </w:p>
          <w:p w14:paraId="2CAE649A" w14:textId="77777777" w:rsidR="0049606C" w:rsidRPr="00EB0E61" w:rsidRDefault="0049606C" w:rsidP="0049606C">
            <w:pPr>
              <w:pStyle w:val="TableText"/>
              <w:cnfStyle w:val="000000000000" w:firstRow="0" w:lastRow="0" w:firstColumn="0" w:lastColumn="0" w:oddVBand="0" w:evenVBand="0" w:oddHBand="0" w:evenHBand="0" w:firstRowFirstColumn="0" w:firstRowLastColumn="0" w:lastRowFirstColumn="0" w:lastRowLastColumn="0"/>
              <w:rPr>
                <w:color w:val="000000"/>
              </w:rPr>
            </w:pPr>
            <w:r w:rsidRPr="00EB0E61">
              <w:rPr>
                <w:color w:val="000000"/>
              </w:rPr>
              <w:t xml:space="preserve">- Little-to-no appropriate testing or </w:t>
            </w:r>
            <w:r w:rsidRPr="00EB0E61">
              <w:rPr>
                <w:color w:val="000000"/>
              </w:rPr>
              <w:lastRenderedPageBreak/>
              <w:t>evaluation performed.</w:t>
            </w:r>
          </w:p>
        </w:tc>
      </w:tr>
      <w:tr w:rsidR="0049606C" w:rsidRPr="00194F56" w14:paraId="0C80E033" w14:textId="77777777" w:rsidTr="0049606C">
        <w:trPr>
          <w:cnfStyle w:val="000000010000" w:firstRow="0" w:lastRow="0" w:firstColumn="0" w:lastColumn="0" w:oddVBand="0" w:evenVBand="0" w:oddHBand="0" w:evenHBand="1"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801" w:type="dxa"/>
            <w:gridSpan w:val="2"/>
            <w:noWrap/>
            <w:hideMark/>
          </w:tcPr>
          <w:p w14:paraId="3B2CA474" w14:textId="77777777" w:rsidR="0049606C" w:rsidRPr="0049606C" w:rsidRDefault="0049606C" w:rsidP="0049606C">
            <w:pPr>
              <w:pStyle w:val="TableText"/>
            </w:pPr>
            <w:r w:rsidRPr="0049606C">
              <w:lastRenderedPageBreak/>
              <w:t>Quality</w:t>
            </w:r>
          </w:p>
          <w:p w14:paraId="3AADCBEF" w14:textId="77777777" w:rsidR="0049606C" w:rsidRPr="00064F2F" w:rsidRDefault="0049606C" w:rsidP="0049606C">
            <w:pPr>
              <w:pStyle w:val="TableText"/>
              <w:rPr>
                <w:i/>
                <w:iCs/>
              </w:rPr>
            </w:pPr>
            <w:r w:rsidRPr="00064F2F">
              <w:rPr>
                <w:i/>
                <w:iCs/>
              </w:rPr>
              <w:t xml:space="preserve">(Typical </w:t>
            </w:r>
            <w:r>
              <w:rPr>
                <w:i/>
                <w:iCs/>
              </w:rPr>
              <w:t xml:space="preserve">Potential </w:t>
            </w:r>
            <w:r w:rsidRPr="00064F2F">
              <w:rPr>
                <w:i/>
                <w:iCs/>
              </w:rPr>
              <w:t>Descriptors)</w:t>
            </w:r>
          </w:p>
        </w:tc>
        <w:tc>
          <w:tcPr>
            <w:tcW w:w="1614" w:type="dxa"/>
            <w:hideMark/>
          </w:tcPr>
          <w:p w14:paraId="387568D7"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 Contains very few technical, consistency, grammatical, formatting, (etc.) errors. </w:t>
            </w:r>
          </w:p>
          <w:p w14:paraId="0B43D1DB"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 Shows great care and attention to detail.</w:t>
            </w:r>
          </w:p>
          <w:p w14:paraId="43D6788E"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 Looks and feels polished and professional.</w:t>
            </w:r>
          </w:p>
        </w:tc>
        <w:tc>
          <w:tcPr>
            <w:tcW w:w="1530" w:type="dxa"/>
            <w:hideMark/>
          </w:tcPr>
          <w:p w14:paraId="15DBA9B1"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Reasonable tech-edit/QA seems to have been done, but sometimes "missed the point".</w:t>
            </w:r>
          </w:p>
        </w:tc>
        <w:tc>
          <w:tcPr>
            <w:tcW w:w="1530" w:type="dxa"/>
            <w:hideMark/>
          </w:tcPr>
          <w:p w14:paraId="2709B76E"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Significant occurrences of QA failure suggest that QA was incomplete</w:t>
            </w:r>
            <w:r>
              <w:rPr>
                <w:color w:val="000000"/>
              </w:rPr>
              <w:t>.</w:t>
            </w:r>
          </w:p>
        </w:tc>
        <w:tc>
          <w:tcPr>
            <w:tcW w:w="1440" w:type="dxa"/>
            <w:hideMark/>
          </w:tcPr>
          <w:p w14:paraId="3ACEBF6B" w14:textId="77777777" w:rsidR="0049606C" w:rsidRPr="00EB0E61"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EB0E61">
              <w:rPr>
                <w:color w:val="000000"/>
              </w:rPr>
              <w:t>Rudimentary QA seems to have been done - many errors still present.</w:t>
            </w:r>
          </w:p>
        </w:tc>
        <w:tc>
          <w:tcPr>
            <w:tcW w:w="1435" w:type="dxa"/>
            <w:hideMark/>
          </w:tcPr>
          <w:p w14:paraId="28923826" w14:textId="77777777" w:rsidR="0049606C" w:rsidRPr="005D0F2D" w:rsidRDefault="0049606C" w:rsidP="0049606C">
            <w:pPr>
              <w:pStyle w:val="TableText"/>
              <w:cnfStyle w:val="000000010000" w:firstRow="0" w:lastRow="0" w:firstColumn="0" w:lastColumn="0" w:oddVBand="0" w:evenVBand="0" w:oddHBand="0" w:evenHBand="1" w:firstRowFirstColumn="0" w:firstRowLastColumn="0" w:lastRowFirstColumn="0" w:lastRowLastColumn="0"/>
              <w:rPr>
                <w:color w:val="000000"/>
              </w:rPr>
            </w:pPr>
            <w:r w:rsidRPr="005D0F2D">
              <w:rPr>
                <w:color w:val="000000"/>
              </w:rPr>
              <w:t>Clearly no meaningful tech-edit or quality control - numerous/egregious errors in grammar, consistency, technical details, etc.</w:t>
            </w:r>
          </w:p>
        </w:tc>
      </w:tr>
    </w:tbl>
    <w:p w14:paraId="4725C890" w14:textId="77777777" w:rsidR="0049606C" w:rsidRDefault="0049606C" w:rsidP="0049606C"/>
    <w:p w14:paraId="0F8C1375" w14:textId="77777777" w:rsidR="0049606C" w:rsidRDefault="0049606C" w:rsidP="0049606C">
      <w:r>
        <w:t xml:space="preserve">The DRP Reviewer documents these ratings, along with the Overall Rating (which is the lowest of the content and quality ratings), in an email, and then sends the marked-up deliverable in that email to the DRP Chair. The following email template should be used; replace the </w:t>
      </w:r>
      <w:r w:rsidRPr="0000767E">
        <w:rPr>
          <w:highlight w:val="yellow"/>
        </w:rPr>
        <w:t>yellow-highlighted</w:t>
      </w:r>
      <w:r>
        <w:t xml:space="preserve"> text with actual text, and leave the </w:t>
      </w:r>
      <w:r>
        <w:rPr>
          <w:rFonts w:ascii="Calibri" w:eastAsia="Times New Roman" w:hAnsi="Calibri" w:cs="Calibri"/>
          <w:color w:val="000000"/>
          <w:highlight w:val="red"/>
          <w:shd w:val="clear" w:color="auto" w:fill="FF8000"/>
        </w:rPr>
        <w:t>red</w:t>
      </w:r>
      <w:r w:rsidRPr="0000767E">
        <w:rPr>
          <w:rFonts w:ascii="Calibri" w:eastAsia="Times New Roman" w:hAnsi="Calibri" w:cs="Calibri"/>
          <w:color w:val="000000"/>
          <w:highlight w:val="red"/>
          <w:shd w:val="clear" w:color="auto" w:fill="FF8000"/>
        </w:rPr>
        <w:t>-highlighted</w:t>
      </w:r>
      <w:r>
        <w:t xml:space="preserve"> text highlighted and unedited:</w:t>
      </w:r>
    </w:p>
    <w:p w14:paraId="0BD32C80" w14:textId="77777777" w:rsidR="0049606C" w:rsidRDefault="0049606C" w:rsidP="0049606C">
      <w:pPr>
        <w:keepNext/>
        <w:spacing w:line="240" w:lineRule="auto"/>
        <w:ind w:left="720"/>
      </w:pPr>
      <w:r w:rsidRPr="00E11871">
        <w:rPr>
          <w:b/>
          <w:bCs/>
        </w:rPr>
        <w:t>Subject</w:t>
      </w:r>
      <w:r>
        <w:t xml:space="preserve">: </w:t>
      </w:r>
      <w:r w:rsidRPr="00E11871">
        <w:t xml:space="preserve">DRP Review: </w:t>
      </w:r>
      <w:r w:rsidRPr="00953538">
        <w:rPr>
          <w:highlight w:val="yellow"/>
        </w:rPr>
        <w:t>SYSTEMNAME</w:t>
      </w:r>
      <w:r w:rsidRPr="00E11871">
        <w:t xml:space="preserve"> </w:t>
      </w:r>
      <w:r w:rsidRPr="00953538">
        <w:rPr>
          <w:highlight w:val="yellow"/>
        </w:rPr>
        <w:t>DELIVERABLE(S)</w:t>
      </w:r>
    </w:p>
    <w:p w14:paraId="3F5ED86E" w14:textId="77777777" w:rsidR="0049606C" w:rsidRDefault="0049606C" w:rsidP="0049606C">
      <w:pPr>
        <w:keepNext/>
        <w:spacing w:line="240" w:lineRule="auto"/>
        <w:ind w:left="720"/>
      </w:pPr>
      <w:r w:rsidRPr="00E11871">
        <w:rPr>
          <w:b/>
          <w:bCs/>
        </w:rPr>
        <w:t>Body</w:t>
      </w:r>
      <w:r>
        <w:t>:</w:t>
      </w:r>
    </w:p>
    <w:p w14:paraId="34A1DB10" w14:textId="77777777" w:rsidR="0049606C" w:rsidRDefault="0049606C" w:rsidP="0049606C">
      <w:pPr>
        <w:keepNext/>
        <w:spacing w:after="0" w:line="240" w:lineRule="auto"/>
        <w:ind w:left="1440"/>
        <w:rPr>
          <w:rFonts w:ascii="Calibri" w:eastAsia="Times New Roman" w:hAnsi="Calibri" w:cs="Calibri"/>
          <w:color w:val="000000"/>
        </w:rPr>
      </w:pPr>
      <w:bookmarkStart w:id="14" w:name="_Hlk51840470"/>
      <w:r>
        <w:rPr>
          <w:rFonts w:ascii="Calibri" w:eastAsia="Times New Roman" w:hAnsi="Calibri" w:cs="Calibri"/>
          <w:color w:val="000000"/>
        </w:rPr>
        <w:t>DRP Chair</w:t>
      </w:r>
      <w:r w:rsidRPr="0000767E">
        <w:rPr>
          <w:rFonts w:ascii="Calibri" w:eastAsia="Times New Roman" w:hAnsi="Calibri" w:cs="Calibri"/>
          <w:color w:val="000000"/>
        </w:rPr>
        <w:t>,</w:t>
      </w:r>
    </w:p>
    <w:p w14:paraId="405DCC41"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p>
    <w:p w14:paraId="6971B27A"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bookmarkStart w:id="15" w:name="_Hlk51840241"/>
      <w:r>
        <w:rPr>
          <w:rFonts w:ascii="Calibri" w:eastAsia="Times New Roman" w:hAnsi="Calibri" w:cs="Calibri"/>
          <w:color w:val="000000"/>
        </w:rPr>
        <w:t xml:space="preserve">The following </w:t>
      </w:r>
      <w:r w:rsidRPr="0000767E">
        <w:rPr>
          <w:rFonts w:ascii="Calibri" w:eastAsia="Times New Roman" w:hAnsi="Calibri" w:cs="Calibri"/>
          <w:b/>
          <w:bCs/>
          <w:color w:val="000000"/>
          <w:shd w:val="clear" w:color="auto" w:fill="FFFF00"/>
        </w:rPr>
        <w:t>SYSTEMNAME</w:t>
      </w:r>
      <w:r w:rsidRPr="0000767E">
        <w:rPr>
          <w:rFonts w:ascii="Calibri" w:eastAsia="Times New Roman" w:hAnsi="Calibri" w:cs="Calibri"/>
          <w:color w:val="000000"/>
        </w:rPr>
        <w:t> d</w:t>
      </w:r>
      <w:r>
        <w:rPr>
          <w:rFonts w:ascii="Calibri" w:eastAsia="Times New Roman" w:hAnsi="Calibri" w:cs="Calibri"/>
          <w:color w:val="000000"/>
        </w:rPr>
        <w:t>eliverables have been reviewed and rated using the DRP Rating Scale provided in the current version of the Deliverable Review Process document</w:t>
      </w:r>
      <w:bookmarkEnd w:id="15"/>
      <w:r>
        <w:rPr>
          <w:rFonts w:ascii="Calibri" w:eastAsia="Times New Roman" w:hAnsi="Calibri" w:cs="Calibri"/>
          <w:color w:val="000000"/>
        </w:rPr>
        <w:t xml:space="preserve">. </w:t>
      </w:r>
      <w:bookmarkStart w:id="16" w:name="_Hlk51840661"/>
      <w:r w:rsidRPr="003F4D09">
        <w:rPr>
          <w:rFonts w:ascii="Calibri" w:eastAsia="Times New Roman" w:hAnsi="Calibri" w:cs="Calibri"/>
          <w:b/>
          <w:bCs/>
          <w:color w:val="000000"/>
          <w:highlight w:val="yellow"/>
        </w:rPr>
        <w:t>Note that these deliverables require extra scrutiny from you – see the specific feedback in the email text below.</w:t>
      </w:r>
      <w:bookmarkEnd w:id="16"/>
    </w:p>
    <w:p w14:paraId="49D8DC7E" w14:textId="77777777" w:rsidR="0049606C" w:rsidRPr="0000767E" w:rsidRDefault="0049606C" w:rsidP="0049606C">
      <w:pPr>
        <w:keepNext/>
        <w:numPr>
          <w:ilvl w:val="0"/>
          <w:numId w:val="27"/>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received an </w:t>
      </w:r>
      <w:r w:rsidRPr="0000767E">
        <w:rPr>
          <w:rFonts w:ascii="Calibri" w:eastAsia="Times New Roman" w:hAnsi="Calibri" w:cs="Calibri"/>
          <w:b/>
          <w:bCs/>
          <w:color w:val="000000"/>
        </w:rPr>
        <w:t>overall rating of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color w:val="000000"/>
        </w:rPr>
        <w:t> (out of 5), scoring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Content</w:t>
      </w:r>
      <w:r w:rsidRPr="0000767E">
        <w:rPr>
          <w:rFonts w:ascii="Calibri" w:eastAsia="Times New Roman" w:hAnsi="Calibri" w:cs="Calibri"/>
          <w:color w:val="000000"/>
        </w:rPr>
        <w:t> and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Quality</w:t>
      </w:r>
      <w:r w:rsidRPr="0000767E">
        <w:rPr>
          <w:rFonts w:ascii="Calibri" w:eastAsia="Times New Roman" w:hAnsi="Calibri" w:cs="Calibri"/>
          <w:color w:val="000000"/>
        </w:rPr>
        <w:t>.</w:t>
      </w:r>
    </w:p>
    <w:p w14:paraId="1F8FB660" w14:textId="77777777" w:rsidR="0049606C" w:rsidRPr="0000767E" w:rsidRDefault="0049606C" w:rsidP="0049606C">
      <w:pPr>
        <w:keepNext/>
        <w:numPr>
          <w:ilvl w:val="0"/>
          <w:numId w:val="27"/>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received an </w:t>
      </w:r>
      <w:r w:rsidRPr="0000767E">
        <w:rPr>
          <w:rFonts w:ascii="Calibri" w:eastAsia="Times New Roman" w:hAnsi="Calibri" w:cs="Calibri"/>
          <w:b/>
          <w:bCs/>
          <w:color w:val="000000"/>
        </w:rPr>
        <w:t>overall rating of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color w:val="000000"/>
        </w:rPr>
        <w:t> (out of 5), scoring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Content</w:t>
      </w:r>
      <w:r w:rsidRPr="0000767E">
        <w:rPr>
          <w:rFonts w:ascii="Calibri" w:eastAsia="Times New Roman" w:hAnsi="Calibri" w:cs="Calibri"/>
          <w:color w:val="000000"/>
        </w:rPr>
        <w:t> and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Quality</w:t>
      </w:r>
      <w:r w:rsidRPr="0000767E">
        <w:rPr>
          <w:rFonts w:ascii="Calibri" w:eastAsia="Times New Roman" w:hAnsi="Calibri" w:cs="Calibri"/>
          <w:color w:val="000000"/>
        </w:rPr>
        <w:t>.</w:t>
      </w:r>
    </w:p>
    <w:p w14:paraId="67544A3A"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Pr>
          <w:rFonts w:ascii="Calibri" w:eastAsia="Times New Roman" w:hAnsi="Calibri" w:cs="Calibri"/>
          <w:color w:val="000000"/>
        </w:rPr>
        <w:t>T</w:t>
      </w:r>
      <w:r w:rsidRPr="0000767E">
        <w:rPr>
          <w:rFonts w:ascii="Calibri" w:eastAsia="Times New Roman" w:hAnsi="Calibri" w:cs="Calibri"/>
          <w:color w:val="000000"/>
        </w:rPr>
        <w:t>he DRP review email text to send out</w:t>
      </w:r>
      <w:r>
        <w:rPr>
          <w:rFonts w:ascii="Calibri" w:eastAsia="Times New Roman" w:hAnsi="Calibri" w:cs="Calibri"/>
          <w:color w:val="000000"/>
        </w:rPr>
        <w:t xml:space="preserve"> is provided</w:t>
      </w:r>
      <w:r w:rsidRPr="0000767E">
        <w:rPr>
          <w:rFonts w:ascii="Calibri" w:eastAsia="Times New Roman" w:hAnsi="Calibri" w:cs="Calibri"/>
          <w:color w:val="000000"/>
        </w:rPr>
        <w:t xml:space="preserve">, </w:t>
      </w:r>
      <w:r w:rsidRPr="0000767E">
        <w:rPr>
          <w:rFonts w:ascii="Calibri" w:eastAsia="Times New Roman" w:hAnsi="Calibri" w:cs="Calibri"/>
          <w:color w:val="000000"/>
          <w:highlight w:val="yellow"/>
        </w:rPr>
        <w:t>and the DRP review comments are attached</w:t>
      </w:r>
      <w:r w:rsidRPr="003F4D09">
        <w:rPr>
          <w:rFonts w:ascii="Calibri" w:eastAsia="Times New Roman" w:hAnsi="Calibri" w:cs="Calibri"/>
          <w:color w:val="000000"/>
          <w:highlight w:val="yellow"/>
        </w:rPr>
        <w:t xml:space="preserve"> to this email</w:t>
      </w:r>
      <w:r w:rsidRPr="0000767E">
        <w:rPr>
          <w:rFonts w:ascii="Calibri" w:eastAsia="Times New Roman" w:hAnsi="Calibri" w:cs="Calibri"/>
          <w:color w:val="000000"/>
        </w:rPr>
        <w:t>. </w:t>
      </w:r>
      <w:r w:rsidRPr="0000767E">
        <w:rPr>
          <w:rFonts w:ascii="Calibri" w:eastAsia="Times New Roman" w:hAnsi="Calibri" w:cs="Calibri"/>
          <w:b/>
          <w:bCs/>
          <w:i/>
          <w:iCs/>
          <w:color w:val="000000"/>
        </w:rPr>
        <w:t>Be sure to choose the appropriate </w:t>
      </w:r>
      <w:r w:rsidRPr="0000767E">
        <w:rPr>
          <w:rFonts w:ascii="Calibri" w:eastAsia="Times New Roman" w:hAnsi="Calibri" w:cs="Calibri"/>
          <w:b/>
          <w:bCs/>
          <w:i/>
          <w:iCs/>
          <w:color w:val="000000"/>
          <w:highlight w:val="red"/>
        </w:rPr>
        <w:t>acceptance status(es)</w:t>
      </w:r>
      <w:r w:rsidRPr="0000767E">
        <w:rPr>
          <w:rFonts w:ascii="Calibri" w:eastAsia="Times New Roman" w:hAnsi="Calibri" w:cs="Calibri"/>
          <w:b/>
          <w:bCs/>
          <w:i/>
          <w:iCs/>
          <w:color w:val="000000"/>
        </w:rPr>
        <w:t xml:space="preserve"> in the </w:t>
      </w:r>
      <w:r w:rsidRPr="0000767E">
        <w:rPr>
          <w:rFonts w:ascii="Calibri" w:eastAsia="Times New Roman" w:hAnsi="Calibri" w:cs="Calibri"/>
          <w:b/>
          <w:bCs/>
          <w:i/>
          <w:iCs/>
          <w:color w:val="000000"/>
        </w:rPr>
        <w:lastRenderedPageBreak/>
        <w:t>email text below</w:t>
      </w:r>
      <w:r>
        <w:rPr>
          <w:rFonts w:ascii="Calibri" w:eastAsia="Times New Roman" w:hAnsi="Calibri" w:cs="Calibri"/>
          <w:b/>
          <w:bCs/>
          <w:i/>
          <w:iCs/>
          <w:color w:val="000000"/>
        </w:rPr>
        <w:t xml:space="preserve"> prior to sending</w:t>
      </w:r>
      <w:r w:rsidRPr="0000767E">
        <w:rPr>
          <w:rFonts w:ascii="Calibri" w:eastAsia="Times New Roman" w:hAnsi="Calibri" w:cs="Calibri"/>
          <w:b/>
          <w:bCs/>
          <w:i/>
          <w:iCs/>
          <w:color w:val="000000"/>
        </w:rPr>
        <w:t>. </w:t>
      </w:r>
      <w:r>
        <w:rPr>
          <w:rFonts w:ascii="Calibri" w:eastAsia="Times New Roman" w:hAnsi="Calibri" w:cs="Calibri"/>
          <w:color w:val="000000"/>
        </w:rPr>
        <w:t>T</w:t>
      </w:r>
      <w:r w:rsidRPr="0000767E">
        <w:rPr>
          <w:rFonts w:ascii="Calibri" w:eastAsia="Times New Roman" w:hAnsi="Calibri" w:cs="Calibri"/>
          <w:color w:val="000000"/>
        </w:rPr>
        <w:t>he author</w:t>
      </w:r>
      <w:r>
        <w:rPr>
          <w:rFonts w:ascii="Calibri" w:eastAsia="Times New Roman" w:hAnsi="Calibri" w:cs="Calibri"/>
          <w:color w:val="000000"/>
        </w:rPr>
        <w:t>s of these deliverables are</w:t>
      </w:r>
      <w:r w:rsidRPr="0000767E">
        <w:rPr>
          <w:rFonts w:ascii="Calibri" w:eastAsia="Times New Roman" w:hAnsi="Calibri" w:cs="Calibri"/>
          <w:color w:val="000000"/>
        </w:rPr>
        <w:t>: </w:t>
      </w:r>
      <w:r w:rsidRPr="0000767E">
        <w:rPr>
          <w:rFonts w:ascii="Calibri" w:eastAsia="Times New Roman" w:hAnsi="Calibri" w:cs="Calibri"/>
          <w:b/>
          <w:bCs/>
          <w:color w:val="000000"/>
          <w:shd w:val="clear" w:color="auto" w:fill="FFFF00"/>
        </w:rPr>
        <w:t>AUTHORNAME</w:t>
      </w:r>
      <w:r w:rsidRPr="0000767E">
        <w:rPr>
          <w:rFonts w:ascii="Calibri" w:eastAsia="Times New Roman" w:hAnsi="Calibri" w:cs="Calibri"/>
          <w:color w:val="000000"/>
        </w:rPr>
        <w:t>.</w:t>
      </w:r>
    </w:p>
    <w:p w14:paraId="27B08C9B"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p>
    <w:p w14:paraId="3B0EE19D"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w:t>
      </w:r>
    </w:p>
    <w:p w14:paraId="44F20C91"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p>
    <w:p w14:paraId="14D8E9ED"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Pr>
          <w:rFonts w:ascii="Calibri" w:eastAsia="Times New Roman" w:hAnsi="Calibri" w:cs="Calibri"/>
          <w:color w:val="000000"/>
        </w:rPr>
        <w:t>ACT Assessment Team</w:t>
      </w:r>
      <w:r w:rsidRPr="0000767E">
        <w:rPr>
          <w:rFonts w:ascii="Calibri" w:eastAsia="Times New Roman" w:hAnsi="Calibri" w:cs="Calibri"/>
          <w:color w:val="000000"/>
        </w:rPr>
        <w:t>,</w:t>
      </w:r>
    </w:p>
    <w:p w14:paraId="6092D501"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 </w:t>
      </w:r>
    </w:p>
    <w:p w14:paraId="7C027222"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The Deliverable Review Panel (DRP) review of the following </w:t>
      </w:r>
      <w:bookmarkStart w:id="17" w:name="_Hlk51840283"/>
      <w:r w:rsidRPr="0000767E">
        <w:rPr>
          <w:rFonts w:ascii="Calibri" w:eastAsia="Times New Roman" w:hAnsi="Calibri" w:cs="Calibri"/>
          <w:b/>
          <w:bCs/>
          <w:color w:val="000000"/>
          <w:shd w:val="clear" w:color="auto" w:fill="FFFF00"/>
        </w:rPr>
        <w:t>SYSTEMNAME</w:t>
      </w:r>
      <w:r w:rsidRPr="0000767E">
        <w:rPr>
          <w:rFonts w:ascii="Calibri" w:eastAsia="Times New Roman" w:hAnsi="Calibri" w:cs="Calibri"/>
          <w:b/>
          <w:bCs/>
          <w:color w:val="000000"/>
        </w:rPr>
        <w:t> </w:t>
      </w:r>
      <w:bookmarkEnd w:id="17"/>
      <w:r w:rsidRPr="0000767E">
        <w:rPr>
          <w:rFonts w:ascii="Calibri" w:eastAsia="Times New Roman" w:hAnsi="Calibri" w:cs="Calibri"/>
          <w:color w:val="000000"/>
        </w:rPr>
        <w:t>deliverables is complete</w:t>
      </w:r>
      <w:r w:rsidRPr="0000767E">
        <w:rPr>
          <w:rFonts w:ascii="Calibri" w:eastAsia="Times New Roman" w:hAnsi="Calibri" w:cs="Calibri"/>
          <w:b/>
          <w:bCs/>
          <w:color w:val="000000"/>
        </w:rPr>
        <w:t> </w:t>
      </w:r>
      <w:r w:rsidRPr="00FD347F">
        <w:rPr>
          <w:rFonts w:ascii="Calibri" w:eastAsia="Times New Roman" w:hAnsi="Calibri" w:cs="Calibri"/>
          <w:color w:val="000000"/>
        </w:rPr>
        <w:t xml:space="preserve">and </w:t>
      </w:r>
      <w:r w:rsidRPr="00FD347F">
        <w:rPr>
          <w:rFonts w:ascii="Calibri" w:eastAsia="Times New Roman" w:hAnsi="Calibri" w:cs="Calibri"/>
          <w:color w:val="000000"/>
          <w:highlight w:val="yellow"/>
        </w:rPr>
        <w:t>feedback is attached</w:t>
      </w:r>
      <w:r w:rsidRPr="0000767E">
        <w:rPr>
          <w:rFonts w:ascii="Calibri" w:eastAsia="Times New Roman" w:hAnsi="Calibri" w:cs="Calibri"/>
          <w:color w:val="000000"/>
        </w:rPr>
        <w:t>.</w:t>
      </w:r>
    </w:p>
    <w:p w14:paraId="04E17C57" w14:textId="77777777" w:rsidR="0049606C" w:rsidRPr="0000767E" w:rsidRDefault="0049606C" w:rsidP="0049606C">
      <w:pPr>
        <w:keepNext/>
        <w:numPr>
          <w:ilvl w:val="0"/>
          <w:numId w:val="28"/>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bookmarkStart w:id="18" w:name="_Hlk51840195"/>
      <w:r w:rsidRPr="00E11871">
        <w:rPr>
          <w:rFonts w:eastAsia="Times New Roman" w:cs="Calibri"/>
          <w:color w:val="000000"/>
          <w:highlight w:val="yellow"/>
        </w:rPr>
        <w:t>DELIVERABLE</w:t>
      </w:r>
      <w:r>
        <w:rPr>
          <w:rFonts w:eastAsia="Times New Roman" w:cs="Calibri"/>
          <w:color w:val="000000"/>
        </w:rPr>
        <w:t xml:space="preserve"> </w:t>
      </w:r>
      <w:bookmarkEnd w:id="18"/>
      <w:r w:rsidRPr="0000767E">
        <w:rPr>
          <w:rFonts w:ascii="Calibri" w:eastAsia="Times New Roman" w:hAnsi="Calibri" w:cs="Calibri"/>
          <w:color w:val="000000"/>
        </w:rPr>
        <w:t>is </w:t>
      </w:r>
      <w:r w:rsidRPr="0000767E">
        <w:rPr>
          <w:rFonts w:ascii="Calibri" w:eastAsia="Times New Roman" w:hAnsi="Calibri" w:cs="Calibri"/>
          <w:b/>
          <w:bCs/>
          <w:color w:val="000000"/>
          <w:highlight w:val="red"/>
        </w:rPr>
        <w:t>acceptable/unacceptable</w:t>
      </w:r>
      <w:r w:rsidRPr="0000767E">
        <w:rPr>
          <w:rFonts w:ascii="Calibri" w:eastAsia="Times New Roman" w:hAnsi="Calibri" w:cs="Calibri"/>
          <w:color w:val="000000"/>
        </w:rPr>
        <w:t>.</w:t>
      </w:r>
    </w:p>
    <w:p w14:paraId="596BBDFE" w14:textId="77777777" w:rsidR="0049606C" w:rsidRPr="0000767E" w:rsidRDefault="0049606C" w:rsidP="0049606C">
      <w:pPr>
        <w:keepNext/>
        <w:numPr>
          <w:ilvl w:val="0"/>
          <w:numId w:val="28"/>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is </w:t>
      </w:r>
      <w:r w:rsidRPr="0000767E">
        <w:rPr>
          <w:rFonts w:ascii="Calibri" w:eastAsia="Times New Roman" w:hAnsi="Calibri" w:cs="Calibri"/>
          <w:b/>
          <w:bCs/>
          <w:color w:val="000000"/>
          <w:highlight w:val="red"/>
        </w:rPr>
        <w:t>acceptable/unacceptable</w:t>
      </w:r>
      <w:r w:rsidRPr="0000767E">
        <w:rPr>
          <w:rFonts w:ascii="Calibri" w:eastAsia="Times New Roman" w:hAnsi="Calibri" w:cs="Calibri"/>
          <w:color w:val="000000"/>
        </w:rPr>
        <w:t>.</w:t>
      </w:r>
    </w:p>
    <w:p w14:paraId="15648F72" w14:textId="77777777" w:rsidR="0049606C" w:rsidRPr="0000767E" w:rsidRDefault="0049606C" w:rsidP="0049606C">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shd w:val="clear" w:color="auto" w:fill="FFFF00"/>
        </w:rPr>
        <w:t>The following non-comprehensive feedback is called out here for emphasis:</w:t>
      </w:r>
    </w:p>
    <w:p w14:paraId="4DDFB78B" w14:textId="77777777" w:rsidR="0049606C" w:rsidRPr="0000767E" w:rsidRDefault="0049606C" w:rsidP="0049606C">
      <w:pPr>
        <w:keepNext/>
        <w:numPr>
          <w:ilvl w:val="0"/>
          <w:numId w:val="29"/>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shd w:val="clear" w:color="auto" w:fill="FFFF00"/>
        </w:rPr>
        <w:t>FEEDBACK</w:t>
      </w:r>
      <w:r w:rsidRPr="0000767E">
        <w:rPr>
          <w:rFonts w:ascii="Calibri" w:eastAsia="Times New Roman" w:hAnsi="Calibri" w:cs="Calibri"/>
          <w:color w:val="000000"/>
        </w:rPr>
        <w:t> </w:t>
      </w:r>
    </w:p>
    <w:p w14:paraId="1A913301" w14:textId="77777777" w:rsidR="0049606C" w:rsidRPr="004F390D" w:rsidRDefault="0049606C" w:rsidP="0049606C">
      <w:pPr>
        <w:spacing w:after="0" w:line="240" w:lineRule="auto"/>
        <w:ind w:left="1440"/>
        <w:rPr>
          <w:rFonts w:ascii="Calibri" w:eastAsia="Times New Roman" w:hAnsi="Calibri" w:cs="Calibri"/>
          <w:color w:val="000000"/>
        </w:rPr>
      </w:pPr>
      <w:r w:rsidRPr="0000767E">
        <w:rPr>
          <w:rFonts w:ascii="Calibri" w:eastAsia="Times New Roman" w:hAnsi="Calibri" w:cs="Calibri"/>
          <w:color w:val="000000"/>
        </w:rPr>
        <w:t>Please let us know if you have any questions or concerns.</w:t>
      </w:r>
      <w:bookmarkEnd w:id="14"/>
    </w:p>
    <w:p w14:paraId="413B7E16" w14:textId="748E5624" w:rsidR="0049606C" w:rsidRDefault="0047710A" w:rsidP="0047710A">
      <w:pPr>
        <w:pStyle w:val="Heading2"/>
      </w:pPr>
      <w:bookmarkStart w:id="19" w:name="_Toc199510835"/>
      <w:r>
        <w:t>DRP Chair Process Description</w:t>
      </w:r>
      <w:bookmarkEnd w:id="19"/>
    </w:p>
    <w:p w14:paraId="24FCC7CA" w14:textId="77777777" w:rsidR="0047710A" w:rsidRDefault="0047710A" w:rsidP="0047710A">
      <w:r>
        <w:t>The DRP Chair is responsible for ensuring that deliverables are reviewed by appropriate DRP Reviewers. The DRP Chair assigns deliverables to DRP Reviewers as she deems appropriate; for example, the DRP Chair might determine that a DRP Reviewer will always review deliverables that come from a system for which that person is also the Cyber Risk Advisor (CRA).</w:t>
      </w:r>
    </w:p>
    <w:p w14:paraId="10894AFB" w14:textId="77777777" w:rsidR="0047710A" w:rsidRDefault="0047710A" w:rsidP="0047710A">
      <w:r>
        <w:t xml:space="preserve">The DRP Reviewers submit </w:t>
      </w:r>
      <w:proofErr w:type="gramStart"/>
      <w:r>
        <w:t>all of</w:t>
      </w:r>
      <w:proofErr w:type="gramEnd"/>
      <w:r>
        <w:t xml:space="preserve"> their reviewed and marked-up deliverables to the DRP Chair. The DRP Chair then performs a secondary “sanity check” of the reviewed deliverable to ensure the consistency, quality, and content of the DRP Reviewer’s feedback. The DRP Chair makes any changes to the DRP Reviewer’s feedback and/or ratings that she deems appropriate, communicating with the DRP Reviewer as appropriate to clarify questions or concerns and to explain important changes to their feedback.</w:t>
      </w:r>
    </w:p>
    <w:p w14:paraId="2C35A966" w14:textId="6BB7BAB0" w:rsidR="0047710A" w:rsidRPr="0047710A" w:rsidRDefault="0047710A" w:rsidP="0047710A">
      <w:r>
        <w:t xml:space="preserve">The DRP Chair records the final content, quality, and overall ratings in the DRP Review Tracker. The DRP Chair then submits the finalized feedback and ratings to the ACT Assessment Team. </w:t>
      </w:r>
      <w:bookmarkStart w:id="20" w:name="_Hlk51839788"/>
      <w:r>
        <w:t>The email template included in the email from the DRP Reviewer should be used (and customized as appropriate).</w:t>
      </w:r>
      <w:bookmarkEnd w:id="20"/>
    </w:p>
    <w:sectPr w:rsidR="0047710A" w:rsidRPr="0047710A" w:rsidSect="00F65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54AE1" w14:textId="77777777" w:rsidR="0049606C" w:rsidRDefault="0049606C" w:rsidP="00502EA2">
      <w:pPr>
        <w:spacing w:after="0" w:line="240" w:lineRule="auto"/>
      </w:pPr>
      <w:r>
        <w:separator/>
      </w:r>
    </w:p>
  </w:endnote>
  <w:endnote w:type="continuationSeparator" w:id="0">
    <w:p w14:paraId="5DA5557F" w14:textId="77777777" w:rsidR="0049606C" w:rsidRDefault="0049606C" w:rsidP="00502EA2">
      <w:pPr>
        <w:spacing w:after="0" w:line="240" w:lineRule="auto"/>
      </w:pPr>
      <w:r>
        <w:continuationSeparator/>
      </w:r>
    </w:p>
  </w:endnote>
  <w:endnote w:type="continuationNotice" w:id="1">
    <w:p w14:paraId="3242280E" w14:textId="77777777" w:rsidR="0049606C" w:rsidRDefault="004960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BEC04"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4BA57" w14:textId="77777777" w:rsidR="003336A3" w:rsidRPr="0099662B" w:rsidRDefault="003336A3" w:rsidP="006571CB">
    <w:pPr>
      <w:pStyle w:val="ClassificationSensitivityHandling"/>
    </w:pPr>
    <w:r w:rsidRPr="0099662B">
      <w:rPr>
        <w:highlight w:val="yellow"/>
      </w:rPr>
      <w:t>&lt;Classification / Sensitivity / Handling Marking&gt;</w:t>
    </w:r>
  </w:p>
  <w:p w14:paraId="00ADA04F" w14:textId="2DA8E586"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510295"/>
    <w:r w:rsidR="000D6557">
      <w:rPr>
        <w:highlight w:val="yellow"/>
      </w:rPr>
      <w:t>25-01459-2</w:t>
    </w:r>
    <w:bookmarkEnd w:id="0"/>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3E7438A4" w14:textId="77777777" w:rsidTr="00B21666">
      <w:trPr>
        <w:trHeight w:val="57"/>
        <w:jc w:val="center"/>
      </w:trPr>
      <w:tc>
        <w:tcPr>
          <w:tcW w:w="1527" w:type="dxa"/>
          <w:tcMar>
            <w:top w:w="101" w:type="dxa"/>
            <w:left w:w="0" w:type="dxa"/>
            <w:right w:w="0" w:type="dxa"/>
          </w:tcMar>
          <w:vAlign w:val="center"/>
        </w:tcPr>
        <w:p w14:paraId="63D8D22F" w14:textId="77777777" w:rsidR="008063F2" w:rsidRPr="00B86321" w:rsidRDefault="008063F2" w:rsidP="008063F2">
          <w:pPr>
            <w:rPr>
              <w:b/>
              <w:bCs/>
            </w:rPr>
          </w:pPr>
          <w:bookmarkStart w:id="3" w:name="_Hlk192776687"/>
          <w:r w:rsidRPr="00ED5DD2">
            <w:rPr>
              <w:b/>
              <w:bCs/>
              <w:noProof/>
            </w:rPr>
            <w:drawing>
              <wp:inline distT="0" distB="0" distL="0" distR="0" wp14:anchorId="3C2B1187" wp14:editId="5B4C4F38">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10043BA8" w14:textId="77777777" w:rsidR="008063F2" w:rsidRPr="0099662B" w:rsidRDefault="008063F2" w:rsidP="006571CB">
          <w:pPr>
            <w:pStyle w:val="ClassificationSensitivityHandling"/>
          </w:pPr>
          <w:r w:rsidRPr="006571CB">
            <w:rPr>
              <w:highlight w:val="yellow"/>
            </w:rPr>
            <w:t>&lt;Classification / Sensitivity / Handling Marking&gt;</w:t>
          </w:r>
        </w:p>
        <w:p w14:paraId="0D7142B3" w14:textId="0F9A53EE"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C835DC">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4D187603"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0BADC678" w14:textId="77777777" w:rsidR="005B0E6E" w:rsidRPr="00812031" w:rsidRDefault="005B0E6E" w:rsidP="00812031">
    <w:pP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49606C" w:rsidRPr="00B21666" w14:paraId="0749EC64" w14:textId="77777777" w:rsidTr="00E712B4">
      <w:trPr>
        <w:trHeight w:val="57"/>
      </w:trPr>
      <w:tc>
        <w:tcPr>
          <w:tcW w:w="1527" w:type="dxa"/>
          <w:tcMar>
            <w:top w:w="101" w:type="dxa"/>
            <w:left w:w="0" w:type="dxa"/>
            <w:right w:w="0" w:type="dxa"/>
          </w:tcMar>
          <w:vAlign w:val="center"/>
        </w:tcPr>
        <w:p w14:paraId="0FD79829" w14:textId="77777777" w:rsidR="0049606C" w:rsidRPr="00E3280C" w:rsidRDefault="0049606C" w:rsidP="003E5E8A">
          <w:pPr>
            <w:pStyle w:val="ClassificationSensitivityHandlingMarking"/>
            <w:spacing w:before="0"/>
            <w:jc w:val="left"/>
            <w:rPr>
              <w:b w:val="0"/>
              <w:bCs/>
            </w:rPr>
          </w:pPr>
          <w:r w:rsidRPr="00E3280C">
            <w:rPr>
              <w:b w:val="0"/>
              <w:bCs/>
              <w:noProof/>
            </w:rPr>
            <w:drawing>
              <wp:inline distT="0" distB="0" distL="0" distR="0" wp14:anchorId="61F9EF2D" wp14:editId="4C598782">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5CF51EC1" w14:textId="77777777" w:rsidR="0049606C" w:rsidRPr="00B21666" w:rsidRDefault="0049606C" w:rsidP="003E5E8A">
          <w:pPr>
            <w:pStyle w:val="ClassificationSensitivityHandlingMarking"/>
            <w:spacing w:before="0"/>
            <w:rPr>
              <w:rFonts w:cs="Calibri"/>
              <w:sz w:val="20"/>
              <w:szCs w:val="20"/>
            </w:rPr>
          </w:pPr>
          <w:r w:rsidRPr="00B21666">
            <w:rPr>
              <w:rFonts w:cs="Calibri"/>
              <w:sz w:val="20"/>
              <w:szCs w:val="20"/>
              <w:highlight w:val="yellow"/>
            </w:rPr>
            <w:t>&lt;Classification / Sensitivity / Handling Marking&gt;</w:t>
          </w:r>
        </w:p>
        <w:p w14:paraId="42A9C55A" w14:textId="77777777" w:rsidR="0049606C" w:rsidRPr="00B21666" w:rsidRDefault="0049606C" w:rsidP="003E5E8A">
          <w:pPr>
            <w:pStyle w:val="ClassificationSensitivityHandlingMarking"/>
            <w:spacing w:before="0"/>
            <w:rPr>
              <w:rFonts w:cs="Calibri"/>
              <w:b w:val="0"/>
              <w:color w:val="333333"/>
              <w:sz w:val="16"/>
              <w:szCs w:val="16"/>
              <w:shd w:val="clear" w:color="auto" w:fill="FFFFFF"/>
            </w:rPr>
          </w:pPr>
          <w:r w:rsidRPr="00B21666">
            <w:rPr>
              <w:rFonts w:cs="Calibri"/>
              <w:b w:val="0"/>
              <w:bCs/>
              <w:color w:val="333333"/>
              <w:sz w:val="16"/>
              <w:szCs w:val="16"/>
              <w:highlight w:val="yellow"/>
              <w:shd w:val="clear" w:color="auto" w:fill="FFFFFF"/>
            </w:rPr>
            <w:t>©2025 The MITRE Corporation. ALL RIGHTS RESERVED</w:t>
          </w:r>
          <w:r w:rsidRPr="00B21666">
            <w:rPr>
              <w:rFonts w:cs="Calibri"/>
              <w:b w:val="0"/>
              <w:bCs/>
              <w:color w:val="333333"/>
              <w:sz w:val="16"/>
              <w:szCs w:val="16"/>
              <w:highlight w:val="yellow"/>
            </w:rPr>
            <w:br/>
          </w:r>
          <w:r w:rsidRPr="00B21666">
            <w:rPr>
              <w:rFonts w:cs="Calibri"/>
              <w:b w:val="0"/>
              <w:bCs/>
              <w:color w:val="333333"/>
              <w:sz w:val="16"/>
              <w:szCs w:val="16"/>
              <w:highlight w:val="yellow"/>
              <w:shd w:val="clear" w:color="auto" w:fill="FFFFFF"/>
            </w:rPr>
            <w:t xml:space="preserve">Approved for public release. Distribution unlimited </w:t>
          </w:r>
          <w:r w:rsidRPr="00B21666">
            <w:rPr>
              <w:rFonts w:cs="Calibri"/>
              <w:b w:val="0"/>
              <w:color w:val="333333"/>
              <w:sz w:val="16"/>
              <w:szCs w:val="16"/>
              <w:highlight w:val="yellow"/>
              <w:shd w:val="clear" w:color="auto" w:fill="FFFFFF"/>
            </w:rPr>
            <w:t>25-01459-2.</w:t>
          </w:r>
        </w:p>
      </w:tc>
      <w:tc>
        <w:tcPr>
          <w:tcW w:w="1581" w:type="dxa"/>
          <w:tcMar>
            <w:top w:w="101" w:type="dxa"/>
            <w:left w:w="0" w:type="dxa"/>
            <w:right w:w="0" w:type="dxa"/>
          </w:tcMar>
          <w:vAlign w:val="center"/>
        </w:tcPr>
        <w:sdt>
          <w:sdtPr>
            <w:rPr>
              <w:rFonts w:cs="Calibri"/>
              <w:sz w:val="16"/>
              <w:szCs w:val="16"/>
            </w:rPr>
            <w:id w:val="-1789809183"/>
            <w:docPartObj>
              <w:docPartGallery w:val="Page Numbers (Bottom of Page)"/>
              <w:docPartUnique/>
            </w:docPartObj>
          </w:sdtPr>
          <w:sdtContent>
            <w:p w14:paraId="0604F57A" w14:textId="77777777" w:rsidR="0049606C" w:rsidRPr="00B21666" w:rsidRDefault="0049606C" w:rsidP="003E5E8A">
              <w:pPr>
                <w:pStyle w:val="Body"/>
                <w:jc w:val="right"/>
                <w:rPr>
                  <w:rFonts w:cs="Calibri"/>
                  <w:sz w:val="16"/>
                  <w:szCs w:val="16"/>
                </w:rPr>
              </w:pPr>
              <w:r w:rsidRPr="00B21666">
                <w:rPr>
                  <w:rFonts w:cs="Calibri"/>
                  <w:sz w:val="16"/>
                  <w:szCs w:val="16"/>
                </w:rPr>
                <w:t xml:space="preserve">Page </w:t>
              </w:r>
              <w:r w:rsidRPr="00B21666">
                <w:rPr>
                  <w:rFonts w:cs="Calibri"/>
                  <w:sz w:val="16"/>
                  <w:szCs w:val="16"/>
                </w:rPr>
                <w:fldChar w:fldCharType="begin"/>
              </w:r>
              <w:r w:rsidRPr="00B21666">
                <w:rPr>
                  <w:rFonts w:cs="Calibri"/>
                  <w:sz w:val="16"/>
                  <w:szCs w:val="16"/>
                </w:rPr>
                <w:instrText xml:space="preserve"> PAGE   \* MERGEFORMAT </w:instrText>
              </w:r>
              <w:r w:rsidRPr="00B21666">
                <w:rPr>
                  <w:rFonts w:cs="Calibri"/>
                  <w:sz w:val="16"/>
                  <w:szCs w:val="16"/>
                </w:rPr>
                <w:fldChar w:fldCharType="separate"/>
              </w:r>
              <w:r w:rsidRPr="00B21666">
                <w:rPr>
                  <w:rFonts w:cs="Calibri"/>
                  <w:noProof/>
                  <w:sz w:val="16"/>
                  <w:szCs w:val="16"/>
                </w:rPr>
                <w:t>2</w:t>
              </w:r>
              <w:r w:rsidRPr="00B21666">
                <w:rPr>
                  <w:rFonts w:cs="Calibri"/>
                  <w:sz w:val="16"/>
                  <w:szCs w:val="16"/>
                </w:rPr>
                <w:fldChar w:fldCharType="end"/>
              </w:r>
            </w:p>
          </w:sdtContent>
        </w:sdt>
      </w:tc>
    </w:tr>
  </w:tbl>
  <w:p w14:paraId="39FE6C1B" w14:textId="77777777" w:rsidR="0049606C" w:rsidRPr="0085373A" w:rsidRDefault="0049606C" w:rsidP="003E5E8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1B67" w14:textId="77777777" w:rsidR="0049606C" w:rsidRDefault="0049606C" w:rsidP="00502EA2">
      <w:pPr>
        <w:spacing w:after="0" w:line="240" w:lineRule="auto"/>
      </w:pPr>
      <w:r>
        <w:separator/>
      </w:r>
    </w:p>
  </w:footnote>
  <w:footnote w:type="continuationSeparator" w:id="0">
    <w:p w14:paraId="017C7C15" w14:textId="77777777" w:rsidR="0049606C" w:rsidRDefault="0049606C" w:rsidP="00502EA2">
      <w:pPr>
        <w:spacing w:after="0" w:line="240" w:lineRule="auto"/>
      </w:pPr>
      <w:r>
        <w:continuationSeparator/>
      </w:r>
    </w:p>
  </w:footnote>
  <w:footnote w:type="continuationNotice" w:id="1">
    <w:p w14:paraId="5DBFCC19" w14:textId="77777777" w:rsidR="0049606C" w:rsidRDefault="0049606C">
      <w:pPr>
        <w:spacing w:after="0" w:line="240" w:lineRule="auto"/>
      </w:pPr>
    </w:p>
  </w:footnote>
  <w:footnote w:id="2">
    <w:p w14:paraId="2B247F3D" w14:textId="77777777" w:rsidR="0049606C" w:rsidRDefault="0049606C" w:rsidP="0049606C">
      <w:pPr>
        <w:pStyle w:val="FootnoteText"/>
      </w:pPr>
      <w:r>
        <w:rPr>
          <w:rStyle w:val="FootnoteReference"/>
        </w:rPr>
        <w:footnoteRef/>
      </w:r>
      <w:r>
        <w:t xml:space="preserve"> CISO: Chief Information Security Officer</w:t>
      </w:r>
    </w:p>
  </w:footnote>
  <w:footnote w:id="3">
    <w:p w14:paraId="32321CA8" w14:textId="77777777" w:rsidR="0049606C" w:rsidRDefault="0049606C" w:rsidP="0049606C">
      <w:pPr>
        <w:pStyle w:val="FootnoteText"/>
      </w:pPr>
      <w:r>
        <w:rPr>
          <w:rStyle w:val="FootnoteReference"/>
        </w:rPr>
        <w:footnoteRef/>
      </w:r>
      <w:r>
        <w:t xml:space="preserve"> CIO: Chief Information Officer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1E1C3" w14:textId="77777777" w:rsidR="00201723" w:rsidRDefault="00201723">
    <w:pPr>
      <w:jc w:val="right"/>
    </w:pPr>
  </w:p>
  <w:p w14:paraId="0AFEE5F0"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066B7" w14:textId="01DBC984"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85373A">
      <w:t>DRP Deliverable Review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D63AD5"/>
    <w:multiLevelType w:val="hybridMultilevel"/>
    <w:tmpl w:val="7C72C72C"/>
    <w:lvl w:ilvl="0" w:tplc="941C8C82">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8581F"/>
    <w:multiLevelType w:val="hybridMultilevel"/>
    <w:tmpl w:val="AFFC0AD0"/>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6" w15:restartNumberingAfterBreak="0">
    <w:nsid w:val="19C71C1A"/>
    <w:multiLevelType w:val="multilevel"/>
    <w:tmpl w:val="A77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8504A"/>
    <w:multiLevelType w:val="hybridMultilevel"/>
    <w:tmpl w:val="C75235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3579DA"/>
    <w:multiLevelType w:val="multilevel"/>
    <w:tmpl w:val="004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D2A62"/>
    <w:multiLevelType w:val="multilevel"/>
    <w:tmpl w:val="344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5FF3DB4"/>
    <w:multiLevelType w:val="hybridMultilevel"/>
    <w:tmpl w:val="CE4AA1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7817F7B"/>
    <w:multiLevelType w:val="hybridMultilevel"/>
    <w:tmpl w:val="B936E5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3"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4"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5"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6" w15:restartNumberingAfterBreak="0">
    <w:nsid w:val="75AA4C3B"/>
    <w:multiLevelType w:val="hybridMultilevel"/>
    <w:tmpl w:val="7E9EF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6"/>
  </w:num>
  <w:num w:numId="2" w16cid:durableId="632249024">
    <w:abstractNumId w:val="5"/>
  </w:num>
  <w:num w:numId="3" w16cid:durableId="244340692">
    <w:abstractNumId w:val="10"/>
  </w:num>
  <w:num w:numId="4" w16cid:durableId="1669555805">
    <w:abstractNumId w:val="11"/>
  </w:num>
  <w:num w:numId="5" w16cid:durableId="998192112">
    <w:abstractNumId w:val="17"/>
  </w:num>
  <w:num w:numId="6" w16cid:durableId="1213733078">
    <w:abstractNumId w:val="4"/>
  </w:num>
  <w:num w:numId="7" w16cid:durableId="1091505894">
    <w:abstractNumId w:val="18"/>
  </w:num>
  <w:num w:numId="8" w16cid:durableId="2093161339">
    <w:abstractNumId w:val="0"/>
  </w:num>
  <w:num w:numId="9" w16cid:durableId="1568950981">
    <w:abstractNumId w:val="28"/>
  </w:num>
  <w:num w:numId="10" w16cid:durableId="948004109">
    <w:abstractNumId w:val="22"/>
  </w:num>
  <w:num w:numId="11" w16cid:durableId="1232497732">
    <w:abstractNumId w:val="23"/>
  </w:num>
  <w:num w:numId="12" w16cid:durableId="1278676202">
    <w:abstractNumId w:val="24"/>
  </w:num>
  <w:num w:numId="13" w16cid:durableId="1329946531">
    <w:abstractNumId w:val="19"/>
  </w:num>
  <w:num w:numId="14" w16cid:durableId="654575655">
    <w:abstractNumId w:val="14"/>
  </w:num>
  <w:num w:numId="15" w16cid:durableId="1751585828">
    <w:abstractNumId w:val="15"/>
  </w:num>
  <w:num w:numId="16" w16cid:durableId="442770933">
    <w:abstractNumId w:val="13"/>
  </w:num>
  <w:num w:numId="17" w16cid:durableId="543058010">
    <w:abstractNumId w:val="25"/>
  </w:num>
  <w:num w:numId="18" w16cid:durableId="366371466">
    <w:abstractNumId w:val="3"/>
  </w:num>
  <w:num w:numId="19" w16cid:durableId="21440920">
    <w:abstractNumId w:val="27"/>
  </w:num>
  <w:num w:numId="20" w16cid:durableId="780803054">
    <w:abstractNumId w:val="12"/>
  </w:num>
  <w:num w:numId="21" w16cid:durableId="1940795351">
    <w:abstractNumId w:val="1"/>
  </w:num>
  <w:num w:numId="22" w16cid:durableId="332533274">
    <w:abstractNumId w:val="2"/>
  </w:num>
  <w:num w:numId="23" w16cid:durableId="151726544">
    <w:abstractNumId w:val="20"/>
  </w:num>
  <w:num w:numId="24" w16cid:durableId="507333641">
    <w:abstractNumId w:val="7"/>
  </w:num>
  <w:num w:numId="25" w16cid:durableId="1450012282">
    <w:abstractNumId w:val="26"/>
  </w:num>
  <w:num w:numId="26" w16cid:durableId="1073352221">
    <w:abstractNumId w:val="21"/>
  </w:num>
  <w:num w:numId="27" w16cid:durableId="659773063">
    <w:abstractNumId w:val="9"/>
  </w:num>
  <w:num w:numId="28" w16cid:durableId="1293635732">
    <w:abstractNumId w:val="8"/>
  </w:num>
  <w:num w:numId="29" w16cid:durableId="191708318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6C"/>
    <w:rsid w:val="0001520C"/>
    <w:rsid w:val="00023E65"/>
    <w:rsid w:val="00024DCE"/>
    <w:rsid w:val="00040ED4"/>
    <w:rsid w:val="00045B41"/>
    <w:rsid w:val="00046050"/>
    <w:rsid w:val="00050023"/>
    <w:rsid w:val="00056646"/>
    <w:rsid w:val="000611FE"/>
    <w:rsid w:val="000660E0"/>
    <w:rsid w:val="0006675E"/>
    <w:rsid w:val="00071376"/>
    <w:rsid w:val="00083071"/>
    <w:rsid w:val="00094137"/>
    <w:rsid w:val="000A1FA8"/>
    <w:rsid w:val="000A2876"/>
    <w:rsid w:val="000B0FF1"/>
    <w:rsid w:val="000B567C"/>
    <w:rsid w:val="000B72A9"/>
    <w:rsid w:val="000B735D"/>
    <w:rsid w:val="000C22C2"/>
    <w:rsid w:val="000C440A"/>
    <w:rsid w:val="000D2BD9"/>
    <w:rsid w:val="000D6557"/>
    <w:rsid w:val="000E568F"/>
    <w:rsid w:val="000F4998"/>
    <w:rsid w:val="000F4CB4"/>
    <w:rsid w:val="00114622"/>
    <w:rsid w:val="0011506F"/>
    <w:rsid w:val="00120C0D"/>
    <w:rsid w:val="001243B6"/>
    <w:rsid w:val="00127777"/>
    <w:rsid w:val="001301D5"/>
    <w:rsid w:val="00134996"/>
    <w:rsid w:val="00136E20"/>
    <w:rsid w:val="00141F06"/>
    <w:rsid w:val="001506E0"/>
    <w:rsid w:val="00153532"/>
    <w:rsid w:val="001566FD"/>
    <w:rsid w:val="00192DDA"/>
    <w:rsid w:val="00193901"/>
    <w:rsid w:val="001972BA"/>
    <w:rsid w:val="001A2BBD"/>
    <w:rsid w:val="001A33C5"/>
    <w:rsid w:val="001D1EE0"/>
    <w:rsid w:val="001D4BF4"/>
    <w:rsid w:val="001F0B96"/>
    <w:rsid w:val="001F1EE1"/>
    <w:rsid w:val="001F2C45"/>
    <w:rsid w:val="001F3BC7"/>
    <w:rsid w:val="00201723"/>
    <w:rsid w:val="00203E2C"/>
    <w:rsid w:val="00205411"/>
    <w:rsid w:val="0020655A"/>
    <w:rsid w:val="002109B0"/>
    <w:rsid w:val="0022401D"/>
    <w:rsid w:val="0023080C"/>
    <w:rsid w:val="002335DE"/>
    <w:rsid w:val="00240B87"/>
    <w:rsid w:val="00244032"/>
    <w:rsid w:val="002519F9"/>
    <w:rsid w:val="002541DC"/>
    <w:rsid w:val="002624B9"/>
    <w:rsid w:val="00264B87"/>
    <w:rsid w:val="00276253"/>
    <w:rsid w:val="00277935"/>
    <w:rsid w:val="002933BF"/>
    <w:rsid w:val="002A1AE6"/>
    <w:rsid w:val="002A7893"/>
    <w:rsid w:val="002B224E"/>
    <w:rsid w:val="002B7D82"/>
    <w:rsid w:val="002C65E5"/>
    <w:rsid w:val="002D6E60"/>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292F"/>
    <w:rsid w:val="00343F80"/>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1E99"/>
    <w:rsid w:val="003E537C"/>
    <w:rsid w:val="003E53FE"/>
    <w:rsid w:val="003E5766"/>
    <w:rsid w:val="003F4407"/>
    <w:rsid w:val="003F4BA3"/>
    <w:rsid w:val="0041034F"/>
    <w:rsid w:val="004105E4"/>
    <w:rsid w:val="00410F1E"/>
    <w:rsid w:val="00415218"/>
    <w:rsid w:val="00420DC6"/>
    <w:rsid w:val="00424724"/>
    <w:rsid w:val="0042546F"/>
    <w:rsid w:val="00437747"/>
    <w:rsid w:val="00446145"/>
    <w:rsid w:val="00454E8F"/>
    <w:rsid w:val="0046247C"/>
    <w:rsid w:val="00472C0E"/>
    <w:rsid w:val="00473892"/>
    <w:rsid w:val="0047710A"/>
    <w:rsid w:val="00484C5C"/>
    <w:rsid w:val="0049606C"/>
    <w:rsid w:val="004A5D29"/>
    <w:rsid w:val="004A7348"/>
    <w:rsid w:val="004B11C2"/>
    <w:rsid w:val="004B41BF"/>
    <w:rsid w:val="004B6978"/>
    <w:rsid w:val="004C3AB4"/>
    <w:rsid w:val="004C72C6"/>
    <w:rsid w:val="004F08B4"/>
    <w:rsid w:val="004F57BA"/>
    <w:rsid w:val="00502EA2"/>
    <w:rsid w:val="00507421"/>
    <w:rsid w:val="00510247"/>
    <w:rsid w:val="005201FD"/>
    <w:rsid w:val="005365BB"/>
    <w:rsid w:val="0055382B"/>
    <w:rsid w:val="00553C5D"/>
    <w:rsid w:val="00554472"/>
    <w:rsid w:val="00556A6D"/>
    <w:rsid w:val="0056069C"/>
    <w:rsid w:val="00561915"/>
    <w:rsid w:val="00564921"/>
    <w:rsid w:val="005773A4"/>
    <w:rsid w:val="005800E0"/>
    <w:rsid w:val="00594825"/>
    <w:rsid w:val="005A17B6"/>
    <w:rsid w:val="005A26CF"/>
    <w:rsid w:val="005A51F0"/>
    <w:rsid w:val="005B0E6E"/>
    <w:rsid w:val="005B1F8F"/>
    <w:rsid w:val="005B7834"/>
    <w:rsid w:val="005C2E13"/>
    <w:rsid w:val="005C36B0"/>
    <w:rsid w:val="005D1EA0"/>
    <w:rsid w:val="005E340D"/>
    <w:rsid w:val="005E4D59"/>
    <w:rsid w:val="005F060F"/>
    <w:rsid w:val="00604D84"/>
    <w:rsid w:val="0061080A"/>
    <w:rsid w:val="00613A4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D0AFD"/>
    <w:rsid w:val="006E1FF9"/>
    <w:rsid w:val="006E6691"/>
    <w:rsid w:val="006F3690"/>
    <w:rsid w:val="006F3840"/>
    <w:rsid w:val="006F3861"/>
    <w:rsid w:val="006F408B"/>
    <w:rsid w:val="006F457B"/>
    <w:rsid w:val="006F6E7B"/>
    <w:rsid w:val="00701D4D"/>
    <w:rsid w:val="00704607"/>
    <w:rsid w:val="0070653D"/>
    <w:rsid w:val="007147E8"/>
    <w:rsid w:val="0073207F"/>
    <w:rsid w:val="007324CC"/>
    <w:rsid w:val="007420DA"/>
    <w:rsid w:val="00751CBE"/>
    <w:rsid w:val="0075281E"/>
    <w:rsid w:val="00753378"/>
    <w:rsid w:val="00756656"/>
    <w:rsid w:val="0076300C"/>
    <w:rsid w:val="00765180"/>
    <w:rsid w:val="007831CF"/>
    <w:rsid w:val="00786C5E"/>
    <w:rsid w:val="007870C7"/>
    <w:rsid w:val="00791C2B"/>
    <w:rsid w:val="0079248D"/>
    <w:rsid w:val="00794BE5"/>
    <w:rsid w:val="00797698"/>
    <w:rsid w:val="007976C9"/>
    <w:rsid w:val="007A37DD"/>
    <w:rsid w:val="007A739F"/>
    <w:rsid w:val="007B3443"/>
    <w:rsid w:val="007B7BF3"/>
    <w:rsid w:val="007C0C7C"/>
    <w:rsid w:val="007C7288"/>
    <w:rsid w:val="007C7989"/>
    <w:rsid w:val="007D22D9"/>
    <w:rsid w:val="007D2564"/>
    <w:rsid w:val="0080267B"/>
    <w:rsid w:val="00802A47"/>
    <w:rsid w:val="00805D6C"/>
    <w:rsid w:val="008063F2"/>
    <w:rsid w:val="00807926"/>
    <w:rsid w:val="00810CFE"/>
    <w:rsid w:val="00812031"/>
    <w:rsid w:val="00820682"/>
    <w:rsid w:val="008247FA"/>
    <w:rsid w:val="00831490"/>
    <w:rsid w:val="00852939"/>
    <w:rsid w:val="00852A70"/>
    <w:rsid w:val="0085373A"/>
    <w:rsid w:val="008641C6"/>
    <w:rsid w:val="0087276E"/>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1083C"/>
    <w:rsid w:val="009176D3"/>
    <w:rsid w:val="00920B0A"/>
    <w:rsid w:val="009227F5"/>
    <w:rsid w:val="00924E45"/>
    <w:rsid w:val="00925EBC"/>
    <w:rsid w:val="00931D01"/>
    <w:rsid w:val="00942E21"/>
    <w:rsid w:val="00951195"/>
    <w:rsid w:val="00952F58"/>
    <w:rsid w:val="00953F94"/>
    <w:rsid w:val="00960880"/>
    <w:rsid w:val="00961757"/>
    <w:rsid w:val="00965064"/>
    <w:rsid w:val="00970647"/>
    <w:rsid w:val="00972FF2"/>
    <w:rsid w:val="00990D05"/>
    <w:rsid w:val="00994496"/>
    <w:rsid w:val="0099662B"/>
    <w:rsid w:val="00996DE4"/>
    <w:rsid w:val="009A5417"/>
    <w:rsid w:val="009A7F23"/>
    <w:rsid w:val="009B7C2A"/>
    <w:rsid w:val="009C7A27"/>
    <w:rsid w:val="009D076F"/>
    <w:rsid w:val="009D208E"/>
    <w:rsid w:val="009D3487"/>
    <w:rsid w:val="009E37AC"/>
    <w:rsid w:val="009E49BA"/>
    <w:rsid w:val="009E60F7"/>
    <w:rsid w:val="009F1B2E"/>
    <w:rsid w:val="009F57BA"/>
    <w:rsid w:val="009F754F"/>
    <w:rsid w:val="00A02C67"/>
    <w:rsid w:val="00A12FE7"/>
    <w:rsid w:val="00A15803"/>
    <w:rsid w:val="00A21158"/>
    <w:rsid w:val="00A27D95"/>
    <w:rsid w:val="00A31934"/>
    <w:rsid w:val="00A349A9"/>
    <w:rsid w:val="00A36B9E"/>
    <w:rsid w:val="00A36BE8"/>
    <w:rsid w:val="00A43053"/>
    <w:rsid w:val="00A46F73"/>
    <w:rsid w:val="00A522E0"/>
    <w:rsid w:val="00A53918"/>
    <w:rsid w:val="00A57907"/>
    <w:rsid w:val="00A650B7"/>
    <w:rsid w:val="00A67290"/>
    <w:rsid w:val="00A73BCB"/>
    <w:rsid w:val="00A86EF2"/>
    <w:rsid w:val="00A93936"/>
    <w:rsid w:val="00AA30C5"/>
    <w:rsid w:val="00AB35D7"/>
    <w:rsid w:val="00AB6948"/>
    <w:rsid w:val="00AD4487"/>
    <w:rsid w:val="00AD6C11"/>
    <w:rsid w:val="00AE693C"/>
    <w:rsid w:val="00AF14FD"/>
    <w:rsid w:val="00AF2CFE"/>
    <w:rsid w:val="00AF4D44"/>
    <w:rsid w:val="00B00E1D"/>
    <w:rsid w:val="00B05C1D"/>
    <w:rsid w:val="00B07D5C"/>
    <w:rsid w:val="00B1322A"/>
    <w:rsid w:val="00B207C0"/>
    <w:rsid w:val="00B21666"/>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92F"/>
    <w:rsid w:val="00BD47A1"/>
    <w:rsid w:val="00BF1C2B"/>
    <w:rsid w:val="00C04294"/>
    <w:rsid w:val="00C1193E"/>
    <w:rsid w:val="00C11C34"/>
    <w:rsid w:val="00C143D6"/>
    <w:rsid w:val="00C24DC9"/>
    <w:rsid w:val="00C33888"/>
    <w:rsid w:val="00C36931"/>
    <w:rsid w:val="00C50EB1"/>
    <w:rsid w:val="00C60B8B"/>
    <w:rsid w:val="00C62776"/>
    <w:rsid w:val="00C647E2"/>
    <w:rsid w:val="00C835DC"/>
    <w:rsid w:val="00C8530C"/>
    <w:rsid w:val="00C92322"/>
    <w:rsid w:val="00C956D5"/>
    <w:rsid w:val="00C95F00"/>
    <w:rsid w:val="00C96EE6"/>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30FCA"/>
    <w:rsid w:val="00D43429"/>
    <w:rsid w:val="00D43ABA"/>
    <w:rsid w:val="00D46565"/>
    <w:rsid w:val="00D52667"/>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40F0"/>
    <w:rsid w:val="00E54306"/>
    <w:rsid w:val="00E5794E"/>
    <w:rsid w:val="00E57B74"/>
    <w:rsid w:val="00E62F89"/>
    <w:rsid w:val="00E75B85"/>
    <w:rsid w:val="00E77C11"/>
    <w:rsid w:val="00E84D3E"/>
    <w:rsid w:val="00E90AC8"/>
    <w:rsid w:val="00E90FAF"/>
    <w:rsid w:val="00E9112A"/>
    <w:rsid w:val="00E91161"/>
    <w:rsid w:val="00E91427"/>
    <w:rsid w:val="00EA2ED0"/>
    <w:rsid w:val="00EA3834"/>
    <w:rsid w:val="00EB51FE"/>
    <w:rsid w:val="00EB5F6E"/>
    <w:rsid w:val="00EC1D71"/>
    <w:rsid w:val="00EC3105"/>
    <w:rsid w:val="00EC490E"/>
    <w:rsid w:val="00ED76D8"/>
    <w:rsid w:val="00EE13FB"/>
    <w:rsid w:val="00EE52F9"/>
    <w:rsid w:val="00EE5525"/>
    <w:rsid w:val="00EF2C90"/>
    <w:rsid w:val="00F06B04"/>
    <w:rsid w:val="00F1051A"/>
    <w:rsid w:val="00F1783D"/>
    <w:rsid w:val="00F278C0"/>
    <w:rsid w:val="00F51494"/>
    <w:rsid w:val="00F539FF"/>
    <w:rsid w:val="00F63923"/>
    <w:rsid w:val="00F63E5A"/>
    <w:rsid w:val="00F64FDD"/>
    <w:rsid w:val="00F651C8"/>
    <w:rsid w:val="00F70486"/>
    <w:rsid w:val="00F70B94"/>
    <w:rsid w:val="00F74CFD"/>
    <w:rsid w:val="00F757E8"/>
    <w:rsid w:val="00F853A8"/>
    <w:rsid w:val="00F8783A"/>
    <w:rsid w:val="00F90100"/>
    <w:rsid w:val="00F97F99"/>
    <w:rsid w:val="00FA0C3B"/>
    <w:rsid w:val="00FA1CCF"/>
    <w:rsid w:val="00FA47C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E0BEA"/>
  <w15:chartTrackingRefBased/>
  <w15:docId w15:val="{D72A1794-7D22-9041-91D8-5B9F6AE9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7F5"/>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qFormat/>
    <w:rsid w:val="007C7288"/>
    <w:pPr>
      <w:spacing w:before="200"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0C440A"/>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uiPriority w:val="99"/>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Number">
    <w:name w:val="Table Number"/>
    <w:basedOn w:val="TableText"/>
    <w:rsid w:val="003E5766"/>
    <w:pPr>
      <w:numPr>
        <w:numId w:val="21"/>
      </w:numPr>
      <w:ind w:left="360"/>
    </w:pPr>
  </w:style>
  <w:style w:type="paragraph" w:customStyle="1" w:styleId="ClassificationSensitivityHandlingMarking">
    <w:name w:val="Classification / Sensitivity / Handling Marking"/>
    <w:basedOn w:val="Normal"/>
    <w:rsid w:val="0049606C"/>
    <w:pPr>
      <w:spacing w:before="160" w:after="0" w:line="240" w:lineRule="auto"/>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MITRE ACT Styles Doc v9.dotx</Template>
  <TotalTime>22</TotalTime>
  <Pages>8</Pages>
  <Words>2074</Words>
  <Characters>11866</Characters>
  <Application>Microsoft Office Word</Application>
  <DocSecurity>0</DocSecurity>
  <Lines>5933</Lines>
  <Paragraphs>1393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11</cp:revision>
  <cp:lastPrinted>2025-05-19T20:46:00Z</cp:lastPrinted>
  <dcterms:created xsi:type="dcterms:W3CDTF">2025-05-30T18:56:00Z</dcterms:created>
  <dcterms:modified xsi:type="dcterms:W3CDTF">2025-05-30T19:20:00Z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