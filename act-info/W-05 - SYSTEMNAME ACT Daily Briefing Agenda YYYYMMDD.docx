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9175" w14:textId="77777777" w:rsidR="000660E0" w:rsidRPr="00371682" w:rsidRDefault="000E568F" w:rsidP="00371682">
      <w:pPr>
        <w:jc w:val="center"/>
        <w:rPr>
          <w:highlight w:val="yellow"/>
        </w:rPr>
      </w:pPr>
      <w:r w:rsidRPr="004B41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D73F3" wp14:editId="1B561768">
                <wp:simplePos x="0" y="0"/>
                <wp:positionH relativeFrom="page">
                  <wp:posOffset>5359400</wp:posOffset>
                </wp:positionH>
                <wp:positionV relativeFrom="page">
                  <wp:posOffset>821267</wp:posOffset>
                </wp:positionV>
                <wp:extent cx="2039620" cy="67297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672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16F31" w14:textId="77777777" w:rsidR="004B41BF" w:rsidRPr="003E1E99" w:rsidRDefault="008247FA" w:rsidP="003E1E99">
                            <w:pPr>
                              <w:pStyle w:val="TitlePageSidebarText"/>
                            </w:pPr>
                            <w:r w:rsidRPr="003E1E99">
                              <w:t xml:space="preserve">Version </w:t>
                            </w:r>
                            <w:r w:rsidR="008E19BB" w:rsidRPr="00454E8F">
                              <w:rPr>
                                <w:highlight w:val="magenta"/>
                              </w:rPr>
                              <w:t>&lt;X.Y&gt;</w:t>
                            </w:r>
                          </w:p>
                          <w:p w14:paraId="1D734ACC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&lt;Date&gt;</w:t>
                            </w:r>
                          </w:p>
                          <w:p w14:paraId="6B093D17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5C79890D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for:</w:t>
                            </w:r>
                          </w:p>
                          <w:p w14:paraId="3D8B8E91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</w:t>
                            </w:r>
                            <w:r w:rsidR="006547A4" w:rsidRPr="00454E8F">
                              <w:rPr>
                                <w:highlight w:val="magenta"/>
                              </w:rPr>
                              <w:t>Organization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2DE91829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62509B4F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by:</w:t>
                            </w:r>
                          </w:p>
                          <w:p w14:paraId="49630B4D" w14:textId="77777777" w:rsidR="004A5D29" w:rsidRPr="003E1E99" w:rsidRDefault="004A5D29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&lt;Author</w:t>
                            </w:r>
                            <w:r w:rsidR="00802A47" w:rsidRPr="00454E8F">
                              <w:rPr>
                                <w:highlight w:val="magenta"/>
                              </w:rPr>
                              <w:t>(s)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77B56E7F" w14:textId="77777777" w:rsidR="00CD3A51" w:rsidRPr="003E1E99" w:rsidRDefault="00CD3A51" w:rsidP="003E1E99">
                            <w:pPr>
                              <w:pStyle w:val="TitlePageSidebarText"/>
                            </w:pPr>
                          </w:p>
                          <w:p w14:paraId="065D0310" w14:textId="77777777" w:rsidR="00802A47" w:rsidRPr="003E1E99" w:rsidRDefault="00802A47" w:rsidP="003E1E99">
                            <w:pPr>
                              <w:pStyle w:val="TitlePageSidebarText"/>
                            </w:pPr>
                            <w:r w:rsidRPr="003E1E99">
                              <w:t xml:space="preserve">Contract: </w:t>
                            </w:r>
                            <w:r w:rsidRPr="00454E8F">
                              <w:rPr>
                                <w:highlight w:val="magenta"/>
                              </w:rPr>
                              <w:t xml:space="preserve">&lt;Contract </w:t>
                            </w:r>
                            <w:r w:rsidR="002933BF" w:rsidRPr="00454E8F">
                              <w:rPr>
                                <w:highlight w:val="magenta"/>
                              </w:rPr>
                              <w:t>ID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394B3921" w14:textId="77777777" w:rsidR="00594825" w:rsidRPr="003E1E99" w:rsidRDefault="00594825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&lt;Other Front Matter&gt;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D73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2pt;margin-top:64.65pt;width:160.6pt;height:5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" filled="f" stroked="f">
                <v:textbox>
                  <w:txbxContent>
                    <w:p w14:paraId="02E16F31" w14:textId="77777777" w:rsidR="004B41BF" w:rsidRPr="003E1E99" w:rsidRDefault="008247FA" w:rsidP="003E1E99">
                      <w:pPr>
                        <w:pStyle w:val="TitlePageSidebarText"/>
                      </w:pPr>
                      <w:r w:rsidRPr="003E1E99">
                        <w:t xml:space="preserve">Version </w:t>
                      </w:r>
                      <w:r w:rsidR="008E19BB" w:rsidRPr="00454E8F">
                        <w:rPr>
                          <w:highlight w:val="magenta"/>
                        </w:rPr>
                        <w:t>&lt;X.Y&gt;</w:t>
                      </w:r>
                    </w:p>
                    <w:p w14:paraId="1D734ACC" w14:textId="77777777" w:rsidR="00AA30C5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&lt;Date&gt;</w:t>
                      </w:r>
                    </w:p>
                    <w:p w14:paraId="6B093D17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5C79890D" w14:textId="77777777" w:rsidR="008E19BB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for:</w:t>
                      </w:r>
                    </w:p>
                    <w:p w14:paraId="3D8B8E91" w14:textId="77777777" w:rsidR="008E19BB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</w:t>
                      </w:r>
                      <w:r w:rsidR="006547A4" w:rsidRPr="00454E8F">
                        <w:rPr>
                          <w:highlight w:val="magenta"/>
                        </w:rPr>
                        <w:t>Organization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2DE91829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62509B4F" w14:textId="77777777" w:rsidR="00AA30C5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by:</w:t>
                      </w:r>
                    </w:p>
                    <w:p w14:paraId="49630B4D" w14:textId="77777777" w:rsidR="004A5D29" w:rsidRPr="003E1E99" w:rsidRDefault="004A5D29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&lt;Author</w:t>
                      </w:r>
                      <w:r w:rsidR="00802A47" w:rsidRPr="00454E8F">
                        <w:rPr>
                          <w:highlight w:val="magenta"/>
                        </w:rPr>
                        <w:t>(s)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77B56E7F" w14:textId="77777777" w:rsidR="00CD3A51" w:rsidRPr="003E1E99" w:rsidRDefault="00CD3A51" w:rsidP="003E1E99">
                      <w:pPr>
                        <w:pStyle w:val="TitlePageSidebarText"/>
                      </w:pPr>
                    </w:p>
                    <w:p w14:paraId="065D0310" w14:textId="77777777" w:rsidR="00802A47" w:rsidRPr="003E1E99" w:rsidRDefault="00802A47" w:rsidP="003E1E99">
                      <w:pPr>
                        <w:pStyle w:val="TitlePageSidebarText"/>
                      </w:pPr>
                      <w:r w:rsidRPr="003E1E99">
                        <w:t xml:space="preserve">Contract: </w:t>
                      </w:r>
                      <w:r w:rsidRPr="00454E8F">
                        <w:rPr>
                          <w:highlight w:val="magenta"/>
                        </w:rPr>
                        <w:t xml:space="preserve">&lt;Contract </w:t>
                      </w:r>
                      <w:r w:rsidR="002933BF" w:rsidRPr="00454E8F">
                        <w:rPr>
                          <w:highlight w:val="magenta"/>
                        </w:rPr>
                        <w:t>ID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394B3921" w14:textId="77777777" w:rsidR="00594825" w:rsidRPr="003E1E99" w:rsidRDefault="00594825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&lt;Other Front Matter&gt;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68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0CCBA5C" wp14:editId="5916437F">
                <wp:simplePos x="0" y="0"/>
                <wp:positionH relativeFrom="page">
                  <wp:posOffset>440267</wp:posOffset>
                </wp:positionH>
                <wp:positionV relativeFrom="paragraph">
                  <wp:posOffset>6729307</wp:posOffset>
                </wp:positionV>
                <wp:extent cx="4672330" cy="166497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6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E813" w14:textId="77777777" w:rsidR="003740C8" w:rsidRPr="0099662B" w:rsidRDefault="008A3F12" w:rsidP="00371682">
                            <w:pPr>
                              <w:pStyle w:val="TitlePageLegalBoxText"/>
                            </w:pPr>
                            <w:r w:rsidRPr="0099662B">
                              <w:rPr>
                                <w:highlight w:val="yellow"/>
                              </w:rPr>
                              <w:t>&lt;Organization-specific legal boilerplate, if applicable&gt;</w:t>
                            </w:r>
                          </w:p>
                          <w:p w14:paraId="7C89F4F8" w14:textId="77777777" w:rsidR="00396F37" w:rsidRPr="00F1783D" w:rsidRDefault="003740C8" w:rsidP="00371682">
                            <w:pPr>
                              <w:pStyle w:val="TitlePageLegalBoxText"/>
                            </w:pPr>
                            <w:r w:rsidRPr="0099662B">
                              <w:t xml:space="preserve">For Internal </w:t>
                            </w:r>
                            <w:r w:rsidRPr="0099662B">
                              <w:rPr>
                                <w:highlight w:val="yellow"/>
                              </w:rPr>
                              <w:t>&lt;</w:t>
                            </w:r>
                            <w:r w:rsidR="002933BF" w:rsidRPr="0099662B">
                              <w:rPr>
                                <w:highlight w:val="yellow"/>
                              </w:rPr>
                              <w:t>Organization</w:t>
                            </w:r>
                            <w:r w:rsidRPr="0099662B">
                              <w:rPr>
                                <w:highlight w:val="yellow"/>
                              </w:rPr>
                              <w:t>&gt;</w:t>
                            </w:r>
                            <w:r w:rsidRPr="0099662B">
                              <w:t xml:space="preserve"> Use. This document was prepared for authorized distribution only. It has not been approved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BA5C" id="Text Box 217" o:spid="_x0000_s1027" type="#_x0000_t202" style="position:absolute;left:0;text-align:left;margin-left:34.65pt;margin-top:529.85pt;width:367.9pt;height:13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" filled="f" stroked="f">
                <v:textbox>
                  <w:txbxContent>
                    <w:p w14:paraId="222EE813" w14:textId="77777777" w:rsidR="003740C8" w:rsidRPr="0099662B" w:rsidRDefault="008A3F12" w:rsidP="00371682">
                      <w:pPr>
                        <w:pStyle w:val="TitlePageLegalBoxText"/>
                      </w:pPr>
                      <w:r w:rsidRPr="0099662B">
                        <w:rPr>
                          <w:highlight w:val="yellow"/>
                        </w:rPr>
                        <w:t>&lt;Organization-specific legal boilerplate, if applicable&gt;</w:t>
                      </w:r>
                    </w:p>
                    <w:p w14:paraId="7C89F4F8" w14:textId="77777777" w:rsidR="00396F37" w:rsidRPr="00F1783D" w:rsidRDefault="003740C8" w:rsidP="00371682">
                      <w:pPr>
                        <w:pStyle w:val="TitlePageLegalBoxText"/>
                      </w:pPr>
                      <w:r w:rsidRPr="0099662B">
                        <w:t xml:space="preserve">For Internal </w:t>
                      </w:r>
                      <w:r w:rsidRPr="0099662B">
                        <w:rPr>
                          <w:highlight w:val="yellow"/>
                        </w:rPr>
                        <w:t>&lt;</w:t>
                      </w:r>
                      <w:r w:rsidR="002933BF" w:rsidRPr="0099662B">
                        <w:rPr>
                          <w:highlight w:val="yellow"/>
                        </w:rPr>
                        <w:t>Organization</w:t>
                      </w:r>
                      <w:r w:rsidRPr="0099662B">
                        <w:rPr>
                          <w:highlight w:val="yellow"/>
                        </w:rPr>
                        <w:t>&gt;</w:t>
                      </w:r>
                      <w:r w:rsidRPr="0099662B">
                        <w:t xml:space="preserve"> Use. This document was prepared for authorized distribution only. It has not been approved for public release.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71CB">
        <w:rPr>
          <w:noProof/>
        </w:rPr>
        <mc:AlternateContent>
          <mc:Choice Requires="wpg">
            <w:drawing>
              <wp:anchor distT="0" distB="0" distL="114300" distR="114300" simplePos="0" relativeHeight="251664388" behindDoc="0" locked="0" layoutInCell="1" allowOverlap="1" wp14:anchorId="46284471" wp14:editId="11D66CB5">
                <wp:simplePos x="0" y="0"/>
                <wp:positionH relativeFrom="page">
                  <wp:posOffset>5643154</wp:posOffset>
                </wp:positionH>
                <wp:positionV relativeFrom="paragraph">
                  <wp:posOffset>6955971</wp:posOffset>
                </wp:positionV>
                <wp:extent cx="1636395" cy="1846580"/>
                <wp:effectExtent l="0" t="0" r="1905" b="7620"/>
                <wp:wrapNone/>
                <wp:docPr id="1861029053" name="ACT Logo &amp; Tex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846580"/>
                          <a:chOff x="0" y="0"/>
                          <a:chExt cx="1637630" cy="1844431"/>
                        </a:xfrm>
                      </wpg:grpSpPr>
                      <pic:pic xmlns:pic="http://schemas.openxmlformats.org/drawingml/2006/picture">
                        <pic:nvPicPr>
                          <pic:cNvPr id="1161208446" name="Picture 1" descr="Logo, MITRE AC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402076" name="Text Box 5"/>
                        <wps:cNvSpPr txBox="1"/>
                        <wps:spPr>
                          <a:xfrm>
                            <a:off x="0" y="1500441"/>
                            <a:ext cx="1637630" cy="34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CD88D" w14:textId="77777777" w:rsidR="00C04294" w:rsidRPr="00BC215C" w:rsidRDefault="00C04294" w:rsidP="00C04294">
                              <w:pPr>
                                <w:spacing w:after="0"/>
                                <w:jc w:val="right"/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</w:pP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This document is derived from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MITRE Adaptive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Capabilitie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s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Testing 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ACT)</w:t>
                              </w:r>
                              <w:r w:rsidR="00C11C34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™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  <w:t>act.mitre.org  |  act@mitre.org</w:t>
                              </w:r>
                            </w:p>
                            <w:p w14:paraId="256C5192" w14:textId="77777777" w:rsidR="00C04294" w:rsidRDefault="00C04294" w:rsidP="00C042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84471" id="ACT Logo &amp; Text" o:spid="_x0000_s1028" style="position:absolute;left:0;text-align:left;margin-left:444.35pt;margin-top:547.7pt;width:128.85pt;height:145.4pt;z-index:251664388;mso-position-horizontal-relative:page;mso-width-relative:margin;mso-height-relative:margin" coordsize="16376,184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Logo, MITRE ACT" style="position:absolute;width:16344;height:14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">
                  <v:imagedata r:id="rId12" o:title="Logo, MITRE ACT"/>
                </v:shape>
                <v:shape id="Text Box 5" o:spid="_x0000_s1030" type="#_x0000_t202" style="position:absolute;top:15004;width:16376;height:3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" filled="f" stroked="f" strokeweight=".5pt">
                  <v:textbox inset="0,0,0,0">
                    <w:txbxContent>
                      <w:p w14:paraId="1ADCD88D" w14:textId="77777777" w:rsidR="00C04294" w:rsidRPr="00BC215C" w:rsidRDefault="00C04294" w:rsidP="00C04294">
                        <w:pPr>
                          <w:spacing w:after="0"/>
                          <w:jc w:val="right"/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</w:pP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This document is derived from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MITRE Adaptive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Capabilitie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s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Testing 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(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ACT)</w:t>
                        </w:r>
                        <w:r w:rsidR="00C11C34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™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  <w:t>act.mitre.org  |  act@mitre.org</w:t>
                        </w:r>
                      </w:p>
                      <w:p w14:paraId="256C5192" w14:textId="77777777" w:rsidR="00C04294" w:rsidRDefault="00C04294" w:rsidP="00C042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0E0" w:rsidRPr="00A52A0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6A15246F" wp14:editId="48239782">
                <wp:simplePos x="0" y="0"/>
                <wp:positionH relativeFrom="page">
                  <wp:posOffset>5230495</wp:posOffset>
                </wp:positionH>
                <wp:positionV relativeFrom="paragraph">
                  <wp:posOffset>-859790</wp:posOffset>
                </wp:positionV>
                <wp:extent cx="2578608" cy="10396728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608" cy="10396728"/>
                        </a:xfrm>
                        <a:prstGeom prst="rect">
                          <a:avLst/>
                        </a:prstGeom>
                        <a:solidFill>
                          <a:srgbClr val="0C5B9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4ECC" id="Rectangle 8" o:spid="_x0000_s1026" style="position:absolute;margin-left:411.85pt;margin-top:-67.7pt;width:203.05pt;height:818.65pt;z-index:-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" fillcolor="#0c5b94" stroked="f">
                <w10:wrap anchorx="page"/>
              </v:rect>
            </w:pict>
          </mc:Fallback>
        </mc:AlternateContent>
      </w:r>
      <w:r w:rsidR="000660E0">
        <w:rPr>
          <w:noProof/>
        </w:rPr>
        <w:drawing>
          <wp:inline distT="0" distB="0" distL="0" distR="0" wp14:anchorId="18782042" wp14:editId="537A4922">
            <wp:extent cx="1602154" cy="1571195"/>
            <wp:effectExtent l="0" t="0" r="0" b="3810"/>
            <wp:docPr id="1863972207" name="Picture 6" descr="Organization 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8858" name="Picture 6" descr="Organization Logo 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62" cy="1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F58" w14:textId="77777777" w:rsidR="000660E0" w:rsidRPr="002A1AE6" w:rsidRDefault="000660E0" w:rsidP="000660E0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  <w:highlight w:val="yellow"/>
        </w:rPr>
        <w:t>&lt;Organization&gt;</w:t>
      </w:r>
    </w:p>
    <w:p w14:paraId="52E10BDD" w14:textId="77777777" w:rsidR="00371682" w:rsidRPr="002A1AE6" w:rsidRDefault="00371682" w:rsidP="00371682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</w:rPr>
        <w:t>MITRE Adaptive Capabilities Testing (ACT)</w:t>
      </w:r>
      <w:r w:rsidR="00C11C34">
        <w:rPr>
          <w:b w:val="0"/>
          <w:bCs w:val="0"/>
        </w:rPr>
        <w:t>™</w:t>
      </w:r>
    </w:p>
    <w:p w14:paraId="1E90FD1F" w14:textId="77777777" w:rsidR="002A1AE6" w:rsidRDefault="002A1AE6" w:rsidP="00371682">
      <w:pPr>
        <w:pStyle w:val="DocumentTitle-TitlePage"/>
      </w:pPr>
    </w:p>
    <w:p w14:paraId="3B4B4DF4" w14:textId="77777777" w:rsidR="00DC6972" w:rsidRDefault="00DC6972" w:rsidP="000660E0">
      <w:pPr>
        <w:pStyle w:val="DocumentTitle-TitlePage"/>
      </w:pPr>
      <w:r w:rsidRPr="00DC6972">
        <w:rPr>
          <w:highlight w:val="yellow"/>
        </w:rPr>
        <w:t>&lt;System Name&gt;</w:t>
      </w:r>
      <w:r>
        <w:t xml:space="preserve"> (</w:t>
      </w:r>
      <w:r w:rsidRPr="00DC6972">
        <w:rPr>
          <w:highlight w:val="yellow"/>
        </w:rPr>
        <w:t>&lt;System Acronym&gt;</w:t>
      </w:r>
      <w:r>
        <w:t>)</w:t>
      </w:r>
    </w:p>
    <w:p w14:paraId="52FA4C40" w14:textId="41616B21" w:rsidR="004B41BF" w:rsidRPr="004B41BF" w:rsidRDefault="00582987" w:rsidP="00DC6972">
      <w:pPr>
        <w:pStyle w:val="DocumentTitle-TitlePage"/>
        <w:sectPr w:rsidR="004B41BF" w:rsidRPr="004B41BF" w:rsidSect="002519F9">
          <w:headerReference w:type="default" r:id="rId14"/>
          <w:footerReference w:type="even" r:id="rId15"/>
          <w:footerReference w:type="first" r:id="rId16"/>
          <w:pgSz w:w="12240" w:h="15840" w:code="1"/>
          <w:pgMar w:top="1296" w:right="4320" w:bottom="1152" w:left="720" w:header="720" w:footer="720" w:gutter="0"/>
          <w:pgNumType w:fmt="lowerRoman" w:start="0"/>
          <w:cols w:space="720"/>
          <w:titlePg/>
          <w:docGrid w:linePitch="360"/>
        </w:sectPr>
      </w:pPr>
      <w:r>
        <w:t>Daily Briefing Agenda</w:t>
      </w:r>
    </w:p>
    <w:p w14:paraId="1EBEB413" w14:textId="77777777" w:rsidR="005B1F8F" w:rsidRPr="00461EB4" w:rsidRDefault="005B1F8F" w:rsidP="005B1F8F">
      <w:pPr>
        <w:pStyle w:val="GuidancetoAuthor"/>
        <w:rPr>
          <w:b/>
          <w:bCs/>
        </w:rPr>
      </w:pPr>
      <w:bookmarkStart w:id="0" w:name="_Hlk198542336"/>
      <w:bookmarkStart w:id="1" w:name="_Hlk198542350"/>
      <w:r w:rsidRPr="00461EB4">
        <w:rPr>
          <w:b/>
          <w:bCs/>
        </w:rPr>
        <w:lastRenderedPageBreak/>
        <w:t>Note to the Author</w:t>
      </w:r>
      <w:r>
        <w:rPr>
          <w:b/>
          <w:bCs/>
        </w:rPr>
        <w:t xml:space="preserve"> Using this Template:</w:t>
      </w:r>
    </w:p>
    <w:p w14:paraId="150EECA2" w14:textId="77777777" w:rsidR="005B1F8F" w:rsidRDefault="005B1F8F" w:rsidP="005B1F8F">
      <w:pPr>
        <w:pStyle w:val="GuidancetoAuthor"/>
      </w:pPr>
      <w:r>
        <w:t xml:space="preserve">This is a </w:t>
      </w:r>
      <w:r>
        <w:rPr>
          <w:i/>
          <w:iCs/>
        </w:rPr>
        <w:t xml:space="preserve">template </w:t>
      </w:r>
      <w:r>
        <w:t xml:space="preserve">for producing a MITRE ACT </w:t>
      </w:r>
      <w:r w:rsidR="00507421">
        <w:t>template</w:t>
      </w:r>
      <w:r>
        <w:t xml:space="preserve"> tailored to your specific organization. Everything in this template can and should be customized by you to meet your organization’s specific needs and objectives.</w:t>
      </w:r>
    </w:p>
    <w:p w14:paraId="7898D160" w14:textId="77777777" w:rsidR="005B1F8F" w:rsidRPr="00B0756C" w:rsidRDefault="005B1F8F" w:rsidP="005B1F8F">
      <w:pPr>
        <w:pStyle w:val="GuidancetoAuthor"/>
        <w:rPr>
          <w:i/>
          <w:iCs/>
        </w:rPr>
      </w:pPr>
      <w:r>
        <w:t xml:space="preserve">Various objects and sections of text throughout the template are </w:t>
      </w:r>
      <w:r w:rsidRPr="00420C6C">
        <w:rPr>
          <w:highlight w:val="yellow"/>
        </w:rPr>
        <w:t>high</w:t>
      </w:r>
      <w:r w:rsidRPr="00454E8F">
        <w:rPr>
          <w:highlight w:val="magenta"/>
        </w:rPr>
        <w:t>lighted</w:t>
      </w:r>
      <w:r w:rsidRPr="00420C6C">
        <w:rPr>
          <w:highlight w:val="yellow"/>
        </w:rPr>
        <w:t xml:space="preserve"> </w:t>
      </w:r>
      <w:r>
        <w:t xml:space="preserve">– these are </w:t>
      </w:r>
      <w:r w:rsidRPr="00420C6C">
        <w:rPr>
          <w:b/>
          <w:bCs/>
        </w:rPr>
        <w:t>items that are very likely to require customization</w:t>
      </w:r>
      <w:r>
        <w:t xml:space="preserve">, but you are free and encouraged to </w:t>
      </w:r>
      <w:r w:rsidRPr="00420C6C">
        <w:rPr>
          <w:b/>
          <w:bCs/>
        </w:rPr>
        <w:t xml:space="preserve">edit the entire </w:t>
      </w:r>
      <w:r>
        <w:rPr>
          <w:b/>
          <w:bCs/>
        </w:rPr>
        <w:t xml:space="preserve">document and </w:t>
      </w:r>
      <w:r w:rsidRPr="00420C6C">
        <w:rPr>
          <w:b/>
          <w:bCs/>
        </w:rPr>
        <w:t>process</w:t>
      </w:r>
      <w:r>
        <w:t xml:space="preserve"> to suit your organization’s needs. By documenting your actual ACT process (including how it deviates from the baseline herein) in this </w:t>
      </w:r>
      <w:r w:rsidR="00DA24BF">
        <w:t>template</w:t>
      </w:r>
      <w:r>
        <w:t xml:space="preserve"> you are ensuring that your ACT assessments are consistent, repeatable, and can be accurately compared to assessments from other organizations’ implementations of ACT.</w:t>
      </w:r>
    </w:p>
    <w:bookmarkEnd w:id="0"/>
    <w:bookmarkEnd w:id="1"/>
    <w:p w14:paraId="501D4C5E" w14:textId="63918A5F" w:rsidR="006861F2" w:rsidRDefault="00582987" w:rsidP="001F1EE1">
      <w:pPr>
        <w:pStyle w:val="Heading1"/>
      </w:pPr>
      <w:r>
        <w:t>Daily Briefing Agenda</w:t>
      </w:r>
    </w:p>
    <w:p w14:paraId="5EABE699" w14:textId="1008FB5E" w:rsidR="007C7989" w:rsidRPr="00CE5BF3" w:rsidRDefault="00582987" w:rsidP="00582987">
      <w:pPr>
        <w:pStyle w:val="BulletedList"/>
        <w:rPr>
          <w:highlight w:val="yellow"/>
        </w:rPr>
      </w:pPr>
      <w:r w:rsidRPr="00CE5BF3">
        <w:rPr>
          <w:highlight w:val="yellow"/>
        </w:rPr>
        <w:t>Review of Findings</w:t>
      </w:r>
    </w:p>
    <w:p w14:paraId="6D1FEC21" w14:textId="6F94D40E" w:rsidR="00582987" w:rsidRPr="00CE5BF3" w:rsidRDefault="00582987" w:rsidP="00582987">
      <w:pPr>
        <w:pStyle w:val="BulletedList"/>
        <w:rPr>
          <w:highlight w:val="yellow"/>
        </w:rPr>
      </w:pPr>
      <w:r w:rsidRPr="00CE5BF3">
        <w:rPr>
          <w:highlight w:val="yellow"/>
        </w:rPr>
        <w:t>Review open Action Items</w:t>
      </w:r>
    </w:p>
    <w:p w14:paraId="53D6C694" w14:textId="4598DA8C" w:rsidR="00582987" w:rsidRPr="00CE5BF3" w:rsidRDefault="00582987" w:rsidP="00582987">
      <w:pPr>
        <w:pStyle w:val="BulletedList"/>
        <w:rPr>
          <w:highlight w:val="yellow"/>
        </w:rPr>
      </w:pPr>
      <w:r w:rsidRPr="00CE5BF3">
        <w:rPr>
          <w:highlight w:val="yellow"/>
        </w:rPr>
        <w:t>Discussion</w:t>
      </w:r>
    </w:p>
    <w:p w14:paraId="02B65B76" w14:textId="3BA9D4A1" w:rsidR="00820682" w:rsidRDefault="001402A5" w:rsidP="002335DE">
      <w:pPr>
        <w:pStyle w:val="Heading1"/>
      </w:pPr>
      <w:bookmarkStart w:id="2" w:name="_Toc199441617"/>
      <w:r>
        <w:t>Action Items</w:t>
      </w:r>
      <w:bookmarkEnd w:id="2"/>
    </w:p>
    <w:p w14:paraId="41A03D6A" w14:textId="1430A602" w:rsidR="00DE455C" w:rsidRDefault="00DE455C" w:rsidP="00DE455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</w:t>
      </w:r>
      <w:commentRangeStart w:id="3"/>
      <w:r>
        <w:t>Existing</w:t>
      </w:r>
      <w:commentRangeEnd w:id="3"/>
      <w:r w:rsidR="004B5D64">
        <w:rPr>
          <w:rStyle w:val="CommentReference"/>
          <w:b w:val="0"/>
          <w:iCs w:val="0"/>
        </w:rPr>
        <w:commentReference w:id="3"/>
      </w:r>
      <w:r>
        <w:t xml:space="preserve"> Action Items</w:t>
      </w:r>
    </w:p>
    <w:tbl>
      <w:tblPr>
        <w:tblStyle w:val="ACTTableStyle"/>
        <w:tblW w:w="0" w:type="auto"/>
        <w:tblLook w:val="0420" w:firstRow="1" w:lastRow="0" w:firstColumn="0" w:lastColumn="0" w:noHBand="0" w:noVBand="1"/>
      </w:tblPr>
      <w:tblGrid>
        <w:gridCol w:w="3235"/>
        <w:gridCol w:w="1440"/>
        <w:gridCol w:w="1170"/>
        <w:gridCol w:w="1211"/>
        <w:gridCol w:w="1135"/>
        <w:gridCol w:w="1159"/>
      </w:tblGrid>
      <w:tr w:rsidR="00DE455C" w14:paraId="779BB057" w14:textId="77777777" w:rsidTr="00E7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3B60EE57" w14:textId="77777777" w:rsidR="00DE455C" w:rsidRDefault="00DE455C" w:rsidP="00E712B4">
            <w:pPr>
              <w:pStyle w:val="TableText"/>
            </w:pPr>
            <w:r>
              <w:t>Item</w:t>
            </w:r>
          </w:p>
        </w:tc>
        <w:tc>
          <w:tcPr>
            <w:tcW w:w="1440" w:type="dxa"/>
          </w:tcPr>
          <w:p w14:paraId="10A4497D" w14:textId="77777777" w:rsidR="00DE455C" w:rsidRDefault="00DE455C" w:rsidP="00E712B4">
            <w:pPr>
              <w:pStyle w:val="TableText"/>
            </w:pPr>
            <w:r>
              <w:t>Responsible Person</w:t>
            </w:r>
          </w:p>
        </w:tc>
        <w:tc>
          <w:tcPr>
            <w:tcW w:w="1170" w:type="dxa"/>
          </w:tcPr>
          <w:p w14:paraId="09A3F7A3" w14:textId="77777777" w:rsidR="00DE455C" w:rsidRDefault="00DE455C" w:rsidP="00E712B4">
            <w:pPr>
              <w:pStyle w:val="TableText"/>
            </w:pPr>
            <w:r>
              <w:t>Due Date</w:t>
            </w:r>
          </w:p>
        </w:tc>
        <w:tc>
          <w:tcPr>
            <w:tcW w:w="1211" w:type="dxa"/>
          </w:tcPr>
          <w:p w14:paraId="725FD6AB" w14:textId="77777777" w:rsidR="00DE455C" w:rsidRDefault="00DE455C" w:rsidP="00E712B4">
            <w:pPr>
              <w:pStyle w:val="TableText"/>
            </w:pPr>
            <w:r>
              <w:t>Completed By</w:t>
            </w:r>
          </w:p>
        </w:tc>
        <w:tc>
          <w:tcPr>
            <w:tcW w:w="1135" w:type="dxa"/>
          </w:tcPr>
          <w:p w14:paraId="61BB4FA3" w14:textId="77777777" w:rsidR="00DE455C" w:rsidRDefault="00DE455C" w:rsidP="00E712B4">
            <w:pPr>
              <w:pStyle w:val="TableText"/>
            </w:pPr>
            <w:r>
              <w:t>Completed Date</w:t>
            </w:r>
          </w:p>
        </w:tc>
        <w:tc>
          <w:tcPr>
            <w:tcW w:w="1159" w:type="dxa"/>
          </w:tcPr>
          <w:p w14:paraId="69EB013F" w14:textId="77777777" w:rsidR="00DE455C" w:rsidRDefault="00DE455C" w:rsidP="00E712B4">
            <w:pPr>
              <w:pStyle w:val="TableText"/>
            </w:pPr>
            <w:r>
              <w:t>Status</w:t>
            </w:r>
          </w:p>
        </w:tc>
      </w:tr>
      <w:tr w:rsidR="00DE455C" w14:paraId="59E846BA" w14:textId="77777777" w:rsidTr="00E712B4">
        <w:tc>
          <w:tcPr>
            <w:tcW w:w="3235" w:type="dxa"/>
          </w:tcPr>
          <w:p w14:paraId="2AC8ED5F" w14:textId="77777777" w:rsidR="00DE455C" w:rsidRDefault="00DE455C" w:rsidP="00DE455C">
            <w:pPr>
              <w:pStyle w:val="TableNumbers"/>
              <w:numPr>
                <w:ilvl w:val="0"/>
                <w:numId w:val="23"/>
              </w:numPr>
              <w:ind w:left="360"/>
            </w:pPr>
          </w:p>
        </w:tc>
        <w:tc>
          <w:tcPr>
            <w:tcW w:w="1440" w:type="dxa"/>
          </w:tcPr>
          <w:p w14:paraId="79472169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38D9B96C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13AB3CE1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2B4B32A5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7EE2B28A" w14:textId="77777777" w:rsidR="00DE455C" w:rsidRDefault="00DE455C" w:rsidP="00E712B4">
            <w:pPr>
              <w:pStyle w:val="TableText"/>
            </w:pPr>
          </w:p>
        </w:tc>
      </w:tr>
      <w:tr w:rsidR="00DE455C" w14:paraId="76DE3987" w14:textId="77777777" w:rsidTr="00E712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5" w:type="dxa"/>
          </w:tcPr>
          <w:p w14:paraId="3EEE2B4E" w14:textId="77777777" w:rsidR="00DE455C" w:rsidRDefault="00DE455C" w:rsidP="00E712B4">
            <w:pPr>
              <w:pStyle w:val="TableNumbers"/>
            </w:pPr>
          </w:p>
        </w:tc>
        <w:tc>
          <w:tcPr>
            <w:tcW w:w="1440" w:type="dxa"/>
          </w:tcPr>
          <w:p w14:paraId="52003217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6C8E85A1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32A95332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24E9799C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2BEB2459" w14:textId="77777777" w:rsidR="00DE455C" w:rsidRDefault="00DE455C" w:rsidP="00E712B4">
            <w:pPr>
              <w:pStyle w:val="TableText"/>
            </w:pPr>
          </w:p>
        </w:tc>
      </w:tr>
      <w:tr w:rsidR="00DE455C" w14:paraId="30836E03" w14:textId="77777777" w:rsidTr="00E712B4">
        <w:tc>
          <w:tcPr>
            <w:tcW w:w="3235" w:type="dxa"/>
          </w:tcPr>
          <w:p w14:paraId="4651F005" w14:textId="77777777" w:rsidR="00DE455C" w:rsidRDefault="00DE455C" w:rsidP="00E712B4">
            <w:pPr>
              <w:pStyle w:val="TableNumbers"/>
            </w:pPr>
          </w:p>
        </w:tc>
        <w:tc>
          <w:tcPr>
            <w:tcW w:w="1440" w:type="dxa"/>
          </w:tcPr>
          <w:p w14:paraId="5071D2F2" w14:textId="77777777" w:rsidR="00DE455C" w:rsidRDefault="00DE455C" w:rsidP="00E712B4">
            <w:pPr>
              <w:pStyle w:val="TableText"/>
            </w:pPr>
          </w:p>
        </w:tc>
        <w:tc>
          <w:tcPr>
            <w:tcW w:w="1170" w:type="dxa"/>
          </w:tcPr>
          <w:p w14:paraId="39B673AB" w14:textId="77777777" w:rsidR="00DE455C" w:rsidRDefault="00DE455C" w:rsidP="00E712B4">
            <w:pPr>
              <w:pStyle w:val="TableText"/>
            </w:pPr>
          </w:p>
        </w:tc>
        <w:tc>
          <w:tcPr>
            <w:tcW w:w="1211" w:type="dxa"/>
          </w:tcPr>
          <w:p w14:paraId="27803439" w14:textId="77777777" w:rsidR="00DE455C" w:rsidRDefault="00DE455C" w:rsidP="00E712B4">
            <w:pPr>
              <w:pStyle w:val="TableText"/>
            </w:pPr>
          </w:p>
        </w:tc>
        <w:tc>
          <w:tcPr>
            <w:tcW w:w="1135" w:type="dxa"/>
          </w:tcPr>
          <w:p w14:paraId="7C604505" w14:textId="77777777" w:rsidR="00DE455C" w:rsidRDefault="00DE455C" w:rsidP="00E712B4">
            <w:pPr>
              <w:pStyle w:val="TableText"/>
            </w:pPr>
          </w:p>
        </w:tc>
        <w:tc>
          <w:tcPr>
            <w:tcW w:w="1159" w:type="dxa"/>
          </w:tcPr>
          <w:p w14:paraId="1444DA9D" w14:textId="77777777" w:rsidR="00DE455C" w:rsidRDefault="00DE455C" w:rsidP="00E712B4">
            <w:pPr>
              <w:pStyle w:val="TableText"/>
            </w:pPr>
          </w:p>
        </w:tc>
      </w:tr>
    </w:tbl>
    <w:p w14:paraId="27A397A6" w14:textId="530FE0F1" w:rsidR="00AF4D44" w:rsidRDefault="00AF4D44" w:rsidP="00AF4D44">
      <w:pPr>
        <w:pStyle w:val="Body"/>
      </w:pPr>
    </w:p>
    <w:sectPr w:rsidR="00AF4D44" w:rsidSect="00E07E0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Nate Lee" w:date="2025-05-29T20:13:00Z" w:initials="NL">
    <w:p w14:paraId="7D6E85F6" w14:textId="77777777" w:rsidR="00546204" w:rsidRDefault="004B5D64" w:rsidP="00546204">
      <w:r>
        <w:rPr>
          <w:rStyle w:val="CommentReference"/>
        </w:rPr>
        <w:annotationRef/>
      </w:r>
      <w:r w:rsidR="00546204">
        <w:rPr>
          <w:sz w:val="20"/>
          <w:szCs w:val="20"/>
        </w:rPr>
        <w:t>Copy all open action items from previous Meeting Notes to this 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6E85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22081A" w16cex:dateUtc="2025-05-30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6E85F6" w16cid:durableId="212208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EA1D8" w14:textId="77777777" w:rsidR="00D257FD" w:rsidRDefault="00D257FD" w:rsidP="00502EA2">
      <w:pPr>
        <w:spacing w:after="0" w:line="240" w:lineRule="auto"/>
      </w:pPr>
      <w:r>
        <w:separator/>
      </w:r>
    </w:p>
  </w:endnote>
  <w:endnote w:type="continuationSeparator" w:id="0">
    <w:p w14:paraId="76292D3F" w14:textId="77777777" w:rsidR="00D257FD" w:rsidRDefault="00D257FD" w:rsidP="00502EA2">
      <w:pPr>
        <w:spacing w:after="0" w:line="240" w:lineRule="auto"/>
      </w:pPr>
      <w:r>
        <w:continuationSeparator/>
      </w:r>
    </w:p>
  </w:endnote>
  <w:endnote w:type="continuationNotice" w:id="1">
    <w:p w14:paraId="07C11824" w14:textId="77777777" w:rsidR="00D257FD" w:rsidRDefault="00D25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7B52" w14:textId="77777777" w:rsidR="004B41BF" w:rsidRDefault="004B41BF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2BAF" w14:textId="77777777" w:rsidR="003336A3" w:rsidRPr="0099662B" w:rsidRDefault="003336A3" w:rsidP="006571CB">
    <w:pPr>
      <w:pStyle w:val="ClassificationSensitivityHandling"/>
    </w:pPr>
    <w:r w:rsidRPr="0099662B">
      <w:rPr>
        <w:highlight w:val="yellow"/>
      </w:rPr>
      <w:t>&lt;Classification / Sensitivity / Handling Marking&gt;</w:t>
    </w:r>
  </w:p>
  <w:p w14:paraId="4F329C29" w14:textId="7D13A561" w:rsidR="004B41BF" w:rsidRPr="006571CB" w:rsidRDefault="003336A3" w:rsidP="006571CB">
    <w:pPr>
      <w:pStyle w:val="Footer-Copyright"/>
      <w:rPr>
        <w:sz w:val="20"/>
        <w:szCs w:val="20"/>
      </w:rPr>
    </w:pPr>
    <w:r w:rsidRPr="0099662B">
      <w:rPr>
        <w:highlight w:val="yellow"/>
      </w:rPr>
      <w:t>©2025 The MITRE Corporation. All rights reserved.</w:t>
    </w:r>
    <w:r w:rsidRPr="0099662B">
      <w:rPr>
        <w:highlight w:val="yellow"/>
      </w:rPr>
      <w:br/>
      <w:t xml:space="preserve">Approved for public release. Distribution </w:t>
    </w:r>
    <w:r w:rsidRPr="006571CB">
      <w:rPr>
        <w:highlight w:val="yellow"/>
      </w:rPr>
      <w:t xml:space="preserve">unlimited </w:t>
    </w:r>
    <w:r w:rsidR="00E81BAB" w:rsidRPr="00E81BAB">
      <w:rPr>
        <w:highlight w:val="yellow"/>
      </w:rPr>
      <w:t>25-01459-2</w:t>
    </w:r>
    <w:r w:rsidRPr="006571CB">
      <w:rPr>
        <w:highlight w:val="yellow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5000" w:type="pct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159"/>
      <w:gridCol w:w="4905"/>
      <w:gridCol w:w="1136"/>
    </w:tblGrid>
    <w:tr w:rsidR="008063F2" w:rsidRPr="006571CB" w14:paraId="0AD03907" w14:textId="77777777" w:rsidTr="009E37AC">
      <w:trPr>
        <w:trHeight w:val="57"/>
        <w:jc w:val="center"/>
      </w:trPr>
      <w:tc>
        <w:tcPr>
          <w:tcW w:w="1527" w:type="dxa"/>
          <w:tcMar>
            <w:top w:w="101" w:type="dxa"/>
            <w:left w:w="0" w:type="dxa"/>
            <w:right w:w="0" w:type="dxa"/>
          </w:tcMar>
          <w:vAlign w:val="center"/>
        </w:tcPr>
        <w:p w14:paraId="7026C0A4" w14:textId="77777777" w:rsidR="008063F2" w:rsidRPr="00B86321" w:rsidRDefault="008063F2" w:rsidP="008063F2">
          <w:pPr>
            <w:rPr>
              <w:b/>
              <w:bCs/>
            </w:rPr>
          </w:pPr>
          <w:bookmarkStart w:id="4" w:name="_Hlk192776687"/>
          <w:r w:rsidRPr="00ED5DD2">
            <w:rPr>
              <w:b/>
              <w:bCs/>
              <w:noProof/>
            </w:rPr>
            <w:drawing>
              <wp:inline distT="0" distB="0" distL="0" distR="0" wp14:anchorId="191BC889" wp14:editId="59E8E771">
                <wp:extent cx="318782" cy="294260"/>
                <wp:effectExtent l="0" t="0" r="0" b="0"/>
                <wp:docPr id="365365442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0" w:type="dxa"/>
          <w:tcMar>
            <w:top w:w="101" w:type="dxa"/>
            <w:left w:w="0" w:type="dxa"/>
            <w:right w:w="0" w:type="dxa"/>
          </w:tcMar>
          <w:vAlign w:val="center"/>
        </w:tcPr>
        <w:p w14:paraId="19B959ED" w14:textId="77777777" w:rsidR="008063F2" w:rsidRPr="0099662B" w:rsidRDefault="008063F2" w:rsidP="006571CB">
          <w:pPr>
            <w:pStyle w:val="ClassificationSensitivityHandling"/>
          </w:pPr>
          <w:r w:rsidRPr="006571CB">
            <w:rPr>
              <w:highlight w:val="yellow"/>
            </w:rPr>
            <w:t>&lt;Classification / Sensitivity / Handling Marking&gt;</w:t>
          </w:r>
        </w:p>
        <w:p w14:paraId="76BBA6CC" w14:textId="40F3CA23" w:rsidR="008063F2" w:rsidRPr="00E20F76" w:rsidRDefault="008063F2" w:rsidP="009227F5">
          <w:pPr>
            <w:pStyle w:val="Footer-Copyright"/>
            <w:rPr>
              <w:rFonts w:ascii="Calibri" w:hAnsi="Calibri" w:cs="Calibri"/>
              <w:b/>
              <w:sz w:val="20"/>
              <w:szCs w:val="20"/>
            </w:rPr>
          </w:pPr>
          <w:r w:rsidRPr="0099662B">
            <w:rPr>
              <w:highlight w:val="yellow"/>
            </w:rPr>
            <w:t xml:space="preserve">©2025 The MITRE Corporation. </w:t>
          </w:r>
          <w:r w:rsidR="00DD4671" w:rsidRPr="0099662B">
            <w:rPr>
              <w:highlight w:val="yellow"/>
            </w:rPr>
            <w:t>All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rights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reserved.</w:t>
          </w:r>
          <w:r w:rsidRPr="0099662B">
            <w:rPr>
              <w:highlight w:val="yellow"/>
            </w:rPr>
            <w:br/>
            <w:t xml:space="preserve">Approved for public release. Distribution unlimited </w:t>
          </w:r>
          <w:r w:rsidR="00E81BAB" w:rsidRPr="00E81BAB">
            <w:rPr>
              <w:highlight w:val="yellow"/>
            </w:rPr>
            <w:t>25-01459-2</w:t>
          </w:r>
          <w:r w:rsidRPr="0099662B">
            <w:rPr>
              <w:highlight w:val="yellow"/>
            </w:rPr>
            <w:t>.</w:t>
          </w:r>
        </w:p>
      </w:tc>
      <w:tc>
        <w:tcPr>
          <w:tcW w:w="1581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Arial"/>
              <w:sz w:val="16"/>
              <w:szCs w:val="16"/>
            </w:rPr>
            <w:id w:val="-14695173"/>
            <w:docPartObj>
              <w:docPartGallery w:val="Page Numbers (Bottom of Page)"/>
              <w:docPartUnique/>
            </w:docPartObj>
          </w:sdtPr>
          <w:sdtEndPr/>
          <w:sdtContent>
            <w:p w14:paraId="17FAC7D0" w14:textId="77777777" w:rsidR="008063F2" w:rsidRPr="006571CB" w:rsidRDefault="008063F2" w:rsidP="008063F2">
              <w:pPr>
                <w:pStyle w:val="Body"/>
                <w:jc w:val="right"/>
                <w:rPr>
                  <w:rFonts w:cs="Arial"/>
                  <w:sz w:val="16"/>
                  <w:szCs w:val="16"/>
                </w:rPr>
              </w:pPr>
              <w:r w:rsidRPr="006571CB">
                <w:rPr>
                  <w:rFonts w:cs="Arial"/>
                  <w:sz w:val="16"/>
                  <w:szCs w:val="16"/>
                </w:rPr>
                <w:t xml:space="preserve">Page </w:t>
              </w:r>
              <w:r w:rsidRPr="006571CB">
                <w:rPr>
                  <w:rFonts w:cs="Arial"/>
                  <w:sz w:val="16"/>
                  <w:szCs w:val="16"/>
                </w:rPr>
                <w:fldChar w:fldCharType="begin"/>
              </w:r>
              <w:r w:rsidRPr="006571CB">
                <w:rPr>
                  <w:rFonts w:cs="Arial"/>
                  <w:sz w:val="16"/>
                  <w:szCs w:val="16"/>
                </w:rPr>
                <w:instrText xml:space="preserve"> PAGE   \* MERGEFORMAT </w:instrText>
              </w:r>
              <w:r w:rsidRPr="006571CB">
                <w:rPr>
                  <w:rFonts w:cs="Arial"/>
                  <w:sz w:val="16"/>
                  <w:szCs w:val="16"/>
                </w:rPr>
                <w:fldChar w:fldCharType="separate"/>
              </w:r>
              <w:r w:rsidRPr="006571CB">
                <w:rPr>
                  <w:rFonts w:cs="Arial"/>
                  <w:noProof/>
                  <w:sz w:val="16"/>
                  <w:szCs w:val="16"/>
                </w:rPr>
                <w:t>2</w:t>
              </w:r>
              <w:r w:rsidRPr="006571CB">
                <w:rPr>
                  <w:rFonts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bookmarkEnd w:id="4"/>
  </w:tbl>
  <w:p w14:paraId="71287970" w14:textId="77777777" w:rsidR="005B0E6E" w:rsidRPr="00812031" w:rsidRDefault="005B0E6E" w:rsidP="0081203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32074" w14:textId="77777777" w:rsidR="00D257FD" w:rsidRDefault="00D257FD" w:rsidP="00502EA2">
      <w:pPr>
        <w:spacing w:after="0" w:line="240" w:lineRule="auto"/>
      </w:pPr>
      <w:r>
        <w:separator/>
      </w:r>
    </w:p>
  </w:footnote>
  <w:footnote w:type="continuationSeparator" w:id="0">
    <w:p w14:paraId="75859E80" w14:textId="77777777" w:rsidR="00D257FD" w:rsidRDefault="00D257FD" w:rsidP="00502EA2">
      <w:pPr>
        <w:spacing w:after="0" w:line="240" w:lineRule="auto"/>
      </w:pPr>
      <w:r>
        <w:continuationSeparator/>
      </w:r>
    </w:p>
  </w:footnote>
  <w:footnote w:type="continuationNotice" w:id="1">
    <w:p w14:paraId="07810E7E" w14:textId="77777777" w:rsidR="00D257FD" w:rsidRDefault="00D257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7DCE" w14:textId="77777777" w:rsidR="00201723" w:rsidRDefault="00201723">
    <w:pPr>
      <w:jc w:val="right"/>
    </w:pPr>
  </w:p>
  <w:p w14:paraId="18602D97" w14:textId="77777777" w:rsidR="00484C5C" w:rsidRPr="00F74CFD" w:rsidRDefault="00484C5C" w:rsidP="00F74CFD">
    <w:pPr>
      <w:pStyle w:val="Body"/>
      <w:jc w:val="center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00A93" w14:textId="64A694B1" w:rsidR="00E175A7" w:rsidRPr="00F74CFD" w:rsidRDefault="00942E21" w:rsidP="00E175A7">
    <w:pPr>
      <w:pStyle w:val="DocumentTitle-HeaderFooter"/>
      <w:rPr>
        <w:bCs/>
        <w:sz w:val="20"/>
        <w:szCs w:val="20"/>
      </w:rPr>
    </w:pPr>
    <w:r w:rsidRPr="00942E21">
      <w:rPr>
        <w:highlight w:val="yellow"/>
      </w:rPr>
      <w:t>&lt;</w:t>
    </w:r>
    <w:r w:rsidR="00094137">
      <w:rPr>
        <w:highlight w:val="yellow"/>
      </w:rPr>
      <w:t>System Acronym</w:t>
    </w:r>
    <w:r w:rsidRPr="00942E21">
      <w:rPr>
        <w:highlight w:val="yellow"/>
      </w:rPr>
      <w:t>&gt;</w:t>
    </w:r>
    <w:r>
      <w:t xml:space="preserve"> MITRE ACT </w:t>
    </w:r>
    <w:r w:rsidR="00582987">
      <w:t>Daily Briefing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4F5"/>
    <w:multiLevelType w:val="multilevel"/>
    <w:tmpl w:val="EEA49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1C01BC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4583B"/>
    <w:multiLevelType w:val="hybridMultilevel"/>
    <w:tmpl w:val="7F28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65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7873CD"/>
    <w:multiLevelType w:val="multilevel"/>
    <w:tmpl w:val="6DE0C654"/>
    <w:lvl w:ilvl="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52"/>
        </w:tabs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296"/>
        </w:tabs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9734FFA"/>
    <w:multiLevelType w:val="multilevel"/>
    <w:tmpl w:val="9EBCF854"/>
    <w:styleLink w:val="AppendixListStyle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4B71268"/>
    <w:multiLevelType w:val="hybridMultilevel"/>
    <w:tmpl w:val="5590EBA6"/>
    <w:lvl w:ilvl="0" w:tplc="E098B2F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EA4"/>
    <w:multiLevelType w:val="multilevel"/>
    <w:tmpl w:val="0409001D"/>
    <w:styleLink w:val="CurrentList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5A634F"/>
    <w:multiLevelType w:val="multilevel"/>
    <w:tmpl w:val="B4C6A50E"/>
    <w:styleLink w:val="CurrentList1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883492E"/>
    <w:multiLevelType w:val="multilevel"/>
    <w:tmpl w:val="7AAA4FCA"/>
    <w:styleLink w:val="CurrentList9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1213E58"/>
    <w:multiLevelType w:val="multilevel"/>
    <w:tmpl w:val="A7F28FE0"/>
    <w:styleLink w:val="CurrentList1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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5CC74A0"/>
    <w:multiLevelType w:val="multilevel"/>
    <w:tmpl w:val="28326B8E"/>
    <w:lvl w:ilvl="0">
      <w:start w:val="1"/>
      <w:numFmt w:val="upperLetter"/>
      <w:pStyle w:val="AppendixHeading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D91766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5B2BE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04493C"/>
    <w:multiLevelType w:val="multilevel"/>
    <w:tmpl w:val="E8BE881C"/>
    <w:styleLink w:val="CurrentList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0" w:firstLine="108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144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2E71399"/>
    <w:multiLevelType w:val="hybridMultilevel"/>
    <w:tmpl w:val="9CD8B3FC"/>
    <w:lvl w:ilvl="0" w:tplc="4E1840F6">
      <w:start w:val="1"/>
      <w:numFmt w:val="decimal"/>
      <w:pStyle w:val="TableNumbers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57C59"/>
    <w:multiLevelType w:val="multilevel"/>
    <w:tmpl w:val="080288CC"/>
    <w:styleLink w:val="CurrentList5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6D146D88"/>
    <w:multiLevelType w:val="multilevel"/>
    <w:tmpl w:val="85B623E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740E0617"/>
    <w:multiLevelType w:val="multilevel"/>
    <w:tmpl w:val="AD8C461A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 w15:restartNumberingAfterBreak="0">
    <w:nsid w:val="742F6DAC"/>
    <w:multiLevelType w:val="multilevel"/>
    <w:tmpl w:val="4EBC02CE"/>
    <w:styleLink w:val="CurrentList1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8936638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2A2392"/>
    <w:multiLevelType w:val="multilevel"/>
    <w:tmpl w:val="080288CC"/>
    <w:styleLink w:val="CurrentList4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425924659">
    <w:abstractNumId w:val="11"/>
  </w:num>
  <w:num w:numId="2" w16cid:durableId="632249024">
    <w:abstractNumId w:val="4"/>
  </w:num>
  <w:num w:numId="3" w16cid:durableId="244340692">
    <w:abstractNumId w:val="5"/>
  </w:num>
  <w:num w:numId="4" w16cid:durableId="1669555805">
    <w:abstractNumId w:val="6"/>
  </w:num>
  <w:num w:numId="5" w16cid:durableId="998192112">
    <w:abstractNumId w:val="12"/>
  </w:num>
  <w:num w:numId="6" w16cid:durableId="1213733078">
    <w:abstractNumId w:val="3"/>
  </w:num>
  <w:num w:numId="7" w16cid:durableId="1091505894">
    <w:abstractNumId w:val="13"/>
  </w:num>
  <w:num w:numId="8" w16cid:durableId="2093161339">
    <w:abstractNumId w:val="0"/>
  </w:num>
  <w:num w:numId="9" w16cid:durableId="1568950981">
    <w:abstractNumId w:val="21"/>
  </w:num>
  <w:num w:numId="10" w16cid:durableId="948004109">
    <w:abstractNumId w:val="16"/>
  </w:num>
  <w:num w:numId="11" w16cid:durableId="1232497732">
    <w:abstractNumId w:val="17"/>
  </w:num>
  <w:num w:numId="12" w16cid:durableId="1278676202">
    <w:abstractNumId w:val="18"/>
  </w:num>
  <w:num w:numId="13" w16cid:durableId="1329946531">
    <w:abstractNumId w:val="14"/>
  </w:num>
  <w:num w:numId="14" w16cid:durableId="654575655">
    <w:abstractNumId w:val="9"/>
  </w:num>
  <w:num w:numId="15" w16cid:durableId="1751585828">
    <w:abstractNumId w:val="10"/>
  </w:num>
  <w:num w:numId="16" w16cid:durableId="442770933">
    <w:abstractNumId w:val="8"/>
  </w:num>
  <w:num w:numId="17" w16cid:durableId="543058010">
    <w:abstractNumId w:val="19"/>
  </w:num>
  <w:num w:numId="18" w16cid:durableId="366371466">
    <w:abstractNumId w:val="1"/>
  </w:num>
  <w:num w:numId="19" w16cid:durableId="21440920">
    <w:abstractNumId w:val="20"/>
  </w:num>
  <w:num w:numId="20" w16cid:durableId="780803054">
    <w:abstractNumId w:val="7"/>
  </w:num>
  <w:num w:numId="21" w16cid:durableId="210265758">
    <w:abstractNumId w:val="2"/>
  </w:num>
  <w:num w:numId="22" w16cid:durableId="2110348527">
    <w:abstractNumId w:val="15"/>
  </w:num>
  <w:num w:numId="23" w16cid:durableId="556665433">
    <w:abstractNumId w:val="15"/>
    <w:lvlOverride w:ilvl="0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e Lee">
    <w15:presenceInfo w15:providerId="AD" w15:userId="S::NLEE@MITRE.ORG::6037a06b-6160-471c-87e2-d7eace4d3d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B"/>
    <w:rsid w:val="0001520C"/>
    <w:rsid w:val="00023E65"/>
    <w:rsid w:val="00024DCE"/>
    <w:rsid w:val="00040ED4"/>
    <w:rsid w:val="00045B41"/>
    <w:rsid w:val="00046050"/>
    <w:rsid w:val="00050023"/>
    <w:rsid w:val="00056646"/>
    <w:rsid w:val="000611FE"/>
    <w:rsid w:val="000660E0"/>
    <w:rsid w:val="0006675E"/>
    <w:rsid w:val="00071376"/>
    <w:rsid w:val="00083071"/>
    <w:rsid w:val="00094137"/>
    <w:rsid w:val="000A1FA8"/>
    <w:rsid w:val="000A2876"/>
    <w:rsid w:val="000B0FF1"/>
    <w:rsid w:val="000B567C"/>
    <w:rsid w:val="000B72A9"/>
    <w:rsid w:val="000C22C2"/>
    <w:rsid w:val="000D2BD9"/>
    <w:rsid w:val="000E568F"/>
    <w:rsid w:val="000F4998"/>
    <w:rsid w:val="000F4CB4"/>
    <w:rsid w:val="0010301D"/>
    <w:rsid w:val="00114622"/>
    <w:rsid w:val="0011506F"/>
    <w:rsid w:val="00120C0D"/>
    <w:rsid w:val="001243B6"/>
    <w:rsid w:val="00127777"/>
    <w:rsid w:val="001301D5"/>
    <w:rsid w:val="001335F6"/>
    <w:rsid w:val="00134996"/>
    <w:rsid w:val="00136E20"/>
    <w:rsid w:val="001402A5"/>
    <w:rsid w:val="00141F06"/>
    <w:rsid w:val="001506E0"/>
    <w:rsid w:val="00153532"/>
    <w:rsid w:val="001566FD"/>
    <w:rsid w:val="00173368"/>
    <w:rsid w:val="00192DDA"/>
    <w:rsid w:val="00193901"/>
    <w:rsid w:val="001A2BBD"/>
    <w:rsid w:val="001A33C5"/>
    <w:rsid w:val="001D1EE0"/>
    <w:rsid w:val="001D4BF4"/>
    <w:rsid w:val="001F0B96"/>
    <w:rsid w:val="001F1EE1"/>
    <w:rsid w:val="001F2C45"/>
    <w:rsid w:val="001F3BC7"/>
    <w:rsid w:val="00201723"/>
    <w:rsid w:val="00203E2C"/>
    <w:rsid w:val="00205411"/>
    <w:rsid w:val="0020655A"/>
    <w:rsid w:val="002109B0"/>
    <w:rsid w:val="0022401D"/>
    <w:rsid w:val="0023080C"/>
    <w:rsid w:val="002335DE"/>
    <w:rsid w:val="00240B87"/>
    <w:rsid w:val="00244032"/>
    <w:rsid w:val="002519F9"/>
    <w:rsid w:val="002541DC"/>
    <w:rsid w:val="002624B9"/>
    <w:rsid w:val="00264B87"/>
    <w:rsid w:val="00276253"/>
    <w:rsid w:val="00277935"/>
    <w:rsid w:val="002933BF"/>
    <w:rsid w:val="002A1AE6"/>
    <w:rsid w:val="002A7893"/>
    <w:rsid w:val="002B224E"/>
    <w:rsid w:val="002C65E5"/>
    <w:rsid w:val="002D6E60"/>
    <w:rsid w:val="002E60ED"/>
    <w:rsid w:val="002F0543"/>
    <w:rsid w:val="002F4CA4"/>
    <w:rsid w:val="002F5D7B"/>
    <w:rsid w:val="0030049F"/>
    <w:rsid w:val="00300759"/>
    <w:rsid w:val="00301AEB"/>
    <w:rsid w:val="00301ED8"/>
    <w:rsid w:val="00303F6F"/>
    <w:rsid w:val="0032319C"/>
    <w:rsid w:val="00323E12"/>
    <w:rsid w:val="00325401"/>
    <w:rsid w:val="003336A3"/>
    <w:rsid w:val="00333FEA"/>
    <w:rsid w:val="0034292F"/>
    <w:rsid w:val="00343F80"/>
    <w:rsid w:val="00345D3A"/>
    <w:rsid w:val="0034648F"/>
    <w:rsid w:val="0034747F"/>
    <w:rsid w:val="0037085B"/>
    <w:rsid w:val="00371682"/>
    <w:rsid w:val="003740C8"/>
    <w:rsid w:val="00376A77"/>
    <w:rsid w:val="003808A8"/>
    <w:rsid w:val="00393785"/>
    <w:rsid w:val="00396F37"/>
    <w:rsid w:val="003A19FC"/>
    <w:rsid w:val="003A26DF"/>
    <w:rsid w:val="003A4379"/>
    <w:rsid w:val="003B24FA"/>
    <w:rsid w:val="003B2CEF"/>
    <w:rsid w:val="003B511B"/>
    <w:rsid w:val="003D1001"/>
    <w:rsid w:val="003D2F51"/>
    <w:rsid w:val="003D3924"/>
    <w:rsid w:val="003E1E99"/>
    <w:rsid w:val="003E537C"/>
    <w:rsid w:val="003E53FE"/>
    <w:rsid w:val="003F4407"/>
    <w:rsid w:val="003F4BA3"/>
    <w:rsid w:val="0041034F"/>
    <w:rsid w:val="004105E4"/>
    <w:rsid w:val="00410F1E"/>
    <w:rsid w:val="00415218"/>
    <w:rsid w:val="00420DC6"/>
    <w:rsid w:val="00424724"/>
    <w:rsid w:val="0042546F"/>
    <w:rsid w:val="00437747"/>
    <w:rsid w:val="00446145"/>
    <w:rsid w:val="00454E8F"/>
    <w:rsid w:val="0046247C"/>
    <w:rsid w:val="00472C0E"/>
    <w:rsid w:val="00484C5C"/>
    <w:rsid w:val="004A5D29"/>
    <w:rsid w:val="004A7348"/>
    <w:rsid w:val="004A777A"/>
    <w:rsid w:val="004B11C2"/>
    <w:rsid w:val="004B41BF"/>
    <w:rsid w:val="004B5D64"/>
    <w:rsid w:val="004B6978"/>
    <w:rsid w:val="004C3AB4"/>
    <w:rsid w:val="004C72C6"/>
    <w:rsid w:val="004F08B4"/>
    <w:rsid w:val="004F57BA"/>
    <w:rsid w:val="005010F8"/>
    <w:rsid w:val="00502EA2"/>
    <w:rsid w:val="00507421"/>
    <w:rsid w:val="00510247"/>
    <w:rsid w:val="005201FD"/>
    <w:rsid w:val="005301BA"/>
    <w:rsid w:val="005365BB"/>
    <w:rsid w:val="00546204"/>
    <w:rsid w:val="0055382B"/>
    <w:rsid w:val="00553C5D"/>
    <w:rsid w:val="00554472"/>
    <w:rsid w:val="00556A6D"/>
    <w:rsid w:val="0056069C"/>
    <w:rsid w:val="00561915"/>
    <w:rsid w:val="00564921"/>
    <w:rsid w:val="005773A4"/>
    <w:rsid w:val="005800E0"/>
    <w:rsid w:val="00582987"/>
    <w:rsid w:val="00594825"/>
    <w:rsid w:val="005A17B6"/>
    <w:rsid w:val="005A26CF"/>
    <w:rsid w:val="005A51F0"/>
    <w:rsid w:val="005B0E6E"/>
    <w:rsid w:val="005B1F8F"/>
    <w:rsid w:val="005B7834"/>
    <w:rsid w:val="005C2E13"/>
    <w:rsid w:val="005C36B0"/>
    <w:rsid w:val="005D1EA0"/>
    <w:rsid w:val="005E340D"/>
    <w:rsid w:val="005E4D59"/>
    <w:rsid w:val="005F060F"/>
    <w:rsid w:val="00604D84"/>
    <w:rsid w:val="0061080A"/>
    <w:rsid w:val="00613A45"/>
    <w:rsid w:val="006232D1"/>
    <w:rsid w:val="00637839"/>
    <w:rsid w:val="00640516"/>
    <w:rsid w:val="0064306C"/>
    <w:rsid w:val="006527B2"/>
    <w:rsid w:val="006547A4"/>
    <w:rsid w:val="006571CB"/>
    <w:rsid w:val="00657452"/>
    <w:rsid w:val="0066197B"/>
    <w:rsid w:val="00662AC6"/>
    <w:rsid w:val="00673E36"/>
    <w:rsid w:val="006808F6"/>
    <w:rsid w:val="006827E7"/>
    <w:rsid w:val="00682E6C"/>
    <w:rsid w:val="006861F2"/>
    <w:rsid w:val="00687DE7"/>
    <w:rsid w:val="0069475E"/>
    <w:rsid w:val="006A4247"/>
    <w:rsid w:val="006A7545"/>
    <w:rsid w:val="006B4AC3"/>
    <w:rsid w:val="006B62AE"/>
    <w:rsid w:val="006D0AFD"/>
    <w:rsid w:val="006E6691"/>
    <w:rsid w:val="006F3690"/>
    <w:rsid w:val="006F3840"/>
    <w:rsid w:val="006F3861"/>
    <w:rsid w:val="006F408B"/>
    <w:rsid w:val="006F457B"/>
    <w:rsid w:val="006F6E7B"/>
    <w:rsid w:val="00701D4D"/>
    <w:rsid w:val="00704607"/>
    <w:rsid w:val="0070653D"/>
    <w:rsid w:val="007147E8"/>
    <w:rsid w:val="0073207F"/>
    <w:rsid w:val="007324CC"/>
    <w:rsid w:val="007420DA"/>
    <w:rsid w:val="00746CD2"/>
    <w:rsid w:val="00751CBE"/>
    <w:rsid w:val="0075281E"/>
    <w:rsid w:val="00753378"/>
    <w:rsid w:val="00756656"/>
    <w:rsid w:val="0076038E"/>
    <w:rsid w:val="0076300C"/>
    <w:rsid w:val="00765180"/>
    <w:rsid w:val="007831CF"/>
    <w:rsid w:val="00786C5E"/>
    <w:rsid w:val="007870C7"/>
    <w:rsid w:val="00791C2B"/>
    <w:rsid w:val="0079248D"/>
    <w:rsid w:val="00794BE5"/>
    <w:rsid w:val="00797698"/>
    <w:rsid w:val="007976C9"/>
    <w:rsid w:val="007A37DD"/>
    <w:rsid w:val="007A739F"/>
    <w:rsid w:val="007B3443"/>
    <w:rsid w:val="007B7BF3"/>
    <w:rsid w:val="007C0C7C"/>
    <w:rsid w:val="007C7989"/>
    <w:rsid w:val="007D22D9"/>
    <w:rsid w:val="007D2564"/>
    <w:rsid w:val="0080267B"/>
    <w:rsid w:val="00802A47"/>
    <w:rsid w:val="00805D6C"/>
    <w:rsid w:val="008063F2"/>
    <w:rsid w:val="00807926"/>
    <w:rsid w:val="00810CFE"/>
    <w:rsid w:val="00812031"/>
    <w:rsid w:val="00820682"/>
    <w:rsid w:val="008247FA"/>
    <w:rsid w:val="00831490"/>
    <w:rsid w:val="00852939"/>
    <w:rsid w:val="00852A70"/>
    <w:rsid w:val="0085530F"/>
    <w:rsid w:val="008641C6"/>
    <w:rsid w:val="0087565C"/>
    <w:rsid w:val="0088521C"/>
    <w:rsid w:val="00892F36"/>
    <w:rsid w:val="008967C6"/>
    <w:rsid w:val="00897227"/>
    <w:rsid w:val="008A3F12"/>
    <w:rsid w:val="008A4437"/>
    <w:rsid w:val="008A449B"/>
    <w:rsid w:val="008A4978"/>
    <w:rsid w:val="008A53A6"/>
    <w:rsid w:val="008C1910"/>
    <w:rsid w:val="008C4D81"/>
    <w:rsid w:val="008D0EA0"/>
    <w:rsid w:val="008D2F92"/>
    <w:rsid w:val="008D55B8"/>
    <w:rsid w:val="008E19BB"/>
    <w:rsid w:val="008E33F7"/>
    <w:rsid w:val="008F195B"/>
    <w:rsid w:val="008F671C"/>
    <w:rsid w:val="00902A37"/>
    <w:rsid w:val="0091083C"/>
    <w:rsid w:val="009176D3"/>
    <w:rsid w:val="00920B0A"/>
    <w:rsid w:val="009227F5"/>
    <w:rsid w:val="00924E45"/>
    <w:rsid w:val="00925EBC"/>
    <w:rsid w:val="00931D01"/>
    <w:rsid w:val="00942E21"/>
    <w:rsid w:val="00951195"/>
    <w:rsid w:val="00952F58"/>
    <w:rsid w:val="00953F94"/>
    <w:rsid w:val="00961757"/>
    <w:rsid w:val="00965064"/>
    <w:rsid w:val="00970647"/>
    <w:rsid w:val="00972FF2"/>
    <w:rsid w:val="00990D05"/>
    <w:rsid w:val="00994496"/>
    <w:rsid w:val="0099662B"/>
    <w:rsid w:val="00996DE4"/>
    <w:rsid w:val="009A5417"/>
    <w:rsid w:val="009A7F23"/>
    <w:rsid w:val="009B7C2A"/>
    <w:rsid w:val="009C7A27"/>
    <w:rsid w:val="009D076F"/>
    <w:rsid w:val="009D208E"/>
    <w:rsid w:val="009D3487"/>
    <w:rsid w:val="009E37AC"/>
    <w:rsid w:val="009E49BA"/>
    <w:rsid w:val="009F1B2E"/>
    <w:rsid w:val="009F57BA"/>
    <w:rsid w:val="009F754F"/>
    <w:rsid w:val="00A02C67"/>
    <w:rsid w:val="00A12FE7"/>
    <w:rsid w:val="00A15803"/>
    <w:rsid w:val="00A21158"/>
    <w:rsid w:val="00A27D95"/>
    <w:rsid w:val="00A31934"/>
    <w:rsid w:val="00A349A9"/>
    <w:rsid w:val="00A36B9E"/>
    <w:rsid w:val="00A36BE8"/>
    <w:rsid w:val="00A43053"/>
    <w:rsid w:val="00A46F73"/>
    <w:rsid w:val="00A522E0"/>
    <w:rsid w:val="00A53918"/>
    <w:rsid w:val="00A57907"/>
    <w:rsid w:val="00A650B7"/>
    <w:rsid w:val="00A67290"/>
    <w:rsid w:val="00A73B3A"/>
    <w:rsid w:val="00A73BCB"/>
    <w:rsid w:val="00A86EF2"/>
    <w:rsid w:val="00A93936"/>
    <w:rsid w:val="00AA30C5"/>
    <w:rsid w:val="00AB35D7"/>
    <w:rsid w:val="00AB6948"/>
    <w:rsid w:val="00AD4487"/>
    <w:rsid w:val="00AD6C11"/>
    <w:rsid w:val="00AE693C"/>
    <w:rsid w:val="00AF2CFE"/>
    <w:rsid w:val="00AF4D44"/>
    <w:rsid w:val="00B00E1D"/>
    <w:rsid w:val="00B05C1D"/>
    <w:rsid w:val="00B07D5C"/>
    <w:rsid w:val="00B1322A"/>
    <w:rsid w:val="00B207C0"/>
    <w:rsid w:val="00B23D88"/>
    <w:rsid w:val="00B30A79"/>
    <w:rsid w:val="00B35BF6"/>
    <w:rsid w:val="00B3659D"/>
    <w:rsid w:val="00B51F2A"/>
    <w:rsid w:val="00B55075"/>
    <w:rsid w:val="00B56D6D"/>
    <w:rsid w:val="00B623F1"/>
    <w:rsid w:val="00B63A3E"/>
    <w:rsid w:val="00B647AE"/>
    <w:rsid w:val="00B66F86"/>
    <w:rsid w:val="00B67678"/>
    <w:rsid w:val="00B74117"/>
    <w:rsid w:val="00B76BD4"/>
    <w:rsid w:val="00B80239"/>
    <w:rsid w:val="00B8562B"/>
    <w:rsid w:val="00B85BCC"/>
    <w:rsid w:val="00BB4190"/>
    <w:rsid w:val="00BB692F"/>
    <w:rsid w:val="00BD47A1"/>
    <w:rsid w:val="00BF1C2B"/>
    <w:rsid w:val="00C04294"/>
    <w:rsid w:val="00C1193E"/>
    <w:rsid w:val="00C11C34"/>
    <w:rsid w:val="00C143D6"/>
    <w:rsid w:val="00C24DC9"/>
    <w:rsid w:val="00C33888"/>
    <w:rsid w:val="00C36931"/>
    <w:rsid w:val="00C50EB1"/>
    <w:rsid w:val="00C60B8B"/>
    <w:rsid w:val="00C62776"/>
    <w:rsid w:val="00C647E2"/>
    <w:rsid w:val="00C8530C"/>
    <w:rsid w:val="00C92322"/>
    <w:rsid w:val="00C956D5"/>
    <w:rsid w:val="00C95F00"/>
    <w:rsid w:val="00C96EE6"/>
    <w:rsid w:val="00CC1E15"/>
    <w:rsid w:val="00CD3A51"/>
    <w:rsid w:val="00CD3AA2"/>
    <w:rsid w:val="00CD3D24"/>
    <w:rsid w:val="00CD6DE5"/>
    <w:rsid w:val="00CD7305"/>
    <w:rsid w:val="00CE13D0"/>
    <w:rsid w:val="00CE3EE2"/>
    <w:rsid w:val="00CE5BF3"/>
    <w:rsid w:val="00CE7F3C"/>
    <w:rsid w:val="00CF4695"/>
    <w:rsid w:val="00CF6EB7"/>
    <w:rsid w:val="00D04C08"/>
    <w:rsid w:val="00D24D95"/>
    <w:rsid w:val="00D257FD"/>
    <w:rsid w:val="00D26162"/>
    <w:rsid w:val="00D30FCA"/>
    <w:rsid w:val="00D43429"/>
    <w:rsid w:val="00D43ABA"/>
    <w:rsid w:val="00D46565"/>
    <w:rsid w:val="00D52667"/>
    <w:rsid w:val="00D6589D"/>
    <w:rsid w:val="00D67500"/>
    <w:rsid w:val="00D823F1"/>
    <w:rsid w:val="00D86D6D"/>
    <w:rsid w:val="00D87B0A"/>
    <w:rsid w:val="00D91CD9"/>
    <w:rsid w:val="00D93FF3"/>
    <w:rsid w:val="00D96064"/>
    <w:rsid w:val="00DA24BF"/>
    <w:rsid w:val="00DB5C4A"/>
    <w:rsid w:val="00DC0031"/>
    <w:rsid w:val="00DC6972"/>
    <w:rsid w:val="00DD3C8A"/>
    <w:rsid w:val="00DD4671"/>
    <w:rsid w:val="00DE455C"/>
    <w:rsid w:val="00DE53F0"/>
    <w:rsid w:val="00E001FF"/>
    <w:rsid w:val="00E01A4C"/>
    <w:rsid w:val="00E02601"/>
    <w:rsid w:val="00E07E0D"/>
    <w:rsid w:val="00E1410C"/>
    <w:rsid w:val="00E155FC"/>
    <w:rsid w:val="00E175A5"/>
    <w:rsid w:val="00E175A7"/>
    <w:rsid w:val="00E2293D"/>
    <w:rsid w:val="00E32A3B"/>
    <w:rsid w:val="00E37A34"/>
    <w:rsid w:val="00E440F0"/>
    <w:rsid w:val="00E54306"/>
    <w:rsid w:val="00E5794E"/>
    <w:rsid w:val="00E57B74"/>
    <w:rsid w:val="00E62F89"/>
    <w:rsid w:val="00E74246"/>
    <w:rsid w:val="00E75B85"/>
    <w:rsid w:val="00E77C11"/>
    <w:rsid w:val="00E81BAB"/>
    <w:rsid w:val="00E84D3E"/>
    <w:rsid w:val="00E90AC8"/>
    <w:rsid w:val="00E90FAF"/>
    <w:rsid w:val="00E91161"/>
    <w:rsid w:val="00E91427"/>
    <w:rsid w:val="00EA2ED0"/>
    <w:rsid w:val="00EA3834"/>
    <w:rsid w:val="00EB51FE"/>
    <w:rsid w:val="00EB5F6E"/>
    <w:rsid w:val="00EC1D71"/>
    <w:rsid w:val="00EC3105"/>
    <w:rsid w:val="00EC490E"/>
    <w:rsid w:val="00ED76D8"/>
    <w:rsid w:val="00EE13FB"/>
    <w:rsid w:val="00EE52F9"/>
    <w:rsid w:val="00EE5525"/>
    <w:rsid w:val="00EF2C90"/>
    <w:rsid w:val="00F06B04"/>
    <w:rsid w:val="00F1051A"/>
    <w:rsid w:val="00F1783D"/>
    <w:rsid w:val="00F278C0"/>
    <w:rsid w:val="00F51494"/>
    <w:rsid w:val="00F539FF"/>
    <w:rsid w:val="00F63923"/>
    <w:rsid w:val="00F63E5A"/>
    <w:rsid w:val="00F64FDD"/>
    <w:rsid w:val="00F70486"/>
    <w:rsid w:val="00F70B94"/>
    <w:rsid w:val="00F74CFD"/>
    <w:rsid w:val="00F757E8"/>
    <w:rsid w:val="00F853A8"/>
    <w:rsid w:val="00F8783A"/>
    <w:rsid w:val="00F90100"/>
    <w:rsid w:val="00F97F99"/>
    <w:rsid w:val="00FA0C3B"/>
    <w:rsid w:val="00FA1CCF"/>
    <w:rsid w:val="00FA47CF"/>
    <w:rsid w:val="00FB021C"/>
    <w:rsid w:val="00FB24C8"/>
    <w:rsid w:val="00FB4516"/>
    <w:rsid w:val="00FB6B88"/>
    <w:rsid w:val="00FC1CD2"/>
    <w:rsid w:val="00FD3383"/>
    <w:rsid w:val="00FD4CF9"/>
    <w:rsid w:val="00FE39FC"/>
    <w:rsid w:val="00FE7570"/>
    <w:rsid w:val="00FF04F3"/>
    <w:rsid w:val="00FF2098"/>
    <w:rsid w:val="00FF4C0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A0D2"/>
  <w15:chartTrackingRefBased/>
  <w15:docId w15:val="{758A1403-711B-E144-9DCB-C1BC002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27F5"/>
    <w:rPr>
      <w:rFonts w:ascii="Aptos" w:hAnsi="Aptos"/>
    </w:rPr>
  </w:style>
  <w:style w:type="paragraph" w:styleId="Heading1">
    <w:name w:val="heading 1"/>
    <w:basedOn w:val="Normal"/>
    <w:next w:val="Normal"/>
    <w:link w:val="Heading1Char"/>
    <w:qFormat/>
    <w:rsid w:val="0080267B"/>
    <w:pPr>
      <w:keepNext/>
      <w:numPr>
        <w:numId w:val="8"/>
      </w:numPr>
      <w:spacing w:before="360" w:after="120" w:line="240" w:lineRule="auto"/>
      <w:ind w:left="360"/>
      <w:outlineLvl w:val="0"/>
    </w:pPr>
    <w:rPr>
      <w:rFonts w:eastAsia="Times New Roman" w:cs="Arial"/>
      <w:b/>
      <w:bCs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756656"/>
    <w:pPr>
      <w:numPr>
        <w:ilvl w:val="1"/>
      </w:numPr>
      <w:spacing w:before="240"/>
      <w:outlineLvl w:val="1"/>
    </w:pPr>
    <w:rPr>
      <w:bC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6F6E7B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9227F5"/>
    <w:pPr>
      <w:numPr>
        <w:ilvl w:val="3"/>
      </w:numPr>
      <w:spacing w:before="120"/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9227F5"/>
    <w:pPr>
      <w:keepLines/>
      <w:numPr>
        <w:ilvl w:val="4"/>
      </w:numPr>
      <w:spacing w:before="4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43429"/>
    <w:pPr>
      <w:numPr>
        <w:ilvl w:val="5"/>
      </w:numPr>
      <w:outlineLvl w:val="5"/>
    </w:pPr>
    <w:rPr>
      <w:rFonts w:cstheme="majorBidi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rsid w:val="00120C0D"/>
    <w:pPr>
      <w:numPr>
        <w:ilvl w:val="6"/>
      </w:numPr>
      <w:outlineLvl w:val="6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67B"/>
    <w:rPr>
      <w:rFonts w:ascii="Aptos" w:eastAsia="Times New Roman" w:hAnsi="Aptos" w:cs="Arial"/>
      <w:b/>
      <w:bCs/>
      <w:kern w:val="28"/>
      <w:sz w:val="36"/>
      <w:szCs w:val="32"/>
    </w:rPr>
  </w:style>
  <w:style w:type="paragraph" w:customStyle="1" w:styleId="AppendixHeading1">
    <w:name w:val="Appendix Heading 1"/>
    <w:basedOn w:val="Heading1"/>
    <w:next w:val="Normal"/>
    <w:uiPriority w:val="99"/>
    <w:rsid w:val="009227F5"/>
    <w:pPr>
      <w:numPr>
        <w:numId w:val="1"/>
      </w:numPr>
    </w:pPr>
    <w:rPr>
      <w:rFonts w:cs="Times New Roman"/>
      <w:szCs w:val="24"/>
    </w:rPr>
  </w:style>
  <w:style w:type="paragraph" w:customStyle="1" w:styleId="AppendixHeading2">
    <w:name w:val="Appendix Heading 2"/>
    <w:basedOn w:val="AppendixHeading1"/>
    <w:rsid w:val="009227F5"/>
    <w:pPr>
      <w:numPr>
        <w:ilvl w:val="1"/>
      </w:numPr>
      <w:outlineLvl w:val="1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27F5"/>
    <w:rPr>
      <w:rFonts w:ascii="Aptos" w:eastAsiaTheme="majorEastAsia" w:hAnsi="Aptos" w:cs="Times New Roman (Headings CS)"/>
      <w:b/>
      <w:bCs/>
      <w:kern w:val="28"/>
      <w:sz w:val="24"/>
      <w:szCs w:val="24"/>
    </w:rPr>
  </w:style>
  <w:style w:type="paragraph" w:customStyle="1" w:styleId="FrontMatterHeader">
    <w:name w:val="Front Matter Header"/>
    <w:next w:val="Normal"/>
    <w:uiPriority w:val="2"/>
    <w:rsid w:val="009227F5"/>
    <w:pPr>
      <w:keepNext/>
      <w:tabs>
        <w:tab w:val="left" w:pos="432"/>
      </w:tabs>
      <w:spacing w:after="360" w:line="240" w:lineRule="auto"/>
      <w:jc w:val="center"/>
    </w:pPr>
    <w:rPr>
      <w:rFonts w:ascii="Aptos" w:eastAsia="Times New Roman" w:hAnsi="Aptos" w:cs="Times New Roman"/>
      <w:b/>
      <w:sz w:val="36"/>
      <w:szCs w:val="24"/>
    </w:rPr>
  </w:style>
  <w:style w:type="paragraph" w:customStyle="1" w:styleId="GuidancetoAuthor">
    <w:name w:val="Guidance to Author"/>
    <w:basedOn w:val="Normal"/>
    <w:uiPriority w:val="4"/>
    <w:qFormat/>
    <w:rsid w:val="007D22D9"/>
    <w:pPr>
      <w:shd w:val="clear" w:color="5B9BD5" w:themeColor="accent5" w:fill="FFC000"/>
      <w:spacing w:before="240" w:after="240" w:line="240" w:lineRule="auto"/>
    </w:pPr>
    <w:rPr>
      <w:rFonts w:ascii="Courier New" w:eastAsia="Times New Roman" w:hAnsi="Courier New" w:cs="Times New Roman"/>
      <w:color w:val="000000" w:themeColor="text1"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756656"/>
    <w:rPr>
      <w:rFonts w:ascii="Arial Narrow" w:eastAsia="Times New Roman" w:hAnsi="Arial Narrow" w:cs="Arial"/>
      <w:b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0655A"/>
    <w:rPr>
      <w:rFonts w:ascii="Arial Narrow" w:eastAsia="Times New Roman" w:hAnsi="Arial Narrow" w:cs="Arial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27F5"/>
    <w:rPr>
      <w:rFonts w:ascii="Aptos" w:eastAsia="Times New Roman" w:hAnsi="Aptos" w:cs="Arial"/>
      <w:b/>
      <w:bCs/>
      <w:kern w:val="28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9227F5"/>
    <w:pPr>
      <w:spacing w:before="120" w:after="120" w:line="240" w:lineRule="auto"/>
      <w:ind w:left="480" w:hanging="480"/>
    </w:pPr>
    <w:rPr>
      <w:rFonts w:eastAsia="Times New Roman" w:cs="Times New Roman"/>
      <w:sz w:val="24"/>
      <w:szCs w:val="20"/>
    </w:rPr>
  </w:style>
  <w:style w:type="paragraph" w:customStyle="1" w:styleId="TableCaption">
    <w:name w:val="Table Caption"/>
    <w:uiPriority w:val="6"/>
    <w:qFormat/>
    <w:rsid w:val="009227F5"/>
    <w:pPr>
      <w:keepNext/>
      <w:keepLines/>
      <w:spacing w:before="300" w:after="100" w:line="240" w:lineRule="auto"/>
      <w:jc w:val="center"/>
    </w:pPr>
    <w:rPr>
      <w:rFonts w:ascii="Aptos" w:eastAsia="Times New Roman" w:hAnsi="Aptos" w:cs="Times New Roman"/>
      <w:b/>
      <w:sz w:val="20"/>
      <w:szCs w:val="24"/>
    </w:rPr>
  </w:style>
  <w:style w:type="paragraph" w:styleId="TOC1">
    <w:name w:val="toc 1"/>
    <w:next w:val="Normal"/>
    <w:autoRedefine/>
    <w:uiPriority w:val="39"/>
    <w:qFormat/>
    <w:rsid w:val="009227F5"/>
    <w:pPr>
      <w:spacing w:before="120" w:after="120"/>
    </w:pPr>
    <w:rPr>
      <w:rFonts w:ascii="Aptos" w:hAnsi="Aptos" w:cstheme="minorHAnsi"/>
      <w:b/>
      <w:bCs/>
      <w:caps/>
      <w:sz w:val="20"/>
      <w:szCs w:val="20"/>
    </w:rPr>
  </w:style>
  <w:style w:type="paragraph" w:styleId="TOC2">
    <w:name w:val="toc 2"/>
    <w:next w:val="Normal"/>
    <w:autoRedefine/>
    <w:uiPriority w:val="39"/>
    <w:qFormat/>
    <w:rsid w:val="009227F5"/>
    <w:pPr>
      <w:spacing w:after="0"/>
      <w:ind w:left="220"/>
    </w:pPr>
    <w:rPr>
      <w:rFonts w:ascii="Aptos" w:hAnsi="Aptos" w:cstheme="minorHAnsi"/>
      <w:smallCaps/>
      <w:sz w:val="20"/>
      <w:szCs w:val="20"/>
    </w:rPr>
  </w:style>
  <w:style w:type="paragraph" w:styleId="TOC3">
    <w:name w:val="toc 3"/>
    <w:next w:val="Normal"/>
    <w:autoRedefine/>
    <w:uiPriority w:val="39"/>
    <w:qFormat/>
    <w:rsid w:val="009227F5"/>
    <w:pPr>
      <w:spacing w:after="0"/>
      <w:ind w:left="440"/>
    </w:pPr>
    <w:rPr>
      <w:rFonts w:ascii="Aptos" w:hAnsi="Aptos" w:cstheme="minorHAnsi"/>
      <w:i/>
      <w:iCs/>
      <w:sz w:val="20"/>
      <w:szCs w:val="20"/>
    </w:rPr>
  </w:style>
  <w:style w:type="numbering" w:customStyle="1" w:styleId="CurrentList4">
    <w:name w:val="Current List4"/>
    <w:uiPriority w:val="99"/>
    <w:rsid w:val="006A4247"/>
    <w:pPr>
      <w:numPr>
        <w:numId w:val="9"/>
      </w:numPr>
    </w:pPr>
  </w:style>
  <w:style w:type="numbering" w:customStyle="1" w:styleId="CurrentList5">
    <w:name w:val="Current List5"/>
    <w:uiPriority w:val="99"/>
    <w:rsid w:val="006A4247"/>
    <w:pPr>
      <w:numPr>
        <w:numId w:val="10"/>
      </w:numPr>
    </w:pPr>
  </w:style>
  <w:style w:type="numbering" w:customStyle="1" w:styleId="CurrentList6">
    <w:name w:val="Current List6"/>
    <w:uiPriority w:val="99"/>
    <w:rsid w:val="00F1051A"/>
    <w:pPr>
      <w:numPr>
        <w:numId w:val="11"/>
      </w:numPr>
    </w:pPr>
  </w:style>
  <w:style w:type="paragraph" w:customStyle="1" w:styleId="TitlePageSidebarText">
    <w:name w:val="Title Page Sidebar Text"/>
    <w:basedOn w:val="Normal"/>
    <w:rsid w:val="003E1E99"/>
    <w:rPr>
      <w:rFonts w:cs="Arial"/>
      <w:color w:val="FFFFFF" w:themeColor="background1"/>
      <w:sz w:val="16"/>
      <w:szCs w:val="36"/>
    </w:rPr>
  </w:style>
  <w:style w:type="paragraph" w:customStyle="1" w:styleId="OrgProgramNames-TitlePage">
    <w:name w:val="Org &amp; Program Names - Title Page"/>
    <w:basedOn w:val="DocumentTitle-TitlePage"/>
    <w:rsid w:val="000E568F"/>
    <w:rPr>
      <w:b w:val="0"/>
      <w:bCs w:val="0"/>
    </w:rPr>
  </w:style>
  <w:style w:type="paragraph" w:styleId="ListParagraph">
    <w:name w:val="List Paragraph"/>
    <w:basedOn w:val="Normal"/>
    <w:uiPriority w:val="34"/>
    <w:rsid w:val="004B41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DE455C"/>
    <w:pPr>
      <w:spacing w:before="200" w:after="200" w:line="240" w:lineRule="auto"/>
      <w:jc w:val="center"/>
    </w:pPr>
    <w:rPr>
      <w:b/>
      <w:iCs/>
      <w:szCs w:val="18"/>
    </w:rPr>
  </w:style>
  <w:style w:type="paragraph" w:customStyle="1" w:styleId="FigureCaption">
    <w:name w:val="Figure Caption"/>
    <w:basedOn w:val="Caption"/>
    <w:uiPriority w:val="7"/>
    <w:qFormat/>
    <w:rsid w:val="009227F5"/>
    <w:rPr>
      <w:sz w:val="20"/>
    </w:rPr>
  </w:style>
  <w:style w:type="paragraph" w:customStyle="1" w:styleId="Body">
    <w:name w:val="Body"/>
    <w:basedOn w:val="Normal"/>
    <w:uiPriority w:val="2"/>
    <w:qFormat/>
    <w:rsid w:val="007C7989"/>
    <w:pPr>
      <w:spacing w:before="160" w:line="240" w:lineRule="auto"/>
    </w:pPr>
  </w:style>
  <w:style w:type="paragraph" w:customStyle="1" w:styleId="DocumentTitle-TitlePage">
    <w:name w:val="Document Title - Title Page"/>
    <w:basedOn w:val="Normal"/>
    <w:rsid w:val="00371682"/>
    <w:pPr>
      <w:spacing w:before="360" w:after="360"/>
      <w:jc w:val="center"/>
    </w:pPr>
    <w:rPr>
      <w:b/>
      <w:bCs/>
      <w:sz w:val="40"/>
      <w:szCs w:val="48"/>
    </w:rPr>
  </w:style>
  <w:style w:type="paragraph" w:styleId="CommentText">
    <w:name w:val="annotation text"/>
    <w:basedOn w:val="Normal"/>
    <w:link w:val="CommentTextChar"/>
    <w:unhideWhenUsed/>
    <w:rsid w:val="00C5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0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B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"/>
    <w:link w:val="TableTextChar"/>
    <w:rsid w:val="009C7A27"/>
    <w:pPr>
      <w:tabs>
        <w:tab w:val="left" w:pos="360"/>
        <w:tab w:val="left" w:pos="720"/>
        <w:tab w:val="left" w:pos="1080"/>
      </w:tabs>
      <w:spacing w:before="40" w:after="40"/>
    </w:pPr>
    <w:rPr>
      <w:rFonts w:eastAsia="SimSun" w:cs="Times New Roma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9C7A27"/>
    <w:rPr>
      <w:rFonts w:eastAsia="SimSun" w:cs="Times New Roman"/>
      <w:sz w:val="18"/>
      <w:szCs w:val="24"/>
      <w:lang w:eastAsia="zh-CN"/>
    </w:rPr>
  </w:style>
  <w:style w:type="table" w:customStyle="1" w:styleId="ACTTableStyle">
    <w:name w:val="ACT Table Style"/>
    <w:basedOn w:val="TableGrid"/>
    <w:uiPriority w:val="99"/>
    <w:rsid w:val="004A777A"/>
    <w:pPr>
      <w:spacing w:before="40" w:after="40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E84D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">
    <w:name w:val="Table Bullet"/>
    <w:rsid w:val="003A19FC"/>
    <w:pPr>
      <w:numPr>
        <w:numId w:val="2"/>
      </w:numPr>
      <w:tabs>
        <w:tab w:val="left" w:pos="720"/>
        <w:tab w:val="left" w:pos="1080"/>
        <w:tab w:val="left" w:pos="1440"/>
      </w:tabs>
      <w:spacing w:before="40" w:after="40" w:line="240" w:lineRule="auto"/>
    </w:pPr>
    <w:rPr>
      <w:rFonts w:ascii="Aptos" w:eastAsia="Times New Roman" w:hAnsi="Aptos" w:cs="Times New Roman"/>
      <w:sz w:val="18"/>
      <w:szCs w:val="24"/>
    </w:rPr>
  </w:style>
  <w:style w:type="table" w:styleId="GridTable5Dark-Accent1">
    <w:name w:val="Grid Table 5 Dark Accent 1"/>
    <w:basedOn w:val="TableNormal"/>
    <w:uiPriority w:val="50"/>
    <w:rsid w:val="00E84D3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numbering" w:customStyle="1" w:styleId="CurrentList1">
    <w:name w:val="Current List1"/>
    <w:uiPriority w:val="99"/>
    <w:rsid w:val="00D43429"/>
    <w:pPr>
      <w:numPr>
        <w:numId w:val="5"/>
      </w:numPr>
    </w:pPr>
  </w:style>
  <w:style w:type="table" w:styleId="GridTable4-Accent1">
    <w:name w:val="Grid Table 4 Accent 1"/>
    <w:basedOn w:val="TableNormal"/>
    <w:uiPriority w:val="49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7F5"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Emphasized">
    <w:name w:val="Body (Emphasized)"/>
    <w:basedOn w:val="Normal"/>
    <w:next w:val="Body"/>
    <w:link w:val="BodyEmphasizedChar"/>
    <w:rsid w:val="00071376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379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379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rsid w:val="009227F5"/>
    <w:rPr>
      <w:rFonts w:ascii="Aptos" w:hAnsi="Aptos"/>
      <w:vertAlign w:val="superscript"/>
    </w:rPr>
  </w:style>
  <w:style w:type="paragraph" w:customStyle="1" w:styleId="Callout">
    <w:name w:val="Callout"/>
    <w:basedOn w:val="Normal"/>
    <w:rsid w:val="001277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D43429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numbering" w:customStyle="1" w:styleId="AppendixListStyle">
    <w:name w:val="Appendix List Style"/>
    <w:uiPriority w:val="99"/>
    <w:rsid w:val="00B85BCC"/>
    <w:pPr>
      <w:numPr>
        <w:numId w:val="3"/>
      </w:numPr>
    </w:pPr>
  </w:style>
  <w:style w:type="paragraph" w:customStyle="1" w:styleId="TableColumnHeading">
    <w:name w:val="Table Column Heading"/>
    <w:rsid w:val="009227F5"/>
    <w:pPr>
      <w:spacing w:before="40" w:after="40" w:line="240" w:lineRule="auto"/>
      <w:jc w:val="center"/>
    </w:pPr>
    <w:rPr>
      <w:rFonts w:ascii="Aptos" w:eastAsia="SimSun" w:hAnsi="Aptos" w:cs="Times New Roman"/>
      <w:b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9227F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27F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27F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27F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27F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27F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7F5"/>
    <w:rPr>
      <w:rFonts w:ascii="Aptos" w:hAnsi="Aptos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20"/>
    <w:rPr>
      <w:rFonts w:ascii="Arial" w:hAnsi="Arial"/>
      <w:color w:val="605E5C"/>
      <w:shd w:val="clear" w:color="auto" w:fill="E1DFDD"/>
    </w:rPr>
  </w:style>
  <w:style w:type="character" w:customStyle="1" w:styleId="BodyEmphasizedChar">
    <w:name w:val="Body (Emphasized) Char"/>
    <w:basedOn w:val="DefaultParagraphFont"/>
    <w:link w:val="BodyEmphasized"/>
    <w:rsid w:val="00437747"/>
    <w:rPr>
      <w:rFonts w:ascii="Arial" w:hAnsi="Arial"/>
      <w:b/>
      <w:bCs/>
      <w:i/>
      <w:iCs/>
    </w:rPr>
  </w:style>
  <w:style w:type="paragraph" w:customStyle="1" w:styleId="BulletedList">
    <w:name w:val="Bulleted List"/>
    <w:rsid w:val="009227F5"/>
    <w:pPr>
      <w:numPr>
        <w:numId w:val="4"/>
      </w:numPr>
      <w:spacing w:before="60" w:after="60" w:line="240" w:lineRule="auto"/>
    </w:pPr>
    <w:rPr>
      <w:rFonts w:ascii="Aptos" w:eastAsia="Times New Roman" w:hAnsi="Aptos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227F5"/>
    <w:rPr>
      <w:rFonts w:ascii="Aptos" w:hAnsi="Aptos"/>
    </w:rPr>
  </w:style>
  <w:style w:type="numbering" w:customStyle="1" w:styleId="CurrentList2">
    <w:name w:val="Current List2"/>
    <w:uiPriority w:val="99"/>
    <w:rsid w:val="00D43429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D"/>
    <w:rPr>
      <w:rFonts w:asciiTheme="majorHAnsi" w:eastAsiaTheme="majorEastAsia" w:hAnsiTheme="majorHAnsi" w:cstheme="majorBidi"/>
      <w:b/>
      <w:bCs/>
      <w:iCs/>
      <w:kern w:val="28"/>
      <w:sz w:val="24"/>
      <w:szCs w:val="24"/>
    </w:rPr>
  </w:style>
  <w:style w:type="numbering" w:customStyle="1" w:styleId="CurrentList3">
    <w:name w:val="Current List3"/>
    <w:uiPriority w:val="99"/>
    <w:rsid w:val="00D43429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E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F"/>
    <w:rPr>
      <w:rFonts w:ascii="Arial" w:hAnsi="Arial"/>
    </w:rPr>
  </w:style>
  <w:style w:type="paragraph" w:customStyle="1" w:styleId="DocumentTitle-HeaderFooter">
    <w:name w:val="Document Title - Header/Footer"/>
    <w:basedOn w:val="Normal"/>
    <w:rsid w:val="006571CB"/>
    <w:pPr>
      <w:jc w:val="center"/>
    </w:pPr>
    <w:rPr>
      <w:sz w:val="16"/>
    </w:rPr>
  </w:style>
  <w:style w:type="numbering" w:customStyle="1" w:styleId="CurrentList7">
    <w:name w:val="Current List7"/>
    <w:uiPriority w:val="99"/>
    <w:rsid w:val="00F1051A"/>
    <w:pPr>
      <w:numPr>
        <w:numId w:val="12"/>
      </w:numPr>
    </w:pPr>
  </w:style>
  <w:style w:type="numbering" w:customStyle="1" w:styleId="CurrentList8">
    <w:name w:val="Current List8"/>
    <w:uiPriority w:val="99"/>
    <w:rsid w:val="00F1051A"/>
    <w:pPr>
      <w:numPr>
        <w:numId w:val="13"/>
      </w:numPr>
    </w:pPr>
  </w:style>
  <w:style w:type="numbering" w:customStyle="1" w:styleId="CurrentList9">
    <w:name w:val="Current List9"/>
    <w:uiPriority w:val="99"/>
    <w:rsid w:val="00F1051A"/>
    <w:pPr>
      <w:numPr>
        <w:numId w:val="14"/>
      </w:numPr>
    </w:pPr>
  </w:style>
  <w:style w:type="numbering" w:customStyle="1" w:styleId="CurrentList10">
    <w:name w:val="Current List10"/>
    <w:uiPriority w:val="99"/>
    <w:rsid w:val="00F1051A"/>
    <w:pPr>
      <w:numPr>
        <w:numId w:val="15"/>
      </w:numPr>
    </w:pPr>
  </w:style>
  <w:style w:type="numbering" w:customStyle="1" w:styleId="CurrentList11">
    <w:name w:val="Current List11"/>
    <w:uiPriority w:val="99"/>
    <w:rsid w:val="00F1051A"/>
    <w:pPr>
      <w:numPr>
        <w:numId w:val="16"/>
      </w:numPr>
    </w:pPr>
  </w:style>
  <w:style w:type="numbering" w:customStyle="1" w:styleId="CurrentList12">
    <w:name w:val="Current List12"/>
    <w:uiPriority w:val="99"/>
    <w:rsid w:val="00F278C0"/>
    <w:pPr>
      <w:numPr>
        <w:numId w:val="17"/>
      </w:numPr>
    </w:pPr>
  </w:style>
  <w:style w:type="paragraph" w:customStyle="1" w:styleId="ClassificationSensitivityHandling">
    <w:name w:val="Classification / Sensitivity / Handling"/>
    <w:basedOn w:val="Normal"/>
    <w:rsid w:val="009227F5"/>
    <w:pPr>
      <w:spacing w:after="0" w:line="240" w:lineRule="auto"/>
      <w:jc w:val="center"/>
    </w:pPr>
    <w:rPr>
      <w:rFonts w:cs="Arial"/>
      <w:b/>
      <w:sz w:val="20"/>
      <w:szCs w:val="20"/>
    </w:rPr>
  </w:style>
  <w:style w:type="paragraph" w:customStyle="1" w:styleId="Footer-Copyright">
    <w:name w:val="Footer - Copyright"/>
    <w:basedOn w:val="Normal"/>
    <w:rsid w:val="009227F5"/>
    <w:pPr>
      <w:spacing w:after="0" w:line="240" w:lineRule="auto"/>
      <w:jc w:val="center"/>
    </w:pPr>
    <w:rPr>
      <w:rFonts w:cs="Arial"/>
      <w:bCs/>
      <w:color w:val="333333"/>
      <w:sz w:val="16"/>
      <w:szCs w:val="16"/>
      <w:shd w:val="clear" w:color="auto" w:fill="FFFFFF"/>
    </w:rPr>
  </w:style>
  <w:style w:type="paragraph" w:customStyle="1" w:styleId="TitlePageLegalBoxText">
    <w:name w:val="Title Page Legal Box Text"/>
    <w:basedOn w:val="Normal"/>
    <w:rsid w:val="00371682"/>
    <w:rPr>
      <w:rFonts w:cs="Arial"/>
      <w:sz w:val="16"/>
      <w:szCs w:val="16"/>
    </w:rPr>
  </w:style>
  <w:style w:type="numbering" w:customStyle="1" w:styleId="CurrentList13">
    <w:name w:val="Current List13"/>
    <w:uiPriority w:val="99"/>
    <w:rsid w:val="00B74117"/>
    <w:pPr>
      <w:numPr>
        <w:numId w:val="18"/>
      </w:numPr>
    </w:pPr>
  </w:style>
  <w:style w:type="numbering" w:customStyle="1" w:styleId="CurrentList14">
    <w:name w:val="Current List14"/>
    <w:uiPriority w:val="99"/>
    <w:rsid w:val="00B74117"/>
    <w:pPr>
      <w:numPr>
        <w:numId w:val="19"/>
      </w:numPr>
    </w:pPr>
  </w:style>
  <w:style w:type="numbering" w:customStyle="1" w:styleId="CurrentList15">
    <w:name w:val="Current List15"/>
    <w:uiPriority w:val="99"/>
    <w:rsid w:val="003A19FC"/>
    <w:pPr>
      <w:numPr>
        <w:numId w:val="20"/>
      </w:numPr>
    </w:pPr>
  </w:style>
  <w:style w:type="paragraph" w:customStyle="1" w:styleId="TableNumbers">
    <w:name w:val="Table Numbers"/>
    <w:basedOn w:val="TableText"/>
    <w:rsid w:val="001402A5"/>
    <w:pPr>
      <w:numPr>
        <w:numId w:val="22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e/Library/Group%20Containers/UBF8T346G9.Office/User%20Content.localized/Templates.localized/MITRE%20ACT%20Styles%20Doc%20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C4496-C1C1-44E5-92F9-67129986B3A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2.xml><?xml version="1.0" encoding="utf-8"?>
<ds:datastoreItem xmlns:ds="http://schemas.openxmlformats.org/officeDocument/2006/customXml" ds:itemID="{86008FB2-28B1-4AF4-8D5D-3DF2AA963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83C36-F5FD-4904-899B-FA9C298A0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8F9FF2-F344-400A-9251-A83145EB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MITRE ACT Styles Doc v8.dotx</Template>
  <TotalTime>8</TotalTime>
  <Pages>2</Pages>
  <Words>169</Words>
  <Characters>970</Characters>
  <Application>Microsoft Office Word</Application>
  <DocSecurity>0</DocSecurity>
  <Lines>485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Links>
    <vt:vector size="84" baseType="variant"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_Toc123892130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_Toc123892129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_Toc123893240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_Toc123892255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_Toc123892254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_Toc123892253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_Toc123892252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_Toc123892251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_Toc123892250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_Toc123892249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_Toc123892248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_Toc123892247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_Toc123892246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_Toc123892245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Nate</dc:creator>
  <cp:keywords/>
  <dc:description/>
  <cp:lastModifiedBy>Nate Lee</cp:lastModifiedBy>
  <cp:revision>12</cp:revision>
  <cp:lastPrinted>2025-05-19T20:46:00Z</cp:lastPrinted>
  <dcterms:created xsi:type="dcterms:W3CDTF">2025-05-30T00:10:00Z</dcterms:created>
  <dcterms:modified xsi:type="dcterms:W3CDTF">2025-05-30T00:25:00Z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  <property fmtid="{D5CDD505-2E9C-101B-9397-08002B2CF9AE}" pid="4" name="Order">
    <vt:r8>277300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