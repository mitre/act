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E00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52EAD0F0" wp14:editId="155E7556">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D0F0"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63C8182A" wp14:editId="0E53FEB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C8182A"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47607FB0" wp14:editId="5C0F5369">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07FB0"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52FFC021" wp14:editId="387A9B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C40A32"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52B75A24" wp14:editId="5F09F50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1681F1F" w14:textId="77777777" w:rsidR="000660E0" w:rsidRPr="002A1AE6" w:rsidRDefault="000660E0" w:rsidP="000660E0">
      <w:pPr>
        <w:pStyle w:val="DocumentTitle-TitlePage"/>
        <w:rPr>
          <w:b w:val="0"/>
          <w:bCs w:val="0"/>
        </w:rPr>
      </w:pPr>
      <w:r w:rsidRPr="002A1AE6">
        <w:rPr>
          <w:b w:val="0"/>
          <w:bCs w:val="0"/>
          <w:highlight w:val="yellow"/>
        </w:rPr>
        <w:t>&lt;Organization&gt;</w:t>
      </w:r>
    </w:p>
    <w:p w14:paraId="627EB30A"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1A76B1D" w14:textId="77777777" w:rsidR="002A1AE6" w:rsidRDefault="002A1AE6" w:rsidP="00371682">
      <w:pPr>
        <w:pStyle w:val="DocumentTitle-TitlePage"/>
      </w:pPr>
    </w:p>
    <w:p w14:paraId="7EC50143"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66CE5D5A" w14:textId="136F3C1F" w:rsidR="004B41BF" w:rsidRPr="004B41BF" w:rsidRDefault="002F739F" w:rsidP="00DC6972">
      <w:pPr>
        <w:pStyle w:val="DocumentTitle-TitlePage"/>
        <w:sectPr w:rsidR="004B41BF" w:rsidRPr="004B41BF" w:rsidSect="002519F9">
          <w:headerReference w:type="even" r:id="rId14"/>
          <w:headerReference w:type="default" r:id="rId15"/>
          <w:footerReference w:type="even" r:id="rId16"/>
          <w:footerReference w:type="default" r:id="rId17"/>
          <w:headerReference w:type="first" r:id="rId18"/>
          <w:footerReference w:type="first" r:id="rId19"/>
          <w:pgSz w:w="12240" w:h="15840" w:code="1"/>
          <w:pgMar w:top="1296" w:right="4320" w:bottom="1152" w:left="720" w:header="720" w:footer="720" w:gutter="0"/>
          <w:pgNumType w:fmt="lowerRoman" w:start="0"/>
          <w:cols w:space="720"/>
          <w:titlePg/>
          <w:docGrid w:linePitch="360"/>
        </w:sectPr>
      </w:pPr>
      <w:r>
        <w:t>Mainframe</w:t>
      </w:r>
      <w:r w:rsidR="001863AA">
        <w:br/>
        <w:t>Questionnaire</w:t>
      </w:r>
    </w:p>
    <w:p w14:paraId="15E022D6" w14:textId="77777777" w:rsidR="005B1F8F" w:rsidRDefault="005B1F8F" w:rsidP="005B1F8F">
      <w:pPr>
        <w:pStyle w:val="FrontMatterHeader"/>
      </w:pPr>
      <w:bookmarkStart w:id="1"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582"/>
        <w:gridCol w:w="1890"/>
        <w:gridCol w:w="8635"/>
      </w:tblGrid>
      <w:tr w:rsidR="005B1F8F" w14:paraId="5EB342B8"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52A516C0" w14:textId="77777777" w:rsidR="005B1F8F" w:rsidRDefault="005B1F8F" w:rsidP="0056069C">
            <w:pPr>
              <w:pStyle w:val="Body"/>
              <w:spacing w:beforeLines="40" w:before="96" w:afterLines="40" w:after="96"/>
            </w:pPr>
            <w:r>
              <w:t>Version</w:t>
            </w:r>
          </w:p>
        </w:tc>
        <w:tc>
          <w:tcPr>
            <w:tcW w:w="1582" w:type="dxa"/>
            <w:vAlign w:val="top"/>
          </w:tcPr>
          <w:p w14:paraId="2266A7A2" w14:textId="77777777" w:rsidR="005B1F8F" w:rsidRDefault="005B1F8F" w:rsidP="0056069C">
            <w:pPr>
              <w:pStyle w:val="Body"/>
              <w:spacing w:beforeLines="40" w:before="96" w:afterLines="40" w:after="96"/>
            </w:pPr>
            <w:r>
              <w:t>Date</w:t>
            </w:r>
          </w:p>
        </w:tc>
        <w:tc>
          <w:tcPr>
            <w:tcW w:w="1890" w:type="dxa"/>
            <w:vAlign w:val="top"/>
          </w:tcPr>
          <w:p w14:paraId="5739AA32" w14:textId="77777777" w:rsidR="005B1F8F" w:rsidRDefault="005B1F8F" w:rsidP="0056069C">
            <w:pPr>
              <w:pStyle w:val="Body"/>
              <w:spacing w:beforeLines="40" w:before="96" w:afterLines="40" w:after="96"/>
            </w:pPr>
            <w:r>
              <w:t>Responsible Author</w:t>
            </w:r>
          </w:p>
        </w:tc>
        <w:tc>
          <w:tcPr>
            <w:tcW w:w="8635" w:type="dxa"/>
            <w:vAlign w:val="top"/>
          </w:tcPr>
          <w:p w14:paraId="5A4330C8" w14:textId="77777777" w:rsidR="005B1F8F" w:rsidRDefault="005B1F8F" w:rsidP="0056069C">
            <w:pPr>
              <w:pStyle w:val="Body"/>
              <w:spacing w:beforeLines="40" w:before="96" w:afterLines="40" w:after="96"/>
            </w:pPr>
            <w:r>
              <w:t>Description of Change</w:t>
            </w:r>
          </w:p>
        </w:tc>
      </w:tr>
      <w:tr w:rsidR="0056069C" w14:paraId="78AD712A" w14:textId="77777777" w:rsidTr="00FA5F6F">
        <w:trPr>
          <w:jc w:val="center"/>
        </w:trPr>
        <w:tc>
          <w:tcPr>
            <w:tcW w:w="843" w:type="dxa"/>
          </w:tcPr>
          <w:p w14:paraId="1E13736C"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6B3FC342"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0832B0B1"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1BB13791"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DB6101" w14:textId="77777777" w:rsidR="005B1F8F" w:rsidRDefault="005B1F8F" w:rsidP="005B1F8F"/>
    <w:p w14:paraId="6B2529DE" w14:textId="77777777" w:rsidR="008839B1" w:rsidRDefault="008839B1" w:rsidP="008839B1">
      <w:pPr>
        <w:pStyle w:val="FrontMatterHeader"/>
      </w:pPr>
      <w:r>
        <w:t>Purpose</w:t>
      </w:r>
    </w:p>
    <w:p w14:paraId="0BC426EF" w14:textId="737AC3CD" w:rsidR="008839B1" w:rsidRPr="00461EB4" w:rsidRDefault="008839B1" w:rsidP="005B1F8F">
      <w:r w:rsidRPr="006B3806">
        <w:t xml:space="preserve">This questionnaire provides a suggested </w:t>
      </w:r>
      <w:r w:rsidRPr="006B3806">
        <w:rPr>
          <w:i/>
          <w:iCs/>
        </w:rPr>
        <w:t>guide</w:t>
      </w:r>
      <w:r w:rsidRPr="006B3806">
        <w:t xml:space="preserve"> for the </w:t>
      </w:r>
      <w:r w:rsidR="00D55EBA">
        <w:t>a</w:t>
      </w:r>
      <w:r w:rsidRPr="006B3806">
        <w:t xml:space="preserve">ssessor to use when interviewing system personnel as part of an ACT Security Assessment. It contains a large set of interview questions that the assessor </w:t>
      </w:r>
      <w:r w:rsidRPr="006B3806">
        <w:rPr>
          <w:i/>
          <w:iCs/>
        </w:rPr>
        <w:t>might</w:t>
      </w:r>
      <w:r w:rsidRPr="006B3806">
        <w:t xml:space="preserve"> ask. Not all questions are required to be asked and/or answered, and each question might be presented to multiple system personnel in different roles. The </w:t>
      </w:r>
      <w:r w:rsidR="00D55EBA">
        <w:t>a</w:t>
      </w:r>
      <w:r w:rsidRPr="006B3806">
        <w:t>ssessor is free to deviate from this questionnaire in whatever manner they deem appropriate based on the specific context of the assessment and the interview.</w:t>
      </w:r>
    </w:p>
    <w:p w14:paraId="7F1646E8"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14AB394E"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7C224F4" w14:textId="77777777" w:rsidR="005B1F8F" w:rsidRPr="00B0756C" w:rsidRDefault="005B1F8F" w:rsidP="005B1F8F">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p w14:paraId="3E106049" w14:textId="77777777" w:rsidR="005B1F8F" w:rsidRDefault="005B1F8F" w:rsidP="005B1F8F">
      <w:pPr>
        <w:rPr>
          <w:rFonts w:ascii="Arial Narrow" w:eastAsia="Times New Roman" w:hAnsi="Arial Narrow" w:cs="Times New Roman"/>
          <w:b/>
          <w:sz w:val="36"/>
          <w:szCs w:val="24"/>
        </w:rPr>
      </w:pPr>
      <w:r>
        <w:br w:type="page"/>
      </w:r>
    </w:p>
    <w:bookmarkEnd w:id="1"/>
    <w:p w14:paraId="154A9A7A" w14:textId="77777777" w:rsidR="00FA5F6F" w:rsidRDefault="00FA5F6F" w:rsidP="00FA5F6F">
      <w:pPr>
        <w:pStyle w:val="FrontMatterHeader"/>
      </w:pPr>
      <w:r>
        <w:lastRenderedPageBreak/>
        <w:t xml:space="preserve">Interview </w:t>
      </w:r>
      <w:r w:rsidR="0095429A">
        <w:t>Details</w:t>
      </w:r>
    </w:p>
    <w:p w14:paraId="6A14F882" w14:textId="77777777" w:rsidR="00D1025A" w:rsidRDefault="00D1025A" w:rsidP="00D1025A">
      <w:pPr>
        <w:pStyle w:val="TableCaption"/>
      </w:pPr>
      <w:r>
        <w:t xml:space="preserve">Table </w:t>
      </w:r>
      <w:fldSimple w:instr=" SEQ Table \* ARABIC ">
        <w:r w:rsidR="00CC445A">
          <w:rPr>
            <w:noProof/>
          </w:rPr>
          <w:t>1</w:t>
        </w:r>
      </w:fldSimple>
      <w:r>
        <w:t>. Interview Logistics</w:t>
      </w:r>
    </w:p>
    <w:tbl>
      <w:tblPr>
        <w:tblStyle w:val="ACTTableStyle1"/>
        <w:tblW w:w="0" w:type="auto"/>
        <w:jc w:val="center"/>
        <w:tblLook w:val="0680" w:firstRow="0" w:lastRow="0" w:firstColumn="1" w:lastColumn="0" w:noHBand="1" w:noVBand="1"/>
      </w:tblPr>
      <w:tblGrid>
        <w:gridCol w:w="2245"/>
        <w:gridCol w:w="4860"/>
      </w:tblGrid>
      <w:tr w:rsidR="00D1025A" w14:paraId="29220D95"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18E8A4A" w14:textId="77777777" w:rsidR="00D1025A" w:rsidRDefault="00D1025A" w:rsidP="00D1025A">
            <w:pPr>
              <w:pStyle w:val="TableText"/>
            </w:pPr>
            <w:r>
              <w:t>Date of Interview</w:t>
            </w:r>
          </w:p>
        </w:tc>
        <w:tc>
          <w:tcPr>
            <w:tcW w:w="4860" w:type="dxa"/>
          </w:tcPr>
          <w:p w14:paraId="145C046A" w14:textId="77777777" w:rsidR="00D1025A" w:rsidRDefault="00253529" w:rsidP="00253529">
            <w:pPr>
              <w:pStyle w:val="TableText"/>
              <w:cnfStyle w:val="000000000000" w:firstRow="0" w:lastRow="0" w:firstColumn="0" w:lastColumn="0" w:oddVBand="0" w:evenVBand="0" w:oddHBand="0" w:evenHBand="0" w:firstRowFirstColumn="0" w:firstRowLastColumn="0" w:lastRowFirstColumn="0" w:lastRowLastColumn="0"/>
            </w:pPr>
            <w:r>
              <w:t xml:space="preserve"> </w:t>
            </w:r>
          </w:p>
        </w:tc>
      </w:tr>
      <w:tr w:rsidR="00D1025A" w14:paraId="64A75741"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6FD404" w14:textId="77777777" w:rsidR="00D1025A" w:rsidRDefault="00D1025A" w:rsidP="00D1025A">
            <w:pPr>
              <w:pStyle w:val="TableText"/>
            </w:pPr>
            <w:r>
              <w:t>Location of Interview</w:t>
            </w:r>
          </w:p>
        </w:tc>
        <w:tc>
          <w:tcPr>
            <w:tcW w:w="4860" w:type="dxa"/>
          </w:tcPr>
          <w:p w14:paraId="4F254A7C" w14:textId="77777777" w:rsidR="00D1025A" w:rsidRDefault="00D1025A" w:rsidP="00253529">
            <w:pPr>
              <w:pStyle w:val="TableText"/>
              <w:cnfStyle w:val="000000000000" w:firstRow="0" w:lastRow="0" w:firstColumn="0" w:lastColumn="0" w:oddVBand="0" w:evenVBand="0" w:oddHBand="0" w:evenHBand="0" w:firstRowFirstColumn="0" w:firstRowLastColumn="0" w:lastRowFirstColumn="0" w:lastRowLastColumn="0"/>
            </w:pPr>
          </w:p>
        </w:tc>
      </w:tr>
    </w:tbl>
    <w:p w14:paraId="02CB3B26" w14:textId="77777777" w:rsidR="0095429A" w:rsidRDefault="0095429A" w:rsidP="0095429A">
      <w:pPr>
        <w:pStyle w:val="TableCaption"/>
      </w:pPr>
      <w:r>
        <w:t xml:space="preserve">Table </w:t>
      </w:r>
      <w:fldSimple w:instr=" SEQ Table \* ARABIC ">
        <w:r w:rsidR="00CC445A">
          <w:rPr>
            <w:noProof/>
          </w:rPr>
          <w:t>2</w:t>
        </w:r>
      </w:fldSimple>
      <w:r>
        <w:t>. Interviewer(s)</w:t>
      </w:r>
    </w:p>
    <w:tbl>
      <w:tblPr>
        <w:tblStyle w:val="ACTTableStyle1"/>
        <w:tblW w:w="5000" w:type="pct"/>
        <w:tblLook w:val="0420" w:firstRow="1" w:lastRow="0" w:firstColumn="0" w:lastColumn="0" w:noHBand="0" w:noVBand="1"/>
      </w:tblPr>
      <w:tblGrid>
        <w:gridCol w:w="3145"/>
        <w:gridCol w:w="3060"/>
        <w:gridCol w:w="2520"/>
        <w:gridCol w:w="1743"/>
        <w:gridCol w:w="2482"/>
      </w:tblGrid>
      <w:tr w:rsidR="0095429A" w:rsidRPr="00CA03AF" w14:paraId="591EDFA1"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49A8CECF" w14:textId="77777777" w:rsidR="0095429A" w:rsidRPr="00CA03AF" w:rsidRDefault="0095429A" w:rsidP="00D1025A">
            <w:pPr>
              <w:pStyle w:val="TableText"/>
              <w:rPr>
                <w:b w:val="0"/>
              </w:rPr>
            </w:pPr>
            <w:r w:rsidRPr="00CA03AF">
              <w:t>Role</w:t>
            </w:r>
          </w:p>
        </w:tc>
        <w:tc>
          <w:tcPr>
            <w:tcW w:w="3060" w:type="dxa"/>
          </w:tcPr>
          <w:p w14:paraId="6C12C945" w14:textId="77777777" w:rsidR="0095429A" w:rsidRPr="00CA03AF" w:rsidRDefault="0095429A" w:rsidP="00D1025A">
            <w:pPr>
              <w:pStyle w:val="TableText"/>
              <w:rPr>
                <w:b w:val="0"/>
              </w:rPr>
            </w:pPr>
            <w:r w:rsidRPr="00CA03AF">
              <w:t>Name</w:t>
            </w:r>
          </w:p>
        </w:tc>
        <w:tc>
          <w:tcPr>
            <w:tcW w:w="2520" w:type="dxa"/>
          </w:tcPr>
          <w:p w14:paraId="27C04664" w14:textId="77777777" w:rsidR="0095429A" w:rsidRPr="00CA03AF" w:rsidRDefault="0095429A" w:rsidP="00D1025A">
            <w:pPr>
              <w:pStyle w:val="TableText"/>
              <w:rPr>
                <w:b w:val="0"/>
              </w:rPr>
            </w:pPr>
            <w:r w:rsidRPr="00CA03AF">
              <w:t>Organization</w:t>
            </w:r>
          </w:p>
        </w:tc>
        <w:tc>
          <w:tcPr>
            <w:tcW w:w="1743" w:type="dxa"/>
          </w:tcPr>
          <w:p w14:paraId="16593A94" w14:textId="77777777" w:rsidR="0095429A" w:rsidRPr="00CA03AF" w:rsidRDefault="0095429A" w:rsidP="00D1025A">
            <w:pPr>
              <w:pStyle w:val="TableText"/>
              <w:rPr>
                <w:b w:val="0"/>
              </w:rPr>
            </w:pPr>
            <w:r w:rsidRPr="00CA03AF">
              <w:t>Phone Number</w:t>
            </w:r>
          </w:p>
        </w:tc>
        <w:tc>
          <w:tcPr>
            <w:tcW w:w="2482" w:type="dxa"/>
          </w:tcPr>
          <w:p w14:paraId="782907D8" w14:textId="77777777" w:rsidR="0095429A" w:rsidRPr="00CA03AF" w:rsidRDefault="0095429A" w:rsidP="00D1025A">
            <w:pPr>
              <w:pStyle w:val="TableText"/>
              <w:rPr>
                <w:b w:val="0"/>
              </w:rPr>
            </w:pPr>
            <w:r w:rsidRPr="00CA03AF">
              <w:t>Email Address</w:t>
            </w:r>
          </w:p>
        </w:tc>
      </w:tr>
      <w:tr w:rsidR="0095429A" w:rsidRPr="00CA03AF" w14:paraId="4F994840" w14:textId="77777777" w:rsidTr="00D1025A">
        <w:tc>
          <w:tcPr>
            <w:tcW w:w="3145" w:type="dxa"/>
          </w:tcPr>
          <w:p w14:paraId="10760E90" w14:textId="77777777" w:rsidR="0095429A" w:rsidRPr="00CA03AF" w:rsidRDefault="0095429A" w:rsidP="00D1025A">
            <w:pPr>
              <w:pStyle w:val="TableText"/>
              <w:rPr>
                <w:highlight w:val="yellow"/>
              </w:rPr>
            </w:pPr>
            <w:r w:rsidRPr="00253529">
              <w:t>Interviewer</w:t>
            </w:r>
          </w:p>
        </w:tc>
        <w:tc>
          <w:tcPr>
            <w:tcW w:w="3060" w:type="dxa"/>
          </w:tcPr>
          <w:p w14:paraId="1C197372" w14:textId="77777777" w:rsidR="0095429A" w:rsidRPr="00CA03AF" w:rsidRDefault="0095429A" w:rsidP="00D1025A">
            <w:pPr>
              <w:pStyle w:val="TableText"/>
            </w:pPr>
          </w:p>
        </w:tc>
        <w:tc>
          <w:tcPr>
            <w:tcW w:w="2520" w:type="dxa"/>
          </w:tcPr>
          <w:p w14:paraId="176E9AAF" w14:textId="77777777" w:rsidR="0095429A" w:rsidRPr="00CA03AF" w:rsidRDefault="0095429A" w:rsidP="00D1025A">
            <w:pPr>
              <w:pStyle w:val="TableText"/>
            </w:pPr>
            <w:r>
              <w:t>Assessment Team</w:t>
            </w:r>
          </w:p>
        </w:tc>
        <w:tc>
          <w:tcPr>
            <w:tcW w:w="1743" w:type="dxa"/>
          </w:tcPr>
          <w:p w14:paraId="0930DCE1" w14:textId="77777777" w:rsidR="0095429A" w:rsidRPr="00CA03AF" w:rsidRDefault="0095429A" w:rsidP="00D1025A">
            <w:pPr>
              <w:pStyle w:val="TableText"/>
            </w:pPr>
          </w:p>
        </w:tc>
        <w:tc>
          <w:tcPr>
            <w:tcW w:w="2482" w:type="dxa"/>
          </w:tcPr>
          <w:p w14:paraId="32966B25" w14:textId="77777777" w:rsidR="0095429A" w:rsidRPr="00CA03AF" w:rsidRDefault="0095429A" w:rsidP="00D1025A">
            <w:pPr>
              <w:pStyle w:val="TableText"/>
            </w:pPr>
          </w:p>
        </w:tc>
      </w:tr>
    </w:tbl>
    <w:p w14:paraId="4675A8F9" w14:textId="77777777" w:rsidR="00FA5F6F" w:rsidRDefault="00FA5F6F" w:rsidP="00FA5F6F">
      <w:pPr>
        <w:pStyle w:val="TableCaption"/>
      </w:pPr>
      <w:bookmarkStart w:id="3" w:name="_Ref123804792"/>
      <w:bookmarkStart w:id="4" w:name="_Toc146722195"/>
      <w:r>
        <w:t xml:space="preserve">Table </w:t>
      </w:r>
      <w:fldSimple w:instr=" SEQ Table \* ARABIC ">
        <w:r w:rsidR="00CC445A">
          <w:rPr>
            <w:noProof/>
          </w:rPr>
          <w:t>3</w:t>
        </w:r>
      </w:fldSimple>
      <w:bookmarkEnd w:id="3"/>
      <w:r>
        <w:t xml:space="preserve">. Interview </w:t>
      </w:r>
      <w:bookmarkEnd w:id="4"/>
      <w:r>
        <w:t>Participants</w:t>
      </w:r>
    </w:p>
    <w:tbl>
      <w:tblPr>
        <w:tblStyle w:val="ACTTableStyle1"/>
        <w:tblW w:w="5000" w:type="pct"/>
        <w:tblLook w:val="0420" w:firstRow="1" w:lastRow="0" w:firstColumn="0" w:lastColumn="0" w:noHBand="0" w:noVBand="1"/>
      </w:tblPr>
      <w:tblGrid>
        <w:gridCol w:w="3145"/>
        <w:gridCol w:w="3060"/>
        <w:gridCol w:w="2520"/>
        <w:gridCol w:w="1743"/>
        <w:gridCol w:w="2482"/>
      </w:tblGrid>
      <w:tr w:rsidR="00FA5F6F" w:rsidRPr="00CA03AF" w14:paraId="63D3CC3C"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2AE03D9D" w14:textId="77777777" w:rsidR="00FA5F6F" w:rsidRPr="00D1025A" w:rsidRDefault="00FA5F6F" w:rsidP="00D1025A">
            <w:pPr>
              <w:pStyle w:val="TableText"/>
              <w:rPr>
                <w:b w:val="0"/>
              </w:rPr>
            </w:pPr>
            <w:bookmarkStart w:id="5" w:name="_Hlk161665044"/>
            <w:r w:rsidRPr="00D1025A">
              <w:t>Role</w:t>
            </w:r>
          </w:p>
        </w:tc>
        <w:tc>
          <w:tcPr>
            <w:tcW w:w="3060" w:type="dxa"/>
          </w:tcPr>
          <w:p w14:paraId="77A86BC0" w14:textId="77777777" w:rsidR="00FA5F6F" w:rsidRPr="00D1025A" w:rsidRDefault="00FA5F6F" w:rsidP="00D1025A">
            <w:pPr>
              <w:pStyle w:val="TableText"/>
              <w:rPr>
                <w:b w:val="0"/>
              </w:rPr>
            </w:pPr>
            <w:r w:rsidRPr="00D1025A">
              <w:t>Name</w:t>
            </w:r>
          </w:p>
        </w:tc>
        <w:tc>
          <w:tcPr>
            <w:tcW w:w="2520" w:type="dxa"/>
          </w:tcPr>
          <w:p w14:paraId="133A9C0A" w14:textId="77777777" w:rsidR="00FA5F6F" w:rsidRPr="00D1025A" w:rsidRDefault="00FA5F6F" w:rsidP="00D1025A">
            <w:pPr>
              <w:pStyle w:val="TableText"/>
              <w:rPr>
                <w:b w:val="0"/>
              </w:rPr>
            </w:pPr>
            <w:r w:rsidRPr="00D1025A">
              <w:t>Organization</w:t>
            </w:r>
          </w:p>
        </w:tc>
        <w:tc>
          <w:tcPr>
            <w:tcW w:w="1743" w:type="dxa"/>
          </w:tcPr>
          <w:p w14:paraId="4A80E5B4" w14:textId="77777777" w:rsidR="00FA5F6F" w:rsidRPr="00D1025A" w:rsidRDefault="00FA5F6F" w:rsidP="00D1025A">
            <w:pPr>
              <w:pStyle w:val="TableText"/>
              <w:rPr>
                <w:b w:val="0"/>
              </w:rPr>
            </w:pPr>
            <w:r w:rsidRPr="00D1025A">
              <w:t>Phone Number</w:t>
            </w:r>
          </w:p>
        </w:tc>
        <w:tc>
          <w:tcPr>
            <w:tcW w:w="2482" w:type="dxa"/>
          </w:tcPr>
          <w:p w14:paraId="4DF8FB76" w14:textId="77777777" w:rsidR="00FA5F6F" w:rsidRPr="00D1025A" w:rsidRDefault="00FA5F6F" w:rsidP="00D1025A">
            <w:pPr>
              <w:pStyle w:val="TableText"/>
              <w:rPr>
                <w:b w:val="0"/>
              </w:rPr>
            </w:pPr>
            <w:r w:rsidRPr="00D1025A">
              <w:t>Email Address</w:t>
            </w:r>
          </w:p>
        </w:tc>
      </w:tr>
      <w:tr w:rsidR="00FA5F6F" w:rsidRPr="00CA03AF" w14:paraId="5A01B33E" w14:textId="77777777" w:rsidTr="00D1025A">
        <w:tc>
          <w:tcPr>
            <w:tcW w:w="3145" w:type="dxa"/>
          </w:tcPr>
          <w:p w14:paraId="4F4F08FD" w14:textId="77777777" w:rsidR="00FA5F6F" w:rsidRPr="00CA03AF" w:rsidRDefault="00FA5F6F" w:rsidP="00D1025A">
            <w:pPr>
              <w:pStyle w:val="TableText"/>
              <w:rPr>
                <w:highlight w:val="yellow"/>
              </w:rPr>
            </w:pPr>
            <w:r w:rsidRPr="00CA03AF">
              <w:rPr>
                <w:highlight w:val="yellow"/>
              </w:rPr>
              <w:t>Assessment POC</w:t>
            </w:r>
          </w:p>
        </w:tc>
        <w:tc>
          <w:tcPr>
            <w:tcW w:w="3060" w:type="dxa"/>
          </w:tcPr>
          <w:p w14:paraId="2618C108" w14:textId="77777777" w:rsidR="00FA5F6F" w:rsidRPr="00CA03AF" w:rsidRDefault="00FA5F6F" w:rsidP="00D1025A">
            <w:pPr>
              <w:pStyle w:val="TableText"/>
            </w:pPr>
          </w:p>
        </w:tc>
        <w:tc>
          <w:tcPr>
            <w:tcW w:w="2520" w:type="dxa"/>
          </w:tcPr>
          <w:p w14:paraId="1EB211B2" w14:textId="77777777" w:rsidR="00FA5F6F" w:rsidRPr="00CA03AF" w:rsidRDefault="00FA5F6F" w:rsidP="00D1025A">
            <w:pPr>
              <w:pStyle w:val="TableText"/>
            </w:pPr>
          </w:p>
        </w:tc>
        <w:tc>
          <w:tcPr>
            <w:tcW w:w="1743" w:type="dxa"/>
          </w:tcPr>
          <w:p w14:paraId="305D9F93" w14:textId="77777777" w:rsidR="00FA5F6F" w:rsidRPr="00CA03AF" w:rsidRDefault="00FA5F6F" w:rsidP="00D1025A">
            <w:pPr>
              <w:pStyle w:val="TableText"/>
            </w:pPr>
          </w:p>
        </w:tc>
        <w:tc>
          <w:tcPr>
            <w:tcW w:w="2482" w:type="dxa"/>
          </w:tcPr>
          <w:p w14:paraId="12BF8FF0" w14:textId="77777777" w:rsidR="00FA5F6F" w:rsidRPr="00CA03AF" w:rsidRDefault="00FA5F6F" w:rsidP="00D1025A">
            <w:pPr>
              <w:pStyle w:val="TableText"/>
            </w:pPr>
          </w:p>
        </w:tc>
      </w:tr>
      <w:tr w:rsidR="00FA5F6F" w:rsidRPr="00CA03AF" w14:paraId="1EC29A3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E462F30" w14:textId="77777777" w:rsidR="00FA5F6F" w:rsidRPr="00CA03AF" w:rsidRDefault="00FA5F6F" w:rsidP="00D1025A">
            <w:pPr>
              <w:pStyle w:val="TableText"/>
              <w:rPr>
                <w:highlight w:val="yellow"/>
              </w:rPr>
            </w:pPr>
            <w:r w:rsidRPr="00CA03AF">
              <w:rPr>
                <w:highlight w:val="yellow"/>
              </w:rPr>
              <w:t>Application Developer</w:t>
            </w:r>
          </w:p>
        </w:tc>
        <w:tc>
          <w:tcPr>
            <w:tcW w:w="3060" w:type="dxa"/>
          </w:tcPr>
          <w:p w14:paraId="358CF9DD" w14:textId="77777777" w:rsidR="00FA5F6F" w:rsidRPr="00CA03AF" w:rsidRDefault="00FA5F6F" w:rsidP="00D1025A">
            <w:pPr>
              <w:pStyle w:val="TableText"/>
            </w:pPr>
          </w:p>
        </w:tc>
        <w:tc>
          <w:tcPr>
            <w:tcW w:w="2520" w:type="dxa"/>
          </w:tcPr>
          <w:p w14:paraId="7C5A5A50" w14:textId="77777777" w:rsidR="00FA5F6F" w:rsidRPr="00CA03AF" w:rsidRDefault="00FA5F6F" w:rsidP="00D1025A">
            <w:pPr>
              <w:pStyle w:val="TableText"/>
            </w:pPr>
          </w:p>
        </w:tc>
        <w:tc>
          <w:tcPr>
            <w:tcW w:w="1743" w:type="dxa"/>
          </w:tcPr>
          <w:p w14:paraId="3147B6C2" w14:textId="77777777" w:rsidR="00FA5F6F" w:rsidRPr="00CA03AF" w:rsidRDefault="00FA5F6F" w:rsidP="00D1025A">
            <w:pPr>
              <w:pStyle w:val="TableText"/>
            </w:pPr>
          </w:p>
        </w:tc>
        <w:tc>
          <w:tcPr>
            <w:tcW w:w="2482" w:type="dxa"/>
          </w:tcPr>
          <w:p w14:paraId="273B0885" w14:textId="77777777" w:rsidR="00FA5F6F" w:rsidRPr="00CA03AF" w:rsidRDefault="00FA5F6F" w:rsidP="00D1025A">
            <w:pPr>
              <w:pStyle w:val="TableText"/>
            </w:pPr>
          </w:p>
        </w:tc>
      </w:tr>
      <w:bookmarkEnd w:id="5"/>
      <w:tr w:rsidR="00FA5F6F" w:rsidRPr="00CA03AF" w14:paraId="61FECEE5" w14:textId="77777777" w:rsidTr="00D1025A">
        <w:tc>
          <w:tcPr>
            <w:tcW w:w="3145" w:type="dxa"/>
          </w:tcPr>
          <w:p w14:paraId="2AA28619" w14:textId="77777777" w:rsidR="00FA5F6F" w:rsidRPr="00CA03AF" w:rsidRDefault="00FA5F6F" w:rsidP="00D1025A">
            <w:pPr>
              <w:pStyle w:val="TableText"/>
              <w:rPr>
                <w:highlight w:val="yellow"/>
              </w:rPr>
            </w:pPr>
            <w:r w:rsidRPr="00CA03AF">
              <w:rPr>
                <w:highlight w:val="yellow"/>
              </w:rPr>
              <w:t>Business Owner</w:t>
            </w:r>
          </w:p>
        </w:tc>
        <w:tc>
          <w:tcPr>
            <w:tcW w:w="3060" w:type="dxa"/>
          </w:tcPr>
          <w:p w14:paraId="37FF3251" w14:textId="77777777" w:rsidR="00FA5F6F" w:rsidRPr="00CA03AF" w:rsidRDefault="00FA5F6F" w:rsidP="00D1025A">
            <w:pPr>
              <w:pStyle w:val="TableText"/>
            </w:pPr>
          </w:p>
        </w:tc>
        <w:tc>
          <w:tcPr>
            <w:tcW w:w="2520" w:type="dxa"/>
          </w:tcPr>
          <w:p w14:paraId="543A20F8" w14:textId="77777777" w:rsidR="00FA5F6F" w:rsidRPr="00CA03AF" w:rsidRDefault="00FA5F6F" w:rsidP="00D1025A">
            <w:pPr>
              <w:pStyle w:val="TableText"/>
            </w:pPr>
          </w:p>
        </w:tc>
        <w:tc>
          <w:tcPr>
            <w:tcW w:w="1743" w:type="dxa"/>
          </w:tcPr>
          <w:p w14:paraId="550FB83D" w14:textId="77777777" w:rsidR="00FA5F6F" w:rsidRPr="00CA03AF" w:rsidRDefault="00FA5F6F" w:rsidP="00D1025A">
            <w:pPr>
              <w:pStyle w:val="TableText"/>
            </w:pPr>
          </w:p>
        </w:tc>
        <w:tc>
          <w:tcPr>
            <w:tcW w:w="2482" w:type="dxa"/>
          </w:tcPr>
          <w:p w14:paraId="571BD673" w14:textId="77777777" w:rsidR="00FA5F6F" w:rsidRPr="00CA03AF" w:rsidRDefault="00FA5F6F" w:rsidP="00D1025A">
            <w:pPr>
              <w:pStyle w:val="TableText"/>
            </w:pPr>
          </w:p>
        </w:tc>
      </w:tr>
      <w:tr w:rsidR="00FA5F6F" w:rsidRPr="00CA03AF" w14:paraId="58A0C8F1"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7540E39" w14:textId="77777777" w:rsidR="00FA5F6F" w:rsidRPr="00CA03AF" w:rsidRDefault="00FA5F6F" w:rsidP="00D1025A">
            <w:pPr>
              <w:pStyle w:val="TableText"/>
              <w:rPr>
                <w:highlight w:val="yellow"/>
              </w:rPr>
            </w:pPr>
            <w:r w:rsidRPr="00CA03AF">
              <w:rPr>
                <w:highlight w:val="yellow"/>
              </w:rPr>
              <w:t>Cloud Services Administrator</w:t>
            </w:r>
          </w:p>
        </w:tc>
        <w:tc>
          <w:tcPr>
            <w:tcW w:w="3060" w:type="dxa"/>
          </w:tcPr>
          <w:p w14:paraId="3EB24AD1" w14:textId="77777777" w:rsidR="00FA5F6F" w:rsidRPr="00CA03AF" w:rsidRDefault="00FA5F6F" w:rsidP="00D1025A">
            <w:pPr>
              <w:pStyle w:val="TableText"/>
            </w:pPr>
          </w:p>
        </w:tc>
        <w:tc>
          <w:tcPr>
            <w:tcW w:w="2520" w:type="dxa"/>
          </w:tcPr>
          <w:p w14:paraId="58ED10E9" w14:textId="77777777" w:rsidR="00FA5F6F" w:rsidRPr="00CA03AF" w:rsidRDefault="00FA5F6F" w:rsidP="00D1025A">
            <w:pPr>
              <w:pStyle w:val="TableText"/>
            </w:pPr>
          </w:p>
        </w:tc>
        <w:tc>
          <w:tcPr>
            <w:tcW w:w="1743" w:type="dxa"/>
          </w:tcPr>
          <w:p w14:paraId="19AEA472" w14:textId="77777777" w:rsidR="00FA5F6F" w:rsidRPr="00CA03AF" w:rsidRDefault="00FA5F6F" w:rsidP="00D1025A">
            <w:pPr>
              <w:pStyle w:val="TableText"/>
            </w:pPr>
          </w:p>
        </w:tc>
        <w:tc>
          <w:tcPr>
            <w:tcW w:w="2482" w:type="dxa"/>
          </w:tcPr>
          <w:p w14:paraId="5BE76F2C" w14:textId="77777777" w:rsidR="00FA5F6F" w:rsidRPr="00CA03AF" w:rsidRDefault="00FA5F6F" w:rsidP="00D1025A">
            <w:pPr>
              <w:pStyle w:val="TableText"/>
            </w:pPr>
          </w:p>
        </w:tc>
      </w:tr>
      <w:tr w:rsidR="00FA5F6F" w:rsidRPr="00CA03AF" w14:paraId="4A85F959" w14:textId="77777777" w:rsidTr="00D1025A">
        <w:tc>
          <w:tcPr>
            <w:tcW w:w="3145" w:type="dxa"/>
          </w:tcPr>
          <w:p w14:paraId="2B49BD36" w14:textId="77777777" w:rsidR="00FA5F6F" w:rsidRPr="00CA03AF" w:rsidRDefault="00FA5F6F" w:rsidP="00D1025A">
            <w:pPr>
              <w:pStyle w:val="TableText"/>
              <w:rPr>
                <w:highlight w:val="yellow"/>
              </w:rPr>
            </w:pPr>
            <w:r w:rsidRPr="00CA03AF">
              <w:rPr>
                <w:highlight w:val="yellow"/>
              </w:rPr>
              <w:t>Configuration Manager</w:t>
            </w:r>
          </w:p>
        </w:tc>
        <w:tc>
          <w:tcPr>
            <w:tcW w:w="3060" w:type="dxa"/>
          </w:tcPr>
          <w:p w14:paraId="46EC9D87" w14:textId="77777777" w:rsidR="00FA5F6F" w:rsidRPr="00CA03AF" w:rsidRDefault="00FA5F6F" w:rsidP="00D1025A">
            <w:pPr>
              <w:pStyle w:val="TableText"/>
            </w:pPr>
          </w:p>
        </w:tc>
        <w:tc>
          <w:tcPr>
            <w:tcW w:w="2520" w:type="dxa"/>
          </w:tcPr>
          <w:p w14:paraId="7E6426DF" w14:textId="77777777" w:rsidR="00FA5F6F" w:rsidRPr="00CA03AF" w:rsidRDefault="00FA5F6F" w:rsidP="00D1025A">
            <w:pPr>
              <w:pStyle w:val="TableText"/>
            </w:pPr>
          </w:p>
        </w:tc>
        <w:tc>
          <w:tcPr>
            <w:tcW w:w="1743" w:type="dxa"/>
          </w:tcPr>
          <w:p w14:paraId="63342941" w14:textId="77777777" w:rsidR="00FA5F6F" w:rsidRPr="00CA03AF" w:rsidRDefault="00FA5F6F" w:rsidP="00D1025A">
            <w:pPr>
              <w:pStyle w:val="TableText"/>
            </w:pPr>
          </w:p>
        </w:tc>
        <w:tc>
          <w:tcPr>
            <w:tcW w:w="2482" w:type="dxa"/>
          </w:tcPr>
          <w:p w14:paraId="631F8032" w14:textId="77777777" w:rsidR="00FA5F6F" w:rsidRPr="00CA03AF" w:rsidRDefault="00FA5F6F" w:rsidP="00D1025A">
            <w:pPr>
              <w:pStyle w:val="TableText"/>
            </w:pPr>
          </w:p>
        </w:tc>
      </w:tr>
      <w:tr w:rsidR="00FA5F6F" w:rsidRPr="00CA03AF" w14:paraId="29FCF52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0BB967D" w14:textId="77777777" w:rsidR="00FA5F6F" w:rsidRPr="00CA03AF" w:rsidRDefault="00FA5F6F" w:rsidP="00D1025A">
            <w:pPr>
              <w:pStyle w:val="TableText"/>
              <w:rPr>
                <w:highlight w:val="yellow"/>
              </w:rPr>
            </w:pPr>
            <w:r w:rsidRPr="00CA03AF">
              <w:rPr>
                <w:highlight w:val="yellow"/>
              </w:rPr>
              <w:t>Contingency Planning Manager</w:t>
            </w:r>
          </w:p>
        </w:tc>
        <w:tc>
          <w:tcPr>
            <w:tcW w:w="3060" w:type="dxa"/>
          </w:tcPr>
          <w:p w14:paraId="0788F402" w14:textId="77777777" w:rsidR="00FA5F6F" w:rsidRPr="00CA03AF" w:rsidRDefault="00FA5F6F" w:rsidP="00D1025A">
            <w:pPr>
              <w:pStyle w:val="TableText"/>
            </w:pPr>
          </w:p>
        </w:tc>
        <w:tc>
          <w:tcPr>
            <w:tcW w:w="2520" w:type="dxa"/>
          </w:tcPr>
          <w:p w14:paraId="2C05A5DA" w14:textId="77777777" w:rsidR="00FA5F6F" w:rsidRPr="00CA03AF" w:rsidRDefault="00FA5F6F" w:rsidP="00D1025A">
            <w:pPr>
              <w:pStyle w:val="TableText"/>
            </w:pPr>
          </w:p>
        </w:tc>
        <w:tc>
          <w:tcPr>
            <w:tcW w:w="1743" w:type="dxa"/>
          </w:tcPr>
          <w:p w14:paraId="6FB86DB7" w14:textId="77777777" w:rsidR="00FA5F6F" w:rsidRPr="00CA03AF" w:rsidRDefault="00FA5F6F" w:rsidP="00D1025A">
            <w:pPr>
              <w:pStyle w:val="TableText"/>
            </w:pPr>
          </w:p>
        </w:tc>
        <w:tc>
          <w:tcPr>
            <w:tcW w:w="2482" w:type="dxa"/>
          </w:tcPr>
          <w:p w14:paraId="1155F74D" w14:textId="77777777" w:rsidR="00FA5F6F" w:rsidRPr="00CA03AF" w:rsidRDefault="00FA5F6F" w:rsidP="00D1025A">
            <w:pPr>
              <w:pStyle w:val="TableText"/>
            </w:pPr>
          </w:p>
        </w:tc>
      </w:tr>
      <w:tr w:rsidR="00FA5F6F" w:rsidRPr="00CA03AF" w14:paraId="5F92B4AE" w14:textId="77777777" w:rsidTr="00D1025A">
        <w:tc>
          <w:tcPr>
            <w:tcW w:w="3145" w:type="dxa"/>
          </w:tcPr>
          <w:p w14:paraId="6855AB23" w14:textId="77777777" w:rsidR="00FA5F6F" w:rsidRPr="00CA03AF" w:rsidRDefault="00FA5F6F" w:rsidP="00D1025A">
            <w:pPr>
              <w:pStyle w:val="TableText"/>
              <w:rPr>
                <w:highlight w:val="yellow"/>
              </w:rPr>
            </w:pPr>
            <w:r w:rsidRPr="00CA03AF">
              <w:rPr>
                <w:highlight w:val="yellow"/>
              </w:rPr>
              <w:t>Contracting Officer (COR)</w:t>
            </w:r>
          </w:p>
        </w:tc>
        <w:tc>
          <w:tcPr>
            <w:tcW w:w="3060" w:type="dxa"/>
          </w:tcPr>
          <w:p w14:paraId="399352FA" w14:textId="77777777" w:rsidR="00FA5F6F" w:rsidRPr="00CA03AF" w:rsidRDefault="00FA5F6F" w:rsidP="00D1025A">
            <w:pPr>
              <w:pStyle w:val="TableText"/>
            </w:pPr>
          </w:p>
        </w:tc>
        <w:tc>
          <w:tcPr>
            <w:tcW w:w="2520" w:type="dxa"/>
          </w:tcPr>
          <w:p w14:paraId="63E324EC" w14:textId="77777777" w:rsidR="00FA5F6F" w:rsidRPr="00CA03AF" w:rsidRDefault="00FA5F6F" w:rsidP="00D1025A">
            <w:pPr>
              <w:pStyle w:val="TableText"/>
            </w:pPr>
          </w:p>
        </w:tc>
        <w:tc>
          <w:tcPr>
            <w:tcW w:w="1743" w:type="dxa"/>
          </w:tcPr>
          <w:p w14:paraId="1C0C655A" w14:textId="77777777" w:rsidR="00FA5F6F" w:rsidRPr="00CA03AF" w:rsidRDefault="00FA5F6F" w:rsidP="00D1025A">
            <w:pPr>
              <w:pStyle w:val="TableText"/>
            </w:pPr>
          </w:p>
        </w:tc>
        <w:tc>
          <w:tcPr>
            <w:tcW w:w="2482" w:type="dxa"/>
          </w:tcPr>
          <w:p w14:paraId="2298EB97" w14:textId="77777777" w:rsidR="00FA5F6F" w:rsidRPr="00CA03AF" w:rsidRDefault="00FA5F6F" w:rsidP="00D1025A">
            <w:pPr>
              <w:pStyle w:val="TableText"/>
            </w:pPr>
          </w:p>
        </w:tc>
      </w:tr>
      <w:tr w:rsidR="00FA5F6F" w:rsidRPr="00CA03AF" w14:paraId="417A1E5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A2A533A" w14:textId="77777777" w:rsidR="00FA5F6F" w:rsidRPr="00CA03AF" w:rsidRDefault="00FA5F6F" w:rsidP="00D1025A">
            <w:pPr>
              <w:pStyle w:val="TableText"/>
              <w:rPr>
                <w:highlight w:val="yellow"/>
              </w:rPr>
            </w:pPr>
            <w:r w:rsidRPr="00CA03AF">
              <w:rPr>
                <w:highlight w:val="yellow"/>
              </w:rPr>
              <w:t>Cyber Risk Advisor (CRA)</w:t>
            </w:r>
          </w:p>
        </w:tc>
        <w:tc>
          <w:tcPr>
            <w:tcW w:w="3060" w:type="dxa"/>
          </w:tcPr>
          <w:p w14:paraId="64C78DA4" w14:textId="77777777" w:rsidR="00FA5F6F" w:rsidRPr="00CA03AF" w:rsidRDefault="00FA5F6F" w:rsidP="00D1025A">
            <w:pPr>
              <w:pStyle w:val="TableText"/>
            </w:pPr>
          </w:p>
        </w:tc>
        <w:tc>
          <w:tcPr>
            <w:tcW w:w="2520" w:type="dxa"/>
          </w:tcPr>
          <w:p w14:paraId="5691C7E9" w14:textId="77777777" w:rsidR="00FA5F6F" w:rsidRPr="00CA03AF" w:rsidRDefault="00FA5F6F" w:rsidP="00D1025A">
            <w:pPr>
              <w:pStyle w:val="TableText"/>
            </w:pPr>
          </w:p>
        </w:tc>
        <w:tc>
          <w:tcPr>
            <w:tcW w:w="1743" w:type="dxa"/>
          </w:tcPr>
          <w:p w14:paraId="31AF0EBC" w14:textId="77777777" w:rsidR="00FA5F6F" w:rsidRPr="00CA03AF" w:rsidRDefault="00FA5F6F" w:rsidP="00D1025A">
            <w:pPr>
              <w:pStyle w:val="TableText"/>
            </w:pPr>
          </w:p>
        </w:tc>
        <w:tc>
          <w:tcPr>
            <w:tcW w:w="2482" w:type="dxa"/>
          </w:tcPr>
          <w:p w14:paraId="23D51B04" w14:textId="77777777" w:rsidR="00FA5F6F" w:rsidRPr="00CA03AF" w:rsidRDefault="00FA5F6F" w:rsidP="00D1025A">
            <w:pPr>
              <w:pStyle w:val="TableText"/>
            </w:pPr>
          </w:p>
        </w:tc>
      </w:tr>
      <w:tr w:rsidR="00FA5F6F" w:rsidRPr="00CA03AF" w14:paraId="54AF276E" w14:textId="77777777" w:rsidTr="00D1025A">
        <w:tc>
          <w:tcPr>
            <w:tcW w:w="3145" w:type="dxa"/>
          </w:tcPr>
          <w:p w14:paraId="04EA4700" w14:textId="77777777" w:rsidR="00FA5F6F" w:rsidRPr="00CA03AF" w:rsidRDefault="00FA5F6F" w:rsidP="00D1025A">
            <w:pPr>
              <w:pStyle w:val="TableText"/>
              <w:rPr>
                <w:highlight w:val="yellow"/>
              </w:rPr>
            </w:pPr>
            <w:r w:rsidRPr="00CA03AF">
              <w:rPr>
                <w:highlight w:val="yellow"/>
              </w:rPr>
              <w:t>Database Administrator</w:t>
            </w:r>
          </w:p>
        </w:tc>
        <w:tc>
          <w:tcPr>
            <w:tcW w:w="3060" w:type="dxa"/>
          </w:tcPr>
          <w:p w14:paraId="2AB26D3E" w14:textId="77777777" w:rsidR="00FA5F6F" w:rsidRPr="00CA03AF" w:rsidRDefault="00FA5F6F" w:rsidP="00D1025A">
            <w:pPr>
              <w:pStyle w:val="TableText"/>
            </w:pPr>
          </w:p>
        </w:tc>
        <w:tc>
          <w:tcPr>
            <w:tcW w:w="2520" w:type="dxa"/>
          </w:tcPr>
          <w:p w14:paraId="1A15BDBD" w14:textId="77777777" w:rsidR="00FA5F6F" w:rsidRPr="00CA03AF" w:rsidRDefault="00FA5F6F" w:rsidP="00D1025A">
            <w:pPr>
              <w:pStyle w:val="TableText"/>
            </w:pPr>
          </w:p>
        </w:tc>
        <w:tc>
          <w:tcPr>
            <w:tcW w:w="1743" w:type="dxa"/>
          </w:tcPr>
          <w:p w14:paraId="4F1CC9CF" w14:textId="77777777" w:rsidR="00FA5F6F" w:rsidRPr="00CA03AF" w:rsidRDefault="00FA5F6F" w:rsidP="00D1025A">
            <w:pPr>
              <w:pStyle w:val="TableText"/>
            </w:pPr>
          </w:p>
        </w:tc>
        <w:tc>
          <w:tcPr>
            <w:tcW w:w="2482" w:type="dxa"/>
          </w:tcPr>
          <w:p w14:paraId="1E76F559" w14:textId="77777777" w:rsidR="00FA5F6F" w:rsidRPr="00CA03AF" w:rsidRDefault="00FA5F6F" w:rsidP="00D1025A">
            <w:pPr>
              <w:pStyle w:val="TableText"/>
            </w:pPr>
          </w:p>
        </w:tc>
      </w:tr>
      <w:tr w:rsidR="00FA5F6F" w:rsidRPr="00CA03AF" w14:paraId="64350176"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E888778" w14:textId="77777777" w:rsidR="00FA5F6F" w:rsidRPr="00CA03AF" w:rsidRDefault="00FA5F6F" w:rsidP="00D1025A">
            <w:pPr>
              <w:pStyle w:val="TableText"/>
              <w:rPr>
                <w:highlight w:val="yellow"/>
              </w:rPr>
            </w:pPr>
            <w:r w:rsidRPr="00CA03AF">
              <w:rPr>
                <w:highlight w:val="yellow"/>
              </w:rPr>
              <w:t>Datacenter/Facilities Manager</w:t>
            </w:r>
          </w:p>
        </w:tc>
        <w:tc>
          <w:tcPr>
            <w:tcW w:w="3060" w:type="dxa"/>
          </w:tcPr>
          <w:p w14:paraId="36C1DEA3" w14:textId="77777777" w:rsidR="00FA5F6F" w:rsidRPr="00CA03AF" w:rsidRDefault="00FA5F6F" w:rsidP="00D1025A">
            <w:pPr>
              <w:pStyle w:val="TableText"/>
            </w:pPr>
          </w:p>
        </w:tc>
        <w:tc>
          <w:tcPr>
            <w:tcW w:w="2520" w:type="dxa"/>
          </w:tcPr>
          <w:p w14:paraId="4686D71A" w14:textId="77777777" w:rsidR="00FA5F6F" w:rsidRPr="00CA03AF" w:rsidRDefault="00FA5F6F" w:rsidP="00D1025A">
            <w:pPr>
              <w:pStyle w:val="TableText"/>
            </w:pPr>
          </w:p>
        </w:tc>
        <w:tc>
          <w:tcPr>
            <w:tcW w:w="1743" w:type="dxa"/>
          </w:tcPr>
          <w:p w14:paraId="3DF6C9A7" w14:textId="77777777" w:rsidR="00FA5F6F" w:rsidRPr="00CA03AF" w:rsidRDefault="00FA5F6F" w:rsidP="00D1025A">
            <w:pPr>
              <w:pStyle w:val="TableText"/>
            </w:pPr>
          </w:p>
        </w:tc>
        <w:tc>
          <w:tcPr>
            <w:tcW w:w="2482" w:type="dxa"/>
          </w:tcPr>
          <w:p w14:paraId="3FA2D0E7" w14:textId="77777777" w:rsidR="00FA5F6F" w:rsidRPr="00CA03AF" w:rsidRDefault="00FA5F6F" w:rsidP="00D1025A">
            <w:pPr>
              <w:pStyle w:val="TableText"/>
            </w:pPr>
          </w:p>
        </w:tc>
      </w:tr>
      <w:tr w:rsidR="00FA5F6F" w:rsidRPr="00CA03AF" w14:paraId="48495D37" w14:textId="77777777" w:rsidTr="00D1025A">
        <w:tc>
          <w:tcPr>
            <w:tcW w:w="3145" w:type="dxa"/>
          </w:tcPr>
          <w:p w14:paraId="6085FA03" w14:textId="77777777" w:rsidR="00FA5F6F" w:rsidRPr="00CA03AF" w:rsidRDefault="00FA5F6F" w:rsidP="00D1025A">
            <w:pPr>
              <w:pStyle w:val="TableText"/>
              <w:rPr>
                <w:highlight w:val="yellow"/>
              </w:rPr>
            </w:pPr>
            <w:r w:rsidRPr="00CA03AF">
              <w:rPr>
                <w:highlight w:val="yellow"/>
              </w:rPr>
              <w:t>Development Lead</w:t>
            </w:r>
          </w:p>
        </w:tc>
        <w:tc>
          <w:tcPr>
            <w:tcW w:w="3060" w:type="dxa"/>
          </w:tcPr>
          <w:p w14:paraId="0ED51F62" w14:textId="77777777" w:rsidR="00FA5F6F" w:rsidRPr="00CA03AF" w:rsidRDefault="00FA5F6F" w:rsidP="00D1025A">
            <w:pPr>
              <w:pStyle w:val="TableText"/>
            </w:pPr>
          </w:p>
        </w:tc>
        <w:tc>
          <w:tcPr>
            <w:tcW w:w="2520" w:type="dxa"/>
          </w:tcPr>
          <w:p w14:paraId="2121A15C" w14:textId="77777777" w:rsidR="00FA5F6F" w:rsidRPr="00CA03AF" w:rsidRDefault="00FA5F6F" w:rsidP="00D1025A">
            <w:pPr>
              <w:pStyle w:val="TableText"/>
            </w:pPr>
          </w:p>
        </w:tc>
        <w:tc>
          <w:tcPr>
            <w:tcW w:w="1743" w:type="dxa"/>
          </w:tcPr>
          <w:p w14:paraId="22380716" w14:textId="77777777" w:rsidR="00FA5F6F" w:rsidRPr="00CA03AF" w:rsidRDefault="00FA5F6F" w:rsidP="00D1025A">
            <w:pPr>
              <w:pStyle w:val="TableText"/>
            </w:pPr>
          </w:p>
        </w:tc>
        <w:tc>
          <w:tcPr>
            <w:tcW w:w="2482" w:type="dxa"/>
          </w:tcPr>
          <w:p w14:paraId="5A74A777" w14:textId="77777777" w:rsidR="00FA5F6F" w:rsidRPr="00CA03AF" w:rsidRDefault="00FA5F6F" w:rsidP="00D1025A">
            <w:pPr>
              <w:pStyle w:val="TableText"/>
            </w:pPr>
          </w:p>
        </w:tc>
      </w:tr>
      <w:tr w:rsidR="00FA5F6F" w:rsidRPr="00CA03AF" w14:paraId="28ECFA7E"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189F0C8" w14:textId="77777777" w:rsidR="00FA5F6F" w:rsidRPr="00CA03AF" w:rsidRDefault="00FA5F6F" w:rsidP="00D1025A">
            <w:pPr>
              <w:pStyle w:val="TableText"/>
              <w:rPr>
                <w:highlight w:val="yellow"/>
              </w:rPr>
            </w:pPr>
            <w:r w:rsidRPr="00CA03AF">
              <w:rPr>
                <w:highlight w:val="yellow"/>
              </w:rPr>
              <w:t>Firewall Administrator</w:t>
            </w:r>
          </w:p>
        </w:tc>
        <w:tc>
          <w:tcPr>
            <w:tcW w:w="3060" w:type="dxa"/>
          </w:tcPr>
          <w:p w14:paraId="63E6EE6A" w14:textId="77777777" w:rsidR="00FA5F6F" w:rsidRPr="00CA03AF" w:rsidRDefault="00FA5F6F" w:rsidP="00D1025A">
            <w:pPr>
              <w:pStyle w:val="TableText"/>
            </w:pPr>
          </w:p>
        </w:tc>
        <w:tc>
          <w:tcPr>
            <w:tcW w:w="2520" w:type="dxa"/>
          </w:tcPr>
          <w:p w14:paraId="2D553678" w14:textId="77777777" w:rsidR="00FA5F6F" w:rsidRPr="00CA03AF" w:rsidRDefault="00FA5F6F" w:rsidP="00D1025A">
            <w:pPr>
              <w:pStyle w:val="TableText"/>
            </w:pPr>
          </w:p>
        </w:tc>
        <w:tc>
          <w:tcPr>
            <w:tcW w:w="1743" w:type="dxa"/>
          </w:tcPr>
          <w:p w14:paraId="39176AE4" w14:textId="77777777" w:rsidR="00FA5F6F" w:rsidRPr="00CA03AF" w:rsidRDefault="00FA5F6F" w:rsidP="00D1025A">
            <w:pPr>
              <w:pStyle w:val="TableText"/>
            </w:pPr>
          </w:p>
        </w:tc>
        <w:tc>
          <w:tcPr>
            <w:tcW w:w="2482" w:type="dxa"/>
          </w:tcPr>
          <w:p w14:paraId="526C89BD" w14:textId="77777777" w:rsidR="00FA5F6F" w:rsidRPr="00CA03AF" w:rsidRDefault="00FA5F6F" w:rsidP="00D1025A">
            <w:pPr>
              <w:pStyle w:val="TableText"/>
            </w:pPr>
          </w:p>
        </w:tc>
      </w:tr>
      <w:tr w:rsidR="00FA5F6F" w:rsidRPr="00CA03AF" w14:paraId="5868B047" w14:textId="77777777" w:rsidTr="00D1025A">
        <w:tc>
          <w:tcPr>
            <w:tcW w:w="3145" w:type="dxa"/>
          </w:tcPr>
          <w:p w14:paraId="26527DA8" w14:textId="77777777" w:rsidR="00FA5F6F" w:rsidRPr="00CA03AF" w:rsidRDefault="00FA5F6F" w:rsidP="00D1025A">
            <w:pPr>
              <w:pStyle w:val="TableText"/>
              <w:rPr>
                <w:highlight w:val="yellow"/>
              </w:rPr>
            </w:pPr>
            <w:r w:rsidRPr="00CA03AF">
              <w:rPr>
                <w:highlight w:val="yellow"/>
              </w:rPr>
              <w:lastRenderedPageBreak/>
              <w:t>Human Resources Manager</w:t>
            </w:r>
          </w:p>
        </w:tc>
        <w:tc>
          <w:tcPr>
            <w:tcW w:w="3060" w:type="dxa"/>
          </w:tcPr>
          <w:p w14:paraId="45AB4D41" w14:textId="77777777" w:rsidR="00FA5F6F" w:rsidRPr="00CA03AF" w:rsidRDefault="00FA5F6F" w:rsidP="00D1025A">
            <w:pPr>
              <w:pStyle w:val="TableText"/>
            </w:pPr>
          </w:p>
        </w:tc>
        <w:tc>
          <w:tcPr>
            <w:tcW w:w="2520" w:type="dxa"/>
          </w:tcPr>
          <w:p w14:paraId="57BF8B6E" w14:textId="77777777" w:rsidR="00FA5F6F" w:rsidRPr="00CA03AF" w:rsidRDefault="00FA5F6F" w:rsidP="00D1025A">
            <w:pPr>
              <w:pStyle w:val="TableText"/>
            </w:pPr>
          </w:p>
        </w:tc>
        <w:tc>
          <w:tcPr>
            <w:tcW w:w="1743" w:type="dxa"/>
          </w:tcPr>
          <w:p w14:paraId="6A54EC7A" w14:textId="77777777" w:rsidR="00FA5F6F" w:rsidRPr="00CA03AF" w:rsidRDefault="00FA5F6F" w:rsidP="00D1025A">
            <w:pPr>
              <w:pStyle w:val="TableText"/>
            </w:pPr>
          </w:p>
        </w:tc>
        <w:tc>
          <w:tcPr>
            <w:tcW w:w="2482" w:type="dxa"/>
          </w:tcPr>
          <w:p w14:paraId="5700E547" w14:textId="77777777" w:rsidR="00FA5F6F" w:rsidRPr="00CA03AF" w:rsidRDefault="00FA5F6F" w:rsidP="00D1025A">
            <w:pPr>
              <w:pStyle w:val="TableText"/>
            </w:pPr>
          </w:p>
        </w:tc>
      </w:tr>
      <w:tr w:rsidR="00FA5F6F" w:rsidRPr="00CA03AF" w14:paraId="41E2397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33F8BAE" w14:textId="77777777" w:rsidR="00FA5F6F" w:rsidRPr="00CA03AF" w:rsidRDefault="00FA5F6F" w:rsidP="00D1025A">
            <w:pPr>
              <w:pStyle w:val="TableText"/>
              <w:rPr>
                <w:highlight w:val="yellow"/>
              </w:rPr>
            </w:pPr>
            <w:r w:rsidRPr="00CA03AF">
              <w:rPr>
                <w:highlight w:val="yellow"/>
              </w:rPr>
              <w:t>Incident Handling Manager</w:t>
            </w:r>
          </w:p>
        </w:tc>
        <w:tc>
          <w:tcPr>
            <w:tcW w:w="3060" w:type="dxa"/>
          </w:tcPr>
          <w:p w14:paraId="77DE5DA9" w14:textId="77777777" w:rsidR="00FA5F6F" w:rsidRPr="00CA03AF" w:rsidRDefault="00FA5F6F" w:rsidP="00D1025A">
            <w:pPr>
              <w:pStyle w:val="TableText"/>
            </w:pPr>
          </w:p>
        </w:tc>
        <w:tc>
          <w:tcPr>
            <w:tcW w:w="2520" w:type="dxa"/>
          </w:tcPr>
          <w:p w14:paraId="28BC193A" w14:textId="77777777" w:rsidR="00FA5F6F" w:rsidRPr="00CA03AF" w:rsidRDefault="00FA5F6F" w:rsidP="00D1025A">
            <w:pPr>
              <w:pStyle w:val="TableText"/>
            </w:pPr>
          </w:p>
        </w:tc>
        <w:tc>
          <w:tcPr>
            <w:tcW w:w="1743" w:type="dxa"/>
          </w:tcPr>
          <w:p w14:paraId="53209113" w14:textId="77777777" w:rsidR="00FA5F6F" w:rsidRPr="00CA03AF" w:rsidRDefault="00FA5F6F" w:rsidP="00D1025A">
            <w:pPr>
              <w:pStyle w:val="TableText"/>
            </w:pPr>
          </w:p>
        </w:tc>
        <w:tc>
          <w:tcPr>
            <w:tcW w:w="2482" w:type="dxa"/>
          </w:tcPr>
          <w:p w14:paraId="236A58ED" w14:textId="77777777" w:rsidR="00FA5F6F" w:rsidRPr="00CA03AF" w:rsidRDefault="00FA5F6F" w:rsidP="00D1025A">
            <w:pPr>
              <w:pStyle w:val="TableText"/>
            </w:pPr>
          </w:p>
        </w:tc>
      </w:tr>
      <w:tr w:rsidR="00FA5F6F" w:rsidRPr="00CA03AF" w14:paraId="33A331FE" w14:textId="77777777" w:rsidTr="00D1025A">
        <w:tc>
          <w:tcPr>
            <w:tcW w:w="3145" w:type="dxa"/>
          </w:tcPr>
          <w:p w14:paraId="1EC35B01" w14:textId="77777777" w:rsidR="00FA5F6F" w:rsidRPr="00CA03AF" w:rsidRDefault="00FA5F6F" w:rsidP="00D1025A">
            <w:pPr>
              <w:pStyle w:val="TableText"/>
              <w:rPr>
                <w:highlight w:val="yellow"/>
              </w:rPr>
            </w:pPr>
            <w:r w:rsidRPr="00CA03AF">
              <w:rPr>
                <w:highlight w:val="yellow"/>
              </w:rPr>
              <w:t>Information System Security Officer (ISSO)</w:t>
            </w:r>
            <w:r>
              <w:rPr>
                <w:highlight w:val="yellow"/>
              </w:rPr>
              <w:t xml:space="preserve"> / Manager (ISSM)</w:t>
            </w:r>
          </w:p>
        </w:tc>
        <w:tc>
          <w:tcPr>
            <w:tcW w:w="3060" w:type="dxa"/>
          </w:tcPr>
          <w:p w14:paraId="478707DC" w14:textId="77777777" w:rsidR="00FA5F6F" w:rsidRPr="00CA03AF" w:rsidRDefault="00FA5F6F" w:rsidP="00D1025A">
            <w:pPr>
              <w:pStyle w:val="TableText"/>
            </w:pPr>
          </w:p>
        </w:tc>
        <w:tc>
          <w:tcPr>
            <w:tcW w:w="2520" w:type="dxa"/>
          </w:tcPr>
          <w:p w14:paraId="22455C3D" w14:textId="77777777" w:rsidR="00FA5F6F" w:rsidRPr="00CA03AF" w:rsidRDefault="00FA5F6F" w:rsidP="00D1025A">
            <w:pPr>
              <w:pStyle w:val="TableText"/>
            </w:pPr>
          </w:p>
        </w:tc>
        <w:tc>
          <w:tcPr>
            <w:tcW w:w="1743" w:type="dxa"/>
          </w:tcPr>
          <w:p w14:paraId="59F0576A" w14:textId="77777777" w:rsidR="00FA5F6F" w:rsidRPr="00CA03AF" w:rsidRDefault="00FA5F6F" w:rsidP="00D1025A">
            <w:pPr>
              <w:pStyle w:val="TableText"/>
            </w:pPr>
          </w:p>
        </w:tc>
        <w:tc>
          <w:tcPr>
            <w:tcW w:w="2482" w:type="dxa"/>
          </w:tcPr>
          <w:p w14:paraId="745673BE" w14:textId="77777777" w:rsidR="00FA5F6F" w:rsidRPr="00CA03AF" w:rsidRDefault="00FA5F6F" w:rsidP="00D1025A">
            <w:pPr>
              <w:pStyle w:val="TableText"/>
            </w:pPr>
          </w:p>
        </w:tc>
      </w:tr>
      <w:tr w:rsidR="00FA5F6F" w:rsidRPr="00CA03AF" w14:paraId="60151378"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6C19B64" w14:textId="77777777" w:rsidR="00FA5F6F" w:rsidRPr="00CA03AF" w:rsidRDefault="00FA5F6F" w:rsidP="00D1025A">
            <w:pPr>
              <w:pStyle w:val="TableText"/>
              <w:rPr>
                <w:highlight w:val="yellow"/>
              </w:rPr>
            </w:pPr>
            <w:r>
              <w:rPr>
                <w:highlight w:val="yellow"/>
              </w:rPr>
              <w:t>ISSO/ISSM</w:t>
            </w:r>
            <w:r w:rsidRPr="00CA03AF">
              <w:rPr>
                <w:highlight w:val="yellow"/>
              </w:rPr>
              <w:t xml:space="preserve"> - Contractor</w:t>
            </w:r>
          </w:p>
        </w:tc>
        <w:tc>
          <w:tcPr>
            <w:tcW w:w="3060" w:type="dxa"/>
          </w:tcPr>
          <w:p w14:paraId="1C73150F" w14:textId="77777777" w:rsidR="00FA5F6F" w:rsidRPr="00CA03AF" w:rsidRDefault="00FA5F6F" w:rsidP="00D1025A">
            <w:pPr>
              <w:pStyle w:val="TableText"/>
            </w:pPr>
          </w:p>
        </w:tc>
        <w:tc>
          <w:tcPr>
            <w:tcW w:w="2520" w:type="dxa"/>
          </w:tcPr>
          <w:p w14:paraId="05FBB01A" w14:textId="77777777" w:rsidR="00FA5F6F" w:rsidRPr="00CA03AF" w:rsidRDefault="00FA5F6F" w:rsidP="00D1025A">
            <w:pPr>
              <w:pStyle w:val="TableText"/>
            </w:pPr>
          </w:p>
        </w:tc>
        <w:tc>
          <w:tcPr>
            <w:tcW w:w="1743" w:type="dxa"/>
          </w:tcPr>
          <w:p w14:paraId="239F8C25" w14:textId="77777777" w:rsidR="00FA5F6F" w:rsidRPr="00CA03AF" w:rsidRDefault="00FA5F6F" w:rsidP="00D1025A">
            <w:pPr>
              <w:pStyle w:val="TableText"/>
            </w:pPr>
          </w:p>
        </w:tc>
        <w:tc>
          <w:tcPr>
            <w:tcW w:w="2482" w:type="dxa"/>
          </w:tcPr>
          <w:p w14:paraId="3AD031D9" w14:textId="77777777" w:rsidR="00FA5F6F" w:rsidRPr="00CA03AF" w:rsidRDefault="00FA5F6F" w:rsidP="00D1025A">
            <w:pPr>
              <w:pStyle w:val="TableText"/>
            </w:pPr>
          </w:p>
        </w:tc>
      </w:tr>
      <w:tr w:rsidR="00FA5F6F" w:rsidRPr="00CA03AF" w14:paraId="368D9A27" w14:textId="77777777" w:rsidTr="00D1025A">
        <w:tc>
          <w:tcPr>
            <w:tcW w:w="3145" w:type="dxa"/>
          </w:tcPr>
          <w:p w14:paraId="2398C0EE" w14:textId="77777777" w:rsidR="00FA5F6F" w:rsidRPr="00CA03AF" w:rsidRDefault="00FA5F6F" w:rsidP="00D1025A">
            <w:pPr>
              <w:pStyle w:val="TableText"/>
              <w:rPr>
                <w:highlight w:val="yellow"/>
              </w:rPr>
            </w:pPr>
            <w:r w:rsidRPr="00CA03AF">
              <w:rPr>
                <w:highlight w:val="yellow"/>
              </w:rPr>
              <w:t>Mainframe Administrator</w:t>
            </w:r>
          </w:p>
        </w:tc>
        <w:tc>
          <w:tcPr>
            <w:tcW w:w="3060" w:type="dxa"/>
          </w:tcPr>
          <w:p w14:paraId="362E383D" w14:textId="77777777" w:rsidR="00FA5F6F" w:rsidRPr="00CA03AF" w:rsidRDefault="00FA5F6F" w:rsidP="00D1025A">
            <w:pPr>
              <w:pStyle w:val="TableText"/>
            </w:pPr>
          </w:p>
        </w:tc>
        <w:tc>
          <w:tcPr>
            <w:tcW w:w="2520" w:type="dxa"/>
          </w:tcPr>
          <w:p w14:paraId="26304478" w14:textId="77777777" w:rsidR="00FA5F6F" w:rsidRPr="00CA03AF" w:rsidRDefault="00FA5F6F" w:rsidP="00D1025A">
            <w:pPr>
              <w:pStyle w:val="TableText"/>
            </w:pPr>
          </w:p>
        </w:tc>
        <w:tc>
          <w:tcPr>
            <w:tcW w:w="1743" w:type="dxa"/>
          </w:tcPr>
          <w:p w14:paraId="24BF6DF0" w14:textId="77777777" w:rsidR="00FA5F6F" w:rsidRPr="00CA03AF" w:rsidRDefault="00FA5F6F" w:rsidP="00D1025A">
            <w:pPr>
              <w:pStyle w:val="TableText"/>
            </w:pPr>
          </w:p>
        </w:tc>
        <w:tc>
          <w:tcPr>
            <w:tcW w:w="2482" w:type="dxa"/>
          </w:tcPr>
          <w:p w14:paraId="5EE94875" w14:textId="77777777" w:rsidR="00FA5F6F" w:rsidRPr="00CA03AF" w:rsidRDefault="00FA5F6F" w:rsidP="00D1025A">
            <w:pPr>
              <w:pStyle w:val="TableText"/>
            </w:pPr>
          </w:p>
        </w:tc>
      </w:tr>
      <w:tr w:rsidR="00FA5F6F" w:rsidRPr="00CA03AF" w14:paraId="6025D55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715FA85A" w14:textId="77777777" w:rsidR="00FA5F6F" w:rsidRPr="00CA03AF" w:rsidRDefault="00FA5F6F" w:rsidP="00D1025A">
            <w:pPr>
              <w:pStyle w:val="TableText"/>
              <w:rPr>
                <w:highlight w:val="yellow"/>
              </w:rPr>
            </w:pPr>
            <w:r w:rsidRPr="00CA03AF">
              <w:rPr>
                <w:highlight w:val="yellow"/>
              </w:rPr>
              <w:t>Media Custodian</w:t>
            </w:r>
          </w:p>
        </w:tc>
        <w:tc>
          <w:tcPr>
            <w:tcW w:w="3060" w:type="dxa"/>
          </w:tcPr>
          <w:p w14:paraId="7DCA6AE5" w14:textId="77777777" w:rsidR="00FA5F6F" w:rsidRPr="00CA03AF" w:rsidRDefault="00FA5F6F" w:rsidP="00D1025A">
            <w:pPr>
              <w:pStyle w:val="TableText"/>
            </w:pPr>
          </w:p>
        </w:tc>
        <w:tc>
          <w:tcPr>
            <w:tcW w:w="2520" w:type="dxa"/>
          </w:tcPr>
          <w:p w14:paraId="5973CA1A" w14:textId="77777777" w:rsidR="00FA5F6F" w:rsidRPr="00CA03AF" w:rsidRDefault="00FA5F6F" w:rsidP="00D1025A">
            <w:pPr>
              <w:pStyle w:val="TableText"/>
            </w:pPr>
          </w:p>
        </w:tc>
        <w:tc>
          <w:tcPr>
            <w:tcW w:w="1743" w:type="dxa"/>
          </w:tcPr>
          <w:p w14:paraId="4A1D2B79" w14:textId="77777777" w:rsidR="00FA5F6F" w:rsidRPr="00CA03AF" w:rsidRDefault="00FA5F6F" w:rsidP="00D1025A">
            <w:pPr>
              <w:pStyle w:val="TableText"/>
            </w:pPr>
          </w:p>
        </w:tc>
        <w:tc>
          <w:tcPr>
            <w:tcW w:w="2482" w:type="dxa"/>
          </w:tcPr>
          <w:p w14:paraId="5C19AD9A" w14:textId="77777777" w:rsidR="00FA5F6F" w:rsidRPr="00CA03AF" w:rsidRDefault="00FA5F6F" w:rsidP="00D1025A">
            <w:pPr>
              <w:pStyle w:val="TableText"/>
            </w:pPr>
          </w:p>
        </w:tc>
      </w:tr>
      <w:tr w:rsidR="00FA5F6F" w:rsidRPr="00CA03AF" w14:paraId="79303FC8" w14:textId="77777777" w:rsidTr="00D1025A">
        <w:tc>
          <w:tcPr>
            <w:tcW w:w="3145" w:type="dxa"/>
          </w:tcPr>
          <w:p w14:paraId="2675859B" w14:textId="77777777" w:rsidR="00FA5F6F" w:rsidRPr="00CA03AF" w:rsidRDefault="00FA5F6F" w:rsidP="00D1025A">
            <w:pPr>
              <w:pStyle w:val="TableText"/>
              <w:rPr>
                <w:highlight w:val="yellow"/>
              </w:rPr>
            </w:pPr>
            <w:r w:rsidRPr="00CA03AF">
              <w:rPr>
                <w:highlight w:val="yellow"/>
              </w:rPr>
              <w:t>Middleware Utilities Administrator</w:t>
            </w:r>
          </w:p>
        </w:tc>
        <w:tc>
          <w:tcPr>
            <w:tcW w:w="3060" w:type="dxa"/>
          </w:tcPr>
          <w:p w14:paraId="0593447C" w14:textId="77777777" w:rsidR="00FA5F6F" w:rsidRPr="00CA03AF" w:rsidRDefault="00FA5F6F" w:rsidP="00D1025A">
            <w:pPr>
              <w:pStyle w:val="TableText"/>
            </w:pPr>
          </w:p>
        </w:tc>
        <w:tc>
          <w:tcPr>
            <w:tcW w:w="2520" w:type="dxa"/>
          </w:tcPr>
          <w:p w14:paraId="7DB6ECDC" w14:textId="77777777" w:rsidR="00FA5F6F" w:rsidRPr="00CA03AF" w:rsidRDefault="00FA5F6F" w:rsidP="00D1025A">
            <w:pPr>
              <w:pStyle w:val="TableText"/>
            </w:pPr>
          </w:p>
        </w:tc>
        <w:tc>
          <w:tcPr>
            <w:tcW w:w="1743" w:type="dxa"/>
          </w:tcPr>
          <w:p w14:paraId="6DA9AD61" w14:textId="77777777" w:rsidR="00FA5F6F" w:rsidRPr="00CA03AF" w:rsidRDefault="00FA5F6F" w:rsidP="00D1025A">
            <w:pPr>
              <w:pStyle w:val="TableText"/>
            </w:pPr>
          </w:p>
        </w:tc>
        <w:tc>
          <w:tcPr>
            <w:tcW w:w="2482" w:type="dxa"/>
          </w:tcPr>
          <w:p w14:paraId="216D4D03" w14:textId="77777777" w:rsidR="00FA5F6F" w:rsidRPr="00CA03AF" w:rsidRDefault="00FA5F6F" w:rsidP="00D1025A">
            <w:pPr>
              <w:pStyle w:val="TableText"/>
            </w:pPr>
          </w:p>
        </w:tc>
      </w:tr>
      <w:tr w:rsidR="00FA5F6F" w:rsidRPr="00CA03AF" w14:paraId="4A5BAFD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B0BD7BD" w14:textId="77777777" w:rsidR="00FA5F6F" w:rsidRPr="00CA03AF" w:rsidRDefault="00FA5F6F" w:rsidP="00D1025A">
            <w:pPr>
              <w:pStyle w:val="TableText"/>
              <w:rPr>
                <w:highlight w:val="yellow"/>
              </w:rPr>
            </w:pPr>
            <w:r w:rsidRPr="00CA03AF">
              <w:rPr>
                <w:highlight w:val="yellow"/>
              </w:rPr>
              <w:t>Network Administrator</w:t>
            </w:r>
          </w:p>
        </w:tc>
        <w:tc>
          <w:tcPr>
            <w:tcW w:w="3060" w:type="dxa"/>
          </w:tcPr>
          <w:p w14:paraId="20603FB5" w14:textId="77777777" w:rsidR="00FA5F6F" w:rsidRPr="00CA03AF" w:rsidRDefault="00FA5F6F" w:rsidP="00D1025A">
            <w:pPr>
              <w:pStyle w:val="TableText"/>
            </w:pPr>
          </w:p>
        </w:tc>
        <w:tc>
          <w:tcPr>
            <w:tcW w:w="2520" w:type="dxa"/>
          </w:tcPr>
          <w:p w14:paraId="2778D8A0" w14:textId="77777777" w:rsidR="00FA5F6F" w:rsidRPr="00CA03AF" w:rsidRDefault="00FA5F6F" w:rsidP="00D1025A">
            <w:pPr>
              <w:pStyle w:val="TableText"/>
            </w:pPr>
          </w:p>
        </w:tc>
        <w:tc>
          <w:tcPr>
            <w:tcW w:w="1743" w:type="dxa"/>
          </w:tcPr>
          <w:p w14:paraId="621B2BBE" w14:textId="77777777" w:rsidR="00FA5F6F" w:rsidRPr="00CA03AF" w:rsidRDefault="00FA5F6F" w:rsidP="00D1025A">
            <w:pPr>
              <w:pStyle w:val="TableText"/>
            </w:pPr>
          </w:p>
        </w:tc>
        <w:tc>
          <w:tcPr>
            <w:tcW w:w="2482" w:type="dxa"/>
          </w:tcPr>
          <w:p w14:paraId="476A0C03" w14:textId="77777777" w:rsidR="00FA5F6F" w:rsidRPr="00CA03AF" w:rsidRDefault="00FA5F6F" w:rsidP="00D1025A">
            <w:pPr>
              <w:pStyle w:val="TableText"/>
            </w:pPr>
          </w:p>
        </w:tc>
      </w:tr>
      <w:tr w:rsidR="00FA5F6F" w:rsidRPr="00CA03AF" w14:paraId="0F25D5A6" w14:textId="77777777" w:rsidTr="00D1025A">
        <w:tc>
          <w:tcPr>
            <w:tcW w:w="3145" w:type="dxa"/>
          </w:tcPr>
          <w:p w14:paraId="3A74F83C" w14:textId="77777777" w:rsidR="00FA5F6F" w:rsidRPr="00CA03AF" w:rsidRDefault="00FA5F6F" w:rsidP="00D1025A">
            <w:pPr>
              <w:pStyle w:val="TableText"/>
              <w:rPr>
                <w:highlight w:val="yellow"/>
              </w:rPr>
            </w:pPr>
            <w:r w:rsidRPr="00CA03AF">
              <w:rPr>
                <w:highlight w:val="yellow"/>
              </w:rPr>
              <w:t>Privacy Subject Matter Expert (PSME)</w:t>
            </w:r>
          </w:p>
        </w:tc>
        <w:tc>
          <w:tcPr>
            <w:tcW w:w="3060" w:type="dxa"/>
          </w:tcPr>
          <w:p w14:paraId="3463F3AF" w14:textId="77777777" w:rsidR="00FA5F6F" w:rsidRPr="00CA03AF" w:rsidRDefault="00FA5F6F" w:rsidP="00D1025A">
            <w:pPr>
              <w:pStyle w:val="TableText"/>
            </w:pPr>
          </w:p>
        </w:tc>
        <w:tc>
          <w:tcPr>
            <w:tcW w:w="2520" w:type="dxa"/>
          </w:tcPr>
          <w:p w14:paraId="79884AE6" w14:textId="77777777" w:rsidR="00FA5F6F" w:rsidRPr="00CA03AF" w:rsidRDefault="00FA5F6F" w:rsidP="00D1025A">
            <w:pPr>
              <w:pStyle w:val="TableText"/>
            </w:pPr>
          </w:p>
        </w:tc>
        <w:tc>
          <w:tcPr>
            <w:tcW w:w="1743" w:type="dxa"/>
          </w:tcPr>
          <w:p w14:paraId="7CAE60F2" w14:textId="77777777" w:rsidR="00FA5F6F" w:rsidRPr="00CA03AF" w:rsidRDefault="00FA5F6F" w:rsidP="00D1025A">
            <w:pPr>
              <w:pStyle w:val="TableText"/>
            </w:pPr>
          </w:p>
        </w:tc>
        <w:tc>
          <w:tcPr>
            <w:tcW w:w="2482" w:type="dxa"/>
          </w:tcPr>
          <w:p w14:paraId="48CA2CCF" w14:textId="77777777" w:rsidR="00FA5F6F" w:rsidRPr="00CA03AF" w:rsidRDefault="00FA5F6F" w:rsidP="00D1025A">
            <w:pPr>
              <w:pStyle w:val="TableText"/>
            </w:pPr>
          </w:p>
        </w:tc>
      </w:tr>
      <w:tr w:rsidR="00FA5F6F" w:rsidRPr="00CA03AF" w14:paraId="0ED9811B"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981E99E" w14:textId="77777777" w:rsidR="00FA5F6F" w:rsidRPr="00CA03AF" w:rsidRDefault="00FA5F6F" w:rsidP="00D1025A">
            <w:pPr>
              <w:pStyle w:val="TableText"/>
              <w:rPr>
                <w:highlight w:val="yellow"/>
              </w:rPr>
            </w:pPr>
            <w:r w:rsidRPr="00CA03AF">
              <w:rPr>
                <w:highlight w:val="yellow"/>
              </w:rPr>
              <w:t>Program Manager</w:t>
            </w:r>
          </w:p>
        </w:tc>
        <w:tc>
          <w:tcPr>
            <w:tcW w:w="3060" w:type="dxa"/>
          </w:tcPr>
          <w:p w14:paraId="47EC2199" w14:textId="77777777" w:rsidR="00FA5F6F" w:rsidRPr="00CA03AF" w:rsidRDefault="00FA5F6F" w:rsidP="00D1025A">
            <w:pPr>
              <w:pStyle w:val="TableText"/>
            </w:pPr>
          </w:p>
        </w:tc>
        <w:tc>
          <w:tcPr>
            <w:tcW w:w="2520" w:type="dxa"/>
          </w:tcPr>
          <w:p w14:paraId="48D1C432" w14:textId="77777777" w:rsidR="00FA5F6F" w:rsidRPr="00CA03AF" w:rsidRDefault="00FA5F6F" w:rsidP="00D1025A">
            <w:pPr>
              <w:pStyle w:val="TableText"/>
            </w:pPr>
          </w:p>
        </w:tc>
        <w:tc>
          <w:tcPr>
            <w:tcW w:w="1743" w:type="dxa"/>
          </w:tcPr>
          <w:p w14:paraId="3260954C" w14:textId="77777777" w:rsidR="00FA5F6F" w:rsidRPr="00CA03AF" w:rsidRDefault="00FA5F6F" w:rsidP="00D1025A">
            <w:pPr>
              <w:pStyle w:val="TableText"/>
            </w:pPr>
          </w:p>
        </w:tc>
        <w:tc>
          <w:tcPr>
            <w:tcW w:w="2482" w:type="dxa"/>
          </w:tcPr>
          <w:p w14:paraId="3E4C4400" w14:textId="77777777" w:rsidR="00FA5F6F" w:rsidRPr="00CA03AF" w:rsidRDefault="00FA5F6F" w:rsidP="00D1025A">
            <w:pPr>
              <w:pStyle w:val="TableText"/>
            </w:pPr>
          </w:p>
        </w:tc>
      </w:tr>
      <w:tr w:rsidR="00FA5F6F" w:rsidRPr="00CA03AF" w14:paraId="2B3BF7FC" w14:textId="77777777" w:rsidTr="00D1025A">
        <w:tc>
          <w:tcPr>
            <w:tcW w:w="3145" w:type="dxa"/>
          </w:tcPr>
          <w:p w14:paraId="493A98C3" w14:textId="77777777" w:rsidR="00FA5F6F" w:rsidRPr="00CA03AF" w:rsidRDefault="00FA5F6F" w:rsidP="00D1025A">
            <w:pPr>
              <w:pStyle w:val="TableText"/>
              <w:rPr>
                <w:highlight w:val="yellow"/>
              </w:rPr>
            </w:pPr>
            <w:r w:rsidRPr="00CA03AF">
              <w:rPr>
                <w:highlight w:val="yellow"/>
              </w:rPr>
              <w:t>Security Utilities Administrator</w:t>
            </w:r>
          </w:p>
        </w:tc>
        <w:tc>
          <w:tcPr>
            <w:tcW w:w="3060" w:type="dxa"/>
          </w:tcPr>
          <w:p w14:paraId="68035444" w14:textId="77777777" w:rsidR="00FA5F6F" w:rsidRPr="00CA03AF" w:rsidRDefault="00FA5F6F" w:rsidP="00D1025A">
            <w:pPr>
              <w:pStyle w:val="TableText"/>
            </w:pPr>
          </w:p>
        </w:tc>
        <w:tc>
          <w:tcPr>
            <w:tcW w:w="2520" w:type="dxa"/>
          </w:tcPr>
          <w:p w14:paraId="62C4B654" w14:textId="77777777" w:rsidR="00FA5F6F" w:rsidRPr="00CA03AF" w:rsidRDefault="00FA5F6F" w:rsidP="00D1025A">
            <w:pPr>
              <w:pStyle w:val="TableText"/>
            </w:pPr>
          </w:p>
        </w:tc>
        <w:tc>
          <w:tcPr>
            <w:tcW w:w="1743" w:type="dxa"/>
          </w:tcPr>
          <w:p w14:paraId="2F93977F" w14:textId="77777777" w:rsidR="00FA5F6F" w:rsidRPr="00CA03AF" w:rsidRDefault="00FA5F6F" w:rsidP="00D1025A">
            <w:pPr>
              <w:pStyle w:val="TableText"/>
            </w:pPr>
          </w:p>
        </w:tc>
        <w:tc>
          <w:tcPr>
            <w:tcW w:w="2482" w:type="dxa"/>
          </w:tcPr>
          <w:p w14:paraId="4C27BAF4" w14:textId="77777777" w:rsidR="00FA5F6F" w:rsidRPr="00CA03AF" w:rsidRDefault="00FA5F6F" w:rsidP="00D1025A">
            <w:pPr>
              <w:pStyle w:val="TableText"/>
            </w:pPr>
          </w:p>
        </w:tc>
      </w:tr>
      <w:tr w:rsidR="00FA5F6F" w:rsidRPr="00CA03AF" w14:paraId="78DC96FD"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6A5541E" w14:textId="77777777" w:rsidR="00FA5F6F" w:rsidRPr="00CA03AF" w:rsidRDefault="00FA5F6F" w:rsidP="00D1025A">
            <w:pPr>
              <w:pStyle w:val="TableText"/>
              <w:rPr>
                <w:highlight w:val="yellow"/>
              </w:rPr>
            </w:pPr>
            <w:r w:rsidRPr="00CA03AF">
              <w:rPr>
                <w:highlight w:val="yellow"/>
              </w:rPr>
              <w:t>System Administrator</w:t>
            </w:r>
          </w:p>
        </w:tc>
        <w:tc>
          <w:tcPr>
            <w:tcW w:w="3060" w:type="dxa"/>
          </w:tcPr>
          <w:p w14:paraId="7F98C701" w14:textId="77777777" w:rsidR="00FA5F6F" w:rsidRPr="00CA03AF" w:rsidRDefault="00FA5F6F" w:rsidP="00D1025A">
            <w:pPr>
              <w:pStyle w:val="TableText"/>
            </w:pPr>
          </w:p>
        </w:tc>
        <w:tc>
          <w:tcPr>
            <w:tcW w:w="2520" w:type="dxa"/>
          </w:tcPr>
          <w:p w14:paraId="231775D7" w14:textId="77777777" w:rsidR="00FA5F6F" w:rsidRPr="00CA03AF" w:rsidRDefault="00FA5F6F" w:rsidP="00D1025A">
            <w:pPr>
              <w:pStyle w:val="TableText"/>
            </w:pPr>
          </w:p>
        </w:tc>
        <w:tc>
          <w:tcPr>
            <w:tcW w:w="1743" w:type="dxa"/>
          </w:tcPr>
          <w:p w14:paraId="561071FA" w14:textId="77777777" w:rsidR="00FA5F6F" w:rsidRPr="00CA03AF" w:rsidRDefault="00FA5F6F" w:rsidP="00D1025A">
            <w:pPr>
              <w:pStyle w:val="TableText"/>
            </w:pPr>
          </w:p>
        </w:tc>
        <w:tc>
          <w:tcPr>
            <w:tcW w:w="2482" w:type="dxa"/>
          </w:tcPr>
          <w:p w14:paraId="4FF1587D" w14:textId="77777777" w:rsidR="00FA5F6F" w:rsidRPr="00CA03AF" w:rsidRDefault="00FA5F6F" w:rsidP="00D1025A">
            <w:pPr>
              <w:pStyle w:val="TableText"/>
            </w:pPr>
          </w:p>
        </w:tc>
      </w:tr>
      <w:tr w:rsidR="00FA5F6F" w:rsidRPr="00CA03AF" w14:paraId="0EEA6794" w14:textId="77777777" w:rsidTr="00D1025A">
        <w:tc>
          <w:tcPr>
            <w:tcW w:w="3145" w:type="dxa"/>
          </w:tcPr>
          <w:p w14:paraId="4199511C" w14:textId="77777777" w:rsidR="00FA5F6F" w:rsidRPr="00CA03AF" w:rsidRDefault="00FA5F6F" w:rsidP="00D1025A">
            <w:pPr>
              <w:pStyle w:val="TableText"/>
              <w:rPr>
                <w:highlight w:val="yellow"/>
              </w:rPr>
            </w:pPr>
            <w:r w:rsidRPr="00CA03AF">
              <w:rPr>
                <w:highlight w:val="yellow"/>
              </w:rPr>
              <w:t>System Owner</w:t>
            </w:r>
          </w:p>
        </w:tc>
        <w:tc>
          <w:tcPr>
            <w:tcW w:w="3060" w:type="dxa"/>
          </w:tcPr>
          <w:p w14:paraId="31C979E9" w14:textId="77777777" w:rsidR="00FA5F6F" w:rsidRPr="00CA03AF" w:rsidRDefault="00FA5F6F" w:rsidP="00D1025A">
            <w:pPr>
              <w:pStyle w:val="TableText"/>
            </w:pPr>
          </w:p>
        </w:tc>
        <w:tc>
          <w:tcPr>
            <w:tcW w:w="2520" w:type="dxa"/>
          </w:tcPr>
          <w:p w14:paraId="1956B836" w14:textId="77777777" w:rsidR="00FA5F6F" w:rsidRPr="00CA03AF" w:rsidRDefault="00FA5F6F" w:rsidP="00D1025A">
            <w:pPr>
              <w:pStyle w:val="TableText"/>
            </w:pPr>
          </w:p>
        </w:tc>
        <w:tc>
          <w:tcPr>
            <w:tcW w:w="1743" w:type="dxa"/>
          </w:tcPr>
          <w:p w14:paraId="2EE5BDEB" w14:textId="77777777" w:rsidR="00FA5F6F" w:rsidRPr="00CA03AF" w:rsidRDefault="00FA5F6F" w:rsidP="00D1025A">
            <w:pPr>
              <w:pStyle w:val="TableText"/>
            </w:pPr>
          </w:p>
        </w:tc>
        <w:tc>
          <w:tcPr>
            <w:tcW w:w="2482" w:type="dxa"/>
          </w:tcPr>
          <w:p w14:paraId="3EB3B318" w14:textId="77777777" w:rsidR="00FA5F6F" w:rsidRPr="00CA03AF" w:rsidRDefault="00FA5F6F" w:rsidP="00D1025A">
            <w:pPr>
              <w:pStyle w:val="TableText"/>
            </w:pPr>
          </w:p>
        </w:tc>
      </w:tr>
      <w:tr w:rsidR="00FA5F6F" w:rsidRPr="00CA03AF" w14:paraId="5B53F22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19453A9" w14:textId="77777777" w:rsidR="00FA5F6F" w:rsidRPr="00CA03AF" w:rsidRDefault="00FA5F6F" w:rsidP="00D1025A">
            <w:pPr>
              <w:pStyle w:val="TableText"/>
              <w:rPr>
                <w:highlight w:val="yellow"/>
              </w:rPr>
            </w:pPr>
            <w:r w:rsidRPr="00CA03AF">
              <w:rPr>
                <w:highlight w:val="yellow"/>
              </w:rPr>
              <w:t>Training Manager</w:t>
            </w:r>
          </w:p>
        </w:tc>
        <w:tc>
          <w:tcPr>
            <w:tcW w:w="3060" w:type="dxa"/>
          </w:tcPr>
          <w:p w14:paraId="425A4B64" w14:textId="77777777" w:rsidR="00FA5F6F" w:rsidRPr="00CA03AF" w:rsidRDefault="00FA5F6F" w:rsidP="00D1025A">
            <w:pPr>
              <w:pStyle w:val="TableText"/>
            </w:pPr>
          </w:p>
        </w:tc>
        <w:tc>
          <w:tcPr>
            <w:tcW w:w="2520" w:type="dxa"/>
          </w:tcPr>
          <w:p w14:paraId="1D0B22BB" w14:textId="77777777" w:rsidR="00FA5F6F" w:rsidRPr="00CA03AF" w:rsidRDefault="00FA5F6F" w:rsidP="00D1025A">
            <w:pPr>
              <w:pStyle w:val="TableText"/>
            </w:pPr>
          </w:p>
        </w:tc>
        <w:tc>
          <w:tcPr>
            <w:tcW w:w="1743" w:type="dxa"/>
          </w:tcPr>
          <w:p w14:paraId="4F402CE2" w14:textId="77777777" w:rsidR="00FA5F6F" w:rsidRPr="00CA03AF" w:rsidRDefault="00FA5F6F" w:rsidP="00D1025A">
            <w:pPr>
              <w:pStyle w:val="TableText"/>
            </w:pPr>
          </w:p>
        </w:tc>
        <w:tc>
          <w:tcPr>
            <w:tcW w:w="2482" w:type="dxa"/>
          </w:tcPr>
          <w:p w14:paraId="6C06C8D8" w14:textId="77777777" w:rsidR="00FA5F6F" w:rsidRPr="00CA03AF" w:rsidRDefault="00FA5F6F" w:rsidP="00D1025A">
            <w:pPr>
              <w:pStyle w:val="TableText"/>
            </w:pPr>
          </w:p>
        </w:tc>
      </w:tr>
      <w:tr w:rsidR="00FA5F6F" w:rsidRPr="00CA03AF" w14:paraId="700007A0" w14:textId="77777777" w:rsidTr="00D1025A">
        <w:tc>
          <w:tcPr>
            <w:tcW w:w="3145" w:type="dxa"/>
          </w:tcPr>
          <w:p w14:paraId="3E7D29AB" w14:textId="77777777" w:rsidR="00FA5F6F" w:rsidRPr="00CA03AF" w:rsidRDefault="00FA5F6F" w:rsidP="00D1025A">
            <w:pPr>
              <w:pStyle w:val="TableText"/>
              <w:rPr>
                <w:highlight w:val="yellow"/>
              </w:rPr>
            </w:pPr>
            <w:r w:rsidRPr="00CA03AF">
              <w:rPr>
                <w:highlight w:val="yellow"/>
              </w:rPr>
              <w:t>Virtualization Administrator</w:t>
            </w:r>
          </w:p>
        </w:tc>
        <w:tc>
          <w:tcPr>
            <w:tcW w:w="3060" w:type="dxa"/>
          </w:tcPr>
          <w:p w14:paraId="62B44FBF" w14:textId="77777777" w:rsidR="00FA5F6F" w:rsidRPr="00CA03AF" w:rsidRDefault="00FA5F6F" w:rsidP="00D1025A">
            <w:pPr>
              <w:pStyle w:val="TableText"/>
            </w:pPr>
          </w:p>
        </w:tc>
        <w:tc>
          <w:tcPr>
            <w:tcW w:w="2520" w:type="dxa"/>
          </w:tcPr>
          <w:p w14:paraId="3A644F4B" w14:textId="77777777" w:rsidR="00FA5F6F" w:rsidRPr="00CA03AF" w:rsidRDefault="00FA5F6F" w:rsidP="00D1025A">
            <w:pPr>
              <w:pStyle w:val="TableText"/>
            </w:pPr>
          </w:p>
        </w:tc>
        <w:tc>
          <w:tcPr>
            <w:tcW w:w="1743" w:type="dxa"/>
          </w:tcPr>
          <w:p w14:paraId="3542C238" w14:textId="77777777" w:rsidR="00FA5F6F" w:rsidRPr="00CA03AF" w:rsidRDefault="00FA5F6F" w:rsidP="00D1025A">
            <w:pPr>
              <w:pStyle w:val="TableText"/>
            </w:pPr>
          </w:p>
        </w:tc>
        <w:tc>
          <w:tcPr>
            <w:tcW w:w="2482" w:type="dxa"/>
          </w:tcPr>
          <w:p w14:paraId="5D21AD3E" w14:textId="77777777" w:rsidR="00FA5F6F" w:rsidRPr="00CA03AF" w:rsidRDefault="00FA5F6F" w:rsidP="00D1025A">
            <w:pPr>
              <w:pStyle w:val="TableText"/>
            </w:pPr>
          </w:p>
        </w:tc>
      </w:tr>
    </w:tbl>
    <w:p w14:paraId="4C3178BD" w14:textId="77777777" w:rsidR="00FA5F6F" w:rsidRPr="002D563B" w:rsidRDefault="00FA5F6F" w:rsidP="00FA5F6F"/>
    <w:p w14:paraId="20F1CEFE" w14:textId="77777777" w:rsidR="00FA5F6F" w:rsidRDefault="00FA5F6F" w:rsidP="00FA5F6F">
      <w:pPr>
        <w:pStyle w:val="FrontMatterHeader"/>
      </w:pPr>
      <w:r>
        <w:t>Topics Quick Reference</w:t>
      </w:r>
    </w:p>
    <w:p w14:paraId="70298C2D" w14:textId="5514CF6D" w:rsidR="002A080C" w:rsidRDefault="00564921">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82911" w:history="1">
        <w:r w:rsidR="002A080C" w:rsidRPr="00411359">
          <w:rPr>
            <w:rStyle w:val="Hyperlink"/>
            <w:noProof/>
          </w:rPr>
          <w:t>1.</w:t>
        </w:r>
        <w:r w:rsidR="002A080C">
          <w:rPr>
            <w:rFonts w:asciiTheme="minorHAnsi" w:eastAsiaTheme="minorEastAsia" w:hAnsiTheme="minorHAnsi" w:cstheme="minorBidi"/>
            <w:b w:val="0"/>
            <w:bCs w:val="0"/>
            <w:caps w:val="0"/>
            <w:noProof/>
            <w:kern w:val="2"/>
            <w:sz w:val="24"/>
            <w:szCs w:val="24"/>
            <w14:ligatures w14:val="standardContextual"/>
          </w:rPr>
          <w:tab/>
        </w:r>
        <w:r w:rsidR="002A080C" w:rsidRPr="00411359">
          <w:rPr>
            <w:rStyle w:val="Hyperlink"/>
            <w:noProof/>
          </w:rPr>
          <w:t>Access Control and Identification and Authentication</w:t>
        </w:r>
        <w:r w:rsidR="002A080C">
          <w:rPr>
            <w:noProof/>
            <w:webHidden/>
          </w:rPr>
          <w:tab/>
        </w:r>
        <w:r w:rsidR="002A080C">
          <w:rPr>
            <w:noProof/>
            <w:webHidden/>
          </w:rPr>
          <w:fldChar w:fldCharType="begin"/>
        </w:r>
        <w:r w:rsidR="002A080C">
          <w:rPr>
            <w:noProof/>
            <w:webHidden/>
          </w:rPr>
          <w:instrText xml:space="preserve"> PAGEREF _Toc199482911 \h </w:instrText>
        </w:r>
        <w:r w:rsidR="002A080C">
          <w:rPr>
            <w:noProof/>
            <w:webHidden/>
          </w:rPr>
        </w:r>
        <w:r w:rsidR="002A080C">
          <w:rPr>
            <w:noProof/>
            <w:webHidden/>
          </w:rPr>
          <w:fldChar w:fldCharType="separate"/>
        </w:r>
        <w:r w:rsidR="002A080C">
          <w:rPr>
            <w:noProof/>
            <w:webHidden/>
          </w:rPr>
          <w:t>1</w:t>
        </w:r>
        <w:r w:rsidR="002A080C">
          <w:rPr>
            <w:noProof/>
            <w:webHidden/>
          </w:rPr>
          <w:fldChar w:fldCharType="end"/>
        </w:r>
      </w:hyperlink>
    </w:p>
    <w:p w14:paraId="04F38247" w14:textId="68E605CD"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2" w:history="1">
        <w:r w:rsidRPr="0041135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Audit and Accountability</w:t>
        </w:r>
        <w:r>
          <w:rPr>
            <w:noProof/>
            <w:webHidden/>
          </w:rPr>
          <w:tab/>
        </w:r>
        <w:r>
          <w:rPr>
            <w:noProof/>
            <w:webHidden/>
          </w:rPr>
          <w:fldChar w:fldCharType="begin"/>
        </w:r>
        <w:r>
          <w:rPr>
            <w:noProof/>
            <w:webHidden/>
          </w:rPr>
          <w:instrText xml:space="preserve"> PAGEREF _Toc199482912 \h </w:instrText>
        </w:r>
        <w:r>
          <w:rPr>
            <w:noProof/>
            <w:webHidden/>
          </w:rPr>
        </w:r>
        <w:r>
          <w:rPr>
            <w:noProof/>
            <w:webHidden/>
          </w:rPr>
          <w:fldChar w:fldCharType="separate"/>
        </w:r>
        <w:r>
          <w:rPr>
            <w:noProof/>
            <w:webHidden/>
          </w:rPr>
          <w:t>7</w:t>
        </w:r>
        <w:r>
          <w:rPr>
            <w:noProof/>
            <w:webHidden/>
          </w:rPr>
          <w:fldChar w:fldCharType="end"/>
        </w:r>
      </w:hyperlink>
    </w:p>
    <w:p w14:paraId="0CD98EE0" w14:textId="5CB570C8"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3" w:history="1">
        <w:r w:rsidRPr="00411359">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System and Information Integrity</w:t>
        </w:r>
        <w:r>
          <w:rPr>
            <w:noProof/>
            <w:webHidden/>
          </w:rPr>
          <w:tab/>
        </w:r>
        <w:r>
          <w:rPr>
            <w:noProof/>
            <w:webHidden/>
          </w:rPr>
          <w:fldChar w:fldCharType="begin"/>
        </w:r>
        <w:r>
          <w:rPr>
            <w:noProof/>
            <w:webHidden/>
          </w:rPr>
          <w:instrText xml:space="preserve"> PAGEREF _Toc199482913 \h </w:instrText>
        </w:r>
        <w:r>
          <w:rPr>
            <w:noProof/>
            <w:webHidden/>
          </w:rPr>
        </w:r>
        <w:r>
          <w:rPr>
            <w:noProof/>
            <w:webHidden/>
          </w:rPr>
          <w:fldChar w:fldCharType="separate"/>
        </w:r>
        <w:r>
          <w:rPr>
            <w:noProof/>
            <w:webHidden/>
          </w:rPr>
          <w:t>12</w:t>
        </w:r>
        <w:r>
          <w:rPr>
            <w:noProof/>
            <w:webHidden/>
          </w:rPr>
          <w:fldChar w:fldCharType="end"/>
        </w:r>
      </w:hyperlink>
    </w:p>
    <w:p w14:paraId="114AD9E1" w14:textId="265D6D03"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4" w:history="1">
        <w:r w:rsidRPr="00411359">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Incident Response</w:t>
        </w:r>
        <w:r>
          <w:rPr>
            <w:noProof/>
            <w:webHidden/>
          </w:rPr>
          <w:tab/>
        </w:r>
        <w:r>
          <w:rPr>
            <w:noProof/>
            <w:webHidden/>
          </w:rPr>
          <w:fldChar w:fldCharType="begin"/>
        </w:r>
        <w:r>
          <w:rPr>
            <w:noProof/>
            <w:webHidden/>
          </w:rPr>
          <w:instrText xml:space="preserve"> PAGEREF _Toc199482914 \h </w:instrText>
        </w:r>
        <w:r>
          <w:rPr>
            <w:noProof/>
            <w:webHidden/>
          </w:rPr>
        </w:r>
        <w:r>
          <w:rPr>
            <w:noProof/>
            <w:webHidden/>
          </w:rPr>
          <w:fldChar w:fldCharType="separate"/>
        </w:r>
        <w:r>
          <w:rPr>
            <w:noProof/>
            <w:webHidden/>
          </w:rPr>
          <w:t>15</w:t>
        </w:r>
        <w:r>
          <w:rPr>
            <w:noProof/>
            <w:webHidden/>
          </w:rPr>
          <w:fldChar w:fldCharType="end"/>
        </w:r>
      </w:hyperlink>
    </w:p>
    <w:p w14:paraId="7F95508B" w14:textId="52C1FCE9"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5" w:history="1">
        <w:r w:rsidRPr="00411359">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Awareness and Training</w:t>
        </w:r>
        <w:r>
          <w:rPr>
            <w:noProof/>
            <w:webHidden/>
          </w:rPr>
          <w:tab/>
        </w:r>
        <w:r>
          <w:rPr>
            <w:noProof/>
            <w:webHidden/>
          </w:rPr>
          <w:fldChar w:fldCharType="begin"/>
        </w:r>
        <w:r>
          <w:rPr>
            <w:noProof/>
            <w:webHidden/>
          </w:rPr>
          <w:instrText xml:space="preserve"> PAGEREF _Toc199482915 \h </w:instrText>
        </w:r>
        <w:r>
          <w:rPr>
            <w:noProof/>
            <w:webHidden/>
          </w:rPr>
        </w:r>
        <w:r>
          <w:rPr>
            <w:noProof/>
            <w:webHidden/>
          </w:rPr>
          <w:fldChar w:fldCharType="separate"/>
        </w:r>
        <w:r>
          <w:rPr>
            <w:noProof/>
            <w:webHidden/>
          </w:rPr>
          <w:t>17</w:t>
        </w:r>
        <w:r>
          <w:rPr>
            <w:noProof/>
            <w:webHidden/>
          </w:rPr>
          <w:fldChar w:fldCharType="end"/>
        </w:r>
      </w:hyperlink>
    </w:p>
    <w:p w14:paraId="1E3FF376" w14:textId="48767083"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6" w:history="1">
        <w:r w:rsidRPr="00411359">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Risk Assessment</w:t>
        </w:r>
        <w:r>
          <w:rPr>
            <w:noProof/>
            <w:webHidden/>
          </w:rPr>
          <w:tab/>
        </w:r>
        <w:r>
          <w:rPr>
            <w:noProof/>
            <w:webHidden/>
          </w:rPr>
          <w:fldChar w:fldCharType="begin"/>
        </w:r>
        <w:r>
          <w:rPr>
            <w:noProof/>
            <w:webHidden/>
          </w:rPr>
          <w:instrText xml:space="preserve"> PAGEREF _Toc199482916 \h </w:instrText>
        </w:r>
        <w:r>
          <w:rPr>
            <w:noProof/>
            <w:webHidden/>
          </w:rPr>
        </w:r>
        <w:r>
          <w:rPr>
            <w:noProof/>
            <w:webHidden/>
          </w:rPr>
          <w:fldChar w:fldCharType="separate"/>
        </w:r>
        <w:r>
          <w:rPr>
            <w:noProof/>
            <w:webHidden/>
          </w:rPr>
          <w:t>18</w:t>
        </w:r>
        <w:r>
          <w:rPr>
            <w:noProof/>
            <w:webHidden/>
          </w:rPr>
          <w:fldChar w:fldCharType="end"/>
        </w:r>
      </w:hyperlink>
    </w:p>
    <w:p w14:paraId="166BBF3A" w14:textId="2CE2B7C2"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7" w:history="1">
        <w:r w:rsidRPr="00411359">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Configuration Management</w:t>
        </w:r>
        <w:r>
          <w:rPr>
            <w:noProof/>
            <w:webHidden/>
          </w:rPr>
          <w:tab/>
        </w:r>
        <w:r>
          <w:rPr>
            <w:noProof/>
            <w:webHidden/>
          </w:rPr>
          <w:fldChar w:fldCharType="begin"/>
        </w:r>
        <w:r>
          <w:rPr>
            <w:noProof/>
            <w:webHidden/>
          </w:rPr>
          <w:instrText xml:space="preserve"> PAGEREF _Toc199482917 \h </w:instrText>
        </w:r>
        <w:r>
          <w:rPr>
            <w:noProof/>
            <w:webHidden/>
          </w:rPr>
        </w:r>
        <w:r>
          <w:rPr>
            <w:noProof/>
            <w:webHidden/>
          </w:rPr>
          <w:fldChar w:fldCharType="separate"/>
        </w:r>
        <w:r>
          <w:rPr>
            <w:noProof/>
            <w:webHidden/>
          </w:rPr>
          <w:t>19</w:t>
        </w:r>
        <w:r>
          <w:rPr>
            <w:noProof/>
            <w:webHidden/>
          </w:rPr>
          <w:fldChar w:fldCharType="end"/>
        </w:r>
      </w:hyperlink>
    </w:p>
    <w:p w14:paraId="3E93C0E1" w14:textId="56062A50"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8" w:history="1">
        <w:r w:rsidRPr="00411359">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Maintenance</w:t>
        </w:r>
        <w:r>
          <w:rPr>
            <w:noProof/>
            <w:webHidden/>
          </w:rPr>
          <w:tab/>
        </w:r>
        <w:r>
          <w:rPr>
            <w:noProof/>
            <w:webHidden/>
          </w:rPr>
          <w:fldChar w:fldCharType="begin"/>
        </w:r>
        <w:r>
          <w:rPr>
            <w:noProof/>
            <w:webHidden/>
          </w:rPr>
          <w:instrText xml:space="preserve"> PAGEREF _Toc199482918 \h </w:instrText>
        </w:r>
        <w:r>
          <w:rPr>
            <w:noProof/>
            <w:webHidden/>
          </w:rPr>
        </w:r>
        <w:r>
          <w:rPr>
            <w:noProof/>
            <w:webHidden/>
          </w:rPr>
          <w:fldChar w:fldCharType="separate"/>
        </w:r>
        <w:r>
          <w:rPr>
            <w:noProof/>
            <w:webHidden/>
          </w:rPr>
          <w:t>21</w:t>
        </w:r>
        <w:r>
          <w:rPr>
            <w:noProof/>
            <w:webHidden/>
          </w:rPr>
          <w:fldChar w:fldCharType="end"/>
        </w:r>
      </w:hyperlink>
    </w:p>
    <w:p w14:paraId="455B430B" w14:textId="127E7453" w:rsidR="002A080C" w:rsidRDefault="002A080C">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19" w:history="1">
        <w:r w:rsidRPr="00411359">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Contingency Planning</w:t>
        </w:r>
        <w:r>
          <w:rPr>
            <w:noProof/>
            <w:webHidden/>
          </w:rPr>
          <w:tab/>
        </w:r>
        <w:r>
          <w:rPr>
            <w:noProof/>
            <w:webHidden/>
          </w:rPr>
          <w:fldChar w:fldCharType="begin"/>
        </w:r>
        <w:r>
          <w:rPr>
            <w:noProof/>
            <w:webHidden/>
          </w:rPr>
          <w:instrText xml:space="preserve"> PAGEREF _Toc199482919 \h </w:instrText>
        </w:r>
        <w:r>
          <w:rPr>
            <w:noProof/>
            <w:webHidden/>
          </w:rPr>
        </w:r>
        <w:r>
          <w:rPr>
            <w:noProof/>
            <w:webHidden/>
          </w:rPr>
          <w:fldChar w:fldCharType="separate"/>
        </w:r>
        <w:r>
          <w:rPr>
            <w:noProof/>
            <w:webHidden/>
          </w:rPr>
          <w:t>23</w:t>
        </w:r>
        <w:r>
          <w:rPr>
            <w:noProof/>
            <w:webHidden/>
          </w:rPr>
          <w:fldChar w:fldCharType="end"/>
        </w:r>
      </w:hyperlink>
    </w:p>
    <w:p w14:paraId="5927C587" w14:textId="1B4BDE54" w:rsidR="002A080C" w:rsidRDefault="002A080C">
      <w:pPr>
        <w:pStyle w:val="TOC1"/>
        <w:tabs>
          <w:tab w:val="left" w:pos="66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20" w:history="1">
        <w:r w:rsidRPr="00411359">
          <w:rPr>
            <w:rStyle w:val="Hyperlink"/>
            <w:noProof/>
          </w:rPr>
          <w:t>10.</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Media Protection</w:t>
        </w:r>
        <w:r>
          <w:rPr>
            <w:noProof/>
            <w:webHidden/>
          </w:rPr>
          <w:tab/>
        </w:r>
        <w:r>
          <w:rPr>
            <w:noProof/>
            <w:webHidden/>
          </w:rPr>
          <w:fldChar w:fldCharType="begin"/>
        </w:r>
        <w:r>
          <w:rPr>
            <w:noProof/>
            <w:webHidden/>
          </w:rPr>
          <w:instrText xml:space="preserve"> PAGEREF _Toc199482920 \h </w:instrText>
        </w:r>
        <w:r>
          <w:rPr>
            <w:noProof/>
            <w:webHidden/>
          </w:rPr>
        </w:r>
        <w:r>
          <w:rPr>
            <w:noProof/>
            <w:webHidden/>
          </w:rPr>
          <w:fldChar w:fldCharType="separate"/>
        </w:r>
        <w:r>
          <w:rPr>
            <w:noProof/>
            <w:webHidden/>
          </w:rPr>
          <w:t>26</w:t>
        </w:r>
        <w:r>
          <w:rPr>
            <w:noProof/>
            <w:webHidden/>
          </w:rPr>
          <w:fldChar w:fldCharType="end"/>
        </w:r>
      </w:hyperlink>
    </w:p>
    <w:p w14:paraId="65D19F49" w14:textId="476D97EB" w:rsidR="002A080C" w:rsidRDefault="002A080C">
      <w:pPr>
        <w:pStyle w:val="TOC1"/>
        <w:tabs>
          <w:tab w:val="left" w:pos="66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921" w:history="1">
        <w:r w:rsidRPr="00411359">
          <w:rPr>
            <w:rStyle w:val="Hyperlink"/>
            <w:noProof/>
          </w:rPr>
          <w:t>11.</w:t>
        </w:r>
        <w:r>
          <w:rPr>
            <w:rFonts w:asciiTheme="minorHAnsi" w:eastAsiaTheme="minorEastAsia" w:hAnsiTheme="minorHAnsi" w:cstheme="minorBidi"/>
            <w:b w:val="0"/>
            <w:bCs w:val="0"/>
            <w:caps w:val="0"/>
            <w:noProof/>
            <w:kern w:val="2"/>
            <w:sz w:val="24"/>
            <w:szCs w:val="24"/>
            <w14:ligatures w14:val="standardContextual"/>
          </w:rPr>
          <w:tab/>
        </w:r>
        <w:r w:rsidRPr="00411359">
          <w:rPr>
            <w:rStyle w:val="Hyperlink"/>
            <w:noProof/>
          </w:rPr>
          <w:t>System and Communications Protection</w:t>
        </w:r>
        <w:r>
          <w:rPr>
            <w:noProof/>
            <w:webHidden/>
          </w:rPr>
          <w:tab/>
        </w:r>
        <w:r>
          <w:rPr>
            <w:noProof/>
            <w:webHidden/>
          </w:rPr>
          <w:fldChar w:fldCharType="begin"/>
        </w:r>
        <w:r>
          <w:rPr>
            <w:noProof/>
            <w:webHidden/>
          </w:rPr>
          <w:instrText xml:space="preserve"> PAGEREF _Toc199482921 \h </w:instrText>
        </w:r>
        <w:r>
          <w:rPr>
            <w:noProof/>
            <w:webHidden/>
          </w:rPr>
        </w:r>
        <w:r>
          <w:rPr>
            <w:noProof/>
            <w:webHidden/>
          </w:rPr>
          <w:fldChar w:fldCharType="separate"/>
        </w:r>
        <w:r>
          <w:rPr>
            <w:noProof/>
            <w:webHidden/>
          </w:rPr>
          <w:t>28</w:t>
        </w:r>
        <w:r>
          <w:rPr>
            <w:noProof/>
            <w:webHidden/>
          </w:rPr>
          <w:fldChar w:fldCharType="end"/>
        </w:r>
      </w:hyperlink>
    </w:p>
    <w:p w14:paraId="0F974788" w14:textId="35D8AC28" w:rsidR="00564921" w:rsidRPr="00564921" w:rsidRDefault="00564921" w:rsidP="00564921">
      <w:r>
        <w:fldChar w:fldCharType="end"/>
      </w:r>
    </w:p>
    <w:p w14:paraId="399FD9E3" w14:textId="77777777" w:rsidR="00553C5D" w:rsidRDefault="00553C5D" w:rsidP="001F1EE1">
      <w:pPr>
        <w:pStyle w:val="Heading1"/>
        <w:sectPr w:rsidR="00553C5D" w:rsidSect="00FA5F6F">
          <w:headerReference w:type="default" r:id="rId20"/>
          <w:footerReference w:type="default" r:id="rId21"/>
          <w:pgSz w:w="15840" w:h="12240" w:orient="landscape"/>
          <w:pgMar w:top="1440" w:right="1440" w:bottom="1440" w:left="1440" w:header="720" w:footer="720" w:gutter="0"/>
          <w:pgNumType w:fmt="lowerRoman" w:start="1"/>
          <w:cols w:space="720"/>
          <w:docGrid w:linePitch="360"/>
        </w:sectPr>
      </w:pPr>
      <w:bookmarkStart w:id="7" w:name="_Toc198559058"/>
    </w:p>
    <w:p w14:paraId="7D5F6429" w14:textId="71662262" w:rsidR="00577667" w:rsidRDefault="009B111D" w:rsidP="00577667">
      <w:pPr>
        <w:pStyle w:val="Heading1"/>
      </w:pPr>
      <w:bookmarkStart w:id="8" w:name="_Toc199482911"/>
      <w:bookmarkStart w:id="9" w:name="_Hlk198736251"/>
      <w:bookmarkEnd w:id="7"/>
      <w:r>
        <w:lastRenderedPageBreak/>
        <w:t>Access Control and Identification and Authentication</w:t>
      </w:r>
      <w:bookmarkEnd w:id="8"/>
    </w:p>
    <w:p w14:paraId="1166CC9F" w14:textId="77777777" w:rsidR="00861046" w:rsidRDefault="00C4499F" w:rsidP="00577667">
      <w:pPr>
        <w:pStyle w:val="CalloutLeft-Justified"/>
      </w:pPr>
      <w:r w:rsidRPr="00C4499F">
        <w:t xml:space="preserve">Access Control </w:t>
      </w:r>
      <w:r w:rsidR="00AC709E">
        <w:t>e</w:t>
      </w:r>
      <w:r w:rsidR="00AC709E" w:rsidRPr="00AC709E">
        <w:t>nsures only authorized users, processes, or devices can access information systems and resources.</w:t>
      </w:r>
    </w:p>
    <w:p w14:paraId="4F927B6B" w14:textId="5CDC7AFB" w:rsidR="00577667" w:rsidRDefault="00F846D9" w:rsidP="00577667">
      <w:pPr>
        <w:pStyle w:val="CalloutLeft-Justified"/>
      </w:pPr>
      <w:r w:rsidRPr="00F846D9">
        <w:t>Identification and Authentication verifies the identity of users, processes, or devices before granting access to systems.</w:t>
      </w:r>
    </w:p>
    <w:tbl>
      <w:tblPr>
        <w:tblStyle w:val="ACTTableStyle1"/>
        <w:tblW w:w="0" w:type="auto"/>
        <w:tblLook w:val="04A0" w:firstRow="1" w:lastRow="0" w:firstColumn="1" w:lastColumn="0" w:noHBand="0" w:noVBand="1"/>
      </w:tblPr>
      <w:tblGrid>
        <w:gridCol w:w="1047"/>
        <w:gridCol w:w="2998"/>
        <w:gridCol w:w="2880"/>
        <w:gridCol w:w="2160"/>
        <w:gridCol w:w="3865"/>
      </w:tblGrid>
      <w:tr w:rsidR="00577667" w14:paraId="3105707A" w14:textId="77777777" w:rsidTr="00577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195A1BF" w14:textId="77777777" w:rsidR="00577667" w:rsidRDefault="00577667" w:rsidP="005461D6">
            <w:r>
              <w:t>Control(s)</w:t>
            </w:r>
          </w:p>
        </w:tc>
        <w:tc>
          <w:tcPr>
            <w:tcW w:w="2998" w:type="dxa"/>
          </w:tcPr>
          <w:p w14:paraId="246AE91E" w14:textId="77777777" w:rsidR="00577667" w:rsidRDefault="00577667" w:rsidP="005461D6">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347DD760" w14:textId="77777777" w:rsidR="00577667" w:rsidRDefault="00577667" w:rsidP="005461D6">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ABC4F8C" w14:textId="77777777" w:rsidR="00577667" w:rsidRDefault="00577667" w:rsidP="005461D6">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5448741" w14:textId="77777777" w:rsidR="00577667" w:rsidRDefault="00577667" w:rsidP="005461D6">
            <w:pPr>
              <w:cnfStyle w:val="100000000000" w:firstRow="1" w:lastRow="0" w:firstColumn="0" w:lastColumn="0" w:oddVBand="0" w:evenVBand="0" w:oddHBand="0" w:evenHBand="0" w:firstRowFirstColumn="0" w:firstRowLastColumn="0" w:lastRowFirstColumn="0" w:lastRowLastColumn="0"/>
            </w:pPr>
            <w:r>
              <w:t>Response</w:t>
            </w:r>
          </w:p>
        </w:tc>
      </w:tr>
      <w:tr w:rsidR="00577667" w14:paraId="30917E8D" w14:textId="77777777" w:rsidTr="00577667">
        <w:tc>
          <w:tcPr>
            <w:cnfStyle w:val="001000000000" w:firstRow="0" w:lastRow="0" w:firstColumn="1" w:lastColumn="0" w:oddVBand="0" w:evenVBand="0" w:oddHBand="0" w:evenHBand="0" w:firstRowFirstColumn="0" w:firstRowLastColumn="0" w:lastRowFirstColumn="0" w:lastRowLastColumn="0"/>
            <w:tcW w:w="1047" w:type="dxa"/>
          </w:tcPr>
          <w:p w14:paraId="38B8C413" w14:textId="1926CF72" w:rsidR="00577667" w:rsidRDefault="00335B52" w:rsidP="005461D6">
            <w:r w:rsidRPr="00335B52">
              <w:t>AC-1</w:t>
            </w:r>
            <w:r>
              <w:br/>
            </w:r>
            <w:r w:rsidRPr="00335B52">
              <w:t>AC-2</w:t>
            </w:r>
          </w:p>
        </w:tc>
        <w:tc>
          <w:tcPr>
            <w:tcW w:w="2998" w:type="dxa"/>
          </w:tcPr>
          <w:p w14:paraId="7E4D8534" w14:textId="77777777"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What responsibilities do you have for establishing AC for the system or environment or system components you support?</w:t>
            </w:r>
          </w:p>
          <w:p w14:paraId="7EFC2AED" w14:textId="77777777"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Describe the process for establishing and activating accounts.</w:t>
            </w:r>
          </w:p>
          <w:p w14:paraId="2B07BCDC" w14:textId="77777777"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Describe the process for modifying access (only applicable if there are multiple roles associated with the application (e.g., What is the process for someone with read-only access that now has a need for update access).)</w:t>
            </w:r>
          </w:p>
          <w:p w14:paraId="62E51A03" w14:textId="77777777"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Describe the process for disabling and removing accounts (e.g., if an employee quits, how is the account removed from the application/system?).)</w:t>
            </w:r>
          </w:p>
          <w:p w14:paraId="0A23D9FB" w14:textId="77777777"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What is the process for disabling and removing accounts associated with emergency terminations, in particular for “SUPERUSERS” (aka privileged users)?</w:t>
            </w:r>
          </w:p>
          <w:p w14:paraId="1C6E3373" w14:textId="77777777"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 xml:space="preserve">When there is a termination, is access removed prior to the employee being notified they are </w:t>
            </w:r>
            <w:r>
              <w:lastRenderedPageBreak/>
              <w:t>being laid off or otherwise terminated?</w:t>
            </w:r>
          </w:p>
          <w:p w14:paraId="2346D8E2" w14:textId="4AB87E45" w:rsidR="00577667"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t>Are accounts deleted if not what is the reason they are retained? (e.g. historical purposes?)</w:t>
            </w:r>
          </w:p>
        </w:tc>
        <w:tc>
          <w:tcPr>
            <w:tcW w:w="2880" w:type="dxa"/>
            <w:shd w:val="clear" w:color="auto" w:fill="DEEAF6" w:themeFill="accent5" w:themeFillTint="33"/>
          </w:tcPr>
          <w:p w14:paraId="6FFB109E" w14:textId="0F091B0F" w:rsidR="00577667" w:rsidRPr="00CA6F50" w:rsidRDefault="00335B52" w:rsidP="005461D6">
            <w:pPr>
              <w:cnfStyle w:val="000000000000" w:firstRow="0" w:lastRow="0" w:firstColumn="0" w:lastColumn="0" w:oddVBand="0" w:evenVBand="0" w:oddHBand="0" w:evenHBand="0" w:firstRowFirstColumn="0" w:firstRowLastColumn="0" w:lastRowFirstColumn="0" w:lastRowLastColumn="0"/>
              <w:rPr>
                <w:i/>
                <w:iCs/>
              </w:rPr>
            </w:pPr>
            <w:r w:rsidRPr="00335B52">
              <w:rPr>
                <w:i/>
                <w:iCs/>
              </w:rPr>
              <w:lastRenderedPageBreak/>
              <w:t>Formally documented system-specific account management procedures should be in place. A procedure may be in place but may not be followed. These procedures should include steps for granting and terminating system access, the system’s audit capacity to support tracking and monitoring user activities, and the frequency of periodic review process. If the interviewee has no privileges associated with account management, then many of the follow-up questions may not be necessary. The procedures should be validated through information gathered by the Technical Evaluator through the last logged in dates (exceeds inactivation requirement). The formally documented record for each account that is created, modified, and recertified should be available for review.</w:t>
            </w:r>
          </w:p>
        </w:tc>
        <w:tc>
          <w:tcPr>
            <w:tcW w:w="2160" w:type="dxa"/>
            <w:shd w:val="clear" w:color="auto" w:fill="DEEAF6" w:themeFill="accent5" w:themeFillTint="33"/>
          </w:tcPr>
          <w:p w14:paraId="2FA59807" w14:textId="2EFCC33C"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rsidRPr="00335B52">
              <w:t>Formally documented procedures associated with system-specific account management</w:t>
            </w:r>
            <w:r>
              <w:t xml:space="preserve">, </w:t>
            </w:r>
            <w:r w:rsidRPr="00335B52">
              <w:t>access request forms</w:t>
            </w:r>
            <w:r>
              <w:t xml:space="preserve">, </w:t>
            </w:r>
            <w:r w:rsidRPr="00335B52">
              <w:t>workflow with authorized approver lists</w:t>
            </w:r>
            <w:r>
              <w:t xml:space="preserve">, </w:t>
            </w:r>
            <w:r w:rsidRPr="00335B52">
              <w:t>and defined list of user roles</w:t>
            </w:r>
          </w:p>
          <w:p w14:paraId="05E96515" w14:textId="77777777" w:rsidR="00335B52" w:rsidRDefault="00335B52" w:rsidP="005461D6">
            <w:pPr>
              <w:pStyle w:val="TableBullet"/>
              <w:cnfStyle w:val="000000000000" w:firstRow="0" w:lastRow="0" w:firstColumn="0" w:lastColumn="0" w:oddVBand="0" w:evenVBand="0" w:oddHBand="0" w:evenHBand="0" w:firstRowFirstColumn="0" w:firstRowLastColumn="0" w:lastRowFirstColumn="0" w:lastRowLastColumn="0"/>
            </w:pPr>
            <w:r w:rsidRPr="00335B52">
              <w:t>Sample document with signature of authorized person approving user access to this system</w:t>
            </w:r>
          </w:p>
          <w:p w14:paraId="4EC9B22A" w14:textId="2CA19527" w:rsidR="00335B52" w:rsidRDefault="00335B52" w:rsidP="005461D6">
            <w:pPr>
              <w:pStyle w:val="TableBullet"/>
              <w:cnfStyle w:val="000000000000" w:firstRow="0" w:lastRow="0" w:firstColumn="0" w:lastColumn="0" w:oddVBand="0" w:evenVBand="0" w:oddHBand="0" w:evenHBand="0" w:firstRowFirstColumn="0" w:firstRowLastColumn="0" w:lastRowFirstColumn="0" w:lastRowLastColumn="0"/>
            </w:pPr>
            <w:r w:rsidRPr="00335B52">
              <w:t>List of active users and system-generated record of user</w:t>
            </w:r>
            <w:r>
              <w:t xml:space="preserve"> </w:t>
            </w:r>
            <w:r w:rsidRPr="00335B52">
              <w:t>IDs with last login time and date</w:t>
            </w:r>
          </w:p>
          <w:p w14:paraId="69EA6A7C" w14:textId="63D3CB7F" w:rsidR="00335B52" w:rsidRDefault="00335B52" w:rsidP="00335B52">
            <w:pPr>
              <w:pStyle w:val="TableBullet"/>
              <w:cnfStyle w:val="000000000000" w:firstRow="0" w:lastRow="0" w:firstColumn="0" w:lastColumn="0" w:oddVBand="0" w:evenVBand="0" w:oddHBand="0" w:evenHBand="0" w:firstRowFirstColumn="0" w:firstRowLastColumn="0" w:lastRowFirstColumn="0" w:lastRowLastColumn="0"/>
            </w:pPr>
            <w:r w:rsidRPr="00335B52">
              <w:t>Lists of recently transferred</w:t>
            </w:r>
            <w:r>
              <w:t xml:space="preserve">, separated, </w:t>
            </w:r>
            <w:r w:rsidRPr="00335B52">
              <w:t>or terminated employees with transfer/termination dates and associated list of recently disabled information system accounts along with the name of the individual associated with each account</w:t>
            </w:r>
          </w:p>
          <w:p w14:paraId="39B611C5" w14:textId="419D7843" w:rsidR="00335B52" w:rsidRDefault="00335B52" w:rsidP="00C46771">
            <w:pPr>
              <w:pStyle w:val="TableBullet"/>
              <w:cnfStyle w:val="000000000000" w:firstRow="0" w:lastRow="0" w:firstColumn="0" w:lastColumn="0" w:oddVBand="0" w:evenVBand="0" w:oddHBand="0" w:evenHBand="0" w:firstRowFirstColumn="0" w:firstRowLastColumn="0" w:lastRowFirstColumn="0" w:lastRowLastColumn="0"/>
            </w:pPr>
            <w:r w:rsidRPr="00335B52">
              <w:lastRenderedPageBreak/>
              <w:t xml:space="preserve">If the Business </w:t>
            </w:r>
            <w:r w:rsidR="00C46771" w:rsidRPr="00335B52">
              <w:t>Owner (</w:t>
            </w:r>
            <w:r w:rsidRPr="00335B52">
              <w:t>BO) is part of the Approval process</w:t>
            </w:r>
            <w:r w:rsidR="00C46771">
              <w:t xml:space="preserve">, </w:t>
            </w:r>
            <w:r w:rsidRPr="00335B52">
              <w:t>then the BO must be part of the periodic recertification process</w:t>
            </w:r>
          </w:p>
          <w:p w14:paraId="0DB97849" w14:textId="082FCB94" w:rsidR="00335B52" w:rsidRDefault="00335B52" w:rsidP="005461D6">
            <w:pPr>
              <w:pStyle w:val="TableBullet"/>
              <w:cnfStyle w:val="000000000000" w:firstRow="0" w:lastRow="0" w:firstColumn="0" w:lastColumn="0" w:oddVBand="0" w:evenVBand="0" w:oddHBand="0" w:evenHBand="0" w:firstRowFirstColumn="0" w:firstRowLastColumn="0" w:lastRowFirstColumn="0" w:lastRowLastColumn="0"/>
            </w:pPr>
            <w:r w:rsidRPr="00335B52">
              <w:t>Collection of evidence where the BO has “signed off” on yearly access (both ID and roles/privilege)</w:t>
            </w:r>
          </w:p>
        </w:tc>
        <w:tc>
          <w:tcPr>
            <w:tcW w:w="3865" w:type="dxa"/>
          </w:tcPr>
          <w:p w14:paraId="1F4837CD" w14:textId="77777777" w:rsidR="00577667" w:rsidRDefault="00577667" w:rsidP="005461D6">
            <w:pPr>
              <w:cnfStyle w:val="000000000000" w:firstRow="0" w:lastRow="0" w:firstColumn="0" w:lastColumn="0" w:oddVBand="0" w:evenVBand="0" w:oddHBand="0" w:evenHBand="0" w:firstRowFirstColumn="0" w:firstRowLastColumn="0" w:lastRowFirstColumn="0" w:lastRowLastColumn="0"/>
            </w:pPr>
          </w:p>
        </w:tc>
      </w:tr>
      <w:tr w:rsidR="00577667" w14:paraId="2072F6A2" w14:textId="77777777" w:rsidTr="00577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8B0C136" w14:textId="23736D6B" w:rsidR="00577667" w:rsidRDefault="006803EB" w:rsidP="005461D6">
            <w:r w:rsidRPr="006803EB">
              <w:t>AC-2</w:t>
            </w:r>
          </w:p>
        </w:tc>
        <w:tc>
          <w:tcPr>
            <w:tcW w:w="2998" w:type="dxa"/>
          </w:tcPr>
          <w:p w14:paraId="11431C6C" w14:textId="77777777" w:rsidR="006803EB" w:rsidRDefault="006803EB" w:rsidP="006803EB">
            <w:pPr>
              <w:pStyle w:val="TableBullet"/>
              <w:cnfStyle w:val="000000010000" w:firstRow="0" w:lastRow="0" w:firstColumn="0" w:lastColumn="0" w:oddVBand="0" w:evenVBand="0" w:oddHBand="0" w:evenHBand="1" w:firstRowFirstColumn="0" w:firstRowLastColumn="0" w:lastRowFirstColumn="0" w:lastRowLastColumn="0"/>
            </w:pPr>
            <w:r>
              <w:t>How often are accounts reviewed to determine if access is still needed by the user?</w:t>
            </w:r>
          </w:p>
          <w:p w14:paraId="56A61740" w14:textId="77777777" w:rsidR="006803EB" w:rsidRDefault="006803EB" w:rsidP="006803EB">
            <w:pPr>
              <w:pStyle w:val="TableBullet"/>
              <w:cnfStyle w:val="000000010000" w:firstRow="0" w:lastRow="0" w:firstColumn="0" w:lastColumn="0" w:oddVBand="0" w:evenVBand="0" w:oddHBand="0" w:evenHBand="1" w:firstRowFirstColumn="0" w:firstRowLastColumn="0" w:lastRowFirstColumn="0" w:lastRowLastColumn="0"/>
            </w:pPr>
            <w:r>
              <w:t>What are the escalation procedures if there is an issue?</w:t>
            </w:r>
          </w:p>
          <w:p w14:paraId="3CD6DF0C" w14:textId="77777777" w:rsidR="006803EB" w:rsidRDefault="006803EB" w:rsidP="006803EB">
            <w:pPr>
              <w:pStyle w:val="TableBullet"/>
              <w:cnfStyle w:val="000000010000" w:firstRow="0" w:lastRow="0" w:firstColumn="0" w:lastColumn="0" w:oddVBand="0" w:evenVBand="0" w:oddHBand="0" w:evenHBand="1" w:firstRowFirstColumn="0" w:firstRowLastColumn="0" w:lastRowFirstColumn="0" w:lastRowLastColumn="0"/>
            </w:pPr>
            <w:r>
              <w:t>How are inactive accounts handled? (e.g. disabled after a period of inactivity, length of time that they remain active in the various components)</w:t>
            </w:r>
          </w:p>
          <w:p w14:paraId="0FF1143B" w14:textId="1A379F4F" w:rsidR="00577667" w:rsidRDefault="006803EB" w:rsidP="006803EB">
            <w:pPr>
              <w:pStyle w:val="TableBullet"/>
              <w:cnfStyle w:val="000000010000" w:firstRow="0" w:lastRow="0" w:firstColumn="0" w:lastColumn="0" w:oddVBand="0" w:evenVBand="0" w:oddHBand="0" w:evenHBand="1" w:firstRowFirstColumn="0" w:firstRowLastColumn="0" w:lastRowFirstColumn="0" w:lastRowLastColumn="0"/>
            </w:pPr>
            <w:r>
              <w:t>Are automated audit mechanisms employed to record this activity?</w:t>
            </w:r>
          </w:p>
        </w:tc>
        <w:tc>
          <w:tcPr>
            <w:tcW w:w="2880" w:type="dxa"/>
            <w:shd w:val="clear" w:color="auto" w:fill="DEEAF6" w:themeFill="accent5" w:themeFillTint="33"/>
          </w:tcPr>
          <w:p w14:paraId="2EA1C638" w14:textId="51C55B60" w:rsidR="00577667" w:rsidRPr="00CA6F50" w:rsidRDefault="006803EB" w:rsidP="005461D6">
            <w:pPr>
              <w:cnfStyle w:val="000000010000" w:firstRow="0" w:lastRow="0" w:firstColumn="0" w:lastColumn="0" w:oddVBand="0" w:evenVBand="0" w:oddHBand="0" w:evenHBand="1" w:firstRowFirstColumn="0" w:firstRowLastColumn="0" w:lastRowFirstColumn="0" w:lastRowLastColumn="0"/>
              <w:rPr>
                <w:i/>
                <w:iCs/>
              </w:rPr>
            </w:pPr>
            <w:r w:rsidRPr="006803EB">
              <w:rPr>
                <w:i/>
                <w:iCs/>
              </w:rPr>
              <w:t xml:space="preserve">From a security perspective, expect the Information Technology (IT) department to periodically produce a list of users and their privileges/roles and present this list to the approving authority for reaffirmation. The frequency of periodic reviews of regular and privileged user accounts should be established. Management should track and monitor privileged role assignments more frequently as required by the organization’s policy. The use of privileged accounts and administrative function should be strictly controlled. The period should be at least once every year for a “typical”’ user, but more frequently for privileged users. This frequency for privileged users may range from 30 days, where there are a large number of privileged users since chances are that someone can get “lost” in the crowd, versus every quarter </w:t>
            </w:r>
            <w:r w:rsidRPr="006803EB">
              <w:rPr>
                <w:i/>
                <w:iCs/>
              </w:rPr>
              <w:lastRenderedPageBreak/>
              <w:t>where there is a tight-knit user community.</w:t>
            </w:r>
          </w:p>
        </w:tc>
        <w:tc>
          <w:tcPr>
            <w:tcW w:w="2160" w:type="dxa"/>
            <w:shd w:val="clear" w:color="auto" w:fill="DEEAF6" w:themeFill="accent5" w:themeFillTint="33"/>
          </w:tcPr>
          <w:p w14:paraId="65006291" w14:textId="1C80A248" w:rsidR="00577667" w:rsidRDefault="006803EB" w:rsidP="005461D6">
            <w:pPr>
              <w:pStyle w:val="TableBullet"/>
              <w:cnfStyle w:val="000000010000" w:firstRow="0" w:lastRow="0" w:firstColumn="0" w:lastColumn="0" w:oddVBand="0" w:evenVBand="0" w:oddHBand="0" w:evenHBand="1" w:firstRowFirstColumn="0" w:firstRowLastColumn="0" w:lastRowFirstColumn="0" w:lastRowLastColumn="0"/>
            </w:pPr>
            <w:r w:rsidRPr="006803EB">
              <w:lastRenderedPageBreak/>
              <w:t>List of accounts for certification/validation</w:t>
            </w:r>
          </w:p>
          <w:p w14:paraId="59EB6E6A" w14:textId="77777777" w:rsidR="006803EB" w:rsidRDefault="006803EB" w:rsidP="005461D6">
            <w:pPr>
              <w:pStyle w:val="TableBullet"/>
              <w:cnfStyle w:val="000000010000" w:firstRow="0" w:lastRow="0" w:firstColumn="0" w:lastColumn="0" w:oddVBand="0" w:evenVBand="0" w:oddHBand="0" w:evenHBand="1" w:firstRowFirstColumn="0" w:firstRowLastColumn="0" w:lastRowFirstColumn="0" w:lastRowLastColumn="0"/>
            </w:pPr>
            <w:r w:rsidRPr="006803EB">
              <w:t>Record of periodic review of regular user accounts</w:t>
            </w:r>
          </w:p>
          <w:p w14:paraId="5F23A0AB" w14:textId="77777777" w:rsidR="006803EB" w:rsidRDefault="006803EB" w:rsidP="005461D6">
            <w:pPr>
              <w:pStyle w:val="TableBullet"/>
              <w:cnfStyle w:val="000000010000" w:firstRow="0" w:lastRow="0" w:firstColumn="0" w:lastColumn="0" w:oddVBand="0" w:evenVBand="0" w:oddHBand="0" w:evenHBand="1" w:firstRowFirstColumn="0" w:firstRowLastColumn="0" w:lastRowFirstColumn="0" w:lastRowLastColumn="0"/>
            </w:pPr>
            <w:r w:rsidRPr="006803EB">
              <w:t>Record of periodic review of privileged user accounts</w:t>
            </w:r>
          </w:p>
          <w:p w14:paraId="0F3E2152" w14:textId="34A1D519" w:rsidR="006803EB" w:rsidRDefault="006803EB" w:rsidP="005461D6">
            <w:pPr>
              <w:pStyle w:val="TableBullet"/>
              <w:cnfStyle w:val="000000010000" w:firstRow="0" w:lastRow="0" w:firstColumn="0" w:lastColumn="0" w:oddVBand="0" w:evenVBand="0" w:oddHBand="0" w:evenHBand="1" w:firstRowFirstColumn="0" w:firstRowLastColumn="0" w:lastRowFirstColumn="0" w:lastRowLastColumn="0"/>
            </w:pPr>
            <w:r w:rsidRPr="006803EB">
              <w:t>Review automated account policy settings disabling the inactive user account</w:t>
            </w:r>
          </w:p>
        </w:tc>
        <w:tc>
          <w:tcPr>
            <w:tcW w:w="3865" w:type="dxa"/>
          </w:tcPr>
          <w:p w14:paraId="5D910B7F" w14:textId="77777777" w:rsidR="00577667" w:rsidRDefault="00577667" w:rsidP="005461D6">
            <w:pPr>
              <w:cnfStyle w:val="000000010000" w:firstRow="0" w:lastRow="0" w:firstColumn="0" w:lastColumn="0" w:oddVBand="0" w:evenVBand="0" w:oddHBand="0" w:evenHBand="1" w:firstRowFirstColumn="0" w:firstRowLastColumn="0" w:lastRowFirstColumn="0" w:lastRowLastColumn="0"/>
            </w:pPr>
          </w:p>
        </w:tc>
      </w:tr>
      <w:tr w:rsidR="00577667" w14:paraId="3A250D4C" w14:textId="77777777" w:rsidTr="00577667">
        <w:tc>
          <w:tcPr>
            <w:cnfStyle w:val="001000000000" w:firstRow="0" w:lastRow="0" w:firstColumn="1" w:lastColumn="0" w:oddVBand="0" w:evenVBand="0" w:oddHBand="0" w:evenHBand="0" w:firstRowFirstColumn="0" w:firstRowLastColumn="0" w:lastRowFirstColumn="0" w:lastRowLastColumn="0"/>
            <w:tcW w:w="1047" w:type="dxa"/>
          </w:tcPr>
          <w:p w14:paraId="756C631D" w14:textId="565BF2BC" w:rsidR="00577667" w:rsidRDefault="00F50397" w:rsidP="005461D6">
            <w:r w:rsidRPr="00F50397">
              <w:t>AC-2</w:t>
            </w:r>
            <w:r>
              <w:br/>
            </w:r>
            <w:r w:rsidRPr="00F50397">
              <w:t>IA-4</w:t>
            </w:r>
          </w:p>
        </w:tc>
        <w:tc>
          <w:tcPr>
            <w:tcW w:w="2998" w:type="dxa"/>
          </w:tcPr>
          <w:p w14:paraId="281D0861" w14:textId="77777777" w:rsidR="00F50397" w:rsidRDefault="00F50397" w:rsidP="00F50397">
            <w:pPr>
              <w:pStyle w:val="TableBullet"/>
              <w:cnfStyle w:val="000000000000" w:firstRow="0" w:lastRow="0" w:firstColumn="0" w:lastColumn="0" w:oddVBand="0" w:evenVBand="0" w:oddHBand="0" w:evenHBand="0" w:firstRowFirstColumn="0" w:firstRowLastColumn="0" w:lastRowFirstColumn="0" w:lastRowLastColumn="0"/>
            </w:pPr>
            <w:r>
              <w:t>Describe the use of temporary and/or default system (or service) accounts.</w:t>
            </w:r>
          </w:p>
          <w:p w14:paraId="5A234D90" w14:textId="7CD72FF3" w:rsidR="00577667" w:rsidRDefault="00F50397" w:rsidP="00F50397">
            <w:pPr>
              <w:pStyle w:val="TableBullet"/>
              <w:cnfStyle w:val="000000000000" w:firstRow="0" w:lastRow="0" w:firstColumn="0" w:lastColumn="0" w:oddVBand="0" w:evenVBand="0" w:oddHBand="0" w:evenHBand="0" w:firstRowFirstColumn="0" w:firstRowLastColumn="0" w:lastRowFirstColumn="0" w:lastRowLastColumn="0"/>
            </w:pPr>
            <w:r>
              <w:t>If used during an operating system or an application is installation, when are they removed?</w:t>
            </w:r>
          </w:p>
        </w:tc>
        <w:tc>
          <w:tcPr>
            <w:tcW w:w="2880" w:type="dxa"/>
            <w:shd w:val="clear" w:color="auto" w:fill="DEEAF6" w:themeFill="accent5" w:themeFillTint="33"/>
          </w:tcPr>
          <w:p w14:paraId="17637B16" w14:textId="3CD50D86" w:rsidR="00577667" w:rsidRPr="00364090" w:rsidRDefault="00F50397" w:rsidP="005461D6">
            <w:pPr>
              <w:cnfStyle w:val="000000000000" w:firstRow="0" w:lastRow="0" w:firstColumn="0" w:lastColumn="0" w:oddVBand="0" w:evenVBand="0" w:oddHBand="0" w:evenHBand="0" w:firstRowFirstColumn="0" w:firstRowLastColumn="0" w:lastRowFirstColumn="0" w:lastRowLastColumn="0"/>
              <w:rPr>
                <w:i/>
                <w:iCs/>
              </w:rPr>
            </w:pPr>
            <w:r w:rsidRPr="00F50397">
              <w:rPr>
                <w:i/>
                <w:iCs/>
              </w:rPr>
              <w:t>Temporary accounts should be removed. If this is done, it will be evident when Technical Evaluators’ reviews are complete. If default system accounts (or service accounts) are required for system operation, then they should be changed immediately and managed with strict password policy. Otherwise, they should be disabled.</w:t>
            </w:r>
          </w:p>
        </w:tc>
        <w:tc>
          <w:tcPr>
            <w:tcW w:w="2160" w:type="dxa"/>
            <w:shd w:val="clear" w:color="auto" w:fill="DEEAF6" w:themeFill="accent5" w:themeFillTint="33"/>
          </w:tcPr>
          <w:p w14:paraId="5E75B270" w14:textId="4FCF9821" w:rsidR="00577667" w:rsidRPr="0073317F" w:rsidRDefault="00F50397" w:rsidP="005461D6">
            <w:pPr>
              <w:pStyle w:val="TableBullet"/>
              <w:cnfStyle w:val="000000000000" w:firstRow="0" w:lastRow="0" w:firstColumn="0" w:lastColumn="0" w:oddVBand="0" w:evenVBand="0" w:oddHBand="0" w:evenHBand="0" w:firstRowFirstColumn="0" w:firstRowLastColumn="0" w:lastRowFirstColumn="0" w:lastRowLastColumn="0"/>
            </w:pPr>
            <w:r w:rsidRPr="00F50397">
              <w:t>Verified by the Technical Evaluator from technical script output</w:t>
            </w:r>
          </w:p>
        </w:tc>
        <w:tc>
          <w:tcPr>
            <w:tcW w:w="3865" w:type="dxa"/>
          </w:tcPr>
          <w:p w14:paraId="644B5C69" w14:textId="77777777" w:rsidR="00577667" w:rsidRDefault="00577667" w:rsidP="005461D6">
            <w:pPr>
              <w:cnfStyle w:val="000000000000" w:firstRow="0" w:lastRow="0" w:firstColumn="0" w:lastColumn="0" w:oddVBand="0" w:evenVBand="0" w:oddHBand="0" w:evenHBand="0" w:firstRowFirstColumn="0" w:firstRowLastColumn="0" w:lastRowFirstColumn="0" w:lastRowLastColumn="0"/>
            </w:pPr>
          </w:p>
        </w:tc>
      </w:tr>
      <w:tr w:rsidR="00577667" w14:paraId="5C36512D" w14:textId="77777777" w:rsidTr="00577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A7BFEB1" w14:textId="45D782C6" w:rsidR="00577667" w:rsidRDefault="00342485" w:rsidP="005461D6">
            <w:r w:rsidRPr="00342485">
              <w:t>AC-5</w:t>
            </w:r>
          </w:p>
        </w:tc>
        <w:tc>
          <w:tcPr>
            <w:tcW w:w="2998" w:type="dxa"/>
          </w:tcPr>
          <w:p w14:paraId="52E99304" w14:textId="77777777" w:rsidR="00342485" w:rsidRDefault="00342485" w:rsidP="00342485">
            <w:pPr>
              <w:pStyle w:val="TableBullet"/>
              <w:cnfStyle w:val="000000010000" w:firstRow="0" w:lastRow="0" w:firstColumn="0" w:lastColumn="0" w:oddVBand="0" w:evenVBand="0" w:oddHBand="0" w:evenHBand="1" w:firstRowFirstColumn="0" w:firstRowLastColumn="0" w:lastRowFirstColumn="0" w:lastRowLastColumn="0"/>
            </w:pPr>
            <w:r>
              <w:t>How is separation of duties enforced?</w:t>
            </w:r>
          </w:p>
          <w:p w14:paraId="65B9D80B" w14:textId="77777777" w:rsidR="00342485" w:rsidRDefault="00342485" w:rsidP="00342485">
            <w:pPr>
              <w:pStyle w:val="TableBullet"/>
              <w:cnfStyle w:val="000000010000" w:firstRow="0" w:lastRow="0" w:firstColumn="0" w:lastColumn="0" w:oddVBand="0" w:evenVBand="0" w:oddHBand="0" w:evenHBand="1" w:firstRowFirstColumn="0" w:firstRowLastColumn="0" w:lastRowFirstColumn="0" w:lastRowLastColumn="0"/>
            </w:pPr>
            <w:r>
              <w:t>Describe the use of groups/roles. How are users assigned?</w:t>
            </w:r>
          </w:p>
          <w:p w14:paraId="25A204CD" w14:textId="77777777" w:rsidR="00342485" w:rsidRDefault="00342485" w:rsidP="00342485">
            <w:pPr>
              <w:pStyle w:val="TableBullet"/>
              <w:cnfStyle w:val="000000010000" w:firstRow="0" w:lastRow="0" w:firstColumn="0" w:lastColumn="0" w:oddVBand="0" w:evenVBand="0" w:oddHBand="0" w:evenHBand="1" w:firstRowFirstColumn="0" w:firstRowLastColumn="0" w:lastRowFirstColumn="0" w:lastRowLastColumn="0"/>
            </w:pPr>
            <w:r>
              <w:t>What privileges are granted to administrators?</w:t>
            </w:r>
          </w:p>
          <w:p w14:paraId="41E69D39" w14:textId="539EE80A" w:rsidR="00577667" w:rsidRDefault="00342485" w:rsidP="00342485">
            <w:pPr>
              <w:pStyle w:val="TableBullet"/>
              <w:cnfStyle w:val="000000010000" w:firstRow="0" w:lastRow="0" w:firstColumn="0" w:lastColumn="0" w:oddVBand="0" w:evenVBand="0" w:oddHBand="0" w:evenHBand="1" w:firstRowFirstColumn="0" w:firstRowLastColumn="0" w:lastRowFirstColumn="0" w:lastRowLastColumn="0"/>
            </w:pPr>
            <w:r>
              <w:t>How does the account management process ensure that employees are given the least amount of system privileges to perform assigned duties?</w:t>
            </w:r>
          </w:p>
        </w:tc>
        <w:tc>
          <w:tcPr>
            <w:tcW w:w="2880" w:type="dxa"/>
            <w:shd w:val="clear" w:color="auto" w:fill="DEEAF6" w:themeFill="accent5" w:themeFillTint="33"/>
          </w:tcPr>
          <w:p w14:paraId="472A7424" w14:textId="4AC29604" w:rsidR="00577667" w:rsidRPr="00157FD8" w:rsidRDefault="00342485" w:rsidP="005461D6">
            <w:pPr>
              <w:cnfStyle w:val="000000010000" w:firstRow="0" w:lastRow="0" w:firstColumn="0" w:lastColumn="0" w:oddVBand="0" w:evenVBand="0" w:oddHBand="0" w:evenHBand="1" w:firstRowFirstColumn="0" w:firstRowLastColumn="0" w:lastRowFirstColumn="0" w:lastRowLastColumn="0"/>
              <w:rPr>
                <w:i/>
                <w:iCs/>
              </w:rPr>
            </w:pPr>
            <w:r w:rsidRPr="00342485">
              <w:rPr>
                <w:i/>
                <w:iCs/>
              </w:rPr>
              <w:t>The separation of duties should be implemented by ensuring that certain roles are separated and divided among different individuals to prevent conspiracy for malicious activities. For example, the Minimum System Security Officer’s (performs audit functions) and the System Administrator’s (</w:t>
            </w:r>
            <w:proofErr w:type="spellStart"/>
            <w:r w:rsidRPr="00342485">
              <w:rPr>
                <w:i/>
                <w:iCs/>
              </w:rPr>
              <w:t>SysAdmin</w:t>
            </w:r>
            <w:proofErr w:type="spellEnd"/>
            <w:r w:rsidRPr="00342485">
              <w:rPr>
                <w:i/>
                <w:iCs/>
              </w:rPr>
              <w:t>) roles (implementing AC and performing other administrative functions) should be separated in the Production Environment. The Developer or Evaluators should not have access to any data or configuration files in the Production Environment.</w:t>
            </w:r>
          </w:p>
        </w:tc>
        <w:tc>
          <w:tcPr>
            <w:tcW w:w="2160" w:type="dxa"/>
            <w:shd w:val="clear" w:color="auto" w:fill="DEEAF6" w:themeFill="accent5" w:themeFillTint="33"/>
          </w:tcPr>
          <w:p w14:paraId="3432FF9C" w14:textId="77777777" w:rsidR="00577667" w:rsidRDefault="00342485" w:rsidP="005461D6">
            <w:pPr>
              <w:pStyle w:val="TableBullet"/>
              <w:cnfStyle w:val="000000010000" w:firstRow="0" w:lastRow="0" w:firstColumn="0" w:lastColumn="0" w:oddVBand="0" w:evenVBand="0" w:oddHBand="0" w:evenHBand="1" w:firstRowFirstColumn="0" w:firstRowLastColumn="0" w:lastRowFirstColumn="0" w:lastRowLastColumn="0"/>
            </w:pPr>
            <w:r w:rsidRPr="00342485">
              <w:t>System-specific documented account management procedures</w:t>
            </w:r>
          </w:p>
          <w:p w14:paraId="42B65A27" w14:textId="773954F9" w:rsidR="00342485" w:rsidRPr="007D09F4" w:rsidRDefault="00342485" w:rsidP="005461D6">
            <w:pPr>
              <w:pStyle w:val="TableBullet"/>
              <w:cnfStyle w:val="000000010000" w:firstRow="0" w:lastRow="0" w:firstColumn="0" w:lastColumn="0" w:oddVBand="0" w:evenVBand="0" w:oddHBand="0" w:evenHBand="1" w:firstRowFirstColumn="0" w:firstRowLastColumn="0" w:lastRowFirstColumn="0" w:lastRowLastColumn="0"/>
            </w:pPr>
            <w:r w:rsidRPr="00342485">
              <w:t>Review and compare the user access list to see if the same users have access to multiple conflicting roles in the same environment or the same user has same role in the multiple environments</w:t>
            </w:r>
          </w:p>
        </w:tc>
        <w:tc>
          <w:tcPr>
            <w:tcW w:w="3865" w:type="dxa"/>
          </w:tcPr>
          <w:p w14:paraId="68AD522C" w14:textId="77777777" w:rsidR="00577667" w:rsidRDefault="00577667" w:rsidP="005461D6">
            <w:pPr>
              <w:cnfStyle w:val="000000010000" w:firstRow="0" w:lastRow="0" w:firstColumn="0" w:lastColumn="0" w:oddVBand="0" w:evenVBand="0" w:oddHBand="0" w:evenHBand="1" w:firstRowFirstColumn="0" w:firstRowLastColumn="0" w:lastRowFirstColumn="0" w:lastRowLastColumn="0"/>
            </w:pPr>
          </w:p>
        </w:tc>
      </w:tr>
      <w:tr w:rsidR="00577667" w14:paraId="7C733BDE" w14:textId="77777777" w:rsidTr="00577667">
        <w:tc>
          <w:tcPr>
            <w:cnfStyle w:val="001000000000" w:firstRow="0" w:lastRow="0" w:firstColumn="1" w:lastColumn="0" w:oddVBand="0" w:evenVBand="0" w:oddHBand="0" w:evenHBand="0" w:firstRowFirstColumn="0" w:firstRowLastColumn="0" w:lastRowFirstColumn="0" w:lastRowLastColumn="0"/>
            <w:tcW w:w="1047" w:type="dxa"/>
          </w:tcPr>
          <w:p w14:paraId="2AD51A78" w14:textId="36F4473A" w:rsidR="00577667" w:rsidRDefault="007C35C1" w:rsidP="005461D6">
            <w:r w:rsidRPr="007C35C1">
              <w:t>AC-17</w:t>
            </w:r>
            <w:r>
              <w:br/>
            </w:r>
            <w:r w:rsidRPr="007C35C1">
              <w:t>AC-20</w:t>
            </w:r>
            <w:r>
              <w:br/>
            </w:r>
            <w:r w:rsidRPr="007C35C1">
              <w:t>IA-2</w:t>
            </w:r>
          </w:p>
        </w:tc>
        <w:tc>
          <w:tcPr>
            <w:tcW w:w="2998" w:type="dxa"/>
          </w:tcPr>
          <w:p w14:paraId="5973DC14"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What remote access to system components is permitted?</w:t>
            </w:r>
          </w:p>
          <w:p w14:paraId="4CCED1EB"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What is the process to obtain authorization for remote access?</w:t>
            </w:r>
          </w:p>
          <w:p w14:paraId="3557F85E"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How is AC enforced for remote access?</w:t>
            </w:r>
          </w:p>
          <w:p w14:paraId="0ADFF961"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lastRenderedPageBreak/>
              <w:t>How are remote users identified and authenticated?</w:t>
            </w:r>
          </w:p>
          <w:p w14:paraId="4D6EBFCD"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Is multifactor authentication used?</w:t>
            </w:r>
          </w:p>
          <w:p w14:paraId="2CC0F2D7"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Is cryptography used to protect remote access sessions?</w:t>
            </w:r>
          </w:p>
          <w:p w14:paraId="0130F402"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Are there a limited number of remote AC points?</w:t>
            </w:r>
          </w:p>
          <w:p w14:paraId="4E0D924B"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Who is authorized to remotely access the systems?</w:t>
            </w:r>
          </w:p>
          <w:p w14:paraId="79B22F78"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How is access monitored?</w:t>
            </w:r>
          </w:p>
          <w:p w14:paraId="43D40D4C" w14:textId="77777777" w:rsidR="007C35C1"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Is there an automated audit capability to log the activities associated with remote access?</w:t>
            </w:r>
          </w:p>
          <w:p w14:paraId="4C652F61" w14:textId="390EFC72" w:rsidR="00577667"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t>What guidance is provided to personnel working from home (e.g., fundamental security controls and practices that include passwords, virus protection, and personal firewalls)?</w:t>
            </w:r>
          </w:p>
        </w:tc>
        <w:tc>
          <w:tcPr>
            <w:tcW w:w="2880" w:type="dxa"/>
            <w:shd w:val="clear" w:color="auto" w:fill="DEEAF6" w:themeFill="accent5" w:themeFillTint="33"/>
          </w:tcPr>
          <w:p w14:paraId="60D78882" w14:textId="31D0C29F" w:rsidR="00577667" w:rsidRPr="00157FD8" w:rsidRDefault="007C35C1" w:rsidP="005461D6">
            <w:pPr>
              <w:cnfStyle w:val="000000000000" w:firstRow="0" w:lastRow="0" w:firstColumn="0" w:lastColumn="0" w:oddVBand="0" w:evenVBand="0" w:oddHBand="0" w:evenHBand="0" w:firstRowFirstColumn="0" w:firstRowLastColumn="0" w:lastRowFirstColumn="0" w:lastRowLastColumn="0"/>
              <w:rPr>
                <w:i/>
                <w:iCs/>
              </w:rPr>
            </w:pPr>
            <w:r w:rsidRPr="007C35C1">
              <w:rPr>
                <w:i/>
                <w:iCs/>
              </w:rPr>
              <w:lastRenderedPageBreak/>
              <w:t xml:space="preserve">An Administrator may grant access. Remote access for privileged functions shall be permitted ONLY for compelling operational </w:t>
            </w:r>
            <w:proofErr w:type="gramStart"/>
            <w:r w:rsidRPr="007C35C1">
              <w:rPr>
                <w:i/>
                <w:iCs/>
              </w:rPr>
              <w:t>needs</w:t>
            </w:r>
            <w:proofErr w:type="gramEnd"/>
            <w:r w:rsidRPr="007C35C1">
              <w:rPr>
                <w:i/>
                <w:iCs/>
              </w:rPr>
              <w:t xml:space="preserve"> and it must be APPROVED IN WRITING BY THE Chief Information Officer (CIO) or </w:t>
            </w:r>
            <w:r w:rsidRPr="007C35C1">
              <w:rPr>
                <w:i/>
                <w:iCs/>
              </w:rPr>
              <w:lastRenderedPageBreak/>
              <w:t>CIO’s designated representative. Dial-up lines, other than those with FIPS 140 (as amended) validated cryptography, SHALL NOT be used to gain access to an information system that processes organization-sensitive information unless the CIO or CIO’s designated representative, provides SPECIFIC WRITTEN AUTHORIZATION.</w:t>
            </w:r>
          </w:p>
        </w:tc>
        <w:tc>
          <w:tcPr>
            <w:tcW w:w="2160" w:type="dxa"/>
            <w:shd w:val="clear" w:color="auto" w:fill="DEEAF6" w:themeFill="accent5" w:themeFillTint="33"/>
          </w:tcPr>
          <w:p w14:paraId="53EB37EB" w14:textId="77777777" w:rsidR="00577667" w:rsidRDefault="007C35C1" w:rsidP="005461D6">
            <w:pPr>
              <w:pStyle w:val="TableBullet"/>
              <w:cnfStyle w:val="000000000000" w:firstRow="0" w:lastRow="0" w:firstColumn="0" w:lastColumn="0" w:oddVBand="0" w:evenVBand="0" w:oddHBand="0" w:evenHBand="0" w:firstRowFirstColumn="0" w:firstRowLastColumn="0" w:lastRowFirstColumn="0" w:lastRowLastColumn="0"/>
            </w:pPr>
            <w:r w:rsidRPr="007C35C1">
              <w:lastRenderedPageBreak/>
              <w:t>Approvals from the CIO</w:t>
            </w:r>
          </w:p>
          <w:p w14:paraId="0DC30867" w14:textId="77777777" w:rsidR="007C35C1" w:rsidRDefault="007C35C1" w:rsidP="005461D6">
            <w:pPr>
              <w:pStyle w:val="TableBullet"/>
              <w:cnfStyle w:val="000000000000" w:firstRow="0" w:lastRow="0" w:firstColumn="0" w:lastColumn="0" w:oddVBand="0" w:evenVBand="0" w:oddHBand="0" w:evenHBand="0" w:firstRowFirstColumn="0" w:firstRowLastColumn="0" w:lastRowFirstColumn="0" w:lastRowLastColumn="0"/>
            </w:pPr>
            <w:r w:rsidRPr="007C35C1">
              <w:t>Access forms for remote access demonstrating approval process</w:t>
            </w:r>
          </w:p>
          <w:p w14:paraId="479CCF20" w14:textId="5C946403" w:rsidR="007C35C1" w:rsidRPr="007D09F4" w:rsidRDefault="007C35C1" w:rsidP="007C35C1">
            <w:pPr>
              <w:pStyle w:val="TableBullet"/>
              <w:cnfStyle w:val="000000000000" w:firstRow="0" w:lastRow="0" w:firstColumn="0" w:lastColumn="0" w:oddVBand="0" w:evenVBand="0" w:oddHBand="0" w:evenHBand="0" w:firstRowFirstColumn="0" w:firstRowLastColumn="0" w:lastRowFirstColumn="0" w:lastRowLastColumn="0"/>
            </w:pPr>
            <w:r w:rsidRPr="007C35C1">
              <w:lastRenderedPageBreak/>
              <w:t>System-specific formally documented remote access procedures</w:t>
            </w:r>
            <w:r>
              <w:t xml:space="preserve">, </w:t>
            </w:r>
            <w:r w:rsidRPr="007C35C1">
              <w:t>if applicable</w:t>
            </w:r>
          </w:p>
        </w:tc>
        <w:tc>
          <w:tcPr>
            <w:tcW w:w="3865" w:type="dxa"/>
          </w:tcPr>
          <w:p w14:paraId="65C2C7AE" w14:textId="77777777" w:rsidR="00577667" w:rsidRDefault="00577667" w:rsidP="005461D6">
            <w:pPr>
              <w:cnfStyle w:val="000000000000" w:firstRow="0" w:lastRow="0" w:firstColumn="0" w:lastColumn="0" w:oddVBand="0" w:evenVBand="0" w:oddHBand="0" w:evenHBand="0" w:firstRowFirstColumn="0" w:firstRowLastColumn="0" w:lastRowFirstColumn="0" w:lastRowLastColumn="0"/>
            </w:pPr>
          </w:p>
        </w:tc>
      </w:tr>
      <w:tr w:rsidR="007C35C1" w14:paraId="2F335B81" w14:textId="77777777" w:rsidTr="00577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40CD2E7" w14:textId="2D9A5209" w:rsidR="007C35C1" w:rsidRPr="007C35C1" w:rsidRDefault="00CA0FFD" w:rsidP="005461D6">
            <w:r w:rsidRPr="00CA0FFD">
              <w:t>AC-18</w:t>
            </w:r>
          </w:p>
        </w:tc>
        <w:tc>
          <w:tcPr>
            <w:tcW w:w="2998" w:type="dxa"/>
          </w:tcPr>
          <w:p w14:paraId="73D84490" w14:textId="77777777" w:rsidR="00CA0FFD" w:rsidRDefault="00CA0FFD" w:rsidP="00CA0FFD">
            <w:pPr>
              <w:pStyle w:val="TableBullet"/>
              <w:cnfStyle w:val="000000010000" w:firstRow="0" w:lastRow="0" w:firstColumn="0" w:lastColumn="0" w:oddVBand="0" w:evenVBand="0" w:oddHBand="0" w:evenHBand="1" w:firstRowFirstColumn="0" w:firstRowLastColumn="0" w:lastRowFirstColumn="0" w:lastRowLastColumn="0"/>
            </w:pPr>
            <w:r>
              <w:t>How is wireless access used?</w:t>
            </w:r>
          </w:p>
          <w:p w14:paraId="4ACB3BED" w14:textId="77777777" w:rsidR="00CA0FFD" w:rsidRDefault="00CA0FFD" w:rsidP="00CA0FFD">
            <w:pPr>
              <w:pStyle w:val="TableBullet"/>
              <w:cnfStyle w:val="000000010000" w:firstRow="0" w:lastRow="0" w:firstColumn="0" w:lastColumn="0" w:oddVBand="0" w:evenVBand="0" w:oddHBand="0" w:evenHBand="1" w:firstRowFirstColumn="0" w:firstRowLastColumn="0" w:lastRowFirstColumn="0" w:lastRowLastColumn="0"/>
            </w:pPr>
            <w:r>
              <w:t>How is wireless access controlled?</w:t>
            </w:r>
          </w:p>
          <w:p w14:paraId="71C6D76D" w14:textId="77777777" w:rsidR="00CA0FFD" w:rsidRDefault="00CA0FFD" w:rsidP="00CA0FFD">
            <w:pPr>
              <w:pStyle w:val="TableBullet"/>
              <w:cnfStyle w:val="000000010000" w:firstRow="0" w:lastRow="0" w:firstColumn="0" w:lastColumn="0" w:oddVBand="0" w:evenVBand="0" w:oddHBand="0" w:evenHBand="1" w:firstRowFirstColumn="0" w:firstRowLastColumn="0" w:lastRowFirstColumn="0" w:lastRowLastColumn="0"/>
            </w:pPr>
            <w:r>
              <w:t>How is wireless access protected?</w:t>
            </w:r>
          </w:p>
          <w:p w14:paraId="1B03BE03" w14:textId="744352C0" w:rsidR="007C35C1" w:rsidRDefault="00CA0FFD" w:rsidP="00CA0FFD">
            <w:pPr>
              <w:pStyle w:val="TableBullet"/>
              <w:cnfStyle w:val="000000010000" w:firstRow="0" w:lastRow="0" w:firstColumn="0" w:lastColumn="0" w:oddVBand="0" w:evenVBand="0" w:oddHBand="0" w:evenHBand="1" w:firstRowFirstColumn="0" w:firstRowLastColumn="0" w:lastRowFirstColumn="0" w:lastRowLastColumn="0"/>
            </w:pPr>
            <w:r>
              <w:t>Do you scan for unauthorized wireless access points?</w:t>
            </w:r>
          </w:p>
        </w:tc>
        <w:tc>
          <w:tcPr>
            <w:tcW w:w="2880" w:type="dxa"/>
            <w:shd w:val="clear" w:color="auto" w:fill="DEEAF6" w:themeFill="accent5" w:themeFillTint="33"/>
          </w:tcPr>
          <w:p w14:paraId="799D479D" w14:textId="4CB6BE6B" w:rsidR="007C35C1" w:rsidRPr="007C35C1" w:rsidRDefault="00CA0FFD" w:rsidP="005461D6">
            <w:pPr>
              <w:cnfStyle w:val="000000010000" w:firstRow="0" w:lastRow="0" w:firstColumn="0" w:lastColumn="0" w:oddVBand="0" w:evenVBand="0" w:oddHBand="0" w:evenHBand="1" w:firstRowFirstColumn="0" w:firstRowLastColumn="0" w:lastRowFirstColumn="0" w:lastRowLastColumn="0"/>
              <w:rPr>
                <w:i/>
                <w:iCs/>
              </w:rPr>
            </w:pPr>
            <w:r w:rsidRPr="00CA0FFD">
              <w:rPr>
                <w:i/>
                <w:iCs/>
              </w:rPr>
              <w:t>Administrator may use support wireless access. If allowed, it should be limited. Wireless access is prohibited unless APPROVED IN WRITING BY THE CIO or CIO’s designated representative. If approved, the Minimum Security Requirements (MSR) have strict guidance on technical controls that must be in place. Check with Technical Evaluators.</w:t>
            </w:r>
          </w:p>
        </w:tc>
        <w:tc>
          <w:tcPr>
            <w:tcW w:w="2160" w:type="dxa"/>
            <w:shd w:val="clear" w:color="auto" w:fill="DEEAF6" w:themeFill="accent5" w:themeFillTint="33"/>
          </w:tcPr>
          <w:p w14:paraId="1B178D62" w14:textId="77777777" w:rsidR="007C35C1" w:rsidRDefault="00CA0FFD" w:rsidP="005461D6">
            <w:pPr>
              <w:pStyle w:val="TableBullet"/>
              <w:cnfStyle w:val="000000010000" w:firstRow="0" w:lastRow="0" w:firstColumn="0" w:lastColumn="0" w:oddVBand="0" w:evenVBand="0" w:oddHBand="0" w:evenHBand="1" w:firstRowFirstColumn="0" w:firstRowLastColumn="0" w:lastRowFirstColumn="0" w:lastRowLastColumn="0"/>
            </w:pPr>
            <w:r w:rsidRPr="00CA0FFD">
              <w:t>Approvals from the CIO</w:t>
            </w:r>
          </w:p>
          <w:p w14:paraId="3035CBC2" w14:textId="77777777" w:rsidR="00CA0FFD" w:rsidRDefault="00CA0FFD" w:rsidP="005461D6">
            <w:pPr>
              <w:pStyle w:val="TableBullet"/>
              <w:cnfStyle w:val="000000010000" w:firstRow="0" w:lastRow="0" w:firstColumn="0" w:lastColumn="0" w:oddVBand="0" w:evenVBand="0" w:oddHBand="0" w:evenHBand="1" w:firstRowFirstColumn="0" w:firstRowLastColumn="0" w:lastRowFirstColumn="0" w:lastRowLastColumn="0"/>
            </w:pPr>
            <w:r w:rsidRPr="00CA0FFD">
              <w:t>Access forms for wireless access demonstrating approval process</w:t>
            </w:r>
          </w:p>
          <w:p w14:paraId="21D139AA" w14:textId="4FF60C5F" w:rsidR="00CA0FFD" w:rsidRPr="007C35C1" w:rsidRDefault="00CA0FFD" w:rsidP="00CA0FFD">
            <w:pPr>
              <w:pStyle w:val="TableBullet"/>
              <w:cnfStyle w:val="000000010000" w:firstRow="0" w:lastRow="0" w:firstColumn="0" w:lastColumn="0" w:oddVBand="0" w:evenVBand="0" w:oddHBand="0" w:evenHBand="1" w:firstRowFirstColumn="0" w:firstRowLastColumn="0" w:lastRowFirstColumn="0" w:lastRowLastColumn="0"/>
            </w:pPr>
            <w:r w:rsidRPr="00CA0FFD">
              <w:t>System-specific formally documented wireless access procedures</w:t>
            </w:r>
            <w:r>
              <w:t xml:space="preserve">, </w:t>
            </w:r>
            <w:r w:rsidRPr="00CA0FFD">
              <w:t>if applicable</w:t>
            </w:r>
          </w:p>
        </w:tc>
        <w:tc>
          <w:tcPr>
            <w:tcW w:w="3865" w:type="dxa"/>
          </w:tcPr>
          <w:p w14:paraId="729DEA53" w14:textId="77777777" w:rsidR="007C35C1" w:rsidRDefault="007C35C1" w:rsidP="005461D6">
            <w:pPr>
              <w:cnfStyle w:val="000000010000" w:firstRow="0" w:lastRow="0" w:firstColumn="0" w:lastColumn="0" w:oddVBand="0" w:evenVBand="0" w:oddHBand="0" w:evenHBand="1" w:firstRowFirstColumn="0" w:firstRowLastColumn="0" w:lastRowFirstColumn="0" w:lastRowLastColumn="0"/>
            </w:pPr>
          </w:p>
        </w:tc>
      </w:tr>
      <w:tr w:rsidR="00CA0FFD" w14:paraId="4BE7C5F4" w14:textId="77777777" w:rsidTr="00577667">
        <w:tc>
          <w:tcPr>
            <w:cnfStyle w:val="001000000000" w:firstRow="0" w:lastRow="0" w:firstColumn="1" w:lastColumn="0" w:oddVBand="0" w:evenVBand="0" w:oddHBand="0" w:evenHBand="0" w:firstRowFirstColumn="0" w:firstRowLastColumn="0" w:lastRowFirstColumn="0" w:lastRowLastColumn="0"/>
            <w:tcW w:w="1047" w:type="dxa"/>
          </w:tcPr>
          <w:p w14:paraId="493FF21A" w14:textId="44C977F0" w:rsidR="00CA0FFD" w:rsidRPr="00CA0FFD" w:rsidRDefault="006445FF" w:rsidP="005461D6">
            <w:r w:rsidRPr="006445FF">
              <w:t>AC-19</w:t>
            </w:r>
          </w:p>
        </w:tc>
        <w:tc>
          <w:tcPr>
            <w:tcW w:w="2998" w:type="dxa"/>
          </w:tcPr>
          <w:p w14:paraId="539E5770" w14:textId="77777777" w:rsidR="006445FF" w:rsidRDefault="006445FF" w:rsidP="006445FF">
            <w:pPr>
              <w:pStyle w:val="TableBullet"/>
              <w:cnfStyle w:val="000000000000" w:firstRow="0" w:lastRow="0" w:firstColumn="0" w:lastColumn="0" w:oddVBand="0" w:evenVBand="0" w:oddHBand="0" w:evenHBand="0" w:firstRowFirstColumn="0" w:firstRowLastColumn="0" w:lastRowFirstColumn="0" w:lastRowLastColumn="0"/>
            </w:pPr>
            <w:r>
              <w:t>What use of personal computers/devices to access the system by authorized users is allowed?</w:t>
            </w:r>
          </w:p>
          <w:p w14:paraId="7C8D48FD" w14:textId="77777777" w:rsidR="006445FF" w:rsidRDefault="006445FF" w:rsidP="006445FF">
            <w:pPr>
              <w:pStyle w:val="TableBullet"/>
              <w:cnfStyle w:val="000000000000" w:firstRow="0" w:lastRow="0" w:firstColumn="0" w:lastColumn="0" w:oddVBand="0" w:evenVBand="0" w:oddHBand="0" w:evenHBand="0" w:firstRowFirstColumn="0" w:firstRowLastColumn="0" w:lastRowFirstColumn="0" w:lastRowLastColumn="0"/>
            </w:pPr>
            <w:r>
              <w:lastRenderedPageBreak/>
              <w:t>If allowed, what role do you have in securing these devices?</w:t>
            </w:r>
          </w:p>
          <w:p w14:paraId="3537A9CF" w14:textId="533601ED" w:rsidR="00CA0FFD" w:rsidRDefault="006445FF" w:rsidP="006445FF">
            <w:pPr>
              <w:pStyle w:val="TableBullet"/>
              <w:cnfStyle w:val="000000000000" w:firstRow="0" w:lastRow="0" w:firstColumn="0" w:lastColumn="0" w:oddVBand="0" w:evenVBand="0" w:oddHBand="0" w:evenHBand="0" w:firstRowFirstColumn="0" w:firstRowLastColumn="0" w:lastRowFirstColumn="0" w:lastRowLastColumn="0"/>
            </w:pPr>
            <w:r>
              <w:t>What infrastructure is in place to support secure use of these devices?</w:t>
            </w:r>
          </w:p>
        </w:tc>
        <w:tc>
          <w:tcPr>
            <w:tcW w:w="2880" w:type="dxa"/>
            <w:shd w:val="clear" w:color="auto" w:fill="DEEAF6" w:themeFill="accent5" w:themeFillTint="33"/>
          </w:tcPr>
          <w:p w14:paraId="337A464A" w14:textId="0567E77A" w:rsidR="00CA0FFD" w:rsidRPr="00CA0FFD" w:rsidRDefault="006445FF" w:rsidP="005461D6">
            <w:pPr>
              <w:cnfStyle w:val="000000000000" w:firstRow="0" w:lastRow="0" w:firstColumn="0" w:lastColumn="0" w:oddVBand="0" w:evenVBand="0" w:oddHBand="0" w:evenHBand="0" w:firstRowFirstColumn="0" w:firstRowLastColumn="0" w:lastRowFirstColumn="0" w:lastRowLastColumn="0"/>
              <w:rPr>
                <w:i/>
                <w:iCs/>
              </w:rPr>
            </w:pPr>
            <w:r w:rsidRPr="006445FF">
              <w:rPr>
                <w:i/>
                <w:iCs/>
              </w:rPr>
              <w:lastRenderedPageBreak/>
              <w:t xml:space="preserve">The implications to the </w:t>
            </w:r>
            <w:proofErr w:type="gramStart"/>
            <w:r w:rsidR="00D55EBA">
              <w:rPr>
                <w:i/>
                <w:iCs/>
              </w:rPr>
              <w:t xml:space="preserve">assessor </w:t>
            </w:r>
            <w:r w:rsidRPr="006445FF">
              <w:rPr>
                <w:i/>
                <w:iCs/>
              </w:rPr>
              <w:t xml:space="preserve"> (</w:t>
            </w:r>
            <w:proofErr w:type="gramEnd"/>
            <w:r w:rsidRPr="006445FF">
              <w:rPr>
                <w:i/>
                <w:iCs/>
              </w:rPr>
              <w:t xml:space="preserve">if answer is “yes”) is to ensure that the technical infrastructure is in place to support the use of </w:t>
            </w:r>
            <w:r w:rsidRPr="006445FF">
              <w:rPr>
                <w:i/>
                <w:iCs/>
              </w:rPr>
              <w:lastRenderedPageBreak/>
              <w:t xml:space="preserve">“unknown secure computers” into the environment. For example, an Internet facing application does not trust any user attempting to gain access and appropriate security controls are typically in place to mitigate the risk. Where this may play a bigger role is where a </w:t>
            </w:r>
            <w:proofErr w:type="spellStart"/>
            <w:r w:rsidRPr="006445FF">
              <w:rPr>
                <w:i/>
                <w:iCs/>
              </w:rPr>
              <w:t>SysAdmin</w:t>
            </w:r>
            <w:proofErr w:type="spellEnd"/>
            <w:r w:rsidRPr="006445FF">
              <w:rPr>
                <w:i/>
                <w:iCs/>
              </w:rPr>
              <w:t xml:space="preserve"> gains access thru the ‘backdoor’ to manage the systems during off hours/weekends, etc. (a typical scenario). In this case, if an untrusted asset is allowed system access without controls, then there is a Finding. What constitutes effective controls for this backdoor access? Answer: usage of a Citrix server properly configured.</w:t>
            </w:r>
          </w:p>
        </w:tc>
        <w:tc>
          <w:tcPr>
            <w:tcW w:w="2160" w:type="dxa"/>
            <w:shd w:val="clear" w:color="auto" w:fill="DEEAF6" w:themeFill="accent5" w:themeFillTint="33"/>
          </w:tcPr>
          <w:p w14:paraId="3C4004A0" w14:textId="77777777" w:rsidR="00CA0FFD" w:rsidRDefault="006445FF" w:rsidP="005461D6">
            <w:pPr>
              <w:pStyle w:val="TableBullet"/>
              <w:cnfStyle w:val="000000000000" w:firstRow="0" w:lastRow="0" w:firstColumn="0" w:lastColumn="0" w:oddVBand="0" w:evenVBand="0" w:oddHBand="0" w:evenHBand="0" w:firstRowFirstColumn="0" w:firstRowLastColumn="0" w:lastRowFirstColumn="0" w:lastRowLastColumn="0"/>
            </w:pPr>
            <w:r w:rsidRPr="006445FF">
              <w:lastRenderedPageBreak/>
              <w:t>Approvals from the CIO</w:t>
            </w:r>
          </w:p>
          <w:p w14:paraId="74E7416C" w14:textId="68A3E8D5" w:rsidR="006445FF" w:rsidRPr="00CA0FFD" w:rsidRDefault="006445FF" w:rsidP="005461D6">
            <w:pPr>
              <w:pStyle w:val="TableBullet"/>
              <w:cnfStyle w:val="000000000000" w:firstRow="0" w:lastRow="0" w:firstColumn="0" w:lastColumn="0" w:oddVBand="0" w:evenVBand="0" w:oddHBand="0" w:evenHBand="0" w:firstRowFirstColumn="0" w:firstRowLastColumn="0" w:lastRowFirstColumn="0" w:lastRowLastColumn="0"/>
            </w:pPr>
            <w:r w:rsidRPr="006445FF">
              <w:t xml:space="preserve">Access forms for the use of personal </w:t>
            </w:r>
            <w:r w:rsidRPr="006445FF">
              <w:lastRenderedPageBreak/>
              <w:t>computers/devices demonstrating the approval process</w:t>
            </w:r>
          </w:p>
        </w:tc>
        <w:tc>
          <w:tcPr>
            <w:tcW w:w="3865" w:type="dxa"/>
          </w:tcPr>
          <w:p w14:paraId="66C5C371" w14:textId="77777777" w:rsidR="00CA0FFD" w:rsidRDefault="00CA0FFD" w:rsidP="005461D6">
            <w:pPr>
              <w:cnfStyle w:val="000000000000" w:firstRow="0" w:lastRow="0" w:firstColumn="0" w:lastColumn="0" w:oddVBand="0" w:evenVBand="0" w:oddHBand="0" w:evenHBand="0" w:firstRowFirstColumn="0" w:firstRowLastColumn="0" w:lastRowFirstColumn="0" w:lastRowLastColumn="0"/>
            </w:pPr>
          </w:p>
        </w:tc>
      </w:tr>
      <w:tr w:rsidR="006445FF" w14:paraId="7E0C20C4" w14:textId="77777777" w:rsidTr="00577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708F3EA" w14:textId="603E2086" w:rsidR="006445FF" w:rsidRPr="006445FF" w:rsidRDefault="0006524C" w:rsidP="005461D6">
            <w:r w:rsidRPr="0006524C">
              <w:t>AC-20</w:t>
            </w:r>
          </w:p>
        </w:tc>
        <w:tc>
          <w:tcPr>
            <w:tcW w:w="2998" w:type="dxa"/>
          </w:tcPr>
          <w:p w14:paraId="3FC9B2A2" w14:textId="77777777" w:rsidR="0006524C" w:rsidRDefault="0006524C" w:rsidP="0006524C">
            <w:pPr>
              <w:pStyle w:val="TableBullet"/>
              <w:cnfStyle w:val="000000010000" w:firstRow="0" w:lastRow="0" w:firstColumn="0" w:lastColumn="0" w:oddVBand="0" w:evenVBand="0" w:oddHBand="0" w:evenHBand="1" w:firstRowFirstColumn="0" w:firstRowLastColumn="0" w:lastRowFirstColumn="0" w:lastRowLastColumn="0"/>
            </w:pPr>
            <w:r>
              <w:t>What access is allowed using external information systems, non-organizationally controlled systems?</w:t>
            </w:r>
          </w:p>
          <w:p w14:paraId="37D6D1F6" w14:textId="77777777" w:rsidR="0006524C" w:rsidRDefault="0006524C" w:rsidP="0006524C">
            <w:pPr>
              <w:pStyle w:val="TableBullet"/>
              <w:cnfStyle w:val="000000010000" w:firstRow="0" w:lastRow="0" w:firstColumn="0" w:lastColumn="0" w:oddVBand="0" w:evenVBand="0" w:oddHBand="0" w:evenHBand="1" w:firstRowFirstColumn="0" w:firstRowLastColumn="0" w:lastRowFirstColumn="0" w:lastRowLastColumn="0"/>
            </w:pPr>
            <w:r>
              <w:t>If allowed, what role do you have in securing these devices?</w:t>
            </w:r>
          </w:p>
          <w:p w14:paraId="4D820424" w14:textId="47418D6E" w:rsidR="006445FF" w:rsidRDefault="0006524C" w:rsidP="0006524C">
            <w:pPr>
              <w:pStyle w:val="TableBullet"/>
              <w:cnfStyle w:val="000000010000" w:firstRow="0" w:lastRow="0" w:firstColumn="0" w:lastColumn="0" w:oddVBand="0" w:evenVBand="0" w:oddHBand="0" w:evenHBand="1" w:firstRowFirstColumn="0" w:firstRowLastColumn="0" w:lastRowFirstColumn="0" w:lastRowLastColumn="0"/>
            </w:pPr>
            <w:r>
              <w:t>What infrastructure is in place to support secure use of these devices?</w:t>
            </w:r>
          </w:p>
        </w:tc>
        <w:tc>
          <w:tcPr>
            <w:tcW w:w="2880" w:type="dxa"/>
            <w:shd w:val="clear" w:color="auto" w:fill="DEEAF6" w:themeFill="accent5" w:themeFillTint="33"/>
          </w:tcPr>
          <w:p w14:paraId="0FE5B265" w14:textId="1B4B0CC6" w:rsidR="006445FF" w:rsidRPr="006445FF" w:rsidRDefault="0006524C" w:rsidP="005461D6">
            <w:pPr>
              <w:cnfStyle w:val="000000010000" w:firstRow="0" w:lastRow="0" w:firstColumn="0" w:lastColumn="0" w:oddVBand="0" w:evenVBand="0" w:oddHBand="0" w:evenHBand="1" w:firstRowFirstColumn="0" w:firstRowLastColumn="0" w:lastRowFirstColumn="0" w:lastRowLastColumn="0"/>
              <w:rPr>
                <w:i/>
                <w:iCs/>
              </w:rPr>
            </w:pPr>
            <w:r w:rsidRPr="0006524C">
              <w:rPr>
                <w:i/>
                <w:iCs/>
              </w:rPr>
              <w:t>The use of external systems to store, access, transmit, or process sensitive information must be APPROVED IN WRITING BY THE CIO or CIO’s designated representative.</w:t>
            </w:r>
          </w:p>
        </w:tc>
        <w:tc>
          <w:tcPr>
            <w:tcW w:w="2160" w:type="dxa"/>
            <w:shd w:val="clear" w:color="auto" w:fill="DEEAF6" w:themeFill="accent5" w:themeFillTint="33"/>
          </w:tcPr>
          <w:p w14:paraId="715FD199" w14:textId="77777777" w:rsidR="006445FF" w:rsidRDefault="0006524C" w:rsidP="005461D6">
            <w:pPr>
              <w:pStyle w:val="TableBullet"/>
              <w:cnfStyle w:val="000000010000" w:firstRow="0" w:lastRow="0" w:firstColumn="0" w:lastColumn="0" w:oddVBand="0" w:evenVBand="0" w:oddHBand="0" w:evenHBand="1" w:firstRowFirstColumn="0" w:firstRowLastColumn="0" w:lastRowFirstColumn="0" w:lastRowLastColumn="0"/>
            </w:pPr>
            <w:r w:rsidRPr="0006524C">
              <w:t>Approvals from the CIO</w:t>
            </w:r>
          </w:p>
          <w:p w14:paraId="4D90D058" w14:textId="5C7894D7" w:rsidR="0006524C" w:rsidRDefault="0006524C" w:rsidP="0006524C">
            <w:pPr>
              <w:pStyle w:val="TableBullet"/>
              <w:cnfStyle w:val="000000010000" w:firstRow="0" w:lastRow="0" w:firstColumn="0" w:lastColumn="0" w:oddVBand="0" w:evenVBand="0" w:oddHBand="0" w:evenHBand="1" w:firstRowFirstColumn="0" w:firstRowLastColumn="0" w:lastRowFirstColumn="0" w:lastRowLastColumn="0"/>
            </w:pPr>
            <w:r w:rsidRPr="0006524C">
              <w:t>List of authorized external information systems</w:t>
            </w:r>
            <w:r>
              <w:t xml:space="preserve"> </w:t>
            </w:r>
            <w:r w:rsidRPr="0006524C">
              <w:t>if not in the System Security Plan (SSP)</w:t>
            </w:r>
          </w:p>
          <w:p w14:paraId="79F993F2" w14:textId="1E4FA2B3" w:rsidR="0006524C" w:rsidRPr="006445FF" w:rsidRDefault="0006524C" w:rsidP="0006524C">
            <w:pPr>
              <w:pStyle w:val="TableBullet"/>
              <w:cnfStyle w:val="000000010000" w:firstRow="0" w:lastRow="0" w:firstColumn="0" w:lastColumn="0" w:oddVBand="0" w:evenVBand="0" w:oddHBand="0" w:evenHBand="1" w:firstRowFirstColumn="0" w:firstRowLastColumn="0" w:lastRowFirstColumn="0" w:lastRowLastColumn="0"/>
            </w:pPr>
            <w:r w:rsidRPr="0006524C">
              <w:t>Connection agreement documents</w:t>
            </w:r>
            <w:r>
              <w:t xml:space="preserve">, </w:t>
            </w:r>
            <w:r w:rsidRPr="0006524C">
              <w:t>if applicable</w:t>
            </w:r>
          </w:p>
        </w:tc>
        <w:tc>
          <w:tcPr>
            <w:tcW w:w="3865" w:type="dxa"/>
          </w:tcPr>
          <w:p w14:paraId="76ADA126" w14:textId="77777777" w:rsidR="006445FF" w:rsidRDefault="006445FF" w:rsidP="005461D6">
            <w:pPr>
              <w:cnfStyle w:val="000000010000" w:firstRow="0" w:lastRow="0" w:firstColumn="0" w:lastColumn="0" w:oddVBand="0" w:evenVBand="0" w:oddHBand="0" w:evenHBand="1" w:firstRowFirstColumn="0" w:firstRowLastColumn="0" w:lastRowFirstColumn="0" w:lastRowLastColumn="0"/>
            </w:pPr>
          </w:p>
        </w:tc>
      </w:tr>
      <w:tr w:rsidR="0006524C" w14:paraId="65B88873" w14:textId="77777777" w:rsidTr="00577667">
        <w:tc>
          <w:tcPr>
            <w:cnfStyle w:val="001000000000" w:firstRow="0" w:lastRow="0" w:firstColumn="1" w:lastColumn="0" w:oddVBand="0" w:evenVBand="0" w:oddHBand="0" w:evenHBand="0" w:firstRowFirstColumn="0" w:firstRowLastColumn="0" w:lastRowFirstColumn="0" w:lastRowLastColumn="0"/>
            <w:tcW w:w="1047" w:type="dxa"/>
          </w:tcPr>
          <w:p w14:paraId="2F6242D7" w14:textId="2430A3C5" w:rsidR="0006524C" w:rsidRPr="0006524C" w:rsidRDefault="003C22E3" w:rsidP="005461D6">
            <w:r w:rsidRPr="003C22E3">
              <w:t>IA-2</w:t>
            </w:r>
          </w:p>
        </w:tc>
        <w:tc>
          <w:tcPr>
            <w:tcW w:w="2998" w:type="dxa"/>
          </w:tcPr>
          <w:p w14:paraId="08A31965" w14:textId="77777777" w:rsidR="003C22E3"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t>How are users uniquely identified and authenticated?</w:t>
            </w:r>
          </w:p>
          <w:p w14:paraId="7411EE89" w14:textId="77777777" w:rsidR="003C22E3"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t>How is multi-factor authentication requirement implemented for this information system for privileged and non-privileged accounts?</w:t>
            </w:r>
          </w:p>
          <w:p w14:paraId="6EF8FC79" w14:textId="77777777" w:rsidR="003C22E3"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lastRenderedPageBreak/>
              <w:t>What are the two factors of authentication that are used to access the system?</w:t>
            </w:r>
          </w:p>
          <w:p w14:paraId="60FA8DCA" w14:textId="77777777" w:rsidR="003C22E3"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t>What certificates are used?</w:t>
            </w:r>
          </w:p>
          <w:p w14:paraId="071E6484" w14:textId="77777777" w:rsidR="003C22E3"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t>Are group accounts used?</w:t>
            </w:r>
          </w:p>
          <w:p w14:paraId="3402BF2C" w14:textId="77777777" w:rsidR="003C22E3"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t>If group accounts are used, which group accounts are used and for what purpose?</w:t>
            </w:r>
          </w:p>
          <w:p w14:paraId="67AAF3D1" w14:textId="686CBCB2" w:rsidR="0006524C"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t xml:space="preserve">What </w:t>
            </w:r>
            <w:proofErr w:type="gramStart"/>
            <w:r>
              <w:t>are</w:t>
            </w:r>
            <w:proofErr w:type="gramEnd"/>
            <w:r>
              <w:t xml:space="preserve"> the process highlights to gain management approval?</w:t>
            </w:r>
          </w:p>
        </w:tc>
        <w:tc>
          <w:tcPr>
            <w:tcW w:w="2880" w:type="dxa"/>
            <w:shd w:val="clear" w:color="auto" w:fill="DEEAF6" w:themeFill="accent5" w:themeFillTint="33"/>
          </w:tcPr>
          <w:p w14:paraId="24587E3B" w14:textId="1A410CD1" w:rsidR="0006524C" w:rsidRPr="0006524C" w:rsidRDefault="003C22E3" w:rsidP="005461D6">
            <w:pPr>
              <w:cnfStyle w:val="000000000000" w:firstRow="0" w:lastRow="0" w:firstColumn="0" w:lastColumn="0" w:oddVBand="0" w:evenVBand="0" w:oddHBand="0" w:evenHBand="0" w:firstRowFirstColumn="0" w:firstRowLastColumn="0" w:lastRowFirstColumn="0" w:lastRowLastColumn="0"/>
              <w:rPr>
                <w:i/>
                <w:iCs/>
              </w:rPr>
            </w:pPr>
            <w:r w:rsidRPr="003C22E3">
              <w:rPr>
                <w:i/>
                <w:iCs/>
              </w:rPr>
              <w:lastRenderedPageBreak/>
              <w:t>If group accounts are used, this should be identified in the SSP and have limited use. Its use must be controlled and monitored closely. For multi-factor authentication reference IA-2(1).</w:t>
            </w:r>
          </w:p>
        </w:tc>
        <w:tc>
          <w:tcPr>
            <w:tcW w:w="2160" w:type="dxa"/>
            <w:shd w:val="clear" w:color="auto" w:fill="DEEAF6" w:themeFill="accent5" w:themeFillTint="33"/>
          </w:tcPr>
          <w:p w14:paraId="71EF6716" w14:textId="104D42A7" w:rsidR="003C22E3" w:rsidRPr="0006524C" w:rsidRDefault="003C22E3" w:rsidP="003C22E3">
            <w:pPr>
              <w:pStyle w:val="TableBullet"/>
              <w:cnfStyle w:val="000000000000" w:firstRow="0" w:lastRow="0" w:firstColumn="0" w:lastColumn="0" w:oddVBand="0" w:evenVBand="0" w:oddHBand="0" w:evenHBand="0" w:firstRowFirstColumn="0" w:firstRowLastColumn="0" w:lastRowFirstColumn="0" w:lastRowLastColumn="0"/>
            </w:pPr>
            <w:r w:rsidRPr="003C22E3">
              <w:t>Approval for use of group accounts</w:t>
            </w:r>
            <w:r>
              <w:t xml:space="preserve">, </w:t>
            </w:r>
            <w:r w:rsidRPr="003C22E3">
              <w:t>if used</w:t>
            </w:r>
          </w:p>
        </w:tc>
        <w:tc>
          <w:tcPr>
            <w:tcW w:w="3865" w:type="dxa"/>
          </w:tcPr>
          <w:p w14:paraId="0852A60A" w14:textId="77777777" w:rsidR="0006524C" w:rsidRDefault="0006524C" w:rsidP="005461D6">
            <w:pPr>
              <w:cnfStyle w:val="000000000000" w:firstRow="0" w:lastRow="0" w:firstColumn="0" w:lastColumn="0" w:oddVBand="0" w:evenVBand="0" w:oddHBand="0" w:evenHBand="0" w:firstRowFirstColumn="0" w:firstRowLastColumn="0" w:lastRowFirstColumn="0" w:lastRowLastColumn="0"/>
            </w:pPr>
          </w:p>
        </w:tc>
      </w:tr>
      <w:tr w:rsidR="003C22E3" w14:paraId="2787FDAE" w14:textId="77777777" w:rsidTr="00577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C0943E1" w14:textId="68E55556" w:rsidR="003C22E3" w:rsidRPr="003C22E3" w:rsidRDefault="00855694" w:rsidP="005461D6">
            <w:r w:rsidRPr="00855694">
              <w:t>IA-3</w:t>
            </w:r>
          </w:p>
        </w:tc>
        <w:tc>
          <w:tcPr>
            <w:tcW w:w="2998" w:type="dxa"/>
          </w:tcPr>
          <w:p w14:paraId="1A7DF59E" w14:textId="7A4D19AE" w:rsidR="003C22E3" w:rsidRDefault="00855694" w:rsidP="003C22E3">
            <w:pPr>
              <w:pStyle w:val="TableBullet"/>
              <w:cnfStyle w:val="000000010000" w:firstRow="0" w:lastRow="0" w:firstColumn="0" w:lastColumn="0" w:oddVBand="0" w:evenVBand="0" w:oddHBand="0" w:evenHBand="1" w:firstRowFirstColumn="0" w:firstRowLastColumn="0" w:lastRowFirstColumn="0" w:lastRowLastColumn="0"/>
            </w:pPr>
            <w:r w:rsidRPr="00855694">
              <w:t>What devices have been identified that require IA before connections are established (a shared secret or digital certificate is used to identify and authenticate specific devices before establishing a connection)?</w:t>
            </w:r>
          </w:p>
        </w:tc>
        <w:tc>
          <w:tcPr>
            <w:tcW w:w="2880" w:type="dxa"/>
            <w:shd w:val="clear" w:color="auto" w:fill="DEEAF6" w:themeFill="accent5" w:themeFillTint="33"/>
          </w:tcPr>
          <w:p w14:paraId="6D4470EF" w14:textId="723E7FB1" w:rsidR="003C22E3" w:rsidRPr="003C22E3" w:rsidRDefault="00855694" w:rsidP="005461D6">
            <w:pPr>
              <w:cnfStyle w:val="000000010000" w:firstRow="0" w:lastRow="0" w:firstColumn="0" w:lastColumn="0" w:oddVBand="0" w:evenVBand="0" w:oddHBand="0" w:evenHBand="1" w:firstRowFirstColumn="0" w:firstRowLastColumn="0" w:lastRowFirstColumn="0" w:lastRowLastColumn="0"/>
              <w:rPr>
                <w:i/>
                <w:iCs/>
              </w:rPr>
            </w:pPr>
            <w:r w:rsidRPr="00855694">
              <w:rPr>
                <w:i/>
                <w:iCs/>
              </w:rPr>
              <w:t>Have the administrator explain why they are used and how they are secured.</w:t>
            </w:r>
          </w:p>
        </w:tc>
        <w:tc>
          <w:tcPr>
            <w:tcW w:w="2160" w:type="dxa"/>
            <w:shd w:val="clear" w:color="auto" w:fill="DEEAF6" w:themeFill="accent5" w:themeFillTint="33"/>
          </w:tcPr>
          <w:p w14:paraId="75AD660D" w14:textId="7D5B3E80" w:rsidR="003C22E3" w:rsidRPr="003C22E3" w:rsidRDefault="00855694" w:rsidP="005461D6">
            <w:pPr>
              <w:pStyle w:val="TableBullet"/>
              <w:cnfStyle w:val="000000010000" w:firstRow="0" w:lastRow="0" w:firstColumn="0" w:lastColumn="0" w:oddVBand="0" w:evenVBand="0" w:oddHBand="0" w:evenHBand="1" w:firstRowFirstColumn="0" w:firstRowLastColumn="0" w:lastRowFirstColumn="0" w:lastRowLastColumn="0"/>
            </w:pPr>
            <w:r w:rsidRPr="00855694">
              <w:t>Approval process for devices that requires IA</w:t>
            </w:r>
          </w:p>
        </w:tc>
        <w:tc>
          <w:tcPr>
            <w:tcW w:w="3865" w:type="dxa"/>
          </w:tcPr>
          <w:p w14:paraId="1830E9DA" w14:textId="77777777" w:rsidR="003C22E3" w:rsidRDefault="003C22E3" w:rsidP="005461D6">
            <w:pPr>
              <w:cnfStyle w:val="000000010000" w:firstRow="0" w:lastRow="0" w:firstColumn="0" w:lastColumn="0" w:oddVBand="0" w:evenVBand="0" w:oddHBand="0" w:evenHBand="1" w:firstRowFirstColumn="0" w:firstRowLastColumn="0" w:lastRowFirstColumn="0" w:lastRowLastColumn="0"/>
            </w:pPr>
          </w:p>
        </w:tc>
      </w:tr>
    </w:tbl>
    <w:p w14:paraId="6ED7CE09" w14:textId="77777777" w:rsidR="006001E8" w:rsidRDefault="006001E8">
      <w:pPr>
        <w:rPr>
          <w:rFonts w:eastAsia="Times New Roman" w:cs="Arial"/>
          <w:b/>
          <w:bCs/>
          <w:kern w:val="28"/>
          <w:sz w:val="36"/>
          <w:szCs w:val="32"/>
        </w:rPr>
      </w:pPr>
      <w:r>
        <w:br w:type="page"/>
      </w:r>
    </w:p>
    <w:p w14:paraId="68082282" w14:textId="39D65438" w:rsidR="001863AA" w:rsidRDefault="00855694" w:rsidP="005461D6">
      <w:pPr>
        <w:pStyle w:val="Heading1"/>
      </w:pPr>
      <w:bookmarkStart w:id="10" w:name="_Toc199482912"/>
      <w:bookmarkStart w:id="11" w:name="_Hlk198809365"/>
      <w:r>
        <w:lastRenderedPageBreak/>
        <w:t>Audit and Accountability</w:t>
      </w:r>
      <w:bookmarkEnd w:id="10"/>
    </w:p>
    <w:p w14:paraId="1B20BD01" w14:textId="60A406C4" w:rsidR="001863AA" w:rsidRDefault="004D6FAD" w:rsidP="001863AA">
      <w:pPr>
        <w:pStyle w:val="CalloutLeft-Justified"/>
      </w:pPr>
      <w:r w:rsidRPr="004D6FAD">
        <w:t xml:space="preserve">Audit and Accountability </w:t>
      </w:r>
      <w:r>
        <w:t>ensures</w:t>
      </w:r>
      <w:r w:rsidRPr="004D6FAD">
        <w:t xml:space="preserve"> the recording, examination, and accountability of system activities to detect and respond to 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4D2A8DA2"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1FF98CB" w14:textId="77777777" w:rsidR="00C23991" w:rsidRDefault="00C23991" w:rsidP="00C23991">
            <w:bookmarkStart w:id="12" w:name="_Hlk198809361"/>
            <w:r>
              <w:t>Control(s)</w:t>
            </w:r>
          </w:p>
        </w:tc>
        <w:tc>
          <w:tcPr>
            <w:tcW w:w="2998" w:type="dxa"/>
          </w:tcPr>
          <w:p w14:paraId="55957DE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30B34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3FEF8D3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6409205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C23991" w14:paraId="4852E39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4886C7F" w14:textId="24C6910F" w:rsidR="00FD2907" w:rsidRDefault="0093771F" w:rsidP="005461D6">
            <w:r w:rsidRPr="0093771F">
              <w:t>AU-1</w:t>
            </w:r>
          </w:p>
        </w:tc>
        <w:tc>
          <w:tcPr>
            <w:tcW w:w="2998" w:type="dxa"/>
          </w:tcPr>
          <w:p w14:paraId="68183F5C" w14:textId="77777777" w:rsidR="0093771F" w:rsidRDefault="0093771F" w:rsidP="0093771F">
            <w:pPr>
              <w:pStyle w:val="TableBullet"/>
              <w:cnfStyle w:val="000000000000" w:firstRow="0" w:lastRow="0" w:firstColumn="0" w:lastColumn="0" w:oddVBand="0" w:evenVBand="0" w:oddHBand="0" w:evenHBand="0" w:firstRowFirstColumn="0" w:firstRowLastColumn="0" w:lastRowFirstColumn="0" w:lastRowLastColumn="0"/>
            </w:pPr>
            <w:r>
              <w:t>Explain all auditing performed in support of the operating system or component that you support, including the responsibilities associated with capturing all data, reviewing records, and the escalation process. This should include any transaction auditing or history captured by the application or the system outside of those audit processes handled by the operating environment or general support system (GSS) components.</w:t>
            </w:r>
          </w:p>
          <w:p w14:paraId="30B72C83" w14:textId="0543A7C2" w:rsidR="00FD2907" w:rsidRDefault="0093771F" w:rsidP="0093771F">
            <w:pPr>
              <w:pStyle w:val="TableBullet"/>
              <w:cnfStyle w:val="000000000000" w:firstRow="0" w:lastRow="0" w:firstColumn="0" w:lastColumn="0" w:oddVBand="0" w:evenVBand="0" w:oddHBand="0" w:evenHBand="0" w:firstRowFirstColumn="0" w:firstRowLastColumn="0" w:lastRowFirstColumn="0" w:lastRowLastColumn="0"/>
            </w:pPr>
            <w:r>
              <w:t>What information is gathered?</w:t>
            </w:r>
          </w:p>
        </w:tc>
        <w:tc>
          <w:tcPr>
            <w:tcW w:w="2880" w:type="dxa"/>
            <w:shd w:val="clear" w:color="auto" w:fill="DEEAF6" w:themeFill="accent5" w:themeFillTint="33"/>
          </w:tcPr>
          <w:p w14:paraId="7E337879" w14:textId="1C4AECCD" w:rsidR="00FD2907" w:rsidRPr="00CA6F50" w:rsidRDefault="0093771F" w:rsidP="005461D6">
            <w:pPr>
              <w:cnfStyle w:val="000000000000" w:firstRow="0" w:lastRow="0" w:firstColumn="0" w:lastColumn="0" w:oddVBand="0" w:evenVBand="0" w:oddHBand="0" w:evenHBand="0" w:firstRowFirstColumn="0" w:firstRowLastColumn="0" w:lastRowFirstColumn="0" w:lastRowLastColumn="0"/>
              <w:rPr>
                <w:i/>
                <w:iCs/>
              </w:rPr>
            </w:pPr>
            <w:r w:rsidRPr="0093771F">
              <w:rPr>
                <w:i/>
                <w:iCs/>
              </w:rPr>
              <w:t>System-specific audit procedures should be established describing audit roles and responsibilities, events to be audited and appropriate contents to be logged to support after the fact investigation. Audit logs should not be able to be modified or deleted. Users (whether regular or privileged users) whose activities are logged in the audit logs should not be able to alter the audit logs in any way. Ideally, the audit records are reviewed by staff that does not have administrative responsibilities for the system component that created the audit record.</w:t>
            </w:r>
          </w:p>
        </w:tc>
        <w:tc>
          <w:tcPr>
            <w:tcW w:w="2160" w:type="dxa"/>
            <w:shd w:val="clear" w:color="auto" w:fill="DEEAF6" w:themeFill="accent5" w:themeFillTint="33"/>
          </w:tcPr>
          <w:p w14:paraId="313190AB" w14:textId="77777777" w:rsidR="00FD2907" w:rsidRDefault="0093771F" w:rsidP="005461D6">
            <w:pPr>
              <w:pStyle w:val="TableBullet"/>
              <w:cnfStyle w:val="000000000000" w:firstRow="0" w:lastRow="0" w:firstColumn="0" w:lastColumn="0" w:oddVBand="0" w:evenVBand="0" w:oddHBand="0" w:evenHBand="0" w:firstRowFirstColumn="0" w:firstRowLastColumn="0" w:lastRowFirstColumn="0" w:lastRowLastColumn="0"/>
            </w:pPr>
            <w:r w:rsidRPr="0093771F">
              <w:t>System-specific formally documented audit logging and monitoring procedures</w:t>
            </w:r>
          </w:p>
          <w:p w14:paraId="17A1C6D3" w14:textId="755582DC" w:rsidR="0093771F" w:rsidRDefault="0093771F" w:rsidP="005461D6">
            <w:pPr>
              <w:pStyle w:val="TableBullet"/>
              <w:cnfStyle w:val="000000000000" w:firstRow="0" w:lastRow="0" w:firstColumn="0" w:lastColumn="0" w:oddVBand="0" w:evenVBand="0" w:oddHBand="0" w:evenHBand="0" w:firstRowFirstColumn="0" w:firstRowLastColumn="0" w:lastRowFirstColumn="0" w:lastRowLastColumn="0"/>
            </w:pPr>
            <w:r w:rsidRPr="0093771F">
              <w:t>Request sample audit reports that are produced</w:t>
            </w:r>
          </w:p>
        </w:tc>
        <w:tc>
          <w:tcPr>
            <w:tcW w:w="3865" w:type="dxa"/>
          </w:tcPr>
          <w:p w14:paraId="345552B6"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0468240C"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EF1D8AB" w14:textId="022C2AF3" w:rsidR="00FD2907" w:rsidRDefault="00CB1E9F" w:rsidP="005461D6">
            <w:r w:rsidRPr="00CB1E9F">
              <w:t>AU-2</w:t>
            </w:r>
            <w:r>
              <w:br/>
            </w:r>
            <w:r w:rsidRPr="00CB1E9F">
              <w:t>AU-3</w:t>
            </w:r>
          </w:p>
        </w:tc>
        <w:tc>
          <w:tcPr>
            <w:tcW w:w="2998" w:type="dxa"/>
          </w:tcPr>
          <w:p w14:paraId="3178F589" w14:textId="77777777" w:rsidR="00CB1E9F" w:rsidRDefault="00CB1E9F" w:rsidP="00CB1E9F">
            <w:pPr>
              <w:pStyle w:val="TableBullet"/>
              <w:cnfStyle w:val="000000010000" w:firstRow="0" w:lastRow="0" w:firstColumn="0" w:lastColumn="0" w:oddVBand="0" w:evenVBand="0" w:oddHBand="0" w:evenHBand="1" w:firstRowFirstColumn="0" w:firstRowLastColumn="0" w:lastRowFirstColumn="0" w:lastRowLastColumn="0"/>
            </w:pPr>
            <w:r>
              <w:t>How are generated audit records used to investigate security incidents?</w:t>
            </w:r>
          </w:p>
          <w:p w14:paraId="087051D4" w14:textId="77777777" w:rsidR="00CB1E9F" w:rsidRDefault="00CB1E9F" w:rsidP="00CB1E9F">
            <w:pPr>
              <w:pStyle w:val="TableBullet"/>
              <w:cnfStyle w:val="000000010000" w:firstRow="0" w:lastRow="0" w:firstColumn="0" w:lastColumn="0" w:oddVBand="0" w:evenVBand="0" w:oddHBand="0" w:evenHBand="1" w:firstRowFirstColumn="0" w:firstRowLastColumn="0" w:lastRowFirstColumn="0" w:lastRowLastColumn="0"/>
            </w:pPr>
            <w:r>
              <w:t>Describe how logs are created for each device in Production, typically Windows versus UNIX versus network equipment.</w:t>
            </w:r>
          </w:p>
          <w:p w14:paraId="57FFE950" w14:textId="77777777" w:rsidR="00CB1E9F" w:rsidRDefault="00CB1E9F" w:rsidP="00CB1E9F">
            <w:pPr>
              <w:pStyle w:val="TableBullet"/>
              <w:cnfStyle w:val="000000010000" w:firstRow="0" w:lastRow="0" w:firstColumn="0" w:lastColumn="0" w:oddVBand="0" w:evenVBand="0" w:oddHBand="0" w:evenHBand="1" w:firstRowFirstColumn="0" w:firstRowLastColumn="0" w:lastRowFirstColumn="0" w:lastRowLastColumn="0"/>
            </w:pPr>
            <w:r>
              <w:t>What events are tracked and how were the events determined?</w:t>
            </w:r>
          </w:p>
          <w:p w14:paraId="0FA67DDA" w14:textId="77777777" w:rsidR="00CB1E9F" w:rsidRDefault="00CB1E9F" w:rsidP="00CB1E9F">
            <w:pPr>
              <w:pStyle w:val="TableBullet"/>
              <w:cnfStyle w:val="000000010000" w:firstRow="0" w:lastRow="0" w:firstColumn="0" w:lastColumn="0" w:oddVBand="0" w:evenVBand="0" w:oddHBand="0" w:evenHBand="1" w:firstRowFirstColumn="0" w:firstRowLastColumn="0" w:lastRowFirstColumn="0" w:lastRowLastColumn="0"/>
            </w:pPr>
            <w:r>
              <w:t xml:space="preserve">What information does auditing capture (date/time, type of event, user/subject, success/failure, </w:t>
            </w:r>
            <w:r>
              <w:lastRenderedPageBreak/>
              <w:t>and hardware/software element) for each event record?</w:t>
            </w:r>
          </w:p>
          <w:p w14:paraId="0F11F689" w14:textId="0136DB3B" w:rsidR="00FD2907" w:rsidRDefault="00CB1E9F" w:rsidP="00CB1E9F">
            <w:pPr>
              <w:pStyle w:val="TableBullet"/>
              <w:cnfStyle w:val="000000010000" w:firstRow="0" w:lastRow="0" w:firstColumn="0" w:lastColumn="0" w:oddVBand="0" w:evenVBand="0" w:oddHBand="0" w:evenHBand="1" w:firstRowFirstColumn="0" w:firstRowLastColumn="0" w:lastRowFirstColumn="0" w:lastRowLastColumn="0"/>
            </w:pPr>
            <w:r>
              <w:t>How is the correlation between events and users performed?</w:t>
            </w:r>
          </w:p>
        </w:tc>
        <w:tc>
          <w:tcPr>
            <w:tcW w:w="2880" w:type="dxa"/>
            <w:shd w:val="clear" w:color="auto" w:fill="DEEAF6" w:themeFill="accent5" w:themeFillTint="33"/>
          </w:tcPr>
          <w:p w14:paraId="3F2B9427" w14:textId="29EBF48F" w:rsidR="00FD2907" w:rsidRPr="00CA6F50" w:rsidRDefault="00CB1E9F" w:rsidP="005461D6">
            <w:pPr>
              <w:cnfStyle w:val="000000010000" w:firstRow="0" w:lastRow="0" w:firstColumn="0" w:lastColumn="0" w:oddVBand="0" w:evenVBand="0" w:oddHBand="0" w:evenHBand="1" w:firstRowFirstColumn="0" w:firstRowLastColumn="0" w:lastRowFirstColumn="0" w:lastRowLastColumn="0"/>
              <w:rPr>
                <w:i/>
                <w:iCs/>
              </w:rPr>
            </w:pPr>
            <w:r w:rsidRPr="00CB1E9F">
              <w:rPr>
                <w:i/>
                <w:iCs/>
              </w:rPr>
              <w:lastRenderedPageBreak/>
              <w:t xml:space="preserve">ISSO (or person with system security responsibilities) should ensure that important events are logged (e.g., successful/unsuccessful logon attempt, access modification, user activities of file level changes, system startup/shutdown, system errors, command line or batch file changes, audit capability turned off) with sufficient details (e.g., date/time, type of event, user/subject, success/failure, and </w:t>
            </w:r>
            <w:r w:rsidRPr="00CB1E9F">
              <w:rPr>
                <w:i/>
                <w:iCs/>
              </w:rPr>
              <w:lastRenderedPageBreak/>
              <w:t>hardware/software element) to support after-the-fact investigation pertaining to this system. The content of the audit records may be reviewed by Technical Evaluators. These interview questions should validate the ISSO’s knowledge and the ISSO’s involvement O to ensure that all information necessary for analysis is captured. A centralized log server prevents tampering with log records if access to the central log server is implemented correctly. Where possible, there should be automated mechanism in place to correlate audit data from various audit logs to determine the appropriate level of risk.</w:t>
            </w:r>
          </w:p>
        </w:tc>
        <w:tc>
          <w:tcPr>
            <w:tcW w:w="2160" w:type="dxa"/>
            <w:shd w:val="clear" w:color="auto" w:fill="DEEAF6" w:themeFill="accent5" w:themeFillTint="33"/>
          </w:tcPr>
          <w:p w14:paraId="546407D0" w14:textId="77777777" w:rsidR="00FD2907" w:rsidRDefault="00CB1E9F" w:rsidP="005461D6">
            <w:pPr>
              <w:pStyle w:val="TableBullet"/>
              <w:cnfStyle w:val="000000010000" w:firstRow="0" w:lastRow="0" w:firstColumn="0" w:lastColumn="0" w:oddVBand="0" w:evenVBand="0" w:oddHBand="0" w:evenHBand="1" w:firstRowFirstColumn="0" w:firstRowLastColumn="0" w:lastRowFirstColumn="0" w:lastRowLastColumn="0"/>
            </w:pPr>
            <w:r w:rsidRPr="00CB1E9F">
              <w:lastRenderedPageBreak/>
              <w:t>Request samples of audit records from Production Environment to see what events are being logged and how many details are logged for each event</w:t>
            </w:r>
          </w:p>
          <w:p w14:paraId="05DF605B" w14:textId="40516849" w:rsidR="00CB1E9F" w:rsidRDefault="00CB1E9F" w:rsidP="00CB1E9F">
            <w:pPr>
              <w:pStyle w:val="TableBullet"/>
              <w:cnfStyle w:val="000000010000" w:firstRow="0" w:lastRow="0" w:firstColumn="0" w:lastColumn="0" w:oddVBand="0" w:evenVBand="0" w:oddHBand="0" w:evenHBand="1" w:firstRowFirstColumn="0" w:firstRowLastColumn="0" w:lastRowFirstColumn="0" w:lastRowLastColumn="0"/>
            </w:pPr>
            <w:r w:rsidRPr="00CB1E9F">
              <w:t>If possible</w:t>
            </w:r>
            <w:r>
              <w:t xml:space="preserve">, </w:t>
            </w:r>
            <w:r w:rsidRPr="00CB1E9F">
              <w:t>obtain records produced by the Application Evaluator</w:t>
            </w:r>
            <w:r>
              <w:t xml:space="preserve">. </w:t>
            </w:r>
            <w:r w:rsidRPr="00CB1E9F">
              <w:t>Usually</w:t>
            </w:r>
            <w:r>
              <w:t xml:space="preserve"> </w:t>
            </w:r>
            <w:r w:rsidRPr="00CB1E9F">
              <w:t xml:space="preserve">this is not possible since testing is not generally </w:t>
            </w:r>
            <w:r w:rsidRPr="00CB1E9F">
              <w:lastRenderedPageBreak/>
              <w:t>done in the Production Environment and many audit records are not logged into the other environments</w:t>
            </w:r>
          </w:p>
        </w:tc>
        <w:tc>
          <w:tcPr>
            <w:tcW w:w="3865" w:type="dxa"/>
          </w:tcPr>
          <w:p w14:paraId="658041C6"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FD2907" w14:paraId="6EF8401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A3B8F0B" w14:textId="54619FBA" w:rsidR="00FD2907" w:rsidRDefault="005C3176" w:rsidP="005461D6">
            <w:r w:rsidRPr="005C3176">
              <w:t>AU-4</w:t>
            </w:r>
            <w:r>
              <w:br/>
            </w:r>
            <w:r w:rsidRPr="005C3176">
              <w:t>AU-5</w:t>
            </w:r>
            <w:r>
              <w:br/>
            </w:r>
            <w:r w:rsidRPr="005C3176">
              <w:t>AU-11</w:t>
            </w:r>
          </w:p>
        </w:tc>
        <w:tc>
          <w:tcPr>
            <w:tcW w:w="2998" w:type="dxa"/>
          </w:tcPr>
          <w:p w14:paraId="7FCC4CFB"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What was your involvement in determining the storage requirements for the audit records?</w:t>
            </w:r>
          </w:p>
          <w:p w14:paraId="5BB23770"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How was the amount of storage for audit logging determined?</w:t>
            </w:r>
          </w:p>
          <w:p w14:paraId="5F05A013"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Has audit space ever filled up or have you experienced a situation where the system stopped logging?</w:t>
            </w:r>
          </w:p>
          <w:p w14:paraId="75DAD151"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Would you receive an alert/notification if the system stopped logging?</w:t>
            </w:r>
          </w:p>
          <w:p w14:paraId="669CF727"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Would there be a loss of records if the audit log got full?</w:t>
            </w:r>
          </w:p>
          <w:p w14:paraId="2EC26E35"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Are audit records ever overwritten?</w:t>
            </w:r>
          </w:p>
          <w:p w14:paraId="740AB554" w14:textId="77777777" w:rsidR="005C3176"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lastRenderedPageBreak/>
              <w:t>How long is audit information retained?</w:t>
            </w:r>
          </w:p>
          <w:p w14:paraId="49EB52B1" w14:textId="59DB3BB2" w:rsidR="00FD2907" w:rsidRDefault="005C3176" w:rsidP="005C3176">
            <w:pPr>
              <w:pStyle w:val="TableBullet"/>
              <w:cnfStyle w:val="000000000000" w:firstRow="0" w:lastRow="0" w:firstColumn="0" w:lastColumn="0" w:oddVBand="0" w:evenVBand="0" w:oddHBand="0" w:evenHBand="0" w:firstRowFirstColumn="0" w:firstRowLastColumn="0" w:lastRowFirstColumn="0" w:lastRowLastColumn="0"/>
            </w:pPr>
            <w:r>
              <w:t>Where is audit retention data located?</w:t>
            </w:r>
          </w:p>
        </w:tc>
        <w:tc>
          <w:tcPr>
            <w:tcW w:w="2880" w:type="dxa"/>
            <w:shd w:val="clear" w:color="auto" w:fill="DEEAF6" w:themeFill="accent5" w:themeFillTint="33"/>
          </w:tcPr>
          <w:p w14:paraId="63D024E5" w14:textId="3AC1D93E" w:rsidR="00FD2907" w:rsidRPr="00364090" w:rsidRDefault="005C3176" w:rsidP="005461D6">
            <w:pPr>
              <w:cnfStyle w:val="000000000000" w:firstRow="0" w:lastRow="0" w:firstColumn="0" w:lastColumn="0" w:oddVBand="0" w:evenVBand="0" w:oddHBand="0" w:evenHBand="0" w:firstRowFirstColumn="0" w:firstRowLastColumn="0" w:lastRowFirstColumn="0" w:lastRowLastColumn="0"/>
              <w:rPr>
                <w:i/>
                <w:iCs/>
              </w:rPr>
            </w:pPr>
            <w:r w:rsidRPr="005C3176">
              <w:rPr>
                <w:i/>
                <w:iCs/>
              </w:rPr>
              <w:lastRenderedPageBreak/>
              <w:t>There should be system-specific audit storage capacity defined. Automated setting should be configured to support appropriate audit storage capacity. Audit records should be archived before older events are overwritten. The ISSO or person with system-specific security responsibility should be able to demonstrate what the mechanisms in place are to alert/notification if the system stopped audit logging. The administrator should be involved in the storage requirements and should receive notification if audit logging failed or it would be a finding.</w:t>
            </w:r>
          </w:p>
        </w:tc>
        <w:tc>
          <w:tcPr>
            <w:tcW w:w="2160" w:type="dxa"/>
            <w:shd w:val="clear" w:color="auto" w:fill="DEEAF6" w:themeFill="accent5" w:themeFillTint="33"/>
          </w:tcPr>
          <w:p w14:paraId="595E16FD" w14:textId="77777777" w:rsidR="00FD2907" w:rsidRDefault="005C3176" w:rsidP="005461D6">
            <w:pPr>
              <w:pStyle w:val="TableBullet"/>
              <w:cnfStyle w:val="000000000000" w:firstRow="0" w:lastRow="0" w:firstColumn="0" w:lastColumn="0" w:oddVBand="0" w:evenVBand="0" w:oddHBand="0" w:evenHBand="0" w:firstRowFirstColumn="0" w:firstRowLastColumn="0" w:lastRowFirstColumn="0" w:lastRowLastColumn="0"/>
            </w:pPr>
            <w:r w:rsidRPr="005C3176">
              <w:t>System-specific audit procedures showing the audit storage capacity and frequency of audit logs archiving</w:t>
            </w:r>
          </w:p>
          <w:p w14:paraId="432441CE" w14:textId="3FC8EEF0" w:rsidR="005C3176" w:rsidRPr="0073317F" w:rsidRDefault="005C3176" w:rsidP="005461D6">
            <w:pPr>
              <w:pStyle w:val="TableBullet"/>
              <w:cnfStyle w:val="000000000000" w:firstRow="0" w:lastRow="0" w:firstColumn="0" w:lastColumn="0" w:oddVBand="0" w:evenVBand="0" w:oddHBand="0" w:evenHBand="0" w:firstRowFirstColumn="0" w:firstRowLastColumn="0" w:lastRowFirstColumn="0" w:lastRowLastColumn="0"/>
            </w:pPr>
            <w:r w:rsidRPr="005C3176">
              <w:t>Formally documented procedures specifying who receives alerts if storage is exceeded and/or system stopped audit logging</w:t>
            </w:r>
          </w:p>
        </w:tc>
        <w:tc>
          <w:tcPr>
            <w:tcW w:w="3865" w:type="dxa"/>
          </w:tcPr>
          <w:p w14:paraId="60FD42CB"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2ADE1637"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4C04E42" w14:textId="47825133" w:rsidR="00FD2907" w:rsidRDefault="009A0068" w:rsidP="005461D6">
            <w:r w:rsidRPr="009A0068">
              <w:t>AU-6</w:t>
            </w:r>
            <w:r>
              <w:br/>
            </w:r>
            <w:r w:rsidRPr="009A0068">
              <w:t>AU-7</w:t>
            </w:r>
          </w:p>
        </w:tc>
        <w:tc>
          <w:tcPr>
            <w:tcW w:w="2998" w:type="dxa"/>
          </w:tcPr>
          <w:p w14:paraId="2E7964F3"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Describe the process for reviewing logged information.</w:t>
            </w:r>
          </w:p>
          <w:p w14:paraId="02228636"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Is automation used?</w:t>
            </w:r>
          </w:p>
          <w:p w14:paraId="0183877C"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Who does the review?</w:t>
            </w:r>
          </w:p>
          <w:p w14:paraId="2DF14690"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What is reviewed, how often are the reviews performed, and what procedures are in place for documenting review results?</w:t>
            </w:r>
          </w:p>
          <w:p w14:paraId="1C2CDAB9"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Are ACs (i.e., accounts, access to directories/files) reviewed to ensure they are working/set as intended?</w:t>
            </w:r>
          </w:p>
          <w:p w14:paraId="7FCFBED3"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What is the process, who performs the review, and how often is the review performed?</w:t>
            </w:r>
          </w:p>
          <w:p w14:paraId="5FD899C3"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How often are administrator level groups and level accounts reviewed?</w:t>
            </w:r>
          </w:p>
          <w:p w14:paraId="138FCA73"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What is the review frequency of regular user activities?</w:t>
            </w:r>
          </w:p>
          <w:p w14:paraId="0E5653E1"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What is the review frequency of privileged user activities?</w:t>
            </w:r>
          </w:p>
          <w:p w14:paraId="20DC97C3"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Who is notified of suspicious activity or significant events?</w:t>
            </w:r>
          </w:p>
          <w:p w14:paraId="49B6D015"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Is a Manager level involved in closure?</w:t>
            </w:r>
          </w:p>
          <w:p w14:paraId="055990F8"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Is a weekly, daily, and/or monthly report generated?</w:t>
            </w:r>
          </w:p>
          <w:p w14:paraId="581B3DAE"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Are patterns looked for in the data?</w:t>
            </w:r>
          </w:p>
          <w:p w14:paraId="281A0FE8"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Are any aggregation and correlation of events performed?</w:t>
            </w:r>
          </w:p>
          <w:p w14:paraId="0AE10D01" w14:textId="77777777" w:rsidR="009A0068"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lastRenderedPageBreak/>
              <w:t>How are the events related to the BO and Chief Information Security Officer (CISO)?</w:t>
            </w:r>
          </w:p>
          <w:p w14:paraId="20871CF6" w14:textId="76BC8B0B" w:rsidR="00FD2907" w:rsidRDefault="009A0068" w:rsidP="009A0068">
            <w:pPr>
              <w:pStyle w:val="TableBullet"/>
              <w:cnfStyle w:val="000000010000" w:firstRow="0" w:lastRow="0" w:firstColumn="0" w:lastColumn="0" w:oddVBand="0" w:evenVBand="0" w:oddHBand="0" w:evenHBand="1" w:firstRowFirstColumn="0" w:firstRowLastColumn="0" w:lastRowFirstColumn="0" w:lastRowLastColumn="0"/>
            </w:pPr>
            <w:r>
              <w:t>Provide information on any tools used to combine audit information from multiple sources, assist in analysis, produce reports that capture the events, and are used for analysis.</w:t>
            </w:r>
          </w:p>
        </w:tc>
        <w:tc>
          <w:tcPr>
            <w:tcW w:w="2880" w:type="dxa"/>
            <w:shd w:val="clear" w:color="auto" w:fill="DEEAF6" w:themeFill="accent5" w:themeFillTint="33"/>
          </w:tcPr>
          <w:p w14:paraId="7A6EBAD1" w14:textId="55BA33F1" w:rsidR="00FD2907" w:rsidRPr="00157FD8" w:rsidRDefault="009A0068" w:rsidP="005461D6">
            <w:pPr>
              <w:cnfStyle w:val="000000010000" w:firstRow="0" w:lastRow="0" w:firstColumn="0" w:lastColumn="0" w:oddVBand="0" w:evenVBand="0" w:oddHBand="0" w:evenHBand="1" w:firstRowFirstColumn="0" w:firstRowLastColumn="0" w:lastRowFirstColumn="0" w:lastRowLastColumn="0"/>
              <w:rPr>
                <w:i/>
                <w:iCs/>
              </w:rPr>
            </w:pPr>
            <w:r w:rsidRPr="009A0068">
              <w:rPr>
                <w:i/>
                <w:iCs/>
              </w:rPr>
              <w:lastRenderedPageBreak/>
              <w:t>There should be system-specific formally documented review procedures describing roles and responsibilities and the frequency of various audit records. If there is no automated mechanism in place, have the ISSO explain the review process and any correlation between events that might be done. A periodic review of user activity logs and frequency of review should be established. If there is no automated review and no correlation of audit data, this may be a finding. Account review should be incorporated in audit procedures—confirms that is the practice. Administrator accounts must be reviewed by staff not responsible for the specific component. These reviews must be done more often with Moderate requirements. They must state administrator groups, root accounts, and other system-related accounts and must be reviewed on demand, but at least once every fourteen (14) days. This may be included in the audit review process.</w:t>
            </w:r>
          </w:p>
        </w:tc>
        <w:tc>
          <w:tcPr>
            <w:tcW w:w="2160" w:type="dxa"/>
            <w:shd w:val="clear" w:color="auto" w:fill="DEEAF6" w:themeFill="accent5" w:themeFillTint="33"/>
          </w:tcPr>
          <w:p w14:paraId="79796175" w14:textId="77777777" w:rsidR="00FD2907" w:rsidRDefault="009A0068" w:rsidP="005461D6">
            <w:pPr>
              <w:pStyle w:val="TableBullet"/>
              <w:cnfStyle w:val="000000010000" w:firstRow="0" w:lastRow="0" w:firstColumn="0" w:lastColumn="0" w:oddVBand="0" w:evenVBand="0" w:oddHBand="0" w:evenHBand="1" w:firstRowFirstColumn="0" w:firstRowLastColumn="0" w:lastRowFirstColumn="0" w:lastRowLastColumn="0"/>
            </w:pPr>
            <w:r w:rsidRPr="009A0068">
              <w:t>System-specific documented review procedures</w:t>
            </w:r>
          </w:p>
          <w:p w14:paraId="2D815112" w14:textId="77777777" w:rsidR="009A0068" w:rsidRDefault="009A0068" w:rsidP="005461D6">
            <w:pPr>
              <w:pStyle w:val="TableBullet"/>
              <w:cnfStyle w:val="000000010000" w:firstRow="0" w:lastRow="0" w:firstColumn="0" w:lastColumn="0" w:oddVBand="0" w:evenVBand="0" w:oddHBand="0" w:evenHBand="1" w:firstRowFirstColumn="0" w:firstRowLastColumn="0" w:lastRowFirstColumn="0" w:lastRowLastColumn="0"/>
            </w:pPr>
            <w:r w:rsidRPr="009A0068">
              <w:t>Evidence showing established audit procedures are followed</w:t>
            </w:r>
          </w:p>
          <w:p w14:paraId="5FDDA75C" w14:textId="77777777" w:rsidR="009A0068" w:rsidRDefault="009A0068" w:rsidP="005461D6">
            <w:pPr>
              <w:pStyle w:val="TableBullet"/>
              <w:cnfStyle w:val="000000010000" w:firstRow="0" w:lastRow="0" w:firstColumn="0" w:lastColumn="0" w:oddVBand="0" w:evenVBand="0" w:oddHBand="0" w:evenHBand="1" w:firstRowFirstColumn="0" w:firstRowLastColumn="0" w:lastRowFirstColumn="0" w:lastRowLastColumn="0"/>
            </w:pPr>
            <w:r w:rsidRPr="009A0068">
              <w:t>Evidence of periodic review of user activities (regular users as well as administrator users)</w:t>
            </w:r>
          </w:p>
          <w:p w14:paraId="383A2937" w14:textId="78722A27" w:rsidR="009A0068" w:rsidRDefault="009A0068" w:rsidP="005461D6">
            <w:pPr>
              <w:pStyle w:val="TableBullet"/>
              <w:cnfStyle w:val="000000010000" w:firstRow="0" w:lastRow="0" w:firstColumn="0" w:lastColumn="0" w:oddVBand="0" w:evenVBand="0" w:oddHBand="0" w:evenHBand="1" w:firstRowFirstColumn="0" w:firstRowLastColumn="0" w:lastRowFirstColumn="0" w:lastRowLastColumn="0"/>
            </w:pPr>
            <w:r w:rsidRPr="009A0068">
              <w:t>Copy of all events during the last 30 day</w:t>
            </w:r>
            <w:r>
              <w:t>s</w:t>
            </w:r>
          </w:p>
          <w:p w14:paraId="18646F6A" w14:textId="4B78AF12" w:rsidR="009A0068" w:rsidRDefault="009A0068" w:rsidP="00AC4513">
            <w:pPr>
              <w:pStyle w:val="TableBullet"/>
              <w:cnfStyle w:val="000000010000" w:firstRow="0" w:lastRow="0" w:firstColumn="0" w:lastColumn="0" w:oddVBand="0" w:evenVBand="0" w:oddHBand="0" w:evenHBand="1" w:firstRowFirstColumn="0" w:firstRowLastColumn="0" w:lastRowFirstColumn="0" w:lastRowLastColumn="0"/>
            </w:pPr>
            <w:r w:rsidRPr="009A0068">
              <w:t>Evidence that demonstrates each event was responded to within the established timeframes and closed (i</w:t>
            </w:r>
            <w:r>
              <w:t xml:space="preserve">.e. email, </w:t>
            </w:r>
            <w:r w:rsidRPr="009A0068">
              <w:t>wet signature</w:t>
            </w:r>
            <w:r>
              <w:t xml:space="preserve">, </w:t>
            </w:r>
            <w:r w:rsidRPr="009A0068">
              <w:t>etc</w:t>
            </w:r>
            <w:r>
              <w:t>.</w:t>
            </w:r>
          </w:p>
          <w:p w14:paraId="47FE8AD7" w14:textId="1F9F0E0D" w:rsidR="009A0068" w:rsidRDefault="009A0068" w:rsidP="00AC4513">
            <w:pPr>
              <w:pStyle w:val="TableBullet"/>
              <w:cnfStyle w:val="000000010000" w:firstRow="0" w:lastRow="0" w:firstColumn="0" w:lastColumn="0" w:oddVBand="0" w:evenVBand="0" w:oddHBand="0" w:evenHBand="1" w:firstRowFirstColumn="0" w:firstRowLastColumn="0" w:lastRowFirstColumn="0" w:lastRowLastColumn="0"/>
            </w:pPr>
            <w:r w:rsidRPr="009A0068">
              <w:t>Documentation on the event monitoring process (i</w:t>
            </w:r>
            <w:r w:rsidR="00AC4513">
              <w:t xml:space="preserve">.e. </w:t>
            </w:r>
            <w:r w:rsidRPr="009A0068">
              <w:t>an event</w:t>
            </w:r>
            <w:r w:rsidR="00AC4513">
              <w:t xml:space="preserve">, </w:t>
            </w:r>
            <w:r w:rsidRPr="009A0068">
              <w:t>once researched</w:t>
            </w:r>
            <w:r w:rsidR="00AC4513">
              <w:t xml:space="preserve">, </w:t>
            </w:r>
            <w:r w:rsidRPr="009A0068">
              <w:t>can turn into an incident and the timeframes for response)</w:t>
            </w:r>
          </w:p>
          <w:p w14:paraId="0A4E9AE3" w14:textId="77777777" w:rsidR="009A0068" w:rsidRDefault="009A0068" w:rsidP="005461D6">
            <w:pPr>
              <w:pStyle w:val="TableBullet"/>
              <w:cnfStyle w:val="000000010000" w:firstRow="0" w:lastRow="0" w:firstColumn="0" w:lastColumn="0" w:oddVBand="0" w:evenVBand="0" w:oddHBand="0" w:evenHBand="1" w:firstRowFirstColumn="0" w:firstRowLastColumn="0" w:lastRowFirstColumn="0" w:lastRowLastColumn="0"/>
            </w:pPr>
            <w:r w:rsidRPr="009A0068">
              <w:t>Audit review Guidelines</w:t>
            </w:r>
          </w:p>
          <w:p w14:paraId="0501DFA3" w14:textId="6CBCC144" w:rsidR="009A0068" w:rsidRPr="007D09F4" w:rsidRDefault="009A0068" w:rsidP="00AC4513">
            <w:pPr>
              <w:pStyle w:val="TableBullet"/>
              <w:cnfStyle w:val="000000010000" w:firstRow="0" w:lastRow="0" w:firstColumn="0" w:lastColumn="0" w:oddVBand="0" w:evenVBand="0" w:oddHBand="0" w:evenHBand="1" w:firstRowFirstColumn="0" w:firstRowLastColumn="0" w:lastRowFirstColumn="0" w:lastRowLastColumn="0"/>
            </w:pPr>
            <w:r w:rsidRPr="009A0068">
              <w:t>Check to ensure each event is rated (low</w:t>
            </w:r>
            <w:r w:rsidR="00AC4513">
              <w:t xml:space="preserve">, </w:t>
            </w:r>
            <w:r w:rsidR="00AC4513">
              <w:lastRenderedPageBreak/>
              <w:t xml:space="preserve">medium, </w:t>
            </w:r>
            <w:r w:rsidRPr="009A0068">
              <w:t>high) and look for defined timeframes to research a high event</w:t>
            </w:r>
          </w:p>
        </w:tc>
        <w:tc>
          <w:tcPr>
            <w:tcW w:w="3865" w:type="dxa"/>
          </w:tcPr>
          <w:p w14:paraId="33ED1F7F"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FD2907" w14:paraId="1079E64F"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250715F9" w14:textId="44762E06" w:rsidR="00FD2907" w:rsidRDefault="00A87CD9" w:rsidP="005461D6">
            <w:r w:rsidRPr="00A87CD9">
              <w:t>AU-8</w:t>
            </w:r>
          </w:p>
        </w:tc>
        <w:tc>
          <w:tcPr>
            <w:tcW w:w="2998" w:type="dxa"/>
          </w:tcPr>
          <w:p w14:paraId="1BE2AAB4" w14:textId="6A2C3B8D" w:rsidR="00FD2907" w:rsidRDefault="00A87CD9" w:rsidP="005461D6">
            <w:pPr>
              <w:pStyle w:val="TableBullet"/>
              <w:cnfStyle w:val="000000000000" w:firstRow="0" w:lastRow="0" w:firstColumn="0" w:lastColumn="0" w:oddVBand="0" w:evenVBand="0" w:oddHBand="0" w:evenHBand="0" w:firstRowFirstColumn="0" w:firstRowLastColumn="0" w:lastRowFirstColumn="0" w:lastRowLastColumn="0"/>
            </w:pPr>
            <w:r w:rsidRPr="00A87CD9">
              <w:t>How is time synchronization across internal information systems done?</w:t>
            </w:r>
          </w:p>
        </w:tc>
        <w:tc>
          <w:tcPr>
            <w:tcW w:w="2880" w:type="dxa"/>
            <w:shd w:val="clear" w:color="auto" w:fill="DEEAF6" w:themeFill="accent5" w:themeFillTint="33"/>
          </w:tcPr>
          <w:p w14:paraId="61BB8C89" w14:textId="29BFB009" w:rsidR="00FD2907" w:rsidRPr="00157FD8" w:rsidRDefault="00A87CD9" w:rsidP="005461D6">
            <w:pPr>
              <w:cnfStyle w:val="000000000000" w:firstRow="0" w:lastRow="0" w:firstColumn="0" w:lastColumn="0" w:oddVBand="0" w:evenVBand="0" w:oddHBand="0" w:evenHBand="0" w:firstRowFirstColumn="0" w:firstRowLastColumn="0" w:lastRowFirstColumn="0" w:lastRowLastColumn="0"/>
              <w:rPr>
                <w:i/>
                <w:iCs/>
              </w:rPr>
            </w:pPr>
            <w:r w:rsidRPr="00A87CD9">
              <w:rPr>
                <w:i/>
                <w:iCs/>
              </w:rPr>
              <w:t>If there is no time synchronization, this would be a finding. Time is critical for forensics when investigating a security incident. It becomes very difficult, if not impossible, when investigating security incidents if the log files on the computers and networks involved contain different time references. The system’s (and all the components within the system’s boundary) internal clock should be regularly synchronized with the central time server.</w:t>
            </w:r>
          </w:p>
        </w:tc>
        <w:tc>
          <w:tcPr>
            <w:tcW w:w="2160" w:type="dxa"/>
            <w:shd w:val="clear" w:color="auto" w:fill="DEEAF6" w:themeFill="accent5" w:themeFillTint="33"/>
          </w:tcPr>
          <w:p w14:paraId="0B571B09" w14:textId="77777777" w:rsidR="00FD2907" w:rsidRDefault="00A87CD9" w:rsidP="005461D6">
            <w:pPr>
              <w:pStyle w:val="TableBullet"/>
              <w:cnfStyle w:val="000000000000" w:firstRow="0" w:lastRow="0" w:firstColumn="0" w:lastColumn="0" w:oddVBand="0" w:evenVBand="0" w:oddHBand="0" w:evenHBand="0" w:firstRowFirstColumn="0" w:firstRowLastColumn="0" w:lastRowFirstColumn="0" w:lastRowLastColumn="0"/>
            </w:pPr>
            <w:r w:rsidRPr="00A87CD9">
              <w:t>System-specific procedures addressing time stamp procedures</w:t>
            </w:r>
          </w:p>
          <w:p w14:paraId="730B591B" w14:textId="0A2003E0" w:rsidR="00A87CD9" w:rsidRPr="007D09F4" w:rsidRDefault="00A87CD9" w:rsidP="005461D6">
            <w:pPr>
              <w:pStyle w:val="TableBullet"/>
              <w:cnfStyle w:val="000000000000" w:firstRow="0" w:lastRow="0" w:firstColumn="0" w:lastColumn="0" w:oddVBand="0" w:evenVBand="0" w:oddHBand="0" w:evenHBand="0" w:firstRowFirstColumn="0" w:firstRowLastColumn="0" w:lastRowFirstColumn="0" w:lastRowLastColumn="0"/>
            </w:pPr>
            <w:r w:rsidRPr="00A87CD9">
              <w:t>Examine various logs to see if the time stamps are synchronized within different logs</w:t>
            </w:r>
          </w:p>
        </w:tc>
        <w:tc>
          <w:tcPr>
            <w:tcW w:w="3865" w:type="dxa"/>
          </w:tcPr>
          <w:p w14:paraId="15664BE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A87CD9" w14:paraId="111E6581"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68E8BE1" w14:textId="4C682F90" w:rsidR="00A87CD9" w:rsidRPr="00A87CD9" w:rsidRDefault="00CE25CB" w:rsidP="005461D6">
            <w:r w:rsidRPr="00CE25CB">
              <w:t>AU-9</w:t>
            </w:r>
          </w:p>
        </w:tc>
        <w:tc>
          <w:tcPr>
            <w:tcW w:w="2998" w:type="dxa"/>
          </w:tcPr>
          <w:p w14:paraId="18B49A8B" w14:textId="77777777" w:rsidR="00CE25CB" w:rsidRDefault="00CE25CB" w:rsidP="00CE25CB">
            <w:pPr>
              <w:pStyle w:val="TableBullet"/>
              <w:cnfStyle w:val="000000010000" w:firstRow="0" w:lastRow="0" w:firstColumn="0" w:lastColumn="0" w:oddVBand="0" w:evenVBand="0" w:oddHBand="0" w:evenHBand="1" w:firstRowFirstColumn="0" w:firstRowLastColumn="0" w:lastRowFirstColumn="0" w:lastRowLastColumn="0"/>
            </w:pPr>
            <w:r>
              <w:t>Who has access to audit information (i.e., online logs and archived data) and audit tools?</w:t>
            </w:r>
          </w:p>
          <w:p w14:paraId="05993658" w14:textId="63999073" w:rsidR="00A87CD9" w:rsidRPr="00A87CD9" w:rsidRDefault="00CE25CB" w:rsidP="00CE25CB">
            <w:pPr>
              <w:pStyle w:val="TableBullet"/>
              <w:cnfStyle w:val="000000010000" w:firstRow="0" w:lastRow="0" w:firstColumn="0" w:lastColumn="0" w:oddVBand="0" w:evenVBand="0" w:oddHBand="0" w:evenHBand="1" w:firstRowFirstColumn="0" w:firstRowLastColumn="0" w:lastRowFirstColumn="0" w:lastRowLastColumn="0"/>
            </w:pPr>
            <w:r>
              <w:t>How are audit information and audit tools protected from unauthorized personnel?</w:t>
            </w:r>
          </w:p>
        </w:tc>
        <w:tc>
          <w:tcPr>
            <w:tcW w:w="2880" w:type="dxa"/>
            <w:shd w:val="clear" w:color="auto" w:fill="DEEAF6" w:themeFill="accent5" w:themeFillTint="33"/>
          </w:tcPr>
          <w:p w14:paraId="61C68E41" w14:textId="0E2A3F28" w:rsidR="00A87CD9" w:rsidRPr="00A87CD9" w:rsidRDefault="00CE25CB" w:rsidP="005461D6">
            <w:pPr>
              <w:cnfStyle w:val="000000010000" w:firstRow="0" w:lastRow="0" w:firstColumn="0" w:lastColumn="0" w:oddVBand="0" w:evenVBand="0" w:oddHBand="0" w:evenHBand="1" w:firstRowFirstColumn="0" w:firstRowLastColumn="0" w:lastRowFirstColumn="0" w:lastRowLastColumn="0"/>
              <w:rPr>
                <w:i/>
                <w:iCs/>
              </w:rPr>
            </w:pPr>
            <w:r w:rsidRPr="00CE25CB">
              <w:rPr>
                <w:i/>
                <w:iCs/>
              </w:rPr>
              <w:t>Audit information requires strict access control to prevent either an intentional or inadvertent modification of audit records. The integrity of the information is critical when investigating a potential incident.</w:t>
            </w:r>
          </w:p>
        </w:tc>
        <w:tc>
          <w:tcPr>
            <w:tcW w:w="2160" w:type="dxa"/>
            <w:shd w:val="clear" w:color="auto" w:fill="DEEAF6" w:themeFill="accent5" w:themeFillTint="33"/>
          </w:tcPr>
          <w:p w14:paraId="5C01734D" w14:textId="77777777" w:rsidR="00A87CD9" w:rsidRDefault="00CE25CB" w:rsidP="005461D6">
            <w:pPr>
              <w:pStyle w:val="TableBullet"/>
              <w:cnfStyle w:val="000000010000" w:firstRow="0" w:lastRow="0" w:firstColumn="0" w:lastColumn="0" w:oddVBand="0" w:evenVBand="0" w:oddHBand="0" w:evenHBand="1" w:firstRowFirstColumn="0" w:firstRowLastColumn="0" w:lastRowFirstColumn="0" w:lastRowLastColumn="0"/>
            </w:pPr>
            <w:r w:rsidRPr="00CE25CB">
              <w:t>Access control approvals for permissions to view audit records</w:t>
            </w:r>
          </w:p>
          <w:p w14:paraId="194C4DF9" w14:textId="799F6E76" w:rsidR="00CE25CB" w:rsidRPr="00A87CD9" w:rsidRDefault="00CE25CB" w:rsidP="005461D6">
            <w:pPr>
              <w:pStyle w:val="TableBullet"/>
              <w:cnfStyle w:val="000000010000" w:firstRow="0" w:lastRow="0" w:firstColumn="0" w:lastColumn="0" w:oddVBand="0" w:evenVBand="0" w:oddHBand="0" w:evenHBand="1" w:firstRowFirstColumn="0" w:firstRowLastColumn="0" w:lastRowFirstColumn="0" w:lastRowLastColumn="0"/>
            </w:pPr>
            <w:r w:rsidRPr="00CE25CB">
              <w:t>Review who has what type of access to audit records</w:t>
            </w:r>
          </w:p>
        </w:tc>
        <w:tc>
          <w:tcPr>
            <w:tcW w:w="3865" w:type="dxa"/>
          </w:tcPr>
          <w:p w14:paraId="1F5814B0" w14:textId="77777777" w:rsidR="00A87CD9" w:rsidRDefault="00A87CD9" w:rsidP="005461D6">
            <w:pPr>
              <w:cnfStyle w:val="000000010000" w:firstRow="0" w:lastRow="0" w:firstColumn="0" w:lastColumn="0" w:oddVBand="0" w:evenVBand="0" w:oddHBand="0" w:evenHBand="1" w:firstRowFirstColumn="0" w:firstRowLastColumn="0" w:lastRowFirstColumn="0" w:lastRowLastColumn="0"/>
            </w:pPr>
          </w:p>
        </w:tc>
      </w:tr>
      <w:tr w:rsidR="00CE25CB" w14:paraId="21B23EA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721F4053" w14:textId="5A78E5A2" w:rsidR="00CE25CB" w:rsidRPr="00CE25CB" w:rsidRDefault="00636B3D" w:rsidP="005461D6">
            <w:r w:rsidRPr="00636B3D">
              <w:t>AU-11</w:t>
            </w:r>
          </w:p>
        </w:tc>
        <w:tc>
          <w:tcPr>
            <w:tcW w:w="2998" w:type="dxa"/>
          </w:tcPr>
          <w:p w14:paraId="7FF75CCE" w14:textId="77777777" w:rsidR="00636B3D" w:rsidRDefault="00636B3D" w:rsidP="00636B3D">
            <w:pPr>
              <w:pStyle w:val="TableBullet"/>
              <w:cnfStyle w:val="000000000000" w:firstRow="0" w:lastRow="0" w:firstColumn="0" w:lastColumn="0" w:oddVBand="0" w:evenVBand="0" w:oddHBand="0" w:evenHBand="0" w:firstRowFirstColumn="0" w:firstRowLastColumn="0" w:lastRowFirstColumn="0" w:lastRowLastColumn="0"/>
            </w:pPr>
            <w:r>
              <w:t>How long is audit information retained?</w:t>
            </w:r>
          </w:p>
          <w:p w14:paraId="33F3B6F3" w14:textId="4FB05215" w:rsidR="00CE25CB" w:rsidRDefault="00636B3D" w:rsidP="00636B3D">
            <w:pPr>
              <w:pStyle w:val="TableBullet"/>
              <w:cnfStyle w:val="000000000000" w:firstRow="0" w:lastRow="0" w:firstColumn="0" w:lastColumn="0" w:oddVBand="0" w:evenVBand="0" w:oddHBand="0" w:evenHBand="0" w:firstRowFirstColumn="0" w:firstRowLastColumn="0" w:lastRowFirstColumn="0" w:lastRowLastColumn="0"/>
            </w:pPr>
            <w:r>
              <w:t>Where is the audit retention data located?</w:t>
            </w:r>
          </w:p>
        </w:tc>
        <w:tc>
          <w:tcPr>
            <w:tcW w:w="2880" w:type="dxa"/>
            <w:shd w:val="clear" w:color="auto" w:fill="DEEAF6" w:themeFill="accent5" w:themeFillTint="33"/>
          </w:tcPr>
          <w:p w14:paraId="27BE596D" w14:textId="6FD7EEF4" w:rsidR="00CE25CB" w:rsidRPr="00CE25CB" w:rsidRDefault="00636B3D" w:rsidP="005461D6">
            <w:pPr>
              <w:cnfStyle w:val="000000000000" w:firstRow="0" w:lastRow="0" w:firstColumn="0" w:lastColumn="0" w:oddVBand="0" w:evenVBand="0" w:oddHBand="0" w:evenHBand="0" w:firstRowFirstColumn="0" w:firstRowLastColumn="0" w:lastRowFirstColumn="0" w:lastRowLastColumn="0"/>
              <w:rPr>
                <w:i/>
                <w:iCs/>
              </w:rPr>
            </w:pPr>
            <w:r w:rsidRPr="00636B3D">
              <w:rPr>
                <w:i/>
                <w:iCs/>
              </w:rPr>
              <w:t xml:space="preserve">The administrator will have a role in the audit retention and backup data location. Audit records should be retained at least for one year. Audit information requires additional access control to prevent either an intentional or inadvertent modification of audit </w:t>
            </w:r>
            <w:r w:rsidRPr="00636B3D">
              <w:rPr>
                <w:i/>
                <w:iCs/>
              </w:rPr>
              <w:lastRenderedPageBreak/>
              <w:t>records. The integrity of the information is critical when investigating a potential incident.</w:t>
            </w:r>
          </w:p>
        </w:tc>
        <w:tc>
          <w:tcPr>
            <w:tcW w:w="2160" w:type="dxa"/>
            <w:shd w:val="clear" w:color="auto" w:fill="DEEAF6" w:themeFill="accent5" w:themeFillTint="33"/>
          </w:tcPr>
          <w:p w14:paraId="4C797992" w14:textId="0A57C70F" w:rsidR="00CE25CB" w:rsidRPr="00CE25CB" w:rsidRDefault="00636B3D" w:rsidP="005461D6">
            <w:pPr>
              <w:pStyle w:val="TableBullet"/>
              <w:cnfStyle w:val="000000000000" w:firstRow="0" w:lastRow="0" w:firstColumn="0" w:lastColumn="0" w:oddVBand="0" w:evenVBand="0" w:oddHBand="0" w:evenHBand="0" w:firstRowFirstColumn="0" w:firstRowLastColumn="0" w:lastRowFirstColumn="0" w:lastRowLastColumn="0"/>
            </w:pPr>
            <w:r w:rsidRPr="00636B3D">
              <w:lastRenderedPageBreak/>
              <w:t>Ask for audit records as old as 365 days</w:t>
            </w:r>
          </w:p>
        </w:tc>
        <w:tc>
          <w:tcPr>
            <w:tcW w:w="3865" w:type="dxa"/>
          </w:tcPr>
          <w:p w14:paraId="6B39C11C" w14:textId="77777777" w:rsidR="00CE25CB" w:rsidRDefault="00CE25CB" w:rsidP="005461D6">
            <w:pPr>
              <w:cnfStyle w:val="000000000000" w:firstRow="0" w:lastRow="0" w:firstColumn="0" w:lastColumn="0" w:oddVBand="0" w:evenVBand="0" w:oddHBand="0" w:evenHBand="0" w:firstRowFirstColumn="0" w:firstRowLastColumn="0" w:lastRowFirstColumn="0" w:lastRowLastColumn="0"/>
            </w:pPr>
          </w:p>
        </w:tc>
      </w:tr>
      <w:bookmarkEnd w:id="9"/>
      <w:bookmarkEnd w:id="11"/>
      <w:bookmarkEnd w:id="12"/>
    </w:tbl>
    <w:p w14:paraId="2F8529EF" w14:textId="77777777" w:rsidR="00815EB2" w:rsidRDefault="00815EB2">
      <w:pPr>
        <w:rPr>
          <w:rFonts w:eastAsia="Times New Roman" w:cs="Arial"/>
          <w:b/>
          <w:bCs/>
          <w:kern w:val="28"/>
          <w:sz w:val="36"/>
          <w:szCs w:val="32"/>
        </w:rPr>
      </w:pPr>
      <w:r>
        <w:br w:type="page"/>
      </w:r>
    </w:p>
    <w:p w14:paraId="22A6895F" w14:textId="0B3C3F54" w:rsidR="001863AA" w:rsidRDefault="00636B3D" w:rsidP="001863AA">
      <w:pPr>
        <w:pStyle w:val="Heading1"/>
      </w:pPr>
      <w:bookmarkStart w:id="13" w:name="_Toc199482913"/>
      <w:r>
        <w:lastRenderedPageBreak/>
        <w:t>System and Information Integrity</w:t>
      </w:r>
      <w:bookmarkEnd w:id="13"/>
    </w:p>
    <w:p w14:paraId="69F0C94A" w14:textId="56662243" w:rsidR="00553C82" w:rsidRDefault="004D6FAD" w:rsidP="00553C82">
      <w:pPr>
        <w:pStyle w:val="CalloutLeft-Justified"/>
      </w:pPr>
      <w:r w:rsidRPr="004D6FAD">
        <w:t>System and Information Integrity detects and responds to flaws, vulnerabilities, and unauthorized changes to maintain system integrity.</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7413F892"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5671C89" w14:textId="77777777" w:rsidR="00C23991" w:rsidRDefault="00C23991" w:rsidP="00C23991">
            <w:r>
              <w:t>Control(s)</w:t>
            </w:r>
          </w:p>
        </w:tc>
        <w:tc>
          <w:tcPr>
            <w:tcW w:w="2998" w:type="dxa"/>
          </w:tcPr>
          <w:p w14:paraId="6FBE88E3"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7B96537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10DD95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1B5702D2"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6F43D66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3D33E16A" w14:textId="4F6B43CA" w:rsidR="00FD2907" w:rsidRDefault="004F07A1" w:rsidP="005461D6">
            <w:r w:rsidRPr="004F07A1">
              <w:t>SI-1</w:t>
            </w:r>
          </w:p>
        </w:tc>
        <w:tc>
          <w:tcPr>
            <w:tcW w:w="2998" w:type="dxa"/>
          </w:tcPr>
          <w:p w14:paraId="48CF0921" w14:textId="77777777" w:rsidR="004F07A1" w:rsidRDefault="004F07A1" w:rsidP="004F07A1">
            <w:pPr>
              <w:pStyle w:val="TableBullet"/>
              <w:cnfStyle w:val="000000000000" w:firstRow="0" w:lastRow="0" w:firstColumn="0" w:lastColumn="0" w:oddVBand="0" w:evenVBand="0" w:oddHBand="0" w:evenHBand="0" w:firstRowFirstColumn="0" w:firstRowLastColumn="0" w:lastRowFirstColumn="0" w:lastRowLastColumn="0"/>
            </w:pPr>
            <w:r>
              <w:t>What mechanisms are in place to look for evidence of information tampering, errors, and omissions?</w:t>
            </w:r>
          </w:p>
          <w:p w14:paraId="0A5B7A66" w14:textId="499E1912" w:rsidR="00FD2907" w:rsidRDefault="004F07A1" w:rsidP="004F07A1">
            <w:pPr>
              <w:pStyle w:val="TableBullet"/>
              <w:cnfStyle w:val="000000000000" w:firstRow="0" w:lastRow="0" w:firstColumn="0" w:lastColumn="0" w:oddVBand="0" w:evenVBand="0" w:oddHBand="0" w:evenHBand="0" w:firstRowFirstColumn="0" w:firstRowLastColumn="0" w:lastRowFirstColumn="0" w:lastRowLastColumn="0"/>
            </w:pPr>
            <w:r>
              <w:t>Who would be alerted?</w:t>
            </w:r>
          </w:p>
        </w:tc>
        <w:tc>
          <w:tcPr>
            <w:tcW w:w="2880" w:type="dxa"/>
            <w:shd w:val="clear" w:color="auto" w:fill="DEEAF6" w:themeFill="accent5" w:themeFillTint="33"/>
          </w:tcPr>
          <w:p w14:paraId="72735B31" w14:textId="0B36EF0D" w:rsidR="00FD2907" w:rsidRPr="00CA6F50" w:rsidRDefault="004F07A1" w:rsidP="005461D6">
            <w:pPr>
              <w:cnfStyle w:val="000000000000" w:firstRow="0" w:lastRow="0" w:firstColumn="0" w:lastColumn="0" w:oddVBand="0" w:evenVBand="0" w:oddHBand="0" w:evenHBand="0" w:firstRowFirstColumn="0" w:firstRowLastColumn="0" w:lastRowFirstColumn="0" w:lastRowLastColumn="0"/>
              <w:rPr>
                <w:i/>
                <w:iCs/>
              </w:rPr>
            </w:pPr>
            <w:r w:rsidRPr="004F07A1">
              <w:rPr>
                <w:i/>
                <w:iCs/>
              </w:rPr>
              <w:t>The information should be included in the design documentation or SSP</w:t>
            </w:r>
          </w:p>
        </w:tc>
        <w:tc>
          <w:tcPr>
            <w:tcW w:w="2160" w:type="dxa"/>
            <w:shd w:val="clear" w:color="auto" w:fill="DEEAF6" w:themeFill="accent5" w:themeFillTint="33"/>
          </w:tcPr>
          <w:p w14:paraId="4E7E5339" w14:textId="7C63E9C4" w:rsidR="00FD2907" w:rsidRDefault="004F07A1" w:rsidP="005461D6">
            <w:pPr>
              <w:pStyle w:val="TableBullet"/>
              <w:cnfStyle w:val="000000000000" w:firstRow="0" w:lastRow="0" w:firstColumn="0" w:lastColumn="0" w:oddVBand="0" w:evenVBand="0" w:oddHBand="0" w:evenHBand="0" w:firstRowFirstColumn="0" w:firstRowLastColumn="0" w:lastRowFirstColumn="0" w:lastRowLastColumn="0"/>
            </w:pPr>
            <w:r w:rsidRPr="004F07A1">
              <w:t>Rules for the tools or mechanisms in place</w:t>
            </w:r>
          </w:p>
        </w:tc>
        <w:tc>
          <w:tcPr>
            <w:tcW w:w="3865" w:type="dxa"/>
          </w:tcPr>
          <w:p w14:paraId="5F4B8540"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12B1CD98"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884BAFC" w14:textId="0ED85EB0" w:rsidR="00FD2907" w:rsidRDefault="009778E6" w:rsidP="005461D6">
            <w:r w:rsidRPr="009778E6">
              <w:t>SI-2</w:t>
            </w:r>
          </w:p>
        </w:tc>
        <w:tc>
          <w:tcPr>
            <w:tcW w:w="2998" w:type="dxa"/>
          </w:tcPr>
          <w:p w14:paraId="022B27FB"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How do you identify flaws within the system?</w:t>
            </w:r>
          </w:p>
          <w:p w14:paraId="4CA97691"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Do you have a formal procedure to report identified flaws?</w:t>
            </w:r>
          </w:p>
          <w:p w14:paraId="1C36685D"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What details are recorded in the report?</w:t>
            </w:r>
          </w:p>
          <w:p w14:paraId="6E4E6E2E"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Are flaw remediation procedures identified (and integrated) within the system-specific configuration management process?</w:t>
            </w:r>
          </w:p>
          <w:p w14:paraId="51E5D5F8"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How do you become aware of patches, hot fixes, and service packs to remediate system flaws?</w:t>
            </w:r>
          </w:p>
          <w:p w14:paraId="794E5D49"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How often are patches, hot fixes, and service packs tested and installed?</w:t>
            </w:r>
          </w:p>
          <w:p w14:paraId="4E5DC3B0"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What is the process (start to finish) from flaw remediation notification to installation in the Production Environment?</w:t>
            </w:r>
          </w:p>
          <w:p w14:paraId="7E290EAD" w14:textId="77777777"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How are software fixes distributed across systems?</w:t>
            </w:r>
          </w:p>
          <w:p w14:paraId="37060461" w14:textId="0824F797" w:rsidR="00FD2907"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t>How do you ensure/report that fixes have been consistently applied across the environment?</w:t>
            </w:r>
          </w:p>
        </w:tc>
        <w:tc>
          <w:tcPr>
            <w:tcW w:w="2880" w:type="dxa"/>
            <w:shd w:val="clear" w:color="auto" w:fill="DEEAF6" w:themeFill="accent5" w:themeFillTint="33"/>
          </w:tcPr>
          <w:p w14:paraId="7CE2C4DE" w14:textId="0517598C" w:rsidR="00FD2907" w:rsidRPr="00CA6F50" w:rsidRDefault="009778E6" w:rsidP="005461D6">
            <w:pPr>
              <w:cnfStyle w:val="000000010000" w:firstRow="0" w:lastRow="0" w:firstColumn="0" w:lastColumn="0" w:oddVBand="0" w:evenVBand="0" w:oddHBand="0" w:evenHBand="1" w:firstRowFirstColumn="0" w:firstRowLastColumn="0" w:lastRowFirstColumn="0" w:lastRowLastColumn="0"/>
              <w:rPr>
                <w:i/>
                <w:iCs/>
              </w:rPr>
            </w:pPr>
            <w:r w:rsidRPr="009778E6">
              <w:rPr>
                <w:i/>
                <w:iCs/>
              </w:rPr>
              <w:t>System-specific documented flaw identification and remediation procedures should be available for review. The ISSO (or the person with system-specific security responsibilities) should monitor the flaw remediation activates, including testing and installing critical patches and fixes in a timely manner. Procedures should be in place to determine any impact to the system’s security when flaw remediation measures (i.e., patches, hot fixes, etc.) are implemented. The staff that supports system components should also be able to refer to configuration change control and patch management procedures.</w:t>
            </w:r>
          </w:p>
        </w:tc>
        <w:tc>
          <w:tcPr>
            <w:tcW w:w="2160" w:type="dxa"/>
            <w:shd w:val="clear" w:color="auto" w:fill="DEEAF6" w:themeFill="accent5" w:themeFillTint="33"/>
          </w:tcPr>
          <w:p w14:paraId="3BC3900F" w14:textId="51B49AEF" w:rsidR="009778E6" w:rsidRDefault="009778E6" w:rsidP="009778E6">
            <w:pPr>
              <w:pStyle w:val="TableBullet"/>
              <w:cnfStyle w:val="000000010000" w:firstRow="0" w:lastRow="0" w:firstColumn="0" w:lastColumn="0" w:oddVBand="0" w:evenVBand="0" w:oddHBand="0" w:evenHBand="1" w:firstRowFirstColumn="0" w:firstRowLastColumn="0" w:lastRowFirstColumn="0" w:lastRowLastColumn="0"/>
            </w:pPr>
            <w:r w:rsidRPr="009778E6">
              <w:t>Documented procedures for flaw remediation (i</w:t>
            </w:r>
            <w:r>
              <w:t xml:space="preserve">.e. </w:t>
            </w:r>
            <w:r w:rsidRPr="009778E6">
              <w:t>patch management</w:t>
            </w:r>
            <w:r>
              <w:t xml:space="preserve">, </w:t>
            </w:r>
            <w:r w:rsidRPr="009778E6">
              <w:t>etc</w:t>
            </w:r>
            <w:r>
              <w:t>.)</w:t>
            </w:r>
          </w:p>
          <w:p w14:paraId="6977FB00" w14:textId="77777777" w:rsidR="009778E6" w:rsidRDefault="009778E6" w:rsidP="005461D6">
            <w:pPr>
              <w:pStyle w:val="TableBullet"/>
              <w:cnfStyle w:val="000000010000" w:firstRow="0" w:lastRow="0" w:firstColumn="0" w:lastColumn="0" w:oddVBand="0" w:evenVBand="0" w:oddHBand="0" w:evenHBand="1" w:firstRowFirstColumn="0" w:firstRowLastColumn="0" w:lastRowFirstColumn="0" w:lastRowLastColumn="0"/>
            </w:pPr>
            <w:r w:rsidRPr="009778E6">
              <w:t>Evidence that the system-specific CM process includes flaw remediation procedures with appropriate details</w:t>
            </w:r>
          </w:p>
          <w:p w14:paraId="22A76B5E" w14:textId="062CB085" w:rsidR="009778E6" w:rsidRDefault="009778E6" w:rsidP="005461D6">
            <w:pPr>
              <w:pStyle w:val="TableBullet"/>
              <w:cnfStyle w:val="000000010000" w:firstRow="0" w:lastRow="0" w:firstColumn="0" w:lastColumn="0" w:oddVBand="0" w:evenVBand="0" w:oddHBand="0" w:evenHBand="1" w:firstRowFirstColumn="0" w:firstRowLastColumn="0" w:lastRowFirstColumn="0" w:lastRowLastColumn="0"/>
            </w:pPr>
            <w:r w:rsidRPr="009778E6">
              <w:t>Flaw remediation related audit logs</w:t>
            </w:r>
          </w:p>
        </w:tc>
        <w:tc>
          <w:tcPr>
            <w:tcW w:w="3865" w:type="dxa"/>
          </w:tcPr>
          <w:p w14:paraId="0BCEAC39"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C23991" w14:paraId="1ADDCED8"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A28ED40" w14:textId="6EBDEAE1" w:rsidR="00FD2907" w:rsidRDefault="00995B57" w:rsidP="005461D6">
            <w:r w:rsidRPr="00995B57">
              <w:lastRenderedPageBreak/>
              <w:t>SI-3</w:t>
            </w:r>
          </w:p>
        </w:tc>
        <w:tc>
          <w:tcPr>
            <w:tcW w:w="2998" w:type="dxa"/>
          </w:tcPr>
          <w:p w14:paraId="21D60EC1" w14:textId="77777777" w:rsidR="00995B57"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t>Describe malicious code protections deployed on your system.</w:t>
            </w:r>
          </w:p>
          <w:p w14:paraId="2C00C89F" w14:textId="77777777" w:rsidR="00995B57"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t>What type of malicious code protection mechanisms are implemented:</w:t>
            </w:r>
          </w:p>
          <w:p w14:paraId="351D52AE" w14:textId="77777777" w:rsidR="00995B57"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t>How often are signatures updated?</w:t>
            </w:r>
          </w:p>
          <w:p w14:paraId="40F9ABA9" w14:textId="77777777" w:rsidR="00995B57"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t>What type of scanning is performed?</w:t>
            </w:r>
          </w:p>
          <w:p w14:paraId="453B530D" w14:textId="77777777" w:rsidR="00995B57"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t>How often is scanning performed?</w:t>
            </w:r>
          </w:p>
          <w:p w14:paraId="1F229076" w14:textId="0FEDFFB4" w:rsidR="00FD2907"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t>Who reviews scan results?</w:t>
            </w:r>
          </w:p>
        </w:tc>
        <w:tc>
          <w:tcPr>
            <w:tcW w:w="2880" w:type="dxa"/>
            <w:shd w:val="clear" w:color="auto" w:fill="DEEAF6" w:themeFill="accent5" w:themeFillTint="33"/>
          </w:tcPr>
          <w:p w14:paraId="0C0CBB0A" w14:textId="66A61C90" w:rsidR="00FD2907" w:rsidRPr="00364090" w:rsidRDefault="00995B57" w:rsidP="005461D6">
            <w:pPr>
              <w:cnfStyle w:val="000000000000" w:firstRow="0" w:lastRow="0" w:firstColumn="0" w:lastColumn="0" w:oddVBand="0" w:evenVBand="0" w:oddHBand="0" w:evenHBand="0" w:firstRowFirstColumn="0" w:firstRowLastColumn="0" w:lastRowFirstColumn="0" w:lastRowLastColumn="0"/>
              <w:rPr>
                <w:i/>
                <w:iCs/>
              </w:rPr>
            </w:pPr>
            <w:r w:rsidRPr="00995B57">
              <w:rPr>
                <w:i/>
                <w:iCs/>
              </w:rPr>
              <w:t>System-specific malicious code protection requirements should be defined in the SSP, describing how these requirements are met within all the system’s operational components. Automated audit logs should be generated to track signature updates and scanning history</w:t>
            </w:r>
          </w:p>
        </w:tc>
        <w:tc>
          <w:tcPr>
            <w:tcW w:w="2160" w:type="dxa"/>
            <w:shd w:val="clear" w:color="auto" w:fill="DEEAF6" w:themeFill="accent5" w:themeFillTint="33"/>
          </w:tcPr>
          <w:p w14:paraId="405894B5" w14:textId="77777777" w:rsidR="00FD2907" w:rsidRDefault="00995B57" w:rsidP="005461D6">
            <w:pPr>
              <w:pStyle w:val="TableBullet"/>
              <w:cnfStyle w:val="000000000000" w:firstRow="0" w:lastRow="0" w:firstColumn="0" w:lastColumn="0" w:oddVBand="0" w:evenVBand="0" w:oddHBand="0" w:evenHBand="0" w:firstRowFirstColumn="0" w:firstRowLastColumn="0" w:lastRowFirstColumn="0" w:lastRowLastColumn="0"/>
            </w:pPr>
            <w:r w:rsidRPr="00995B57">
              <w:t>Review system-specific malicious code protection procedures</w:t>
            </w:r>
          </w:p>
          <w:p w14:paraId="23ACBD6E" w14:textId="77777777" w:rsidR="00995B57" w:rsidRDefault="00995B57" w:rsidP="005461D6">
            <w:pPr>
              <w:pStyle w:val="TableBullet"/>
              <w:cnfStyle w:val="000000000000" w:firstRow="0" w:lastRow="0" w:firstColumn="0" w:lastColumn="0" w:oddVBand="0" w:evenVBand="0" w:oddHBand="0" w:evenHBand="0" w:firstRowFirstColumn="0" w:firstRowLastColumn="0" w:lastRowFirstColumn="0" w:lastRowLastColumn="0"/>
            </w:pPr>
            <w:r w:rsidRPr="00995B57">
              <w:t>Audit log sample showing regular updates of the signature files on all the system components</w:t>
            </w:r>
          </w:p>
          <w:p w14:paraId="6133437C" w14:textId="77777777" w:rsidR="00995B57" w:rsidRDefault="00995B57" w:rsidP="005461D6">
            <w:pPr>
              <w:pStyle w:val="TableBullet"/>
              <w:cnfStyle w:val="000000000000" w:firstRow="0" w:lastRow="0" w:firstColumn="0" w:lastColumn="0" w:oddVBand="0" w:evenVBand="0" w:oddHBand="0" w:evenHBand="0" w:firstRowFirstColumn="0" w:firstRowLastColumn="0" w:lastRowFirstColumn="0" w:lastRowLastColumn="0"/>
            </w:pPr>
            <w:r w:rsidRPr="00995B57">
              <w:t>Vulnerability scanning results</w:t>
            </w:r>
          </w:p>
          <w:p w14:paraId="5F701CA3" w14:textId="15ABED07" w:rsidR="00995B57" w:rsidRPr="0073317F" w:rsidRDefault="00995B57" w:rsidP="00995B57">
            <w:pPr>
              <w:pStyle w:val="TableBullet"/>
              <w:cnfStyle w:val="000000000000" w:firstRow="0" w:lastRow="0" w:firstColumn="0" w:lastColumn="0" w:oddVBand="0" w:evenVBand="0" w:oddHBand="0" w:evenHBand="0" w:firstRowFirstColumn="0" w:firstRowLastColumn="0" w:lastRowFirstColumn="0" w:lastRowLastColumn="0"/>
            </w:pPr>
            <w:r w:rsidRPr="00995B57">
              <w:t>CM document describing configuration settings requirements of virus scans (or any other malicious code protection software installed</w:t>
            </w:r>
            <w:r>
              <w:t>)</w:t>
            </w:r>
          </w:p>
        </w:tc>
        <w:tc>
          <w:tcPr>
            <w:tcW w:w="3865" w:type="dxa"/>
          </w:tcPr>
          <w:p w14:paraId="6B078748"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5D9650C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A54E758" w14:textId="536110F6" w:rsidR="00FD2907" w:rsidRDefault="00B92976" w:rsidP="005461D6">
            <w:r w:rsidRPr="00B92976">
              <w:t>SI-4</w:t>
            </w:r>
          </w:p>
        </w:tc>
        <w:tc>
          <w:tcPr>
            <w:tcW w:w="2998" w:type="dxa"/>
          </w:tcPr>
          <w:p w14:paraId="61FF50CA"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How is IDS/IPS deployed on your system components?</w:t>
            </w:r>
          </w:p>
          <w:p w14:paraId="1ACB44CE"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Is IDS host-based, or network-based, or both?</w:t>
            </w:r>
          </w:p>
          <w:p w14:paraId="031B4A23"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Describe the event/system monitoring performed on the information system. What tools (IDS, IPS, and SIEM) and techniques are utilized?</w:t>
            </w:r>
          </w:p>
          <w:p w14:paraId="48F7D623"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Is event correlation performed?</w:t>
            </w:r>
          </w:p>
          <w:p w14:paraId="66DEEA1C"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What events are monitored?</w:t>
            </w:r>
          </w:p>
          <w:p w14:paraId="10C82C83"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Does IDS provide near real-time analysis of events?</w:t>
            </w:r>
          </w:p>
          <w:p w14:paraId="6A604620" w14:textId="77777777" w:rsidR="00B92976"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t>Does IDS send out real-time alerts or notifications to appropriate individuals?</w:t>
            </w:r>
          </w:p>
          <w:p w14:paraId="363C019F" w14:textId="0A6F1DBC" w:rsidR="00FD2907"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lastRenderedPageBreak/>
              <w:t>What is the procedure for responding when a compromise is detected?</w:t>
            </w:r>
          </w:p>
        </w:tc>
        <w:tc>
          <w:tcPr>
            <w:tcW w:w="2880" w:type="dxa"/>
            <w:shd w:val="clear" w:color="auto" w:fill="DEEAF6" w:themeFill="accent5" w:themeFillTint="33"/>
          </w:tcPr>
          <w:p w14:paraId="371704C2" w14:textId="06BC61F6" w:rsidR="00FD2907" w:rsidRPr="00157FD8" w:rsidRDefault="00B92976" w:rsidP="005461D6">
            <w:pPr>
              <w:cnfStyle w:val="000000010000" w:firstRow="0" w:lastRow="0" w:firstColumn="0" w:lastColumn="0" w:oddVBand="0" w:evenVBand="0" w:oddHBand="0" w:evenHBand="1" w:firstRowFirstColumn="0" w:firstRowLastColumn="0" w:lastRowFirstColumn="0" w:lastRowLastColumn="0"/>
              <w:rPr>
                <w:i/>
                <w:iCs/>
              </w:rPr>
            </w:pPr>
            <w:r w:rsidRPr="00B92976">
              <w:rPr>
                <w:i/>
                <w:iCs/>
              </w:rPr>
              <w:lastRenderedPageBreak/>
              <w:t>There should be automated mechanism implemented to support intrusion detection/prevention. The organization’s policy requires that all systems are protected with automated IDS/IPS mechanisms. Where applicable, SSP should document the mechanisms used to monitor information system integrity.</w:t>
            </w:r>
          </w:p>
        </w:tc>
        <w:tc>
          <w:tcPr>
            <w:tcW w:w="2160" w:type="dxa"/>
            <w:shd w:val="clear" w:color="auto" w:fill="DEEAF6" w:themeFill="accent5" w:themeFillTint="33"/>
          </w:tcPr>
          <w:p w14:paraId="43BAB7E1" w14:textId="77777777" w:rsidR="00FD2907" w:rsidRDefault="00B92976" w:rsidP="005461D6">
            <w:pPr>
              <w:pStyle w:val="TableBullet"/>
              <w:cnfStyle w:val="000000010000" w:firstRow="0" w:lastRow="0" w:firstColumn="0" w:lastColumn="0" w:oddVBand="0" w:evenVBand="0" w:oddHBand="0" w:evenHBand="1" w:firstRowFirstColumn="0" w:firstRowLastColumn="0" w:lastRowFirstColumn="0" w:lastRowLastColumn="0"/>
            </w:pPr>
            <w:r w:rsidRPr="00B92976">
              <w:t>System Design Document addressing information system monitoring tools and techniques used</w:t>
            </w:r>
          </w:p>
          <w:p w14:paraId="091E51B5" w14:textId="57055048" w:rsidR="00B92976" w:rsidRPr="007D09F4" w:rsidRDefault="00B92976" w:rsidP="00B92976">
            <w:pPr>
              <w:pStyle w:val="TableBullet"/>
              <w:cnfStyle w:val="000000010000" w:firstRow="0" w:lastRow="0" w:firstColumn="0" w:lastColumn="0" w:oddVBand="0" w:evenVBand="0" w:oddHBand="0" w:evenHBand="1" w:firstRowFirstColumn="0" w:firstRowLastColumn="0" w:lastRowFirstColumn="0" w:lastRowLastColumn="0"/>
            </w:pPr>
            <w:r w:rsidRPr="00B92976">
              <w:t>CM document describing configuration setting</w:t>
            </w:r>
            <w:r>
              <w:t xml:space="preserve">s, services, </w:t>
            </w:r>
            <w:r w:rsidRPr="00B92976">
              <w:t>and protocol requirements of system monitoring tools</w:t>
            </w:r>
          </w:p>
        </w:tc>
        <w:tc>
          <w:tcPr>
            <w:tcW w:w="3865" w:type="dxa"/>
          </w:tcPr>
          <w:p w14:paraId="6B314E50"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C23991" w14:paraId="07CFA4CB"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AA64DA4" w14:textId="0CB2E0CD" w:rsidR="00FD2907" w:rsidRDefault="00365F29" w:rsidP="005461D6">
            <w:r w:rsidRPr="00365F29">
              <w:t>SI-5</w:t>
            </w:r>
          </w:p>
        </w:tc>
        <w:tc>
          <w:tcPr>
            <w:tcW w:w="2998" w:type="dxa"/>
          </w:tcPr>
          <w:p w14:paraId="2E89A18C" w14:textId="77777777" w:rsidR="00365F29" w:rsidRDefault="00365F29" w:rsidP="00365F29">
            <w:pPr>
              <w:pStyle w:val="TableBullet"/>
              <w:cnfStyle w:val="000000000000" w:firstRow="0" w:lastRow="0" w:firstColumn="0" w:lastColumn="0" w:oddVBand="0" w:evenVBand="0" w:oddHBand="0" w:evenHBand="0" w:firstRowFirstColumn="0" w:firstRowLastColumn="0" w:lastRowFirstColumn="0" w:lastRowLastColumn="0"/>
            </w:pPr>
            <w:r>
              <w:t>Which organizations, outside of product vendors, do you receive security alerts from?</w:t>
            </w:r>
          </w:p>
          <w:p w14:paraId="71074183" w14:textId="77777777" w:rsidR="00365F29" w:rsidRDefault="00365F29" w:rsidP="00365F29">
            <w:pPr>
              <w:pStyle w:val="TableBullet"/>
              <w:cnfStyle w:val="000000000000" w:firstRow="0" w:lastRow="0" w:firstColumn="0" w:lastColumn="0" w:oddVBand="0" w:evenVBand="0" w:oddHBand="0" w:evenHBand="0" w:firstRowFirstColumn="0" w:firstRowLastColumn="0" w:lastRowFirstColumn="0" w:lastRowLastColumn="0"/>
            </w:pPr>
            <w:r>
              <w:t>Who receives these alerts and how is the information disseminated?</w:t>
            </w:r>
          </w:p>
          <w:p w14:paraId="08FD7AE0" w14:textId="3E692DA2" w:rsidR="00FD2907" w:rsidRDefault="00365F29" w:rsidP="00365F29">
            <w:pPr>
              <w:pStyle w:val="TableBullet"/>
              <w:cnfStyle w:val="000000000000" w:firstRow="0" w:lastRow="0" w:firstColumn="0" w:lastColumn="0" w:oddVBand="0" w:evenVBand="0" w:oddHBand="0" w:evenHBand="0" w:firstRowFirstColumn="0" w:firstRowLastColumn="0" w:lastRowFirstColumn="0" w:lastRowLastColumn="0"/>
            </w:pPr>
            <w:r>
              <w:t>Describe the process of what transpires when an alert is received. If an alert applies to the system, who responses to it?  Who is their back-up?</w:t>
            </w:r>
          </w:p>
        </w:tc>
        <w:tc>
          <w:tcPr>
            <w:tcW w:w="2880" w:type="dxa"/>
            <w:shd w:val="clear" w:color="auto" w:fill="DEEAF6" w:themeFill="accent5" w:themeFillTint="33"/>
          </w:tcPr>
          <w:p w14:paraId="7F5FA53C" w14:textId="570704D9" w:rsidR="00FD2907" w:rsidRPr="00157FD8" w:rsidRDefault="00365F29" w:rsidP="005461D6">
            <w:pPr>
              <w:cnfStyle w:val="000000000000" w:firstRow="0" w:lastRow="0" w:firstColumn="0" w:lastColumn="0" w:oddVBand="0" w:evenVBand="0" w:oddHBand="0" w:evenHBand="0" w:firstRowFirstColumn="0" w:firstRowLastColumn="0" w:lastRowFirstColumn="0" w:lastRowLastColumn="0"/>
              <w:rPr>
                <w:i/>
                <w:iCs/>
              </w:rPr>
            </w:pPr>
            <w:r w:rsidRPr="00365F29">
              <w:rPr>
                <w:i/>
                <w:iCs/>
              </w:rPr>
              <w:t>Staff with system security responsibilities should keep up-to-date with current security alerts and advisories that affect the system and maintain situational awareness of the threat posing their system. There should be procedures in place to disseminate security alerts, advisories, and directives to identified individuals so they can take appropriate action, in timely manner, to protect the system components and its operation.</w:t>
            </w:r>
          </w:p>
        </w:tc>
        <w:tc>
          <w:tcPr>
            <w:tcW w:w="2160" w:type="dxa"/>
            <w:shd w:val="clear" w:color="auto" w:fill="DEEAF6" w:themeFill="accent5" w:themeFillTint="33"/>
          </w:tcPr>
          <w:p w14:paraId="1352E20A" w14:textId="59AA2A5C" w:rsidR="00FD2907" w:rsidRPr="007D09F4" w:rsidRDefault="00365F29" w:rsidP="005461D6">
            <w:pPr>
              <w:pStyle w:val="TableBullet"/>
              <w:cnfStyle w:val="000000000000" w:firstRow="0" w:lastRow="0" w:firstColumn="0" w:lastColumn="0" w:oddVBand="0" w:evenVBand="0" w:oddHBand="0" w:evenHBand="0" w:firstRowFirstColumn="0" w:firstRowLastColumn="0" w:lastRowFirstColumn="0" w:lastRowLastColumn="0"/>
            </w:pPr>
            <w:r w:rsidRPr="00365F29">
              <w:t>Records of security alerts and advisories received and disseminated to identify individuals</w:t>
            </w:r>
          </w:p>
        </w:tc>
        <w:tc>
          <w:tcPr>
            <w:tcW w:w="3865" w:type="dxa"/>
          </w:tcPr>
          <w:p w14:paraId="6DB65B0B"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365F29" w14:paraId="3D460914"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6BAD06E" w14:textId="7EF2E00A" w:rsidR="00365F29" w:rsidRPr="00365F29" w:rsidRDefault="00325D6A" w:rsidP="005461D6">
            <w:r w:rsidRPr="00325D6A">
              <w:t>SI-8</w:t>
            </w:r>
          </w:p>
        </w:tc>
        <w:tc>
          <w:tcPr>
            <w:tcW w:w="2998" w:type="dxa"/>
          </w:tcPr>
          <w:p w14:paraId="27DAEEF1" w14:textId="018833C4" w:rsidR="00365F29" w:rsidRDefault="00325D6A" w:rsidP="00365F29">
            <w:pPr>
              <w:pStyle w:val="TableBullet"/>
              <w:cnfStyle w:val="000000010000" w:firstRow="0" w:lastRow="0" w:firstColumn="0" w:lastColumn="0" w:oddVBand="0" w:evenVBand="0" w:oddHBand="0" w:evenHBand="1" w:firstRowFirstColumn="0" w:firstRowLastColumn="0" w:lastRowFirstColumn="0" w:lastRowLastColumn="0"/>
            </w:pPr>
            <w:r w:rsidRPr="00325D6A">
              <w:t>Describe how spam protection is implemented.</w:t>
            </w:r>
          </w:p>
        </w:tc>
        <w:tc>
          <w:tcPr>
            <w:tcW w:w="2880" w:type="dxa"/>
            <w:shd w:val="clear" w:color="auto" w:fill="DEEAF6" w:themeFill="accent5" w:themeFillTint="33"/>
          </w:tcPr>
          <w:p w14:paraId="150D6B5F" w14:textId="492C6433" w:rsidR="00365F29" w:rsidRPr="00365F29" w:rsidRDefault="00325D6A" w:rsidP="005461D6">
            <w:pPr>
              <w:cnfStyle w:val="000000010000" w:firstRow="0" w:lastRow="0" w:firstColumn="0" w:lastColumn="0" w:oddVBand="0" w:evenVBand="0" w:oddHBand="0" w:evenHBand="1" w:firstRowFirstColumn="0" w:firstRowLastColumn="0" w:lastRowFirstColumn="0" w:lastRowLastColumn="0"/>
              <w:rPr>
                <w:i/>
                <w:iCs/>
              </w:rPr>
            </w:pPr>
            <w:r w:rsidRPr="00325D6A">
              <w:rPr>
                <w:i/>
                <w:iCs/>
              </w:rPr>
              <w:t>Automated mechanism should be implemented to detect and take action on unsolicited messages transported by email, email attachments, Web access, removable media, or other common means.</w:t>
            </w:r>
          </w:p>
        </w:tc>
        <w:tc>
          <w:tcPr>
            <w:tcW w:w="2160" w:type="dxa"/>
            <w:shd w:val="clear" w:color="auto" w:fill="DEEAF6" w:themeFill="accent5" w:themeFillTint="33"/>
          </w:tcPr>
          <w:p w14:paraId="5019CFFA" w14:textId="77777777" w:rsidR="00365F29" w:rsidRDefault="00325D6A" w:rsidP="005461D6">
            <w:pPr>
              <w:pStyle w:val="TableBullet"/>
              <w:cnfStyle w:val="000000010000" w:firstRow="0" w:lastRow="0" w:firstColumn="0" w:lastColumn="0" w:oddVBand="0" w:evenVBand="0" w:oddHBand="0" w:evenHBand="1" w:firstRowFirstColumn="0" w:firstRowLastColumn="0" w:lastRowFirstColumn="0" w:lastRowLastColumn="0"/>
            </w:pPr>
            <w:r w:rsidRPr="00325D6A">
              <w:t>System Design Document addressing spam protection tools and techniques used</w:t>
            </w:r>
          </w:p>
          <w:p w14:paraId="3EDCCA7E" w14:textId="08BEF4B5" w:rsidR="00325D6A" w:rsidRPr="00365F29" w:rsidRDefault="00325D6A" w:rsidP="00325D6A">
            <w:pPr>
              <w:pStyle w:val="TableBullet"/>
              <w:cnfStyle w:val="000000010000" w:firstRow="0" w:lastRow="0" w:firstColumn="0" w:lastColumn="0" w:oddVBand="0" w:evenVBand="0" w:oddHBand="0" w:evenHBand="1" w:firstRowFirstColumn="0" w:firstRowLastColumn="0" w:lastRowFirstColumn="0" w:lastRowLastColumn="0"/>
            </w:pPr>
            <w:r w:rsidRPr="00325D6A">
              <w:t xml:space="preserve">CM document describing configuration </w:t>
            </w:r>
            <w:r w:rsidR="00640738" w:rsidRPr="00325D6A">
              <w:t>setting</w:t>
            </w:r>
            <w:r w:rsidR="00640738">
              <w:t>s, spam</w:t>
            </w:r>
            <w:r w:rsidRPr="00325D6A">
              <w:t xml:space="preserve"> protection software</w:t>
            </w:r>
            <w:r>
              <w:t xml:space="preserve">, </w:t>
            </w:r>
            <w:r w:rsidRPr="00325D6A">
              <w:t>and tools</w:t>
            </w:r>
          </w:p>
        </w:tc>
        <w:tc>
          <w:tcPr>
            <w:tcW w:w="3865" w:type="dxa"/>
          </w:tcPr>
          <w:p w14:paraId="37511958" w14:textId="77777777" w:rsidR="00365F29" w:rsidRDefault="00365F29" w:rsidP="005461D6">
            <w:pPr>
              <w:cnfStyle w:val="000000010000" w:firstRow="0" w:lastRow="0" w:firstColumn="0" w:lastColumn="0" w:oddVBand="0" w:evenVBand="0" w:oddHBand="0" w:evenHBand="1" w:firstRowFirstColumn="0" w:firstRowLastColumn="0" w:lastRowFirstColumn="0" w:lastRowLastColumn="0"/>
            </w:pPr>
          </w:p>
        </w:tc>
      </w:tr>
    </w:tbl>
    <w:p w14:paraId="43F1B386" w14:textId="77777777" w:rsidR="00AB0E8A" w:rsidRDefault="00AB0E8A">
      <w:pPr>
        <w:rPr>
          <w:rFonts w:eastAsia="Times New Roman" w:cs="Arial"/>
          <w:b/>
          <w:bCs/>
          <w:kern w:val="28"/>
          <w:sz w:val="36"/>
          <w:szCs w:val="32"/>
        </w:rPr>
      </w:pPr>
      <w:r>
        <w:br w:type="page"/>
      </w:r>
    </w:p>
    <w:p w14:paraId="2A80E2DD" w14:textId="6AB9F782" w:rsidR="001863AA" w:rsidRDefault="00952A1F" w:rsidP="005461D6">
      <w:pPr>
        <w:pStyle w:val="Heading1"/>
      </w:pPr>
      <w:bookmarkStart w:id="14" w:name="_Toc199482914"/>
      <w:r>
        <w:lastRenderedPageBreak/>
        <w:t>Incident Response</w:t>
      </w:r>
      <w:bookmarkEnd w:id="14"/>
    </w:p>
    <w:p w14:paraId="2D8C0131" w14:textId="724E9914" w:rsidR="001863AA" w:rsidRDefault="00362423" w:rsidP="001863AA">
      <w:pPr>
        <w:pStyle w:val="CalloutLeft-Justified"/>
      </w:pPr>
      <w:r>
        <w:t>I</w:t>
      </w:r>
      <w:r w:rsidRPr="00362423">
        <w:t>ncident Response provides a structured approach to detecting, reporting, analyzing, and responding to cybersecurity incidents.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32D57AAB"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F168486" w14:textId="77777777" w:rsidR="00C23991" w:rsidRDefault="00C23991" w:rsidP="00C23991">
            <w:r>
              <w:t>Control(s)</w:t>
            </w:r>
          </w:p>
        </w:tc>
        <w:tc>
          <w:tcPr>
            <w:tcW w:w="2998" w:type="dxa"/>
          </w:tcPr>
          <w:p w14:paraId="4DE6ECB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F13C87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24FEB94D"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5B1795AA"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027587B4"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2CFB8C7" w14:textId="530819C2" w:rsidR="00FD2907" w:rsidRDefault="00695E69" w:rsidP="005461D6">
            <w:r w:rsidRPr="00695E69">
              <w:t>IR-1</w:t>
            </w:r>
          </w:p>
        </w:tc>
        <w:tc>
          <w:tcPr>
            <w:tcW w:w="2998" w:type="dxa"/>
          </w:tcPr>
          <w:p w14:paraId="51EEDC2A" w14:textId="77777777" w:rsidR="00695E69" w:rsidRDefault="00695E69" w:rsidP="00695E69">
            <w:pPr>
              <w:pStyle w:val="TableBullet"/>
              <w:cnfStyle w:val="000000000000" w:firstRow="0" w:lastRow="0" w:firstColumn="0" w:lastColumn="0" w:oddVBand="0" w:evenVBand="0" w:oddHBand="0" w:evenHBand="0" w:firstRowFirstColumn="0" w:firstRowLastColumn="0" w:lastRowFirstColumn="0" w:lastRowLastColumn="0"/>
            </w:pPr>
            <w:r>
              <w:t>Describe the IR procedures.</w:t>
            </w:r>
          </w:p>
          <w:p w14:paraId="5381063B" w14:textId="77777777" w:rsidR="00695E69" w:rsidRDefault="00695E69" w:rsidP="00695E69">
            <w:pPr>
              <w:pStyle w:val="TableBullet"/>
              <w:cnfStyle w:val="000000000000" w:firstRow="0" w:lastRow="0" w:firstColumn="0" w:lastColumn="0" w:oddVBand="0" w:evenVBand="0" w:oddHBand="0" w:evenHBand="0" w:firstRowFirstColumn="0" w:firstRowLastColumn="0" w:lastRowFirstColumn="0" w:lastRowLastColumn="0"/>
            </w:pPr>
            <w:r>
              <w:t>Do the procedures include capabilities for preparation, detection and analysis, containment, eradication, and recovery?</w:t>
            </w:r>
          </w:p>
          <w:p w14:paraId="35F08F26" w14:textId="17D8F082" w:rsidR="00FD2907" w:rsidRDefault="00695E69" w:rsidP="00695E69">
            <w:pPr>
              <w:pStyle w:val="TableBullet"/>
              <w:cnfStyle w:val="000000000000" w:firstRow="0" w:lastRow="0" w:firstColumn="0" w:lastColumn="0" w:oddVBand="0" w:evenVBand="0" w:oddHBand="0" w:evenHBand="0" w:firstRowFirstColumn="0" w:firstRowLastColumn="0" w:lastRowFirstColumn="0" w:lastRowLastColumn="0"/>
            </w:pPr>
            <w:r>
              <w:t>How often are procedures and policies updated?</w:t>
            </w:r>
          </w:p>
        </w:tc>
        <w:tc>
          <w:tcPr>
            <w:tcW w:w="2880" w:type="dxa"/>
            <w:shd w:val="clear" w:color="auto" w:fill="DEEAF6" w:themeFill="accent5" w:themeFillTint="33"/>
          </w:tcPr>
          <w:p w14:paraId="68B06B03" w14:textId="62FE4F2A" w:rsidR="00FD2907" w:rsidRPr="00CA6F50" w:rsidRDefault="00695E69" w:rsidP="005461D6">
            <w:pPr>
              <w:cnfStyle w:val="000000000000" w:firstRow="0" w:lastRow="0" w:firstColumn="0" w:lastColumn="0" w:oddVBand="0" w:evenVBand="0" w:oddHBand="0" w:evenHBand="0" w:firstRowFirstColumn="0" w:firstRowLastColumn="0" w:lastRowFirstColumn="0" w:lastRowLastColumn="0"/>
              <w:rPr>
                <w:i/>
                <w:iCs/>
              </w:rPr>
            </w:pPr>
            <w:r w:rsidRPr="00695E69">
              <w:rPr>
                <w:i/>
                <w:iCs/>
              </w:rPr>
              <w:t>The organization’s IR policy should be followed. Appropriate procedures should be developed at the system level to support the organization’s IR policy. Incident Response capability planning activities should be coordinated between System Owner, ISSO, BO, and other relevant individuals supporting the system.</w:t>
            </w:r>
          </w:p>
        </w:tc>
        <w:tc>
          <w:tcPr>
            <w:tcW w:w="2160" w:type="dxa"/>
            <w:shd w:val="clear" w:color="auto" w:fill="DEEAF6" w:themeFill="accent5" w:themeFillTint="33"/>
          </w:tcPr>
          <w:p w14:paraId="7F1BC1EA" w14:textId="77777777" w:rsidR="00FD2907" w:rsidRDefault="00695E69" w:rsidP="005461D6">
            <w:pPr>
              <w:pStyle w:val="TableBullet"/>
              <w:cnfStyle w:val="000000000000" w:firstRow="0" w:lastRow="0" w:firstColumn="0" w:lastColumn="0" w:oddVBand="0" w:evenVBand="0" w:oddHBand="0" w:evenHBand="0" w:firstRowFirstColumn="0" w:firstRowLastColumn="0" w:lastRowFirstColumn="0" w:lastRowLastColumn="0"/>
            </w:pPr>
            <w:r w:rsidRPr="00695E69">
              <w:t>The organization’s Incident response policy and guidance</w:t>
            </w:r>
          </w:p>
          <w:p w14:paraId="5306337F" w14:textId="114AA879" w:rsidR="00695E69" w:rsidRDefault="00695E69" w:rsidP="00695E69">
            <w:pPr>
              <w:pStyle w:val="TableBullet"/>
              <w:cnfStyle w:val="000000000000" w:firstRow="0" w:lastRow="0" w:firstColumn="0" w:lastColumn="0" w:oddVBand="0" w:evenVBand="0" w:oddHBand="0" w:evenHBand="0" w:firstRowFirstColumn="0" w:firstRowLastColumn="0" w:lastRowFirstColumn="0" w:lastRowLastColumn="0"/>
            </w:pPr>
            <w:r w:rsidRPr="00695E69">
              <w:t>System-specific IR procedures</w:t>
            </w:r>
            <w:r>
              <w:t xml:space="preserve">, </w:t>
            </w:r>
            <w:r w:rsidRPr="00695E69">
              <w:t>if applicable</w:t>
            </w:r>
          </w:p>
        </w:tc>
        <w:tc>
          <w:tcPr>
            <w:tcW w:w="3865" w:type="dxa"/>
          </w:tcPr>
          <w:p w14:paraId="2FF26E1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7F99BCBA"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1E3ABBA" w14:textId="2E1BE9B3" w:rsidR="00FD2907" w:rsidRDefault="0011423C" w:rsidP="005461D6">
            <w:r w:rsidRPr="0011423C">
              <w:t>IR-2</w:t>
            </w:r>
          </w:p>
        </w:tc>
        <w:tc>
          <w:tcPr>
            <w:tcW w:w="2998" w:type="dxa"/>
          </w:tcPr>
          <w:p w14:paraId="7ADD2DDB" w14:textId="77777777" w:rsidR="0011423C" w:rsidRDefault="0011423C" w:rsidP="0011423C">
            <w:pPr>
              <w:pStyle w:val="TableBullet"/>
              <w:cnfStyle w:val="000000010000" w:firstRow="0" w:lastRow="0" w:firstColumn="0" w:lastColumn="0" w:oddVBand="0" w:evenVBand="0" w:oddHBand="0" w:evenHBand="1" w:firstRowFirstColumn="0" w:firstRowLastColumn="0" w:lastRowFirstColumn="0" w:lastRowLastColumn="0"/>
            </w:pPr>
            <w:r>
              <w:t>Describe IR training personnel receive.</w:t>
            </w:r>
          </w:p>
          <w:p w14:paraId="12352B70" w14:textId="77777777" w:rsidR="0011423C" w:rsidRDefault="0011423C" w:rsidP="0011423C">
            <w:pPr>
              <w:pStyle w:val="TableBullet"/>
              <w:cnfStyle w:val="000000010000" w:firstRow="0" w:lastRow="0" w:firstColumn="0" w:lastColumn="0" w:oddVBand="0" w:evenVBand="0" w:oddHBand="0" w:evenHBand="1" w:firstRowFirstColumn="0" w:firstRowLastColumn="0" w:lastRowFirstColumn="0" w:lastRowLastColumn="0"/>
            </w:pPr>
            <w:r>
              <w:t>Are IR personnel identified?</w:t>
            </w:r>
          </w:p>
          <w:p w14:paraId="1CD02B5A" w14:textId="77777777" w:rsidR="0011423C" w:rsidRDefault="0011423C" w:rsidP="0011423C">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p w14:paraId="463FE646" w14:textId="791BCFFE" w:rsidR="00FD2907" w:rsidRDefault="0011423C" w:rsidP="0011423C">
            <w:pPr>
              <w:pStyle w:val="TableBullet"/>
              <w:cnfStyle w:val="000000010000" w:firstRow="0" w:lastRow="0" w:firstColumn="0" w:lastColumn="0" w:oddVBand="0" w:evenVBand="0" w:oddHBand="0" w:evenHBand="1" w:firstRowFirstColumn="0" w:firstRowLastColumn="0" w:lastRowFirstColumn="0" w:lastRowLastColumn="0"/>
            </w:pPr>
            <w:r>
              <w:t>What are your IR responsibilities?</w:t>
            </w:r>
          </w:p>
        </w:tc>
        <w:tc>
          <w:tcPr>
            <w:tcW w:w="2880" w:type="dxa"/>
            <w:shd w:val="clear" w:color="auto" w:fill="DEEAF6" w:themeFill="accent5" w:themeFillTint="33"/>
          </w:tcPr>
          <w:p w14:paraId="1C71E4D2" w14:textId="29559392" w:rsidR="00FD2907" w:rsidRPr="00CA6F50" w:rsidRDefault="0011423C" w:rsidP="005461D6">
            <w:pPr>
              <w:cnfStyle w:val="000000010000" w:firstRow="0" w:lastRow="0" w:firstColumn="0" w:lastColumn="0" w:oddVBand="0" w:evenVBand="0" w:oddHBand="0" w:evenHBand="1" w:firstRowFirstColumn="0" w:firstRowLastColumn="0" w:lastRowFirstColumn="0" w:lastRowLastColumn="0"/>
              <w:rPr>
                <w:i/>
                <w:iCs/>
              </w:rPr>
            </w:pPr>
            <w:r w:rsidRPr="0011423C">
              <w:rPr>
                <w:i/>
                <w:iCs/>
              </w:rPr>
              <w:t>A quick and efficient response requires an understanding of the steps that must be taken during an incident. It is also essential that evidence is handled correctly, and the appropriate chain of custody maintained so that evidence is not lost, contaminated, or destroyed during the handling of the incident, which would hamper investigations. SSP should reference IR training frequency.</w:t>
            </w:r>
          </w:p>
        </w:tc>
        <w:tc>
          <w:tcPr>
            <w:tcW w:w="2160" w:type="dxa"/>
            <w:shd w:val="clear" w:color="auto" w:fill="DEEAF6" w:themeFill="accent5" w:themeFillTint="33"/>
          </w:tcPr>
          <w:p w14:paraId="0005407A" w14:textId="77777777" w:rsidR="00FD2907" w:rsidRDefault="0011423C" w:rsidP="005461D6">
            <w:pPr>
              <w:pStyle w:val="TableBullet"/>
              <w:cnfStyle w:val="000000010000" w:firstRow="0" w:lastRow="0" w:firstColumn="0" w:lastColumn="0" w:oddVBand="0" w:evenVBand="0" w:oddHBand="0" w:evenHBand="1" w:firstRowFirstColumn="0" w:firstRowLastColumn="0" w:lastRowFirstColumn="0" w:lastRowLastColumn="0"/>
            </w:pPr>
            <w:r w:rsidRPr="0011423C">
              <w:t>IR training materials</w:t>
            </w:r>
          </w:p>
          <w:p w14:paraId="71E2C23D" w14:textId="77777777" w:rsidR="0011423C" w:rsidRDefault="0011423C" w:rsidP="005461D6">
            <w:pPr>
              <w:pStyle w:val="TableBullet"/>
              <w:cnfStyle w:val="000000010000" w:firstRow="0" w:lastRow="0" w:firstColumn="0" w:lastColumn="0" w:oddVBand="0" w:evenVBand="0" w:oddHBand="0" w:evenHBand="1" w:firstRowFirstColumn="0" w:firstRowLastColumn="0" w:lastRowFirstColumn="0" w:lastRowLastColumn="0"/>
            </w:pPr>
            <w:r w:rsidRPr="0011423C">
              <w:t>Record of periodic training received by involved individuals</w:t>
            </w:r>
          </w:p>
          <w:p w14:paraId="253695F2" w14:textId="77777777" w:rsidR="0011423C" w:rsidRDefault="0011423C" w:rsidP="005461D6">
            <w:pPr>
              <w:pStyle w:val="TableBullet"/>
              <w:cnfStyle w:val="000000010000" w:firstRow="0" w:lastRow="0" w:firstColumn="0" w:lastColumn="0" w:oddVBand="0" w:evenVBand="0" w:oddHBand="0" w:evenHBand="1" w:firstRowFirstColumn="0" w:firstRowLastColumn="0" w:lastRowFirstColumn="0" w:lastRowLastColumn="0"/>
            </w:pPr>
            <w:r w:rsidRPr="0011423C">
              <w:t>Evidence of tests or exercise</w:t>
            </w:r>
          </w:p>
          <w:p w14:paraId="58641A83" w14:textId="0452F259" w:rsidR="0011423C" w:rsidRDefault="0011423C" w:rsidP="005461D6">
            <w:pPr>
              <w:pStyle w:val="TableBullet"/>
              <w:cnfStyle w:val="000000010000" w:firstRow="0" w:lastRow="0" w:firstColumn="0" w:lastColumn="0" w:oddVBand="0" w:evenVBand="0" w:oddHBand="0" w:evenHBand="1" w:firstRowFirstColumn="0" w:firstRowLastColumn="0" w:lastRowFirstColumn="0" w:lastRowLastColumn="0"/>
            </w:pPr>
            <w:r w:rsidRPr="0011423C">
              <w:t>List of individuals who participated in training</w:t>
            </w:r>
          </w:p>
        </w:tc>
        <w:tc>
          <w:tcPr>
            <w:tcW w:w="3865" w:type="dxa"/>
          </w:tcPr>
          <w:p w14:paraId="135A05B5"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C23991" w14:paraId="0C0D4BE3"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47EA32D1" w14:textId="32601DD9" w:rsidR="00FD2907" w:rsidRDefault="006913F6" w:rsidP="005461D6">
            <w:r w:rsidRPr="006913F6">
              <w:t>IR-3</w:t>
            </w:r>
          </w:p>
        </w:tc>
        <w:tc>
          <w:tcPr>
            <w:tcW w:w="2998" w:type="dxa"/>
          </w:tcPr>
          <w:p w14:paraId="3A8062EF" w14:textId="77777777" w:rsidR="006913F6" w:rsidRDefault="006913F6" w:rsidP="006913F6">
            <w:pPr>
              <w:pStyle w:val="TableBullet"/>
              <w:cnfStyle w:val="000000000000" w:firstRow="0" w:lastRow="0" w:firstColumn="0" w:lastColumn="0" w:oddVBand="0" w:evenVBand="0" w:oddHBand="0" w:evenHBand="0" w:firstRowFirstColumn="0" w:firstRowLastColumn="0" w:lastRowFirstColumn="0" w:lastRowLastColumn="0"/>
            </w:pPr>
            <w:r>
              <w:t>How are IR tests and exercises conducted?</w:t>
            </w:r>
          </w:p>
          <w:p w14:paraId="6A603A52" w14:textId="77777777" w:rsidR="006913F6" w:rsidRDefault="006913F6" w:rsidP="006913F6">
            <w:pPr>
              <w:pStyle w:val="TableBullet"/>
              <w:cnfStyle w:val="000000000000" w:firstRow="0" w:lastRow="0" w:firstColumn="0" w:lastColumn="0" w:oddVBand="0" w:evenVBand="0" w:oddHBand="0" w:evenHBand="0" w:firstRowFirstColumn="0" w:firstRowLastColumn="0" w:lastRowFirstColumn="0" w:lastRowLastColumn="0"/>
            </w:pPr>
            <w:r>
              <w:t>If IR tests and exercises are conducted periodically, how often?</w:t>
            </w:r>
          </w:p>
          <w:p w14:paraId="08AA5148" w14:textId="77777777" w:rsidR="006913F6" w:rsidRDefault="006913F6" w:rsidP="006913F6">
            <w:pPr>
              <w:pStyle w:val="TableBullet"/>
              <w:cnfStyle w:val="000000000000" w:firstRow="0" w:lastRow="0" w:firstColumn="0" w:lastColumn="0" w:oddVBand="0" w:evenVBand="0" w:oddHBand="0" w:evenHBand="0" w:firstRowFirstColumn="0" w:firstRowLastColumn="0" w:lastRowFirstColumn="0" w:lastRowLastColumn="0"/>
            </w:pPr>
            <w:r>
              <w:t>Who (individuals or groups) is typically involved?</w:t>
            </w:r>
          </w:p>
          <w:p w14:paraId="7EAC5084" w14:textId="08FCE371" w:rsidR="00FD2907" w:rsidRDefault="006913F6" w:rsidP="006913F6">
            <w:pPr>
              <w:pStyle w:val="TableBullet"/>
              <w:cnfStyle w:val="000000000000" w:firstRow="0" w:lastRow="0" w:firstColumn="0" w:lastColumn="0" w:oddVBand="0" w:evenVBand="0" w:oddHBand="0" w:evenHBand="0" w:firstRowFirstColumn="0" w:firstRowLastColumn="0" w:lastRowFirstColumn="0" w:lastRowLastColumn="0"/>
            </w:pPr>
            <w:r>
              <w:lastRenderedPageBreak/>
              <w:t>Are results and effectiveness/lessons learned reported?</w:t>
            </w:r>
          </w:p>
        </w:tc>
        <w:tc>
          <w:tcPr>
            <w:tcW w:w="2880" w:type="dxa"/>
            <w:shd w:val="clear" w:color="auto" w:fill="DEEAF6" w:themeFill="accent5" w:themeFillTint="33"/>
          </w:tcPr>
          <w:p w14:paraId="3399DAEE" w14:textId="7B904EAD" w:rsidR="00FD2907" w:rsidRPr="00364090" w:rsidRDefault="006913F6" w:rsidP="005461D6">
            <w:pPr>
              <w:cnfStyle w:val="000000000000" w:firstRow="0" w:lastRow="0" w:firstColumn="0" w:lastColumn="0" w:oddVBand="0" w:evenVBand="0" w:oddHBand="0" w:evenHBand="0" w:firstRowFirstColumn="0" w:firstRowLastColumn="0" w:lastRowFirstColumn="0" w:lastRowLastColumn="0"/>
              <w:rPr>
                <w:i/>
                <w:iCs/>
              </w:rPr>
            </w:pPr>
            <w:r w:rsidRPr="006913F6">
              <w:rPr>
                <w:i/>
                <w:iCs/>
              </w:rPr>
              <w:lastRenderedPageBreak/>
              <w:t>IR training must be repeated at least once a year.</w:t>
            </w:r>
          </w:p>
        </w:tc>
        <w:tc>
          <w:tcPr>
            <w:tcW w:w="2160" w:type="dxa"/>
            <w:shd w:val="clear" w:color="auto" w:fill="DEEAF6" w:themeFill="accent5" w:themeFillTint="33"/>
          </w:tcPr>
          <w:p w14:paraId="55DD4E8C" w14:textId="77777777" w:rsidR="00FD2907" w:rsidRDefault="006913F6" w:rsidP="005461D6">
            <w:pPr>
              <w:pStyle w:val="TableBullet"/>
              <w:cnfStyle w:val="000000000000" w:firstRow="0" w:lastRow="0" w:firstColumn="0" w:lastColumn="0" w:oddVBand="0" w:evenVBand="0" w:oddHBand="0" w:evenHBand="0" w:firstRowFirstColumn="0" w:firstRowLastColumn="0" w:lastRowFirstColumn="0" w:lastRowLastColumn="0"/>
            </w:pPr>
            <w:r w:rsidRPr="006913F6">
              <w:t>Evidence of periodic IR tests or exercise</w:t>
            </w:r>
          </w:p>
          <w:p w14:paraId="3070A36B" w14:textId="39735AEE" w:rsidR="006913F6" w:rsidRPr="0073317F" w:rsidRDefault="006913F6" w:rsidP="005461D6">
            <w:pPr>
              <w:pStyle w:val="TableBullet"/>
              <w:cnfStyle w:val="000000000000" w:firstRow="0" w:lastRow="0" w:firstColumn="0" w:lastColumn="0" w:oddVBand="0" w:evenVBand="0" w:oddHBand="0" w:evenHBand="0" w:firstRowFirstColumn="0" w:firstRowLastColumn="0" w:lastRowFirstColumn="0" w:lastRowLastColumn="0"/>
            </w:pPr>
            <w:r w:rsidRPr="006913F6">
              <w:t>List of participants</w:t>
            </w:r>
          </w:p>
        </w:tc>
        <w:tc>
          <w:tcPr>
            <w:tcW w:w="3865" w:type="dxa"/>
          </w:tcPr>
          <w:p w14:paraId="6C3A1A3B"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C23991" w14:paraId="7F7770B3" w14:textId="77777777" w:rsidTr="00C239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5250014" w14:textId="7CAE263A" w:rsidR="00FD2907" w:rsidRDefault="00A612A3" w:rsidP="005461D6">
            <w:r w:rsidRPr="00A612A3">
              <w:t>IR-5</w:t>
            </w:r>
            <w:r>
              <w:br/>
            </w:r>
            <w:r w:rsidRPr="00A612A3">
              <w:t>IR-7</w:t>
            </w:r>
          </w:p>
        </w:tc>
        <w:tc>
          <w:tcPr>
            <w:tcW w:w="2998" w:type="dxa"/>
          </w:tcPr>
          <w:p w14:paraId="255D22DB" w14:textId="77777777" w:rsidR="00A612A3"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How are incidents information collected/ documented (automated system/database for future correlation)?</w:t>
            </w:r>
          </w:p>
          <w:p w14:paraId="010EED80" w14:textId="77777777" w:rsidR="00A612A3"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Describe the process for correlation of information for determining potential incidents?</w:t>
            </w:r>
          </w:p>
          <w:p w14:paraId="34B9F4FC" w14:textId="77777777" w:rsidR="00A612A3"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Who is responsible for evaluating information collected and the correlation process?</w:t>
            </w:r>
          </w:p>
          <w:p w14:paraId="5CF824D7" w14:textId="77777777" w:rsidR="00A612A3"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How is the information maintained and for how long?</w:t>
            </w:r>
          </w:p>
          <w:p w14:paraId="36AA216A" w14:textId="77777777" w:rsidR="00A612A3"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To whom does staff report incidents?</w:t>
            </w:r>
          </w:p>
          <w:p w14:paraId="37D09E73" w14:textId="77777777" w:rsidR="00A612A3"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Is there a help desk support function that users can report suspected incidents?</w:t>
            </w:r>
          </w:p>
          <w:p w14:paraId="2780FD72" w14:textId="595B6B6E" w:rsidR="00FD2907" w:rsidRDefault="00A612A3" w:rsidP="00A612A3">
            <w:pPr>
              <w:pStyle w:val="TableBullet"/>
              <w:cnfStyle w:val="000000010000" w:firstRow="0" w:lastRow="0" w:firstColumn="0" w:lastColumn="0" w:oddVBand="0" w:evenVBand="0" w:oddHBand="0" w:evenHBand="1" w:firstRowFirstColumn="0" w:firstRowLastColumn="0" w:lastRowFirstColumn="0" w:lastRowLastColumn="0"/>
            </w:pPr>
            <w:r>
              <w:t>Is there a network forensics capability, like EnCase Enterprise?</w:t>
            </w:r>
          </w:p>
        </w:tc>
        <w:tc>
          <w:tcPr>
            <w:tcW w:w="2880" w:type="dxa"/>
            <w:shd w:val="clear" w:color="auto" w:fill="DEEAF6" w:themeFill="accent5" w:themeFillTint="33"/>
          </w:tcPr>
          <w:p w14:paraId="1A87D3C3" w14:textId="718E82C3" w:rsidR="00FD2907" w:rsidRPr="00157FD8" w:rsidRDefault="00A612A3" w:rsidP="005461D6">
            <w:pPr>
              <w:cnfStyle w:val="000000010000" w:firstRow="0" w:lastRow="0" w:firstColumn="0" w:lastColumn="0" w:oddVBand="0" w:evenVBand="0" w:oddHBand="0" w:evenHBand="1" w:firstRowFirstColumn="0" w:firstRowLastColumn="0" w:lastRowFirstColumn="0" w:lastRowLastColumn="0"/>
              <w:rPr>
                <w:i/>
                <w:iCs/>
              </w:rPr>
            </w:pPr>
            <w:r w:rsidRPr="00A612A3">
              <w:rPr>
                <w:i/>
                <w:iCs/>
              </w:rPr>
              <w:t>SSP should document the system-specific procedures for reporting an incident.</w:t>
            </w:r>
          </w:p>
        </w:tc>
        <w:tc>
          <w:tcPr>
            <w:tcW w:w="2160" w:type="dxa"/>
            <w:shd w:val="clear" w:color="auto" w:fill="DEEAF6" w:themeFill="accent5" w:themeFillTint="33"/>
          </w:tcPr>
          <w:p w14:paraId="67D38F0B" w14:textId="695B5D11" w:rsidR="00FD2907" w:rsidRPr="007D09F4" w:rsidRDefault="00A612A3" w:rsidP="005461D6">
            <w:pPr>
              <w:pStyle w:val="TableBullet"/>
              <w:cnfStyle w:val="000000010000" w:firstRow="0" w:lastRow="0" w:firstColumn="0" w:lastColumn="0" w:oddVBand="0" w:evenVBand="0" w:oddHBand="0" w:evenHBand="1" w:firstRowFirstColumn="0" w:firstRowLastColumn="0" w:lastRowFirstColumn="0" w:lastRowLastColumn="0"/>
            </w:pPr>
            <w:r w:rsidRPr="00A612A3">
              <w:t>SSP or system-specific IR process</w:t>
            </w:r>
          </w:p>
        </w:tc>
        <w:tc>
          <w:tcPr>
            <w:tcW w:w="3865" w:type="dxa"/>
          </w:tcPr>
          <w:p w14:paraId="3A238378"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bl>
    <w:p w14:paraId="14DC80EE" w14:textId="77777777" w:rsidR="00AB0E8A" w:rsidRDefault="00AB0E8A">
      <w:pPr>
        <w:rPr>
          <w:rFonts w:eastAsia="Times New Roman" w:cs="Arial"/>
          <w:b/>
          <w:bCs/>
          <w:kern w:val="28"/>
          <w:sz w:val="36"/>
          <w:szCs w:val="32"/>
        </w:rPr>
      </w:pPr>
      <w:r>
        <w:br w:type="page"/>
      </w:r>
    </w:p>
    <w:p w14:paraId="6A4AD910" w14:textId="1018B6F1" w:rsidR="001863AA" w:rsidRDefault="0052006E" w:rsidP="005461D6">
      <w:pPr>
        <w:pStyle w:val="Heading1"/>
      </w:pPr>
      <w:bookmarkStart w:id="15" w:name="_Toc199482915"/>
      <w:r>
        <w:lastRenderedPageBreak/>
        <w:t xml:space="preserve">Awareness </w:t>
      </w:r>
      <w:r w:rsidR="00362423">
        <w:t xml:space="preserve">and </w:t>
      </w:r>
      <w:r>
        <w:t>Training</w:t>
      </w:r>
      <w:bookmarkEnd w:id="15"/>
    </w:p>
    <w:p w14:paraId="54763A44" w14:textId="5A034DAF" w:rsidR="001863AA" w:rsidRDefault="00362423" w:rsidP="001863AA">
      <w:pPr>
        <w:pStyle w:val="CalloutLeft-Justified"/>
      </w:pPr>
      <w:r w:rsidRPr="00362423">
        <w:t>Awareness and Training promotes security awareness and provides necessary training to ensure users understand and follow security responsibilities.</w:t>
      </w:r>
    </w:p>
    <w:tbl>
      <w:tblPr>
        <w:tblStyle w:val="ACTTableStyle1"/>
        <w:tblW w:w="0" w:type="auto"/>
        <w:tblLook w:val="04A0" w:firstRow="1" w:lastRow="0" w:firstColumn="1" w:lastColumn="0" w:noHBand="0" w:noVBand="1"/>
      </w:tblPr>
      <w:tblGrid>
        <w:gridCol w:w="1131"/>
        <w:gridCol w:w="2981"/>
        <w:gridCol w:w="2860"/>
        <w:gridCol w:w="2150"/>
        <w:gridCol w:w="3828"/>
      </w:tblGrid>
      <w:tr w:rsidR="00C23991" w14:paraId="05968A18" w14:textId="77777777" w:rsidTr="0016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56A61B6B" w14:textId="77777777" w:rsidR="00C23991" w:rsidRDefault="00C23991" w:rsidP="00C23991">
            <w:r>
              <w:t>Control(s)</w:t>
            </w:r>
          </w:p>
        </w:tc>
        <w:tc>
          <w:tcPr>
            <w:tcW w:w="2981" w:type="dxa"/>
          </w:tcPr>
          <w:p w14:paraId="3D76B41C"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60" w:type="dxa"/>
          </w:tcPr>
          <w:p w14:paraId="0DE860A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50" w:type="dxa"/>
          </w:tcPr>
          <w:p w14:paraId="26D0AF46"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28" w:type="dxa"/>
          </w:tcPr>
          <w:p w14:paraId="2EE0EAA5"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FD2907" w14:paraId="44C960E2" w14:textId="77777777" w:rsidTr="001631D5">
        <w:tc>
          <w:tcPr>
            <w:cnfStyle w:val="001000000000" w:firstRow="0" w:lastRow="0" w:firstColumn="1" w:lastColumn="0" w:oddVBand="0" w:evenVBand="0" w:oddHBand="0" w:evenHBand="0" w:firstRowFirstColumn="0" w:firstRowLastColumn="0" w:lastRowFirstColumn="0" w:lastRowLastColumn="0"/>
            <w:tcW w:w="1131" w:type="dxa"/>
          </w:tcPr>
          <w:p w14:paraId="7B3C7F80" w14:textId="7A327C26" w:rsidR="00FD2907" w:rsidRDefault="003958FB" w:rsidP="005461D6">
            <w:r w:rsidRPr="003958FB">
              <w:t>AT-2</w:t>
            </w:r>
          </w:p>
        </w:tc>
        <w:tc>
          <w:tcPr>
            <w:tcW w:w="2981" w:type="dxa"/>
          </w:tcPr>
          <w:p w14:paraId="5AF447F6" w14:textId="2AB1B4A4" w:rsidR="00FD2907" w:rsidRDefault="003958FB" w:rsidP="005461D6">
            <w:pPr>
              <w:pStyle w:val="TableBullet"/>
              <w:cnfStyle w:val="000000000000" w:firstRow="0" w:lastRow="0" w:firstColumn="0" w:lastColumn="0" w:oddVBand="0" w:evenVBand="0" w:oddHBand="0" w:evenHBand="0" w:firstRowFirstColumn="0" w:firstRowLastColumn="0" w:lastRowFirstColumn="0" w:lastRowLastColumn="0"/>
            </w:pPr>
            <w:r w:rsidRPr="003958FB">
              <w:t>What security awareness training (i.e., annual security awareness training) have you attended?</w:t>
            </w:r>
          </w:p>
        </w:tc>
        <w:tc>
          <w:tcPr>
            <w:tcW w:w="2860" w:type="dxa"/>
            <w:shd w:val="clear" w:color="auto" w:fill="DEEAF6" w:themeFill="accent5" w:themeFillTint="33"/>
          </w:tcPr>
          <w:p w14:paraId="687988F3" w14:textId="060614D3" w:rsidR="00FD2907" w:rsidRPr="00CA6F50" w:rsidRDefault="003958FB" w:rsidP="005461D6">
            <w:pPr>
              <w:cnfStyle w:val="000000000000" w:firstRow="0" w:lastRow="0" w:firstColumn="0" w:lastColumn="0" w:oddVBand="0" w:evenVBand="0" w:oddHBand="0" w:evenHBand="0" w:firstRowFirstColumn="0" w:firstRowLastColumn="0" w:lastRowFirstColumn="0" w:lastRowLastColumn="0"/>
              <w:rPr>
                <w:i/>
                <w:iCs/>
              </w:rPr>
            </w:pPr>
            <w:r w:rsidRPr="003958FB">
              <w:rPr>
                <w:i/>
                <w:iCs/>
              </w:rPr>
              <w:t>There should be procedures in place to provide security awareness training as part of initial training for new users. This training should be held prior to granting system access and then repeated every 365 days thereafter.</w:t>
            </w:r>
          </w:p>
        </w:tc>
        <w:tc>
          <w:tcPr>
            <w:tcW w:w="2150" w:type="dxa"/>
            <w:shd w:val="clear" w:color="auto" w:fill="DEEAF6" w:themeFill="accent5" w:themeFillTint="33"/>
          </w:tcPr>
          <w:p w14:paraId="1987B14A" w14:textId="6850006E" w:rsidR="00FD2907" w:rsidRDefault="003958FB" w:rsidP="005461D6">
            <w:pPr>
              <w:pStyle w:val="TableBullet"/>
              <w:cnfStyle w:val="000000000000" w:firstRow="0" w:lastRow="0" w:firstColumn="0" w:lastColumn="0" w:oddVBand="0" w:evenVBand="0" w:oddHBand="0" w:evenHBand="0" w:firstRowFirstColumn="0" w:firstRowLastColumn="0" w:lastRowFirstColumn="0" w:lastRowLastColumn="0"/>
            </w:pPr>
            <w:r w:rsidRPr="003958FB">
              <w:t>Review users training records</w:t>
            </w:r>
          </w:p>
        </w:tc>
        <w:tc>
          <w:tcPr>
            <w:tcW w:w="3828" w:type="dxa"/>
          </w:tcPr>
          <w:p w14:paraId="05A923A7"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r w:rsidR="00FD2907" w14:paraId="7F0F4357" w14:textId="77777777" w:rsidTr="001631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7C96A62C" w14:textId="53EF0E99" w:rsidR="00FD2907" w:rsidRDefault="0007720F" w:rsidP="005461D6">
            <w:r w:rsidRPr="0007720F">
              <w:t>AT-3</w:t>
            </w:r>
          </w:p>
        </w:tc>
        <w:tc>
          <w:tcPr>
            <w:tcW w:w="2981" w:type="dxa"/>
          </w:tcPr>
          <w:p w14:paraId="3A71F1A7" w14:textId="39BCD327" w:rsidR="00FD2907" w:rsidRDefault="0007720F" w:rsidP="005461D6">
            <w:pPr>
              <w:pStyle w:val="TableBullet"/>
              <w:cnfStyle w:val="000000010000" w:firstRow="0" w:lastRow="0" w:firstColumn="0" w:lastColumn="0" w:oddVBand="0" w:evenVBand="0" w:oddHBand="0" w:evenHBand="1" w:firstRowFirstColumn="0" w:firstRowLastColumn="0" w:lastRowFirstColumn="0" w:lastRowLastColumn="0"/>
            </w:pPr>
            <w:r w:rsidRPr="0007720F">
              <w:t>What vendor or additional training (beyond Corporate Security Awareness Training) with the focus on information/data security have you attended?</w:t>
            </w:r>
          </w:p>
        </w:tc>
        <w:tc>
          <w:tcPr>
            <w:tcW w:w="2860" w:type="dxa"/>
            <w:shd w:val="clear" w:color="auto" w:fill="DEEAF6" w:themeFill="accent5" w:themeFillTint="33"/>
          </w:tcPr>
          <w:p w14:paraId="40505D53" w14:textId="027E0319" w:rsidR="00FD2907" w:rsidRPr="00CA6F50" w:rsidRDefault="0007720F" w:rsidP="005461D6">
            <w:pPr>
              <w:cnfStyle w:val="000000010000" w:firstRow="0" w:lastRow="0" w:firstColumn="0" w:lastColumn="0" w:oddVBand="0" w:evenVBand="0" w:oddHBand="0" w:evenHBand="1" w:firstRowFirstColumn="0" w:firstRowLastColumn="0" w:lastRowFirstColumn="0" w:lastRowLastColumn="0"/>
              <w:rPr>
                <w:i/>
                <w:iCs/>
              </w:rPr>
            </w:pPr>
            <w:r w:rsidRPr="0007720F">
              <w:rPr>
                <w:i/>
                <w:iCs/>
              </w:rPr>
              <w:t>In addition to basic awareness training, specific role-based training should be provided (e.g., Security training for Windows or UNIX administrator, Network administrator, database administrator, application developer, system administrator).</w:t>
            </w:r>
          </w:p>
        </w:tc>
        <w:tc>
          <w:tcPr>
            <w:tcW w:w="2150" w:type="dxa"/>
            <w:shd w:val="clear" w:color="auto" w:fill="DEEAF6" w:themeFill="accent5" w:themeFillTint="33"/>
          </w:tcPr>
          <w:p w14:paraId="661901D5" w14:textId="56892B62" w:rsidR="00FD2907" w:rsidRDefault="0007720F" w:rsidP="005461D6">
            <w:pPr>
              <w:pStyle w:val="TableBullet"/>
              <w:cnfStyle w:val="000000010000" w:firstRow="0" w:lastRow="0" w:firstColumn="0" w:lastColumn="0" w:oddVBand="0" w:evenVBand="0" w:oddHBand="0" w:evenHBand="1" w:firstRowFirstColumn="0" w:firstRowLastColumn="0" w:lastRowFirstColumn="0" w:lastRowLastColumn="0"/>
            </w:pPr>
            <w:r w:rsidRPr="0007720F">
              <w:t>Record of specific role-based training addressing security implication within the areas of individual subject matter expertise</w:t>
            </w:r>
          </w:p>
        </w:tc>
        <w:tc>
          <w:tcPr>
            <w:tcW w:w="3828" w:type="dxa"/>
          </w:tcPr>
          <w:p w14:paraId="6868298F" w14:textId="77777777" w:rsidR="00FD2907" w:rsidRDefault="00FD2907" w:rsidP="005461D6">
            <w:pPr>
              <w:cnfStyle w:val="000000010000" w:firstRow="0" w:lastRow="0" w:firstColumn="0" w:lastColumn="0" w:oddVBand="0" w:evenVBand="0" w:oddHBand="0" w:evenHBand="1" w:firstRowFirstColumn="0" w:firstRowLastColumn="0" w:lastRowFirstColumn="0" w:lastRowLastColumn="0"/>
            </w:pPr>
          </w:p>
        </w:tc>
      </w:tr>
      <w:tr w:rsidR="00C23991" w14:paraId="63AE2DB4" w14:textId="77777777" w:rsidTr="001631D5">
        <w:tc>
          <w:tcPr>
            <w:cnfStyle w:val="001000000000" w:firstRow="0" w:lastRow="0" w:firstColumn="1" w:lastColumn="0" w:oddVBand="0" w:evenVBand="0" w:oddHBand="0" w:evenHBand="0" w:firstRowFirstColumn="0" w:firstRowLastColumn="0" w:lastRowFirstColumn="0" w:lastRowLastColumn="0"/>
            <w:tcW w:w="1131" w:type="dxa"/>
          </w:tcPr>
          <w:p w14:paraId="07974C22" w14:textId="25B4F6D7" w:rsidR="00FD2907" w:rsidRDefault="00D55EBA" w:rsidP="005461D6">
            <w:r>
              <w:t>PM-15</w:t>
            </w:r>
          </w:p>
        </w:tc>
        <w:tc>
          <w:tcPr>
            <w:tcW w:w="2981" w:type="dxa"/>
          </w:tcPr>
          <w:p w14:paraId="52505AA4" w14:textId="6368D2F5" w:rsidR="00FD2907" w:rsidRDefault="005F3C57" w:rsidP="005461D6">
            <w:pPr>
              <w:pStyle w:val="TableBullet"/>
              <w:cnfStyle w:val="000000000000" w:firstRow="0" w:lastRow="0" w:firstColumn="0" w:lastColumn="0" w:oddVBand="0" w:evenVBand="0" w:oddHBand="0" w:evenHBand="0" w:firstRowFirstColumn="0" w:firstRowLastColumn="0" w:lastRowFirstColumn="0" w:lastRowLastColumn="0"/>
            </w:pPr>
            <w:r w:rsidRPr="005F3C57">
              <w:t>What professional groups are you associated with that provide you with information and dialogue concerning current security practices?</w:t>
            </w:r>
          </w:p>
        </w:tc>
        <w:tc>
          <w:tcPr>
            <w:tcW w:w="2860" w:type="dxa"/>
            <w:shd w:val="clear" w:color="auto" w:fill="DEEAF6" w:themeFill="accent5" w:themeFillTint="33"/>
          </w:tcPr>
          <w:p w14:paraId="6FB21872" w14:textId="3A44B7CC" w:rsidR="00FD2907" w:rsidRPr="00364090" w:rsidRDefault="005F3C57" w:rsidP="005461D6">
            <w:pPr>
              <w:cnfStyle w:val="000000000000" w:firstRow="0" w:lastRow="0" w:firstColumn="0" w:lastColumn="0" w:oddVBand="0" w:evenVBand="0" w:oddHBand="0" w:evenHBand="0" w:firstRowFirstColumn="0" w:firstRowLastColumn="0" w:lastRowFirstColumn="0" w:lastRowLastColumn="0"/>
              <w:rPr>
                <w:i/>
                <w:iCs/>
              </w:rPr>
            </w:pPr>
            <w:r w:rsidRPr="005F3C57">
              <w:rPr>
                <w:i/>
                <w:iCs/>
              </w:rPr>
              <w:t>Depending on the operation and system sensitivity, there may be system-specific requirements for additional external training (CISCO Firewall administrator training or Medicare data handling training).</w:t>
            </w:r>
          </w:p>
        </w:tc>
        <w:tc>
          <w:tcPr>
            <w:tcW w:w="2150" w:type="dxa"/>
            <w:shd w:val="clear" w:color="auto" w:fill="DEEAF6" w:themeFill="accent5" w:themeFillTint="33"/>
          </w:tcPr>
          <w:p w14:paraId="763AC7C1" w14:textId="77777777" w:rsidR="00FD2907" w:rsidRDefault="005F3C57" w:rsidP="005461D6">
            <w:pPr>
              <w:pStyle w:val="TableBullet"/>
              <w:cnfStyle w:val="000000000000" w:firstRow="0" w:lastRow="0" w:firstColumn="0" w:lastColumn="0" w:oddVBand="0" w:evenVBand="0" w:oddHBand="0" w:evenHBand="0" w:firstRowFirstColumn="0" w:firstRowLastColumn="0" w:lastRowFirstColumn="0" w:lastRowLastColumn="0"/>
            </w:pPr>
            <w:r w:rsidRPr="005F3C57">
              <w:t>Review requirements for maintaining external training</w:t>
            </w:r>
          </w:p>
          <w:p w14:paraId="1E60C993" w14:textId="75E6E9E2" w:rsidR="005F3C57" w:rsidRPr="0073317F" w:rsidRDefault="005F3C57" w:rsidP="005F3C57">
            <w:pPr>
              <w:pStyle w:val="TableBullet"/>
              <w:cnfStyle w:val="000000000000" w:firstRow="0" w:lastRow="0" w:firstColumn="0" w:lastColumn="0" w:oddVBand="0" w:evenVBand="0" w:oddHBand="0" w:evenHBand="0" w:firstRowFirstColumn="0" w:firstRowLastColumn="0" w:lastRowFirstColumn="0" w:lastRowLastColumn="0"/>
            </w:pPr>
            <w:r w:rsidRPr="005F3C57">
              <w:t>Record of such training</w:t>
            </w:r>
            <w:r>
              <w:t xml:space="preserve">, </w:t>
            </w:r>
            <w:r w:rsidRPr="005F3C57">
              <w:t>if applicable</w:t>
            </w:r>
          </w:p>
        </w:tc>
        <w:tc>
          <w:tcPr>
            <w:tcW w:w="3828" w:type="dxa"/>
          </w:tcPr>
          <w:p w14:paraId="0221BF22" w14:textId="77777777" w:rsidR="00FD2907" w:rsidRDefault="00FD2907" w:rsidP="005461D6">
            <w:pPr>
              <w:cnfStyle w:val="000000000000" w:firstRow="0" w:lastRow="0" w:firstColumn="0" w:lastColumn="0" w:oddVBand="0" w:evenVBand="0" w:oddHBand="0" w:evenHBand="0" w:firstRowFirstColumn="0" w:firstRowLastColumn="0" w:lastRowFirstColumn="0" w:lastRowLastColumn="0"/>
            </w:pPr>
          </w:p>
        </w:tc>
      </w:tr>
    </w:tbl>
    <w:p w14:paraId="7CBF9ECD" w14:textId="77777777" w:rsidR="00CE1385" w:rsidRDefault="00CE1385">
      <w:pPr>
        <w:rPr>
          <w:rFonts w:eastAsia="Times New Roman" w:cs="Arial"/>
          <w:b/>
          <w:bCs/>
          <w:kern w:val="28"/>
          <w:sz w:val="36"/>
          <w:szCs w:val="32"/>
        </w:rPr>
      </w:pPr>
      <w:r>
        <w:br w:type="page"/>
      </w:r>
    </w:p>
    <w:p w14:paraId="5E3C1A41" w14:textId="7367DFE8" w:rsidR="001863AA" w:rsidRDefault="001631D5" w:rsidP="005461D6">
      <w:pPr>
        <w:pStyle w:val="Heading1"/>
      </w:pPr>
      <w:bookmarkStart w:id="16" w:name="_Toc199482916"/>
      <w:r>
        <w:lastRenderedPageBreak/>
        <w:t>Risk Assessment</w:t>
      </w:r>
      <w:bookmarkEnd w:id="16"/>
    </w:p>
    <w:p w14:paraId="0B17CFAE" w14:textId="7AB50121" w:rsidR="00F5496C" w:rsidRDefault="00F5496C" w:rsidP="001863AA">
      <w:pPr>
        <w:pStyle w:val="CalloutLeft-Justified"/>
      </w:pPr>
      <w:r w:rsidRPr="00F5496C">
        <w:t>Risk Assessment identifies, evaluates, and prioritizes risks to inform security decisions and risk response strategies.</w:t>
      </w:r>
    </w:p>
    <w:tbl>
      <w:tblPr>
        <w:tblStyle w:val="ACTTableStyle1"/>
        <w:tblW w:w="0" w:type="auto"/>
        <w:tblLook w:val="04A0" w:firstRow="1" w:lastRow="0" w:firstColumn="1" w:lastColumn="0" w:noHBand="0" w:noVBand="1"/>
      </w:tblPr>
      <w:tblGrid>
        <w:gridCol w:w="1047"/>
        <w:gridCol w:w="2998"/>
        <w:gridCol w:w="2880"/>
        <w:gridCol w:w="2160"/>
        <w:gridCol w:w="3865"/>
      </w:tblGrid>
      <w:tr w:rsidR="00C23991" w14:paraId="61393A22" w14:textId="77777777" w:rsidTr="0054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F86F429" w14:textId="77777777" w:rsidR="00C23991" w:rsidRDefault="00C23991" w:rsidP="00C23991">
            <w:r>
              <w:t>Control(s)</w:t>
            </w:r>
          </w:p>
        </w:tc>
        <w:tc>
          <w:tcPr>
            <w:tcW w:w="2998" w:type="dxa"/>
          </w:tcPr>
          <w:p w14:paraId="47518104"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1CCF522B"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88FFBAF"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6B74E07" w14:textId="77777777" w:rsidR="00C23991" w:rsidRDefault="00C23991" w:rsidP="00C23991">
            <w:pPr>
              <w:cnfStyle w:val="100000000000" w:firstRow="1" w:lastRow="0" w:firstColumn="0" w:lastColumn="0" w:oddVBand="0" w:evenVBand="0" w:oddHBand="0" w:evenHBand="0" w:firstRowFirstColumn="0" w:firstRowLastColumn="0" w:lastRowFirstColumn="0" w:lastRowLastColumn="0"/>
            </w:pPr>
            <w:r>
              <w:t>Response</w:t>
            </w:r>
          </w:p>
        </w:tc>
      </w:tr>
      <w:tr w:rsidR="002025D2" w14:paraId="278AA326" w14:textId="77777777" w:rsidTr="00C23991">
        <w:tc>
          <w:tcPr>
            <w:cnfStyle w:val="001000000000" w:firstRow="0" w:lastRow="0" w:firstColumn="1" w:lastColumn="0" w:oddVBand="0" w:evenVBand="0" w:oddHBand="0" w:evenHBand="0" w:firstRowFirstColumn="0" w:firstRowLastColumn="0" w:lastRowFirstColumn="0" w:lastRowLastColumn="0"/>
            <w:tcW w:w="1047" w:type="dxa"/>
          </w:tcPr>
          <w:p w14:paraId="6B781127" w14:textId="59136D5D" w:rsidR="002025D2" w:rsidRDefault="00E874BF" w:rsidP="005461D6">
            <w:r w:rsidRPr="00E874BF">
              <w:t>RA-5</w:t>
            </w:r>
          </w:p>
        </w:tc>
        <w:tc>
          <w:tcPr>
            <w:tcW w:w="2998" w:type="dxa"/>
          </w:tcPr>
          <w:p w14:paraId="05883ADD" w14:textId="77777777" w:rsidR="00E874BF" w:rsidRDefault="00E874BF" w:rsidP="00E874BF">
            <w:pPr>
              <w:pStyle w:val="TableBullet"/>
              <w:cnfStyle w:val="000000000000" w:firstRow="0" w:lastRow="0" w:firstColumn="0" w:lastColumn="0" w:oddVBand="0" w:evenVBand="0" w:oddHBand="0" w:evenHBand="0" w:firstRowFirstColumn="0" w:firstRowLastColumn="0" w:lastRowFirstColumn="0" w:lastRowLastColumn="0"/>
            </w:pPr>
            <w:r>
              <w:t>How frequently is the system scanned for vulnerabilities?</w:t>
            </w:r>
          </w:p>
          <w:p w14:paraId="5646F212" w14:textId="77777777" w:rsidR="00E874BF" w:rsidRDefault="00E874BF" w:rsidP="00E874BF">
            <w:pPr>
              <w:pStyle w:val="TableBullet"/>
              <w:cnfStyle w:val="000000000000" w:firstRow="0" w:lastRow="0" w:firstColumn="0" w:lastColumn="0" w:oddVBand="0" w:evenVBand="0" w:oddHBand="0" w:evenHBand="0" w:firstRowFirstColumn="0" w:firstRowLastColumn="0" w:lastRowFirstColumn="0" w:lastRowLastColumn="0"/>
            </w:pPr>
            <w:r>
              <w:t>What tools are used?</w:t>
            </w:r>
          </w:p>
          <w:p w14:paraId="7AC188CF" w14:textId="77777777" w:rsidR="00E874BF" w:rsidRDefault="00E874BF" w:rsidP="00E874BF">
            <w:pPr>
              <w:pStyle w:val="TableBullet"/>
              <w:cnfStyle w:val="000000000000" w:firstRow="0" w:lastRow="0" w:firstColumn="0" w:lastColumn="0" w:oddVBand="0" w:evenVBand="0" w:oddHBand="0" w:evenHBand="0" w:firstRowFirstColumn="0" w:firstRowLastColumn="0" w:lastRowFirstColumn="0" w:lastRowLastColumn="0"/>
            </w:pPr>
            <w:r>
              <w:t>Who receives scan reports/outcome?</w:t>
            </w:r>
          </w:p>
          <w:p w14:paraId="6DAA5918" w14:textId="77777777" w:rsidR="00E874BF" w:rsidRDefault="00E874BF" w:rsidP="00E874BF">
            <w:pPr>
              <w:pStyle w:val="TableBullet"/>
              <w:cnfStyle w:val="000000000000" w:firstRow="0" w:lastRow="0" w:firstColumn="0" w:lastColumn="0" w:oddVBand="0" w:evenVBand="0" w:oddHBand="0" w:evenHBand="0" w:firstRowFirstColumn="0" w:firstRowLastColumn="0" w:lastRowFirstColumn="0" w:lastRowLastColumn="0"/>
            </w:pPr>
            <w:r>
              <w:t>Is the staff who run tools trained how to use them?</w:t>
            </w:r>
          </w:p>
          <w:p w14:paraId="7836E719" w14:textId="3B28DD23" w:rsidR="002025D2" w:rsidRDefault="00E874BF" w:rsidP="00E874BF">
            <w:pPr>
              <w:pStyle w:val="TableBullet"/>
              <w:cnfStyle w:val="000000000000" w:firstRow="0" w:lastRow="0" w:firstColumn="0" w:lastColumn="0" w:oddVBand="0" w:evenVBand="0" w:oddHBand="0" w:evenHBand="0" w:firstRowFirstColumn="0" w:firstRowLastColumn="0" w:lastRowFirstColumn="0" w:lastRowLastColumn="0"/>
            </w:pPr>
            <w:r>
              <w:t>If patches are required, how quickly can patching be performed?</w:t>
            </w:r>
          </w:p>
        </w:tc>
        <w:tc>
          <w:tcPr>
            <w:tcW w:w="2880" w:type="dxa"/>
            <w:shd w:val="clear" w:color="auto" w:fill="DEEAF6" w:themeFill="accent5" w:themeFillTint="33"/>
          </w:tcPr>
          <w:p w14:paraId="6D4C9381" w14:textId="31E60503" w:rsidR="002025D2" w:rsidRPr="00CA6F50" w:rsidRDefault="00E874BF" w:rsidP="005461D6">
            <w:pPr>
              <w:cnfStyle w:val="000000000000" w:firstRow="0" w:lastRow="0" w:firstColumn="0" w:lastColumn="0" w:oddVBand="0" w:evenVBand="0" w:oddHBand="0" w:evenHBand="0" w:firstRowFirstColumn="0" w:firstRowLastColumn="0" w:lastRowFirstColumn="0" w:lastRowLastColumn="0"/>
              <w:rPr>
                <w:i/>
                <w:iCs/>
              </w:rPr>
            </w:pPr>
            <w:r w:rsidRPr="00E874BF">
              <w:rPr>
                <w:i/>
                <w:iCs/>
              </w:rPr>
              <w:t>A few questions need to be asked, although most information will be obtained from the RA review.</w:t>
            </w:r>
          </w:p>
        </w:tc>
        <w:tc>
          <w:tcPr>
            <w:tcW w:w="2160" w:type="dxa"/>
            <w:shd w:val="clear" w:color="auto" w:fill="DEEAF6" w:themeFill="accent5" w:themeFillTint="33"/>
          </w:tcPr>
          <w:p w14:paraId="49ABD104" w14:textId="77777777" w:rsidR="002025D2" w:rsidRDefault="00E874BF" w:rsidP="005461D6">
            <w:pPr>
              <w:pStyle w:val="TableBullet"/>
              <w:cnfStyle w:val="000000000000" w:firstRow="0" w:lastRow="0" w:firstColumn="0" w:lastColumn="0" w:oddVBand="0" w:evenVBand="0" w:oddHBand="0" w:evenHBand="0" w:firstRowFirstColumn="0" w:firstRowLastColumn="0" w:lastRowFirstColumn="0" w:lastRowLastColumn="0"/>
            </w:pPr>
            <w:r w:rsidRPr="00E874BF">
              <w:t>Reports or outcomes from vulnerability scanning performed on all system components</w:t>
            </w:r>
          </w:p>
          <w:p w14:paraId="734C56FB" w14:textId="77777777" w:rsidR="00E874BF" w:rsidRDefault="00E874BF" w:rsidP="005461D6">
            <w:pPr>
              <w:pStyle w:val="TableBullet"/>
              <w:cnfStyle w:val="000000000000" w:firstRow="0" w:lastRow="0" w:firstColumn="0" w:lastColumn="0" w:oddVBand="0" w:evenVBand="0" w:oddHBand="0" w:evenHBand="0" w:firstRowFirstColumn="0" w:firstRowLastColumn="0" w:lastRowFirstColumn="0" w:lastRowLastColumn="0"/>
            </w:pPr>
            <w:r w:rsidRPr="00E874BF">
              <w:t>as applicable</w:t>
            </w:r>
          </w:p>
          <w:p w14:paraId="2DC3AB95" w14:textId="4A5D7FB0" w:rsidR="00E874BF" w:rsidRDefault="00E874BF" w:rsidP="00E874BF">
            <w:pPr>
              <w:pStyle w:val="TableBullet"/>
              <w:cnfStyle w:val="000000000000" w:firstRow="0" w:lastRow="0" w:firstColumn="0" w:lastColumn="0" w:oddVBand="0" w:evenVBand="0" w:oddHBand="0" w:evenHBand="0" w:firstRowFirstColumn="0" w:firstRowLastColumn="0" w:lastRowFirstColumn="0" w:lastRowLastColumn="0"/>
            </w:pPr>
            <w:r w:rsidRPr="00E874BF">
              <w:t>(For the comprehensive assessment scan results from Network devices as well as servers</w:t>
            </w:r>
            <w:r>
              <w:t>, w</w:t>
            </w:r>
            <w:r w:rsidRPr="00E874BF">
              <w:t>orkstations</w:t>
            </w:r>
            <w:r>
              <w:t>, etc.)</w:t>
            </w:r>
          </w:p>
        </w:tc>
        <w:tc>
          <w:tcPr>
            <w:tcW w:w="3865" w:type="dxa"/>
          </w:tcPr>
          <w:p w14:paraId="469A4660" w14:textId="77777777" w:rsidR="002025D2" w:rsidRDefault="002025D2" w:rsidP="005461D6">
            <w:pPr>
              <w:cnfStyle w:val="000000000000" w:firstRow="0" w:lastRow="0" w:firstColumn="0" w:lastColumn="0" w:oddVBand="0" w:evenVBand="0" w:oddHBand="0" w:evenHBand="0" w:firstRowFirstColumn="0" w:firstRowLastColumn="0" w:lastRowFirstColumn="0" w:lastRowLastColumn="0"/>
            </w:pPr>
          </w:p>
        </w:tc>
      </w:tr>
    </w:tbl>
    <w:p w14:paraId="64E89BF8" w14:textId="77777777" w:rsidR="00CE1385" w:rsidRDefault="00CE1385">
      <w:pPr>
        <w:rPr>
          <w:rFonts w:eastAsia="Times New Roman" w:cs="Arial"/>
          <w:b/>
          <w:bCs/>
          <w:kern w:val="28"/>
          <w:sz w:val="36"/>
          <w:szCs w:val="32"/>
          <w:highlight w:val="yellow"/>
        </w:rPr>
      </w:pPr>
      <w:r>
        <w:rPr>
          <w:highlight w:val="yellow"/>
        </w:rPr>
        <w:br w:type="page"/>
      </w:r>
    </w:p>
    <w:p w14:paraId="54188E09" w14:textId="427D1C5C" w:rsidR="00D6123E" w:rsidRDefault="00D6123E" w:rsidP="00D6123E">
      <w:pPr>
        <w:pStyle w:val="Heading1"/>
      </w:pPr>
      <w:bookmarkStart w:id="17" w:name="_Toc199482917"/>
      <w:r>
        <w:lastRenderedPageBreak/>
        <w:t>Configuration Management</w:t>
      </w:r>
      <w:bookmarkEnd w:id="17"/>
    </w:p>
    <w:p w14:paraId="4D0DD1BA" w14:textId="30E110E0" w:rsidR="00D6123E" w:rsidRDefault="000A42FB" w:rsidP="00D6123E">
      <w:pPr>
        <w:pStyle w:val="CalloutLeft-Justified"/>
      </w:pPr>
      <w:r w:rsidRPr="000A42FB">
        <w:t>Configuration Management maintains system integrity through secure configuration settings, change control, and baseline management.</w:t>
      </w:r>
    </w:p>
    <w:tbl>
      <w:tblPr>
        <w:tblStyle w:val="ACTTableStyle1"/>
        <w:tblW w:w="0" w:type="auto"/>
        <w:tblLook w:val="04A0" w:firstRow="1" w:lastRow="0" w:firstColumn="1" w:lastColumn="0" w:noHBand="0" w:noVBand="1"/>
      </w:tblPr>
      <w:tblGrid>
        <w:gridCol w:w="1047"/>
        <w:gridCol w:w="2998"/>
        <w:gridCol w:w="2880"/>
        <w:gridCol w:w="2160"/>
        <w:gridCol w:w="3865"/>
      </w:tblGrid>
      <w:tr w:rsidR="00D6123E" w14:paraId="7B70BDBD" w14:textId="77777777" w:rsidTr="00003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63399F9" w14:textId="77777777" w:rsidR="00D6123E" w:rsidRDefault="00D6123E" w:rsidP="00003D0F">
            <w:r>
              <w:t>Control(s)</w:t>
            </w:r>
          </w:p>
        </w:tc>
        <w:tc>
          <w:tcPr>
            <w:tcW w:w="2998" w:type="dxa"/>
          </w:tcPr>
          <w:p w14:paraId="24A6B149" w14:textId="77777777" w:rsidR="00D6123E" w:rsidRDefault="00D6123E" w:rsidP="00003D0F">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29EC1078" w14:textId="77777777" w:rsidR="00D6123E" w:rsidRDefault="00D6123E" w:rsidP="00003D0F">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604081FD" w14:textId="77777777" w:rsidR="00D6123E" w:rsidRDefault="00D6123E" w:rsidP="00003D0F">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25C7C22B" w14:textId="77777777" w:rsidR="00D6123E" w:rsidRDefault="00D6123E" w:rsidP="00003D0F">
            <w:pPr>
              <w:cnfStyle w:val="100000000000" w:firstRow="1" w:lastRow="0" w:firstColumn="0" w:lastColumn="0" w:oddVBand="0" w:evenVBand="0" w:oddHBand="0" w:evenHBand="0" w:firstRowFirstColumn="0" w:firstRowLastColumn="0" w:lastRowFirstColumn="0" w:lastRowLastColumn="0"/>
            </w:pPr>
            <w:r>
              <w:t>Response</w:t>
            </w:r>
          </w:p>
        </w:tc>
      </w:tr>
      <w:tr w:rsidR="00D6123E" w14:paraId="7D3779E9"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2F2BFEDC" w14:textId="77777777" w:rsidR="00D6123E" w:rsidRDefault="00D6123E" w:rsidP="00003D0F">
            <w:r w:rsidRPr="00703867">
              <w:t>CM-1</w:t>
            </w:r>
          </w:p>
        </w:tc>
        <w:tc>
          <w:tcPr>
            <w:tcW w:w="2998" w:type="dxa"/>
          </w:tcPr>
          <w:p w14:paraId="45DD19DC"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Describe the documented CM procedures.</w:t>
            </w:r>
          </w:p>
          <w:p w14:paraId="4E35E1E4"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Examine the procedures for add and updating the configurations. Are there areas that the documented policy does not address, such as testing the new configuration, updating the Version description document or baseline configurations?</w:t>
            </w:r>
          </w:p>
        </w:tc>
        <w:tc>
          <w:tcPr>
            <w:tcW w:w="2880" w:type="dxa"/>
            <w:shd w:val="clear" w:color="auto" w:fill="DEEAF6" w:themeFill="accent5" w:themeFillTint="33"/>
          </w:tcPr>
          <w:p w14:paraId="0427C0EC" w14:textId="77777777" w:rsidR="00D6123E" w:rsidRPr="00CA6F50" w:rsidRDefault="00D6123E" w:rsidP="00003D0F">
            <w:pPr>
              <w:cnfStyle w:val="000000000000" w:firstRow="0" w:lastRow="0" w:firstColumn="0" w:lastColumn="0" w:oddVBand="0" w:evenVBand="0" w:oddHBand="0" w:evenHBand="0" w:firstRowFirstColumn="0" w:firstRowLastColumn="0" w:lastRowFirstColumn="0" w:lastRowLastColumn="0"/>
              <w:rPr>
                <w:i/>
                <w:iCs/>
              </w:rPr>
            </w:pPr>
            <w:r w:rsidRPr="00703867">
              <w:rPr>
                <w:i/>
                <w:iCs/>
              </w:rPr>
              <w:t>The organization’s CM policy should be followed.</w:t>
            </w:r>
          </w:p>
        </w:tc>
        <w:tc>
          <w:tcPr>
            <w:tcW w:w="2160" w:type="dxa"/>
            <w:shd w:val="clear" w:color="auto" w:fill="DEEAF6" w:themeFill="accent5" w:themeFillTint="33"/>
          </w:tcPr>
          <w:p w14:paraId="0420D017"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rsidRPr="00703867">
              <w:t>System-specific formally documented CM procedures</w:t>
            </w:r>
          </w:p>
        </w:tc>
        <w:tc>
          <w:tcPr>
            <w:tcW w:w="3865" w:type="dxa"/>
          </w:tcPr>
          <w:p w14:paraId="79DBB83A" w14:textId="77777777" w:rsidR="00D6123E" w:rsidRDefault="00D6123E" w:rsidP="00003D0F">
            <w:pPr>
              <w:cnfStyle w:val="000000000000" w:firstRow="0" w:lastRow="0" w:firstColumn="0" w:lastColumn="0" w:oddVBand="0" w:evenVBand="0" w:oddHBand="0" w:evenHBand="0" w:firstRowFirstColumn="0" w:firstRowLastColumn="0" w:lastRowFirstColumn="0" w:lastRowLastColumn="0"/>
            </w:pPr>
          </w:p>
        </w:tc>
      </w:tr>
      <w:tr w:rsidR="00D6123E" w14:paraId="66738F4C"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44CCE9D" w14:textId="77777777" w:rsidR="00D6123E" w:rsidRDefault="00D6123E" w:rsidP="00003D0F">
            <w:r w:rsidRPr="00986E25">
              <w:t>CM-2</w:t>
            </w:r>
            <w:r>
              <w:br/>
            </w:r>
            <w:r w:rsidRPr="00986E25">
              <w:t>CM-6</w:t>
            </w:r>
          </w:p>
        </w:tc>
        <w:tc>
          <w:tcPr>
            <w:tcW w:w="2998" w:type="dxa"/>
          </w:tcPr>
          <w:p w14:paraId="219F3753"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How are the baseline configurations developed and documented?</w:t>
            </w:r>
          </w:p>
          <w:p w14:paraId="741A4045"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How often is the baseline updated?</w:t>
            </w:r>
          </w:p>
          <w:p w14:paraId="2E207E18"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Who updates the baselines?</w:t>
            </w:r>
          </w:p>
          <w:p w14:paraId="2F922F45"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What triggers the update process?</w:t>
            </w:r>
          </w:p>
          <w:p w14:paraId="162C27A9"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What is the update process?</w:t>
            </w:r>
          </w:p>
          <w:p w14:paraId="36FA3DB6"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What was used to determine how to set security configuration parameters or determine the services needed?</w:t>
            </w:r>
          </w:p>
        </w:tc>
        <w:tc>
          <w:tcPr>
            <w:tcW w:w="2880" w:type="dxa"/>
            <w:shd w:val="clear" w:color="auto" w:fill="DEEAF6" w:themeFill="accent5" w:themeFillTint="33"/>
          </w:tcPr>
          <w:p w14:paraId="391E3540" w14:textId="77777777" w:rsidR="00D6123E" w:rsidRPr="00CA6F50" w:rsidRDefault="00D6123E" w:rsidP="00003D0F">
            <w:pPr>
              <w:cnfStyle w:val="000000010000" w:firstRow="0" w:lastRow="0" w:firstColumn="0" w:lastColumn="0" w:oddVBand="0" w:evenVBand="0" w:oddHBand="0" w:evenHBand="1" w:firstRowFirstColumn="0" w:firstRowLastColumn="0" w:lastRowFirstColumn="0" w:lastRowLastColumn="0"/>
              <w:rPr>
                <w:i/>
                <w:iCs/>
              </w:rPr>
            </w:pPr>
            <w:r w:rsidRPr="00986E25">
              <w:rPr>
                <w:i/>
                <w:iCs/>
              </w:rPr>
              <w:t xml:space="preserve">The security configuration baseline should be determined and locked </w:t>
            </w:r>
            <w:proofErr w:type="gramStart"/>
            <w:r w:rsidRPr="00986E25">
              <w:rPr>
                <w:i/>
                <w:iCs/>
              </w:rPr>
              <w:t>for</w:t>
            </w:r>
            <w:proofErr w:type="gramEnd"/>
            <w:r w:rsidRPr="00986E25">
              <w:rPr>
                <w:i/>
                <w:iCs/>
              </w:rPr>
              <w:t xml:space="preserve"> all system components. The vendor should periodically (weekly) check to ensure the approved baselines are still intact.</w:t>
            </w:r>
          </w:p>
        </w:tc>
        <w:tc>
          <w:tcPr>
            <w:tcW w:w="2160" w:type="dxa"/>
            <w:shd w:val="clear" w:color="auto" w:fill="DEEAF6" w:themeFill="accent5" w:themeFillTint="33"/>
          </w:tcPr>
          <w:p w14:paraId="56EDB2B0"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rsidRPr="00986E25">
              <w:t>Baseline configurations that are validated against the implemented configurations</w:t>
            </w:r>
          </w:p>
          <w:p w14:paraId="77ECECFD"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rsidRPr="00986E25">
              <w:t>Records of updates to the configurations</w:t>
            </w:r>
          </w:p>
          <w:p w14:paraId="574CAB0E"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rsidRPr="00986E25">
              <w:t>Records of configuration scans and comparison against the production implemented configurations</w:t>
            </w:r>
          </w:p>
        </w:tc>
        <w:tc>
          <w:tcPr>
            <w:tcW w:w="3865" w:type="dxa"/>
          </w:tcPr>
          <w:p w14:paraId="334B2FBF" w14:textId="77777777" w:rsidR="00D6123E" w:rsidRDefault="00D6123E" w:rsidP="00003D0F">
            <w:pPr>
              <w:cnfStyle w:val="000000010000" w:firstRow="0" w:lastRow="0" w:firstColumn="0" w:lastColumn="0" w:oddVBand="0" w:evenVBand="0" w:oddHBand="0" w:evenHBand="1" w:firstRowFirstColumn="0" w:firstRowLastColumn="0" w:lastRowFirstColumn="0" w:lastRowLastColumn="0"/>
            </w:pPr>
          </w:p>
        </w:tc>
      </w:tr>
      <w:tr w:rsidR="00D6123E" w14:paraId="0172DDC5"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7A4D3970" w14:textId="77777777" w:rsidR="00D6123E" w:rsidRDefault="00D6123E" w:rsidP="00003D0F">
            <w:r w:rsidRPr="006D5060">
              <w:t>CM-3</w:t>
            </w:r>
          </w:p>
        </w:tc>
        <w:tc>
          <w:tcPr>
            <w:tcW w:w="2998" w:type="dxa"/>
          </w:tcPr>
          <w:p w14:paraId="7FA16DED"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What is the approved process for authorizing, documenting, and controlling changes to the information system?</w:t>
            </w:r>
          </w:p>
          <w:p w14:paraId="6F03210B"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Is there a Change Control Board (CCB)?</w:t>
            </w:r>
          </w:p>
          <w:p w14:paraId="66179E40"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How are changes authorized in the environment?</w:t>
            </w:r>
          </w:p>
          <w:p w14:paraId="331EF5D0"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lastRenderedPageBreak/>
              <w:t>What is the process to implement emergency changes?</w:t>
            </w:r>
          </w:p>
          <w:p w14:paraId="45C8EA01"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Is there a process to test, validate, and document changes (patches and updates) before implementing the changes in the Production Environment?</w:t>
            </w:r>
          </w:p>
          <w:p w14:paraId="47C6001B"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How are security controls confirmed to ensure they are still functioning properly after changes have been deployed?</w:t>
            </w:r>
          </w:p>
          <w:p w14:paraId="11FEDA30" w14:textId="77777777" w:rsidR="00D6123E"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t>What reports are generated?</w:t>
            </w:r>
          </w:p>
        </w:tc>
        <w:tc>
          <w:tcPr>
            <w:tcW w:w="2880" w:type="dxa"/>
            <w:shd w:val="clear" w:color="auto" w:fill="DEEAF6" w:themeFill="accent5" w:themeFillTint="33"/>
          </w:tcPr>
          <w:p w14:paraId="790516C3" w14:textId="77777777" w:rsidR="00D6123E" w:rsidRPr="00364090" w:rsidRDefault="00D6123E" w:rsidP="00003D0F">
            <w:pPr>
              <w:cnfStyle w:val="000000000000" w:firstRow="0" w:lastRow="0" w:firstColumn="0" w:lastColumn="0" w:oddVBand="0" w:evenVBand="0" w:oddHBand="0" w:evenHBand="0" w:firstRowFirstColumn="0" w:firstRowLastColumn="0" w:lastRowFirstColumn="0" w:lastRowLastColumn="0"/>
              <w:rPr>
                <w:i/>
                <w:iCs/>
              </w:rPr>
            </w:pPr>
            <w:r w:rsidRPr="006D5060">
              <w:rPr>
                <w:i/>
                <w:iCs/>
              </w:rPr>
              <w:lastRenderedPageBreak/>
              <w:t xml:space="preserve">The </w:t>
            </w:r>
            <w:proofErr w:type="spellStart"/>
            <w:r w:rsidRPr="006D5060">
              <w:rPr>
                <w:i/>
                <w:iCs/>
              </w:rPr>
              <w:t>SysAdmin</w:t>
            </w:r>
            <w:proofErr w:type="spellEnd"/>
            <w:r w:rsidRPr="006D5060">
              <w:rPr>
                <w:i/>
                <w:iCs/>
              </w:rPr>
              <w:t xml:space="preserve"> should work with the ISSO or BO to ensure that only necessary, authorized, and tested changes are implemented in the Production Environment. System-specific validation and testing processes should be documented.</w:t>
            </w:r>
          </w:p>
        </w:tc>
        <w:tc>
          <w:tcPr>
            <w:tcW w:w="2160" w:type="dxa"/>
            <w:shd w:val="clear" w:color="auto" w:fill="DEEAF6" w:themeFill="accent5" w:themeFillTint="33"/>
          </w:tcPr>
          <w:p w14:paraId="534720F0" w14:textId="77777777" w:rsidR="00D6123E" w:rsidRPr="0073317F" w:rsidRDefault="00D6123E" w:rsidP="00003D0F">
            <w:pPr>
              <w:pStyle w:val="TableBullet"/>
              <w:cnfStyle w:val="000000000000" w:firstRow="0" w:lastRow="0" w:firstColumn="0" w:lastColumn="0" w:oddVBand="0" w:evenVBand="0" w:oddHBand="0" w:evenHBand="0" w:firstRowFirstColumn="0" w:firstRowLastColumn="0" w:lastRowFirstColumn="0" w:lastRowLastColumn="0"/>
            </w:pPr>
            <w:r w:rsidRPr="006D5060">
              <w:t>Records of approved changes to compare against implemented changes</w:t>
            </w:r>
          </w:p>
        </w:tc>
        <w:tc>
          <w:tcPr>
            <w:tcW w:w="3865" w:type="dxa"/>
          </w:tcPr>
          <w:p w14:paraId="6AC778D1" w14:textId="77777777" w:rsidR="00D6123E" w:rsidRDefault="00D6123E" w:rsidP="00003D0F">
            <w:pPr>
              <w:cnfStyle w:val="000000000000" w:firstRow="0" w:lastRow="0" w:firstColumn="0" w:lastColumn="0" w:oddVBand="0" w:evenVBand="0" w:oddHBand="0" w:evenHBand="0" w:firstRowFirstColumn="0" w:firstRowLastColumn="0" w:lastRowFirstColumn="0" w:lastRowLastColumn="0"/>
            </w:pPr>
          </w:p>
        </w:tc>
      </w:tr>
      <w:tr w:rsidR="00D6123E" w14:paraId="60743FF1"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EB27B00" w14:textId="77777777" w:rsidR="00D6123E" w:rsidRDefault="00D6123E" w:rsidP="00003D0F">
            <w:r w:rsidRPr="00BF368D">
              <w:t>CM-8</w:t>
            </w:r>
          </w:p>
        </w:tc>
        <w:tc>
          <w:tcPr>
            <w:tcW w:w="2998" w:type="dxa"/>
          </w:tcPr>
          <w:p w14:paraId="10257DD4"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What is the process to maintain the inventory of information systems and their components?</w:t>
            </w:r>
          </w:p>
          <w:p w14:paraId="0958F04B" w14:textId="77777777" w:rsidR="00D6123E"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t>Is there an automated mechanism to help maintain a current, complete, accurate, and readily available inventory of information systems and their components?</w:t>
            </w:r>
          </w:p>
        </w:tc>
        <w:tc>
          <w:tcPr>
            <w:tcW w:w="2880" w:type="dxa"/>
            <w:shd w:val="clear" w:color="auto" w:fill="DEEAF6" w:themeFill="accent5" w:themeFillTint="33"/>
          </w:tcPr>
          <w:p w14:paraId="340726E8" w14:textId="77777777" w:rsidR="00D6123E" w:rsidRPr="00157FD8" w:rsidRDefault="00D6123E" w:rsidP="00003D0F">
            <w:pPr>
              <w:cnfStyle w:val="000000010000" w:firstRow="0" w:lastRow="0" w:firstColumn="0" w:lastColumn="0" w:oddVBand="0" w:evenVBand="0" w:oddHBand="0" w:evenHBand="1" w:firstRowFirstColumn="0" w:firstRowLastColumn="0" w:lastRowFirstColumn="0" w:lastRowLastColumn="0"/>
              <w:rPr>
                <w:i/>
                <w:iCs/>
              </w:rPr>
            </w:pPr>
            <w:r w:rsidRPr="00BF368D">
              <w:rPr>
                <w:i/>
                <w:iCs/>
              </w:rPr>
              <w:t>A hardware/software inventory should be documented in the SSP.</w:t>
            </w:r>
          </w:p>
        </w:tc>
        <w:tc>
          <w:tcPr>
            <w:tcW w:w="2160" w:type="dxa"/>
            <w:shd w:val="clear" w:color="auto" w:fill="DEEAF6" w:themeFill="accent5" w:themeFillTint="33"/>
          </w:tcPr>
          <w:p w14:paraId="116C5036" w14:textId="77777777" w:rsidR="00D6123E" w:rsidRPr="007D09F4" w:rsidRDefault="00D6123E" w:rsidP="00003D0F">
            <w:pPr>
              <w:pStyle w:val="TableBullet"/>
              <w:cnfStyle w:val="000000010000" w:firstRow="0" w:lastRow="0" w:firstColumn="0" w:lastColumn="0" w:oddVBand="0" w:evenVBand="0" w:oddHBand="0" w:evenHBand="1" w:firstRowFirstColumn="0" w:firstRowLastColumn="0" w:lastRowFirstColumn="0" w:lastRowLastColumn="0"/>
            </w:pPr>
            <w:r w:rsidRPr="00BF368D">
              <w:t>SSP and other system-specific records</w:t>
            </w:r>
          </w:p>
        </w:tc>
        <w:tc>
          <w:tcPr>
            <w:tcW w:w="3865" w:type="dxa"/>
          </w:tcPr>
          <w:p w14:paraId="034DF31D" w14:textId="77777777" w:rsidR="00D6123E" w:rsidRDefault="00D6123E" w:rsidP="00003D0F">
            <w:pPr>
              <w:cnfStyle w:val="000000010000" w:firstRow="0" w:lastRow="0" w:firstColumn="0" w:lastColumn="0" w:oddVBand="0" w:evenVBand="0" w:oddHBand="0" w:evenHBand="1" w:firstRowFirstColumn="0" w:firstRowLastColumn="0" w:lastRowFirstColumn="0" w:lastRowLastColumn="0"/>
            </w:pPr>
          </w:p>
        </w:tc>
      </w:tr>
    </w:tbl>
    <w:p w14:paraId="0FF8B2AA" w14:textId="276D30AA" w:rsidR="00952A1F" w:rsidRDefault="00952A1F" w:rsidP="00897227">
      <w:pPr>
        <w:pStyle w:val="Body"/>
      </w:pPr>
    </w:p>
    <w:p w14:paraId="22F0BF8E" w14:textId="77777777" w:rsidR="00952A1F" w:rsidRDefault="00952A1F">
      <w:r>
        <w:br w:type="page"/>
      </w:r>
    </w:p>
    <w:p w14:paraId="5ECE3464" w14:textId="5E577CA5" w:rsidR="00754BCC" w:rsidRDefault="00754BCC" w:rsidP="00754BCC">
      <w:pPr>
        <w:pStyle w:val="Heading1"/>
      </w:pPr>
      <w:bookmarkStart w:id="18" w:name="_Toc199482918"/>
      <w:r>
        <w:lastRenderedPageBreak/>
        <w:t>Maintenance</w:t>
      </w:r>
      <w:bookmarkEnd w:id="18"/>
    </w:p>
    <w:p w14:paraId="27BCD418" w14:textId="7B12EF9C" w:rsidR="00754BCC" w:rsidRDefault="000A42FB" w:rsidP="00754BCC">
      <w:pPr>
        <w:pStyle w:val="CalloutLeft-Justified"/>
      </w:pPr>
      <w:r w:rsidRPr="000A42FB">
        <w:t>Maintenance ensures that systems are properly and securely maintained to preserve functionality and security posture.</w:t>
      </w:r>
    </w:p>
    <w:tbl>
      <w:tblPr>
        <w:tblStyle w:val="ACTTableStyle1"/>
        <w:tblW w:w="0" w:type="auto"/>
        <w:tblLook w:val="04A0" w:firstRow="1" w:lastRow="0" w:firstColumn="1" w:lastColumn="0" w:noHBand="0" w:noVBand="1"/>
      </w:tblPr>
      <w:tblGrid>
        <w:gridCol w:w="1047"/>
        <w:gridCol w:w="2998"/>
        <w:gridCol w:w="2880"/>
        <w:gridCol w:w="2160"/>
        <w:gridCol w:w="3865"/>
      </w:tblGrid>
      <w:tr w:rsidR="00754BCC" w14:paraId="3AE9BBC2" w14:textId="77777777" w:rsidTr="00003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221688D" w14:textId="77777777" w:rsidR="00754BCC" w:rsidRDefault="00754BCC" w:rsidP="00003D0F">
            <w:r>
              <w:t>Control(s)</w:t>
            </w:r>
          </w:p>
        </w:tc>
        <w:tc>
          <w:tcPr>
            <w:tcW w:w="2998" w:type="dxa"/>
          </w:tcPr>
          <w:p w14:paraId="26B495CF" w14:textId="77777777" w:rsidR="00754BCC" w:rsidRDefault="00754BCC" w:rsidP="00003D0F">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78E3DC98" w14:textId="77777777" w:rsidR="00754BCC" w:rsidRDefault="00754BCC" w:rsidP="00003D0F">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5892AE7A" w14:textId="77777777" w:rsidR="00754BCC" w:rsidRDefault="00754BCC" w:rsidP="00003D0F">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E3C5085" w14:textId="77777777" w:rsidR="00754BCC" w:rsidRDefault="00754BCC" w:rsidP="00003D0F">
            <w:pPr>
              <w:cnfStyle w:val="100000000000" w:firstRow="1" w:lastRow="0" w:firstColumn="0" w:lastColumn="0" w:oddVBand="0" w:evenVBand="0" w:oddHBand="0" w:evenHBand="0" w:firstRowFirstColumn="0" w:firstRowLastColumn="0" w:lastRowFirstColumn="0" w:lastRowLastColumn="0"/>
            </w:pPr>
            <w:r>
              <w:t>Response</w:t>
            </w:r>
          </w:p>
        </w:tc>
      </w:tr>
      <w:tr w:rsidR="00754BCC" w14:paraId="349E3ED5"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33D4D938" w14:textId="77777777" w:rsidR="00754BCC" w:rsidRDefault="00754BCC" w:rsidP="00003D0F">
            <w:r w:rsidRPr="002C718D">
              <w:t>MA-1</w:t>
            </w:r>
          </w:p>
        </w:tc>
        <w:tc>
          <w:tcPr>
            <w:tcW w:w="2998" w:type="dxa"/>
          </w:tcPr>
          <w:p w14:paraId="079E07B9"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Describe the documented MA procedures.</w:t>
            </w:r>
          </w:p>
          <w:p w14:paraId="549AF788"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Examine procedures. Do they address everything in the MA policy?</w:t>
            </w:r>
          </w:p>
        </w:tc>
        <w:tc>
          <w:tcPr>
            <w:tcW w:w="2880" w:type="dxa"/>
            <w:shd w:val="clear" w:color="auto" w:fill="DEEAF6" w:themeFill="accent5" w:themeFillTint="33"/>
          </w:tcPr>
          <w:p w14:paraId="58170681" w14:textId="77777777" w:rsidR="00754BCC" w:rsidRPr="00CA6F50" w:rsidRDefault="00754BCC" w:rsidP="00003D0F">
            <w:pPr>
              <w:cnfStyle w:val="000000000000" w:firstRow="0" w:lastRow="0" w:firstColumn="0" w:lastColumn="0" w:oddVBand="0" w:evenVBand="0" w:oddHBand="0" w:evenHBand="0" w:firstRowFirstColumn="0" w:firstRowLastColumn="0" w:lastRowFirstColumn="0" w:lastRowLastColumn="0"/>
              <w:rPr>
                <w:i/>
                <w:iCs/>
              </w:rPr>
            </w:pPr>
            <w:r w:rsidRPr="002C718D">
              <w:rPr>
                <w:i/>
                <w:iCs/>
              </w:rPr>
              <w:t>System-specific MA procedures should be developed as required by the organization’s policy.</w:t>
            </w:r>
          </w:p>
        </w:tc>
        <w:tc>
          <w:tcPr>
            <w:tcW w:w="2160" w:type="dxa"/>
            <w:shd w:val="clear" w:color="auto" w:fill="DEEAF6" w:themeFill="accent5" w:themeFillTint="33"/>
          </w:tcPr>
          <w:p w14:paraId="06616480"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2C718D">
              <w:t>System-specific policy</w:t>
            </w:r>
            <w:r>
              <w:t xml:space="preserve">, procedures, </w:t>
            </w:r>
            <w:r w:rsidRPr="002C718D">
              <w:t>and supporting documents</w:t>
            </w:r>
          </w:p>
        </w:tc>
        <w:tc>
          <w:tcPr>
            <w:tcW w:w="3865" w:type="dxa"/>
          </w:tcPr>
          <w:p w14:paraId="6159299C" w14:textId="77777777" w:rsidR="00754BCC" w:rsidRDefault="00754BCC" w:rsidP="00003D0F">
            <w:pPr>
              <w:cnfStyle w:val="000000000000" w:firstRow="0" w:lastRow="0" w:firstColumn="0" w:lastColumn="0" w:oddVBand="0" w:evenVBand="0" w:oddHBand="0" w:evenHBand="0" w:firstRowFirstColumn="0" w:firstRowLastColumn="0" w:lastRowFirstColumn="0" w:lastRowLastColumn="0"/>
            </w:pPr>
          </w:p>
        </w:tc>
      </w:tr>
      <w:tr w:rsidR="00754BCC" w14:paraId="42BA9583"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5DD4034" w14:textId="77777777" w:rsidR="00754BCC" w:rsidRDefault="00754BCC" w:rsidP="00003D0F">
            <w:r w:rsidRPr="00AC418D">
              <w:t>MA-2</w:t>
            </w:r>
          </w:p>
        </w:tc>
        <w:tc>
          <w:tcPr>
            <w:tcW w:w="2998" w:type="dxa"/>
          </w:tcPr>
          <w:p w14:paraId="03F4E808"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AC418D">
              <w:t>Explain MA activities to include routine scheduled maintenance and repairs, whether performed onsite or remotely, and whether the equipment is serviced onsite or removed to another location.</w:t>
            </w:r>
          </w:p>
        </w:tc>
        <w:tc>
          <w:tcPr>
            <w:tcW w:w="2880" w:type="dxa"/>
            <w:shd w:val="clear" w:color="auto" w:fill="DEEAF6" w:themeFill="accent5" w:themeFillTint="33"/>
          </w:tcPr>
          <w:p w14:paraId="657625EA" w14:textId="77777777" w:rsidR="00754BCC" w:rsidRPr="00CA6F50" w:rsidRDefault="00754BCC" w:rsidP="00003D0F">
            <w:pPr>
              <w:cnfStyle w:val="000000010000" w:firstRow="0" w:lastRow="0" w:firstColumn="0" w:lastColumn="0" w:oddVBand="0" w:evenVBand="0" w:oddHBand="0" w:evenHBand="1" w:firstRowFirstColumn="0" w:firstRowLastColumn="0" w:lastRowFirstColumn="0" w:lastRowLastColumn="0"/>
              <w:rPr>
                <w:i/>
                <w:iCs/>
              </w:rPr>
            </w:pPr>
            <w:r w:rsidRPr="00AC418D">
              <w:rPr>
                <w:i/>
                <w:iCs/>
              </w:rPr>
              <w:t>This is a system-specific control. System-specific maintenance requirements and the procedures should be documented, describing one- time maintenance, routing maintenance, maintenance schedules, maintenance personnel log, and service level agreements (SLA), if applicable.</w:t>
            </w:r>
          </w:p>
        </w:tc>
        <w:tc>
          <w:tcPr>
            <w:tcW w:w="2160" w:type="dxa"/>
            <w:shd w:val="clear" w:color="auto" w:fill="DEEAF6" w:themeFill="accent5" w:themeFillTint="33"/>
          </w:tcPr>
          <w:p w14:paraId="009965E4"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AC418D">
              <w:t>System-specific system maintenance procedures addressing all maintenance requirements</w:t>
            </w:r>
          </w:p>
          <w:p w14:paraId="17E6942D"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AC418D">
              <w:t>SLAs or maintenance contracts</w:t>
            </w:r>
            <w:r>
              <w:t xml:space="preserve">, </w:t>
            </w:r>
            <w:r w:rsidRPr="00AC418D">
              <w:t>if applicable</w:t>
            </w:r>
          </w:p>
        </w:tc>
        <w:tc>
          <w:tcPr>
            <w:tcW w:w="3865" w:type="dxa"/>
          </w:tcPr>
          <w:p w14:paraId="03CF4C9B" w14:textId="77777777" w:rsidR="00754BCC" w:rsidRDefault="00754BCC" w:rsidP="00003D0F">
            <w:pPr>
              <w:cnfStyle w:val="000000010000" w:firstRow="0" w:lastRow="0" w:firstColumn="0" w:lastColumn="0" w:oddVBand="0" w:evenVBand="0" w:oddHBand="0" w:evenHBand="1" w:firstRowFirstColumn="0" w:firstRowLastColumn="0" w:lastRowFirstColumn="0" w:lastRowLastColumn="0"/>
            </w:pPr>
          </w:p>
        </w:tc>
      </w:tr>
      <w:tr w:rsidR="00754BCC" w14:paraId="29D2DF46"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0B069175" w14:textId="77777777" w:rsidR="00754BCC" w:rsidRDefault="00754BCC" w:rsidP="00003D0F">
            <w:r w:rsidRPr="004D3C84">
              <w:t>MA-3</w:t>
            </w:r>
          </w:p>
        </w:tc>
        <w:tc>
          <w:tcPr>
            <w:tcW w:w="2998" w:type="dxa"/>
          </w:tcPr>
          <w:p w14:paraId="1606DC9F"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4D3C84">
              <w:t>What types of records are maintained?</w:t>
            </w:r>
          </w:p>
        </w:tc>
        <w:tc>
          <w:tcPr>
            <w:tcW w:w="2880" w:type="dxa"/>
            <w:shd w:val="clear" w:color="auto" w:fill="DEEAF6" w:themeFill="accent5" w:themeFillTint="33"/>
          </w:tcPr>
          <w:p w14:paraId="204A6C32" w14:textId="77777777" w:rsidR="00754BCC" w:rsidRPr="00364090" w:rsidRDefault="00754BCC" w:rsidP="00003D0F">
            <w:pPr>
              <w:cnfStyle w:val="000000000000" w:firstRow="0" w:lastRow="0" w:firstColumn="0" w:lastColumn="0" w:oddVBand="0" w:evenVBand="0" w:oddHBand="0" w:evenHBand="0" w:firstRowFirstColumn="0" w:firstRowLastColumn="0" w:lastRowFirstColumn="0" w:lastRowLastColumn="0"/>
              <w:rPr>
                <w:i/>
                <w:iCs/>
              </w:rPr>
            </w:pPr>
            <w:r w:rsidRPr="004D3C84">
              <w:rPr>
                <w:i/>
                <w:iCs/>
              </w:rPr>
              <w:t>Maintenance records should be maintained. Maintenance logs should be protected from unauthorized modification and deletion.</w:t>
            </w:r>
          </w:p>
        </w:tc>
        <w:tc>
          <w:tcPr>
            <w:tcW w:w="2160" w:type="dxa"/>
            <w:shd w:val="clear" w:color="auto" w:fill="DEEAF6" w:themeFill="accent5" w:themeFillTint="33"/>
          </w:tcPr>
          <w:p w14:paraId="622588FD"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4D3C84">
              <w:t>Maintenance log</w:t>
            </w:r>
          </w:p>
          <w:p w14:paraId="55052F0C"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4D3C84">
              <w:t>Audit records showing maintenance activities associated with the User</w:t>
            </w:r>
            <w:r>
              <w:t xml:space="preserve"> </w:t>
            </w:r>
            <w:r w:rsidRPr="004D3C84">
              <w:t>ID of individual performing maintenance</w:t>
            </w:r>
          </w:p>
          <w:p w14:paraId="42EAB0BB" w14:textId="77777777" w:rsidR="00754BCC" w:rsidRPr="0073317F"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4D3C84">
              <w:t>SLAs or maintenance contracts</w:t>
            </w:r>
            <w:r>
              <w:t xml:space="preserve">, </w:t>
            </w:r>
            <w:r w:rsidRPr="004D3C84">
              <w:t>if applicable</w:t>
            </w:r>
          </w:p>
        </w:tc>
        <w:tc>
          <w:tcPr>
            <w:tcW w:w="3865" w:type="dxa"/>
          </w:tcPr>
          <w:p w14:paraId="408AD9D0" w14:textId="77777777" w:rsidR="00754BCC" w:rsidRDefault="00754BCC" w:rsidP="00003D0F">
            <w:pPr>
              <w:cnfStyle w:val="000000000000" w:firstRow="0" w:lastRow="0" w:firstColumn="0" w:lastColumn="0" w:oddVBand="0" w:evenVBand="0" w:oddHBand="0" w:evenHBand="0" w:firstRowFirstColumn="0" w:firstRowLastColumn="0" w:lastRowFirstColumn="0" w:lastRowLastColumn="0"/>
            </w:pPr>
          </w:p>
        </w:tc>
      </w:tr>
      <w:tr w:rsidR="00754BCC" w14:paraId="724114D9"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9CC4AB0" w14:textId="77777777" w:rsidR="00754BCC" w:rsidRDefault="00754BCC" w:rsidP="00003D0F">
            <w:r w:rsidRPr="00D4097F">
              <w:t>MA-2</w:t>
            </w:r>
            <w:r>
              <w:br/>
            </w:r>
            <w:r w:rsidRPr="00D4097F">
              <w:t>MA-3</w:t>
            </w:r>
          </w:p>
        </w:tc>
        <w:tc>
          <w:tcPr>
            <w:tcW w:w="2998" w:type="dxa"/>
          </w:tcPr>
          <w:p w14:paraId="4D59F5A3"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t>What agreements or arrangements regarding diagnostic equipment and software that vendors may bring onsite exist?</w:t>
            </w:r>
          </w:p>
          <w:p w14:paraId="0F3154CC"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t>How is it monitored?</w:t>
            </w:r>
          </w:p>
          <w:p w14:paraId="728EBCC5"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lastRenderedPageBreak/>
              <w:t>Are you aware of how access to tools is restricted to MA personnel?</w:t>
            </w:r>
          </w:p>
        </w:tc>
        <w:tc>
          <w:tcPr>
            <w:tcW w:w="2880" w:type="dxa"/>
            <w:shd w:val="clear" w:color="auto" w:fill="DEEAF6" w:themeFill="accent5" w:themeFillTint="33"/>
          </w:tcPr>
          <w:p w14:paraId="68ECC747" w14:textId="77777777" w:rsidR="00754BCC" w:rsidRPr="00157FD8" w:rsidRDefault="00754BCC" w:rsidP="00003D0F">
            <w:pPr>
              <w:cnfStyle w:val="000000010000" w:firstRow="0" w:lastRow="0" w:firstColumn="0" w:lastColumn="0" w:oddVBand="0" w:evenVBand="0" w:oddHBand="0" w:evenHBand="1" w:firstRowFirstColumn="0" w:firstRowLastColumn="0" w:lastRowFirstColumn="0" w:lastRowLastColumn="0"/>
              <w:rPr>
                <w:i/>
                <w:iCs/>
              </w:rPr>
            </w:pPr>
            <w:r w:rsidRPr="00D4097F">
              <w:rPr>
                <w:i/>
                <w:iCs/>
              </w:rPr>
              <w:lastRenderedPageBreak/>
              <w:t xml:space="preserve">System-specific MA procedures should clearly define how third-party maintenance will be performed and what appropriate controls are in place to ensure that only authorized personnel perform authorized (and approved) maintenance activities. </w:t>
            </w:r>
            <w:r w:rsidRPr="00D4097F">
              <w:rPr>
                <w:i/>
                <w:iCs/>
              </w:rPr>
              <w:lastRenderedPageBreak/>
              <w:t>The AC policy should include specific access restrictions when external services and equipment are allowed within the system.</w:t>
            </w:r>
          </w:p>
        </w:tc>
        <w:tc>
          <w:tcPr>
            <w:tcW w:w="2160" w:type="dxa"/>
            <w:shd w:val="clear" w:color="auto" w:fill="DEEAF6" w:themeFill="accent5" w:themeFillTint="33"/>
          </w:tcPr>
          <w:p w14:paraId="5EA5D66B"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D4097F">
              <w:lastRenderedPageBreak/>
              <w:t>Maintenance logs</w:t>
            </w:r>
          </w:p>
          <w:p w14:paraId="1B1FA8BB"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D4097F">
              <w:t>Maintenance SLAs or maintenance contracts</w:t>
            </w:r>
            <w:r>
              <w:t xml:space="preserve">, </w:t>
            </w:r>
            <w:r w:rsidRPr="00D4097F">
              <w:t>if applicable</w:t>
            </w:r>
          </w:p>
          <w:p w14:paraId="2898C9F4" w14:textId="77777777" w:rsidR="00754BCC" w:rsidRPr="007D09F4"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D4097F">
              <w:t xml:space="preserve">Access control demonstrating authorized activities of </w:t>
            </w:r>
            <w:r w:rsidRPr="00D4097F">
              <w:lastRenderedPageBreak/>
              <w:t>external maintenance contractors are monitored</w:t>
            </w:r>
          </w:p>
        </w:tc>
        <w:tc>
          <w:tcPr>
            <w:tcW w:w="3865" w:type="dxa"/>
          </w:tcPr>
          <w:p w14:paraId="08885C14" w14:textId="77777777" w:rsidR="00754BCC" w:rsidRDefault="00754BCC" w:rsidP="00003D0F">
            <w:pPr>
              <w:cnfStyle w:val="000000010000" w:firstRow="0" w:lastRow="0" w:firstColumn="0" w:lastColumn="0" w:oddVBand="0" w:evenVBand="0" w:oddHBand="0" w:evenHBand="1" w:firstRowFirstColumn="0" w:firstRowLastColumn="0" w:lastRowFirstColumn="0" w:lastRowLastColumn="0"/>
            </w:pPr>
          </w:p>
        </w:tc>
      </w:tr>
      <w:tr w:rsidR="00754BCC" w14:paraId="2E439EDD"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45C9C1C4" w14:textId="77777777" w:rsidR="00754BCC" w:rsidRDefault="00754BCC" w:rsidP="00003D0F">
            <w:r w:rsidRPr="00B00429">
              <w:t>MA-4</w:t>
            </w:r>
          </w:p>
        </w:tc>
        <w:tc>
          <w:tcPr>
            <w:tcW w:w="2998" w:type="dxa"/>
          </w:tcPr>
          <w:p w14:paraId="681B5C7C"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What ability do vendors have to perform remote diagnostics and maintenance?</w:t>
            </w:r>
          </w:p>
          <w:p w14:paraId="7CB7EA8B"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How is remote diagnostics and maintenance authorized, monitored, and controlled?</w:t>
            </w:r>
          </w:p>
          <w:p w14:paraId="36ADCD1C"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Are records for remote maintenance maintained?</w:t>
            </w:r>
          </w:p>
          <w:p w14:paraId="44A27354"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Can you provide a few maintenance records?</w:t>
            </w:r>
          </w:p>
        </w:tc>
        <w:tc>
          <w:tcPr>
            <w:tcW w:w="2880" w:type="dxa"/>
            <w:shd w:val="clear" w:color="auto" w:fill="DEEAF6" w:themeFill="accent5" w:themeFillTint="33"/>
          </w:tcPr>
          <w:p w14:paraId="272F3449" w14:textId="77777777" w:rsidR="00754BCC" w:rsidRPr="00157FD8" w:rsidRDefault="00754BCC" w:rsidP="00003D0F">
            <w:pPr>
              <w:cnfStyle w:val="000000000000" w:firstRow="0" w:lastRow="0" w:firstColumn="0" w:lastColumn="0" w:oddVBand="0" w:evenVBand="0" w:oddHBand="0" w:evenHBand="0" w:firstRowFirstColumn="0" w:firstRowLastColumn="0" w:lastRowFirstColumn="0" w:lastRowLastColumn="0"/>
              <w:rPr>
                <w:i/>
                <w:iCs/>
              </w:rPr>
            </w:pPr>
            <w:r w:rsidRPr="00B00429">
              <w:rPr>
                <w:i/>
                <w:iCs/>
              </w:rPr>
              <w:t>System-specific procedures documenting security controls in place for implementing and monitoring remote maintenance.</w:t>
            </w:r>
          </w:p>
        </w:tc>
        <w:tc>
          <w:tcPr>
            <w:tcW w:w="2160" w:type="dxa"/>
            <w:shd w:val="clear" w:color="auto" w:fill="DEEAF6" w:themeFill="accent5" w:themeFillTint="33"/>
          </w:tcPr>
          <w:p w14:paraId="58F59508"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B00429">
              <w:t>Formal approval authorizing remote maintenance</w:t>
            </w:r>
          </w:p>
          <w:p w14:paraId="60633CCE" w14:textId="77777777" w:rsidR="00754BCC" w:rsidRPr="007D09F4"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B00429">
              <w:t>System generated audit records for remote maintenance</w:t>
            </w:r>
          </w:p>
        </w:tc>
        <w:tc>
          <w:tcPr>
            <w:tcW w:w="3865" w:type="dxa"/>
          </w:tcPr>
          <w:p w14:paraId="5A209010" w14:textId="77777777" w:rsidR="00754BCC" w:rsidRDefault="00754BCC" w:rsidP="00003D0F">
            <w:pPr>
              <w:cnfStyle w:val="000000000000" w:firstRow="0" w:lastRow="0" w:firstColumn="0" w:lastColumn="0" w:oddVBand="0" w:evenVBand="0" w:oddHBand="0" w:evenHBand="0" w:firstRowFirstColumn="0" w:firstRowLastColumn="0" w:lastRowFirstColumn="0" w:lastRowLastColumn="0"/>
            </w:pPr>
          </w:p>
        </w:tc>
      </w:tr>
      <w:tr w:rsidR="00754BCC" w14:paraId="328508A2"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3325115" w14:textId="77777777" w:rsidR="00754BCC" w:rsidRPr="00B00429" w:rsidRDefault="00754BCC" w:rsidP="00003D0F">
            <w:r w:rsidRPr="00941D60">
              <w:t>MA-5</w:t>
            </w:r>
          </w:p>
        </w:tc>
        <w:tc>
          <w:tcPr>
            <w:tcW w:w="2998" w:type="dxa"/>
          </w:tcPr>
          <w:p w14:paraId="6C5D99CC"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t>What type of tracking is done for personnel authorized to perform MA on the information systems?</w:t>
            </w:r>
          </w:p>
          <w:p w14:paraId="5DE21B06"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t>Is there a list of authorized personnel? Who has access to the list?</w:t>
            </w:r>
          </w:p>
          <w:p w14:paraId="46338F05"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t>How are MA personnel verified?</w:t>
            </w:r>
          </w:p>
          <w:p w14:paraId="4302847D" w14:textId="77777777" w:rsidR="00754BCC"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t>Request to see the list.</w:t>
            </w:r>
          </w:p>
        </w:tc>
        <w:tc>
          <w:tcPr>
            <w:tcW w:w="2880" w:type="dxa"/>
            <w:shd w:val="clear" w:color="auto" w:fill="DEEAF6" w:themeFill="accent5" w:themeFillTint="33"/>
          </w:tcPr>
          <w:p w14:paraId="52A188CC" w14:textId="77777777" w:rsidR="00754BCC" w:rsidRPr="00B00429" w:rsidRDefault="00754BCC" w:rsidP="00003D0F">
            <w:pPr>
              <w:cnfStyle w:val="000000010000" w:firstRow="0" w:lastRow="0" w:firstColumn="0" w:lastColumn="0" w:oddVBand="0" w:evenVBand="0" w:oddHBand="0" w:evenHBand="1" w:firstRowFirstColumn="0" w:firstRowLastColumn="0" w:lastRowFirstColumn="0" w:lastRowLastColumn="0"/>
              <w:rPr>
                <w:i/>
                <w:iCs/>
              </w:rPr>
            </w:pPr>
            <w:r w:rsidRPr="00941D60">
              <w:rPr>
                <w:i/>
                <w:iCs/>
              </w:rPr>
              <w:t>List of authorized MA personnel should be kept current.</w:t>
            </w:r>
          </w:p>
        </w:tc>
        <w:tc>
          <w:tcPr>
            <w:tcW w:w="2160" w:type="dxa"/>
            <w:shd w:val="clear" w:color="auto" w:fill="DEEAF6" w:themeFill="accent5" w:themeFillTint="33"/>
          </w:tcPr>
          <w:p w14:paraId="1A09EEB3" w14:textId="77777777" w:rsidR="00754BCC" w:rsidRPr="00B00429" w:rsidRDefault="00754BCC" w:rsidP="00003D0F">
            <w:pPr>
              <w:pStyle w:val="TableBullet"/>
              <w:cnfStyle w:val="000000010000" w:firstRow="0" w:lastRow="0" w:firstColumn="0" w:lastColumn="0" w:oddVBand="0" w:evenVBand="0" w:oddHBand="0" w:evenHBand="1" w:firstRowFirstColumn="0" w:firstRowLastColumn="0" w:lastRowFirstColumn="0" w:lastRowLastColumn="0"/>
            </w:pPr>
            <w:r w:rsidRPr="00941D60">
              <w:t>List of MA personnel</w:t>
            </w:r>
          </w:p>
        </w:tc>
        <w:tc>
          <w:tcPr>
            <w:tcW w:w="3865" w:type="dxa"/>
          </w:tcPr>
          <w:p w14:paraId="0A1714C9" w14:textId="77777777" w:rsidR="00754BCC" w:rsidRDefault="00754BCC" w:rsidP="00003D0F">
            <w:pPr>
              <w:cnfStyle w:val="000000010000" w:firstRow="0" w:lastRow="0" w:firstColumn="0" w:lastColumn="0" w:oddVBand="0" w:evenVBand="0" w:oddHBand="0" w:evenHBand="1" w:firstRowFirstColumn="0" w:firstRowLastColumn="0" w:lastRowFirstColumn="0" w:lastRowLastColumn="0"/>
            </w:pPr>
          </w:p>
        </w:tc>
      </w:tr>
      <w:tr w:rsidR="00754BCC" w14:paraId="1253F4BD"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34A90FBC" w14:textId="77777777" w:rsidR="00754BCC" w:rsidRPr="00941D60" w:rsidRDefault="00754BCC" w:rsidP="00003D0F">
            <w:r w:rsidRPr="00833AC3">
              <w:t>MA-6</w:t>
            </w:r>
          </w:p>
        </w:tc>
        <w:tc>
          <w:tcPr>
            <w:tcW w:w="2998" w:type="dxa"/>
          </w:tcPr>
          <w:p w14:paraId="54CD73D1"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Describe SLAs with MA vendors (turn-around time).</w:t>
            </w:r>
          </w:p>
          <w:p w14:paraId="68E0EE91"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Are there any spare parts stored onsite?</w:t>
            </w:r>
          </w:p>
          <w:p w14:paraId="182D221F"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Where onsite are spare parts stored?</w:t>
            </w:r>
          </w:p>
          <w:p w14:paraId="1682B2E4" w14:textId="77777777" w:rsidR="00754BCC"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t>Is there a documented MA schedule?</w:t>
            </w:r>
          </w:p>
        </w:tc>
        <w:tc>
          <w:tcPr>
            <w:tcW w:w="2880" w:type="dxa"/>
            <w:shd w:val="clear" w:color="auto" w:fill="DEEAF6" w:themeFill="accent5" w:themeFillTint="33"/>
          </w:tcPr>
          <w:p w14:paraId="2F158E13" w14:textId="77777777" w:rsidR="00754BCC" w:rsidRPr="00941D60" w:rsidRDefault="00754BCC" w:rsidP="00003D0F">
            <w:pPr>
              <w:cnfStyle w:val="000000000000" w:firstRow="0" w:lastRow="0" w:firstColumn="0" w:lastColumn="0" w:oddVBand="0" w:evenVBand="0" w:oddHBand="0" w:evenHBand="0" w:firstRowFirstColumn="0" w:firstRowLastColumn="0" w:lastRowFirstColumn="0" w:lastRowLastColumn="0"/>
              <w:rPr>
                <w:i/>
                <w:iCs/>
              </w:rPr>
            </w:pPr>
            <w:r w:rsidRPr="00833AC3">
              <w:rPr>
                <w:i/>
                <w:iCs/>
              </w:rPr>
              <w:t>Third-party SLAs, if applicable, should be maintained and reviewed periodically.</w:t>
            </w:r>
          </w:p>
        </w:tc>
        <w:tc>
          <w:tcPr>
            <w:tcW w:w="2160" w:type="dxa"/>
            <w:shd w:val="clear" w:color="auto" w:fill="DEEAF6" w:themeFill="accent5" w:themeFillTint="33"/>
          </w:tcPr>
          <w:p w14:paraId="68F8400C" w14:textId="77777777" w:rsidR="00754BCC" w:rsidRPr="00941D60" w:rsidRDefault="00754BCC" w:rsidP="00003D0F">
            <w:pPr>
              <w:pStyle w:val="TableBullet"/>
              <w:cnfStyle w:val="000000000000" w:firstRow="0" w:lastRow="0" w:firstColumn="0" w:lastColumn="0" w:oddVBand="0" w:evenVBand="0" w:oddHBand="0" w:evenHBand="0" w:firstRowFirstColumn="0" w:firstRowLastColumn="0" w:lastRowFirstColumn="0" w:lastRowLastColumn="0"/>
            </w:pPr>
            <w:r w:rsidRPr="00833AC3">
              <w:t>SLAs</w:t>
            </w:r>
          </w:p>
        </w:tc>
        <w:tc>
          <w:tcPr>
            <w:tcW w:w="3865" w:type="dxa"/>
          </w:tcPr>
          <w:p w14:paraId="16BE01B3" w14:textId="77777777" w:rsidR="00754BCC" w:rsidRDefault="00754BCC" w:rsidP="00003D0F">
            <w:pPr>
              <w:cnfStyle w:val="000000000000" w:firstRow="0" w:lastRow="0" w:firstColumn="0" w:lastColumn="0" w:oddVBand="0" w:evenVBand="0" w:oddHBand="0" w:evenHBand="0" w:firstRowFirstColumn="0" w:firstRowLastColumn="0" w:lastRowFirstColumn="0" w:lastRowLastColumn="0"/>
            </w:pPr>
          </w:p>
        </w:tc>
      </w:tr>
    </w:tbl>
    <w:p w14:paraId="499D0247" w14:textId="73EDAE93" w:rsidR="00952A1F" w:rsidRDefault="00952A1F" w:rsidP="00897227">
      <w:pPr>
        <w:pStyle w:val="Body"/>
      </w:pPr>
    </w:p>
    <w:p w14:paraId="004F25A2" w14:textId="77777777" w:rsidR="00952A1F" w:rsidRDefault="00952A1F">
      <w:r>
        <w:br w:type="page"/>
      </w:r>
    </w:p>
    <w:p w14:paraId="13E67AE9" w14:textId="68EE7B65" w:rsidR="007F1EE8" w:rsidRDefault="007F1EE8" w:rsidP="007F1EE8">
      <w:pPr>
        <w:pStyle w:val="Heading1"/>
      </w:pPr>
      <w:bookmarkStart w:id="19" w:name="_Toc199482919"/>
      <w:r>
        <w:lastRenderedPageBreak/>
        <w:t>Contingency Planning</w:t>
      </w:r>
      <w:bookmarkEnd w:id="19"/>
    </w:p>
    <w:p w14:paraId="0C05F4EB" w14:textId="0196C049" w:rsidR="007F1EE8" w:rsidRDefault="009F404D" w:rsidP="007F1EE8">
      <w:pPr>
        <w:pStyle w:val="CalloutLeft-Justified"/>
      </w:pPr>
      <w:r w:rsidRPr="009F404D">
        <w:t>Contingency Planning prepares for, responds to, and recovers from disruptions to ensure mission or business continuity.</w:t>
      </w:r>
    </w:p>
    <w:tbl>
      <w:tblPr>
        <w:tblStyle w:val="ACTTableStyle1"/>
        <w:tblW w:w="0" w:type="auto"/>
        <w:tblLook w:val="04A0" w:firstRow="1" w:lastRow="0" w:firstColumn="1" w:lastColumn="0" w:noHBand="0" w:noVBand="1"/>
      </w:tblPr>
      <w:tblGrid>
        <w:gridCol w:w="1047"/>
        <w:gridCol w:w="2998"/>
        <w:gridCol w:w="2880"/>
        <w:gridCol w:w="2160"/>
        <w:gridCol w:w="3865"/>
      </w:tblGrid>
      <w:tr w:rsidR="007F1EE8" w14:paraId="64CBB528" w14:textId="77777777" w:rsidTr="00003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B919EA8" w14:textId="77777777" w:rsidR="007F1EE8" w:rsidRDefault="007F1EE8" w:rsidP="00003D0F">
            <w:r>
              <w:t>Control(s)</w:t>
            </w:r>
          </w:p>
        </w:tc>
        <w:tc>
          <w:tcPr>
            <w:tcW w:w="2998" w:type="dxa"/>
          </w:tcPr>
          <w:p w14:paraId="7C807136" w14:textId="77777777" w:rsidR="007F1EE8" w:rsidRDefault="007F1EE8" w:rsidP="00003D0F">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6684312E" w14:textId="77777777" w:rsidR="007F1EE8" w:rsidRDefault="007F1EE8" w:rsidP="00003D0F">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785FA89E" w14:textId="77777777" w:rsidR="007F1EE8" w:rsidRDefault="007F1EE8" w:rsidP="00003D0F">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8D4BFB8" w14:textId="77777777" w:rsidR="007F1EE8" w:rsidRDefault="007F1EE8" w:rsidP="00003D0F">
            <w:pPr>
              <w:cnfStyle w:val="100000000000" w:firstRow="1" w:lastRow="0" w:firstColumn="0" w:lastColumn="0" w:oddVBand="0" w:evenVBand="0" w:oddHBand="0" w:evenHBand="0" w:firstRowFirstColumn="0" w:firstRowLastColumn="0" w:lastRowFirstColumn="0" w:lastRowLastColumn="0"/>
            </w:pPr>
            <w:r>
              <w:t>Response</w:t>
            </w:r>
          </w:p>
        </w:tc>
      </w:tr>
      <w:tr w:rsidR="007F1EE8" w14:paraId="1D35D03A"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75F1AC06" w14:textId="77777777" w:rsidR="007F1EE8" w:rsidRDefault="007F1EE8" w:rsidP="00003D0F">
            <w:r w:rsidRPr="00B80236">
              <w:t>CP-2</w:t>
            </w:r>
          </w:p>
        </w:tc>
        <w:tc>
          <w:tcPr>
            <w:tcW w:w="2998" w:type="dxa"/>
          </w:tcPr>
          <w:p w14:paraId="536162FB"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What is your involvement in the planning for the recovery of the application/system?</w:t>
            </w:r>
          </w:p>
          <w:p w14:paraId="5A1F1A50"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What has been your involvement in the component recovery prioritization?</w:t>
            </w:r>
          </w:p>
        </w:tc>
        <w:tc>
          <w:tcPr>
            <w:tcW w:w="2880" w:type="dxa"/>
            <w:shd w:val="clear" w:color="auto" w:fill="DEEAF6" w:themeFill="accent5" w:themeFillTint="33"/>
          </w:tcPr>
          <w:p w14:paraId="764154D0" w14:textId="77777777" w:rsidR="007F1EE8" w:rsidRPr="00CA6F50" w:rsidRDefault="007F1EE8" w:rsidP="00003D0F">
            <w:pPr>
              <w:cnfStyle w:val="000000000000" w:firstRow="0" w:lastRow="0" w:firstColumn="0" w:lastColumn="0" w:oddVBand="0" w:evenVBand="0" w:oddHBand="0" w:evenHBand="0" w:firstRowFirstColumn="0" w:firstRowLastColumn="0" w:lastRowFirstColumn="0" w:lastRowLastColumn="0"/>
              <w:rPr>
                <w:i/>
                <w:iCs/>
              </w:rPr>
            </w:pPr>
            <w:r w:rsidRPr="00B80236">
              <w:rPr>
                <w:i/>
                <w:iCs/>
              </w:rPr>
              <w:t xml:space="preserve">Detailed recovery process for system components should be </w:t>
            </w:r>
            <w:proofErr w:type="gramStart"/>
            <w:r w:rsidRPr="00B80236">
              <w:rPr>
                <w:i/>
                <w:iCs/>
              </w:rPr>
              <w:t>documented</w:t>
            </w:r>
            <w:proofErr w:type="gramEnd"/>
            <w:r w:rsidRPr="00B80236">
              <w:rPr>
                <w:i/>
                <w:iCs/>
              </w:rPr>
              <w:t xml:space="preserve"> and the administrator should be trained in fulfilling CIO’s CP role.</w:t>
            </w:r>
          </w:p>
        </w:tc>
        <w:tc>
          <w:tcPr>
            <w:tcW w:w="2160" w:type="dxa"/>
            <w:shd w:val="clear" w:color="auto" w:fill="DEEAF6" w:themeFill="accent5" w:themeFillTint="33"/>
          </w:tcPr>
          <w:p w14:paraId="435FA307"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rsidRPr="00B80236">
              <w:t xml:space="preserve">CP document and description of </w:t>
            </w:r>
            <w:proofErr w:type="spellStart"/>
            <w:r w:rsidRPr="00B80236">
              <w:t>SysAdmins’</w:t>
            </w:r>
            <w:proofErr w:type="spellEnd"/>
            <w:r w:rsidRPr="00B80236">
              <w:t xml:space="preserve"> roles and responsibilities in related areas</w:t>
            </w:r>
          </w:p>
        </w:tc>
        <w:tc>
          <w:tcPr>
            <w:tcW w:w="3865" w:type="dxa"/>
          </w:tcPr>
          <w:p w14:paraId="46FE19EF" w14:textId="77777777" w:rsidR="007F1EE8" w:rsidRDefault="007F1EE8" w:rsidP="00003D0F">
            <w:pPr>
              <w:cnfStyle w:val="000000000000" w:firstRow="0" w:lastRow="0" w:firstColumn="0" w:lastColumn="0" w:oddVBand="0" w:evenVBand="0" w:oddHBand="0" w:evenHBand="0" w:firstRowFirstColumn="0" w:firstRowLastColumn="0" w:lastRowFirstColumn="0" w:lastRowLastColumn="0"/>
            </w:pPr>
          </w:p>
        </w:tc>
      </w:tr>
      <w:tr w:rsidR="007F1EE8" w14:paraId="6D7CF706"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481F1DA" w14:textId="77777777" w:rsidR="007F1EE8" w:rsidRDefault="007F1EE8" w:rsidP="00003D0F">
            <w:r w:rsidRPr="00330FEA">
              <w:t>CP-3</w:t>
            </w:r>
          </w:p>
        </w:tc>
        <w:tc>
          <w:tcPr>
            <w:tcW w:w="2998" w:type="dxa"/>
          </w:tcPr>
          <w:p w14:paraId="7827F52F"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What are your CP roles and responsibilities?</w:t>
            </w:r>
          </w:p>
          <w:p w14:paraId="2FF606BC"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Have you received training?</w:t>
            </w:r>
          </w:p>
          <w:p w14:paraId="0C6D1B1D"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How often is training performed?</w:t>
            </w:r>
          </w:p>
        </w:tc>
        <w:tc>
          <w:tcPr>
            <w:tcW w:w="2880" w:type="dxa"/>
            <w:shd w:val="clear" w:color="auto" w:fill="DEEAF6" w:themeFill="accent5" w:themeFillTint="33"/>
          </w:tcPr>
          <w:p w14:paraId="50B5DF95" w14:textId="77777777" w:rsidR="007F1EE8" w:rsidRPr="00CA6F50" w:rsidRDefault="007F1EE8" w:rsidP="00003D0F">
            <w:pPr>
              <w:cnfStyle w:val="000000010000" w:firstRow="0" w:lastRow="0" w:firstColumn="0" w:lastColumn="0" w:oddVBand="0" w:evenVBand="0" w:oddHBand="0" w:evenHBand="1" w:firstRowFirstColumn="0" w:firstRowLastColumn="0" w:lastRowFirstColumn="0" w:lastRowLastColumn="0"/>
              <w:rPr>
                <w:i/>
                <w:iCs/>
              </w:rPr>
            </w:pPr>
            <w:r w:rsidRPr="00330FEA">
              <w:rPr>
                <w:i/>
                <w:iCs/>
              </w:rPr>
              <w:t xml:space="preserve">Detailed recovery process for system components should be </w:t>
            </w:r>
            <w:proofErr w:type="gramStart"/>
            <w:r w:rsidRPr="00330FEA">
              <w:rPr>
                <w:i/>
                <w:iCs/>
              </w:rPr>
              <w:t>documented</w:t>
            </w:r>
            <w:proofErr w:type="gramEnd"/>
            <w:r w:rsidRPr="00330FEA">
              <w:rPr>
                <w:i/>
                <w:iCs/>
              </w:rPr>
              <w:t xml:space="preserve"> and the administrator should be trained in fulfilling CIO’s CP role. Administrators supporting various system components should be training at least once every 365 days or when necessary.</w:t>
            </w:r>
          </w:p>
        </w:tc>
        <w:tc>
          <w:tcPr>
            <w:tcW w:w="2160" w:type="dxa"/>
            <w:shd w:val="clear" w:color="auto" w:fill="DEEAF6" w:themeFill="accent5" w:themeFillTint="33"/>
          </w:tcPr>
          <w:p w14:paraId="6C4F2BDF"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rsidRPr="00330FEA">
              <w:t xml:space="preserve">Training records of </w:t>
            </w:r>
            <w:proofErr w:type="spellStart"/>
            <w:r w:rsidRPr="00330FEA">
              <w:t>SysAdmins</w:t>
            </w:r>
            <w:proofErr w:type="spellEnd"/>
            <w:r w:rsidRPr="00330FEA">
              <w:t xml:space="preserve"> (for all system components)</w:t>
            </w:r>
          </w:p>
        </w:tc>
        <w:tc>
          <w:tcPr>
            <w:tcW w:w="3865" w:type="dxa"/>
          </w:tcPr>
          <w:p w14:paraId="3452F490" w14:textId="77777777" w:rsidR="007F1EE8" w:rsidRDefault="007F1EE8" w:rsidP="00003D0F">
            <w:pPr>
              <w:cnfStyle w:val="000000010000" w:firstRow="0" w:lastRow="0" w:firstColumn="0" w:lastColumn="0" w:oddVBand="0" w:evenVBand="0" w:oddHBand="0" w:evenHBand="1" w:firstRowFirstColumn="0" w:firstRowLastColumn="0" w:lastRowFirstColumn="0" w:lastRowLastColumn="0"/>
            </w:pPr>
          </w:p>
        </w:tc>
      </w:tr>
      <w:tr w:rsidR="007F1EE8" w14:paraId="6134013E"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6E1DA2A7" w14:textId="77777777" w:rsidR="007F1EE8" w:rsidRDefault="007F1EE8" w:rsidP="00003D0F">
            <w:r w:rsidRPr="009437AF">
              <w:t>CP-4</w:t>
            </w:r>
          </w:p>
        </w:tc>
        <w:tc>
          <w:tcPr>
            <w:tcW w:w="2998" w:type="dxa"/>
          </w:tcPr>
          <w:p w14:paraId="01F5DC14"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What involvement have you had in any CP tests or exercises?</w:t>
            </w:r>
          </w:p>
          <w:p w14:paraId="5008A509"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Describe how these CP tests or exercises were conducted and the scenarios encompassed.</w:t>
            </w:r>
          </w:p>
        </w:tc>
        <w:tc>
          <w:tcPr>
            <w:tcW w:w="2880" w:type="dxa"/>
            <w:shd w:val="clear" w:color="auto" w:fill="DEEAF6" w:themeFill="accent5" w:themeFillTint="33"/>
          </w:tcPr>
          <w:p w14:paraId="76B025D5" w14:textId="77777777" w:rsidR="007F1EE8" w:rsidRPr="00364090" w:rsidRDefault="007F1EE8" w:rsidP="00003D0F">
            <w:pPr>
              <w:cnfStyle w:val="000000000000" w:firstRow="0" w:lastRow="0" w:firstColumn="0" w:lastColumn="0" w:oddVBand="0" w:evenVBand="0" w:oddHBand="0" w:evenHBand="0" w:firstRowFirstColumn="0" w:firstRowLastColumn="0" w:lastRowFirstColumn="0" w:lastRowLastColumn="0"/>
              <w:rPr>
                <w:i/>
                <w:iCs/>
              </w:rPr>
            </w:pPr>
            <w:r w:rsidRPr="009437AF">
              <w:rPr>
                <w:i/>
                <w:iCs/>
              </w:rPr>
              <w:t xml:space="preserve">CP testing should be conducted at least once every year or when contingency criteria </w:t>
            </w:r>
            <w:proofErr w:type="gramStart"/>
            <w:r w:rsidRPr="009437AF">
              <w:rPr>
                <w:i/>
                <w:iCs/>
              </w:rPr>
              <w:t>changes</w:t>
            </w:r>
            <w:proofErr w:type="gramEnd"/>
            <w:r w:rsidRPr="009437AF">
              <w:rPr>
                <w:i/>
                <w:iCs/>
              </w:rPr>
              <w:t xml:space="preserve"> due to changes within business (or system) circumstances. At the minimum, tabletop exercises must be performed to identify any deficiencies in the recovery priorities and to ensure that the plan will work as intended.</w:t>
            </w:r>
          </w:p>
        </w:tc>
        <w:tc>
          <w:tcPr>
            <w:tcW w:w="2160" w:type="dxa"/>
            <w:shd w:val="clear" w:color="auto" w:fill="DEEAF6" w:themeFill="accent5" w:themeFillTint="33"/>
          </w:tcPr>
          <w:p w14:paraId="5EA84BDF" w14:textId="77777777" w:rsidR="007F1EE8" w:rsidRPr="0073317F"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rsidRPr="009437AF">
              <w:t>Examine current tabletop test results showing that the administrator’s role DR/CP testing has been executed successfully (tabletop sign-offs</w:t>
            </w:r>
            <w:r>
              <w:t>, etc.)</w:t>
            </w:r>
          </w:p>
        </w:tc>
        <w:tc>
          <w:tcPr>
            <w:tcW w:w="3865" w:type="dxa"/>
          </w:tcPr>
          <w:p w14:paraId="79738EA3" w14:textId="77777777" w:rsidR="007F1EE8" w:rsidRDefault="007F1EE8" w:rsidP="00003D0F">
            <w:pPr>
              <w:cnfStyle w:val="000000000000" w:firstRow="0" w:lastRow="0" w:firstColumn="0" w:lastColumn="0" w:oddVBand="0" w:evenVBand="0" w:oddHBand="0" w:evenHBand="0" w:firstRowFirstColumn="0" w:firstRowLastColumn="0" w:lastRowFirstColumn="0" w:lastRowLastColumn="0"/>
            </w:pPr>
          </w:p>
        </w:tc>
      </w:tr>
      <w:tr w:rsidR="007F1EE8" w14:paraId="7F7E5E22"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320954C" w14:textId="77777777" w:rsidR="007F1EE8" w:rsidRDefault="007F1EE8" w:rsidP="00003D0F">
            <w:r w:rsidRPr="00776EDF">
              <w:t>CP-6</w:t>
            </w:r>
          </w:p>
        </w:tc>
        <w:tc>
          <w:tcPr>
            <w:tcW w:w="2998" w:type="dxa"/>
          </w:tcPr>
          <w:p w14:paraId="340C3C0F"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Where is your system’s backup information stored? Is it offsite?</w:t>
            </w:r>
          </w:p>
          <w:p w14:paraId="5468CECF"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What information is stored at the offsite?</w:t>
            </w:r>
          </w:p>
          <w:p w14:paraId="53D2C05A"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lastRenderedPageBreak/>
              <w:t>How are databases kept in sync between the primary and backup data center?</w:t>
            </w:r>
          </w:p>
          <w:p w14:paraId="572A1EC6"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How is the code base synchronized (e.g., is a production change deployed in primary, as well as backup, or is primary periodically cloned?</w:t>
            </w:r>
          </w:p>
        </w:tc>
        <w:tc>
          <w:tcPr>
            <w:tcW w:w="2880" w:type="dxa"/>
            <w:shd w:val="clear" w:color="auto" w:fill="DEEAF6" w:themeFill="accent5" w:themeFillTint="33"/>
          </w:tcPr>
          <w:p w14:paraId="05EB8938" w14:textId="77777777" w:rsidR="007F1EE8" w:rsidRPr="00157FD8" w:rsidRDefault="007F1EE8" w:rsidP="00003D0F">
            <w:pPr>
              <w:cnfStyle w:val="000000010000" w:firstRow="0" w:lastRow="0" w:firstColumn="0" w:lastColumn="0" w:oddVBand="0" w:evenVBand="0" w:oddHBand="0" w:evenHBand="1" w:firstRowFirstColumn="0" w:firstRowLastColumn="0" w:lastRowFirstColumn="0" w:lastRowLastColumn="0"/>
              <w:rPr>
                <w:i/>
                <w:iCs/>
              </w:rPr>
            </w:pPr>
            <w:r w:rsidRPr="00776EDF">
              <w:rPr>
                <w:i/>
                <w:iCs/>
              </w:rPr>
              <w:lastRenderedPageBreak/>
              <w:t>Data should be backed up at the alternate storage site to facilitate system recovery point objective (ROP).</w:t>
            </w:r>
          </w:p>
        </w:tc>
        <w:tc>
          <w:tcPr>
            <w:tcW w:w="2160" w:type="dxa"/>
            <w:shd w:val="clear" w:color="auto" w:fill="DEEAF6" w:themeFill="accent5" w:themeFillTint="33"/>
          </w:tcPr>
          <w:p w14:paraId="37FBE36A" w14:textId="77777777" w:rsidR="007F1EE8" w:rsidRPr="007D09F4"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rsidRPr="00776EDF">
              <w:t>Examine the log showing date and time when the backup tapes are transferred to an alternate storage site</w:t>
            </w:r>
          </w:p>
        </w:tc>
        <w:tc>
          <w:tcPr>
            <w:tcW w:w="3865" w:type="dxa"/>
          </w:tcPr>
          <w:p w14:paraId="55502A94" w14:textId="77777777" w:rsidR="007F1EE8" w:rsidRDefault="007F1EE8" w:rsidP="00003D0F">
            <w:pPr>
              <w:cnfStyle w:val="000000010000" w:firstRow="0" w:lastRow="0" w:firstColumn="0" w:lastColumn="0" w:oddVBand="0" w:evenVBand="0" w:oddHBand="0" w:evenHBand="1" w:firstRowFirstColumn="0" w:firstRowLastColumn="0" w:lastRowFirstColumn="0" w:lastRowLastColumn="0"/>
            </w:pPr>
          </w:p>
        </w:tc>
      </w:tr>
      <w:tr w:rsidR="007F1EE8" w14:paraId="65DBA00F"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2DEE2D8C" w14:textId="77777777" w:rsidR="007F1EE8" w:rsidRDefault="007F1EE8" w:rsidP="00003D0F">
            <w:r w:rsidRPr="00B32235">
              <w:t>CP-9</w:t>
            </w:r>
          </w:p>
        </w:tc>
        <w:tc>
          <w:tcPr>
            <w:tcW w:w="2998" w:type="dxa"/>
          </w:tcPr>
          <w:p w14:paraId="25561C9E"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What is the frequency of system backups and what information is included?</w:t>
            </w:r>
          </w:p>
          <w:p w14:paraId="73949B2F"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How many generations of backups are kept?</w:t>
            </w:r>
          </w:p>
          <w:p w14:paraId="27124659"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How are backups sent to the alternate storage site?</w:t>
            </w:r>
          </w:p>
          <w:p w14:paraId="032189F2"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Are the tapes encrypted?</w:t>
            </w:r>
          </w:p>
          <w:p w14:paraId="38B5B293"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What is backup tape rotation frequency?</w:t>
            </w:r>
          </w:p>
          <w:p w14:paraId="2D908AF2"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How are backups protected during transit and at offsite storage?</w:t>
            </w:r>
          </w:p>
          <w:p w14:paraId="1D2F32B8"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t>Are backups periodically tested and if so, how?</w:t>
            </w:r>
          </w:p>
        </w:tc>
        <w:tc>
          <w:tcPr>
            <w:tcW w:w="2880" w:type="dxa"/>
            <w:shd w:val="clear" w:color="auto" w:fill="DEEAF6" w:themeFill="accent5" w:themeFillTint="33"/>
          </w:tcPr>
          <w:p w14:paraId="36B9774A" w14:textId="77777777" w:rsidR="007F1EE8" w:rsidRPr="00157FD8" w:rsidRDefault="007F1EE8" w:rsidP="00003D0F">
            <w:pPr>
              <w:cnfStyle w:val="000000000000" w:firstRow="0" w:lastRow="0" w:firstColumn="0" w:lastColumn="0" w:oddVBand="0" w:evenVBand="0" w:oddHBand="0" w:evenHBand="0" w:firstRowFirstColumn="0" w:firstRowLastColumn="0" w:lastRowFirstColumn="0" w:lastRowLastColumn="0"/>
              <w:rPr>
                <w:i/>
                <w:iCs/>
              </w:rPr>
            </w:pPr>
            <w:r w:rsidRPr="00B32235">
              <w:rPr>
                <w:i/>
                <w:iCs/>
              </w:rPr>
              <w:t>System-specific backup procedures should be in place describing what is being backed up; backup storage location, level, and frequency of backup; rotation of backup tapes; and criteria for alternate storage. The backup of system configurations and data should be performed to support the system RPO.</w:t>
            </w:r>
          </w:p>
        </w:tc>
        <w:tc>
          <w:tcPr>
            <w:tcW w:w="2160" w:type="dxa"/>
            <w:shd w:val="clear" w:color="auto" w:fill="DEEAF6" w:themeFill="accent5" w:themeFillTint="33"/>
          </w:tcPr>
          <w:p w14:paraId="04221F70" w14:textId="77777777" w:rsidR="007F1EE8" w:rsidRPr="007D09F4" w:rsidRDefault="007F1EE8" w:rsidP="00003D0F">
            <w:pPr>
              <w:pStyle w:val="TableBullet"/>
              <w:cnfStyle w:val="000000000000" w:firstRow="0" w:lastRow="0" w:firstColumn="0" w:lastColumn="0" w:oddVBand="0" w:evenVBand="0" w:oddHBand="0" w:evenHBand="0" w:firstRowFirstColumn="0" w:firstRowLastColumn="0" w:lastRowFirstColumn="0" w:lastRowLastColumn="0"/>
            </w:pPr>
            <w:r w:rsidRPr="00B32235">
              <w:t>Formally documented system-specific backup procedure and records</w:t>
            </w:r>
          </w:p>
        </w:tc>
        <w:tc>
          <w:tcPr>
            <w:tcW w:w="3865" w:type="dxa"/>
          </w:tcPr>
          <w:p w14:paraId="2C1CBF17" w14:textId="77777777" w:rsidR="007F1EE8" w:rsidRDefault="007F1EE8" w:rsidP="00003D0F">
            <w:pPr>
              <w:cnfStyle w:val="000000000000" w:firstRow="0" w:lastRow="0" w:firstColumn="0" w:lastColumn="0" w:oddVBand="0" w:evenVBand="0" w:oddHBand="0" w:evenHBand="0" w:firstRowFirstColumn="0" w:firstRowLastColumn="0" w:lastRowFirstColumn="0" w:lastRowLastColumn="0"/>
            </w:pPr>
          </w:p>
        </w:tc>
      </w:tr>
      <w:tr w:rsidR="007F1EE8" w14:paraId="1D9F380F"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5983CF6" w14:textId="77777777" w:rsidR="007F1EE8" w:rsidRPr="00B32235" w:rsidRDefault="007F1EE8" w:rsidP="00003D0F">
            <w:r w:rsidRPr="00753ADD">
              <w:t>CP-10</w:t>
            </w:r>
          </w:p>
        </w:tc>
        <w:tc>
          <w:tcPr>
            <w:tcW w:w="2998" w:type="dxa"/>
          </w:tcPr>
          <w:p w14:paraId="2C677738"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Where are the recovery procedures documented?</w:t>
            </w:r>
          </w:p>
          <w:p w14:paraId="18556E9F"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Describe the recovery process for the equipment/systems you are responsible for (i.e., reload operating system, apply patches, apply baseline configurations, etc.).</w:t>
            </w:r>
          </w:p>
          <w:p w14:paraId="208183FC"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t>What types of assumptions do your procedures assume (backup media will be available, like equipment, etc.)?</w:t>
            </w:r>
          </w:p>
          <w:p w14:paraId="23B11332" w14:textId="77777777" w:rsidR="007F1EE8"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lastRenderedPageBreak/>
              <w:t>Where are your recovery procedures, and are they accessible during an emergency?</w:t>
            </w:r>
          </w:p>
        </w:tc>
        <w:tc>
          <w:tcPr>
            <w:tcW w:w="2880" w:type="dxa"/>
            <w:shd w:val="clear" w:color="auto" w:fill="DEEAF6" w:themeFill="accent5" w:themeFillTint="33"/>
          </w:tcPr>
          <w:p w14:paraId="5B3A24ED" w14:textId="77777777" w:rsidR="007F1EE8" w:rsidRPr="00B32235" w:rsidRDefault="007F1EE8" w:rsidP="00003D0F">
            <w:pPr>
              <w:cnfStyle w:val="000000010000" w:firstRow="0" w:lastRow="0" w:firstColumn="0" w:lastColumn="0" w:oddVBand="0" w:evenVBand="0" w:oddHBand="0" w:evenHBand="1" w:firstRowFirstColumn="0" w:firstRowLastColumn="0" w:lastRowFirstColumn="0" w:lastRowLastColumn="0"/>
              <w:rPr>
                <w:i/>
                <w:iCs/>
              </w:rPr>
            </w:pPr>
            <w:r w:rsidRPr="00753ADD">
              <w:rPr>
                <w:i/>
                <w:iCs/>
              </w:rPr>
              <w:lastRenderedPageBreak/>
              <w:t>System-specific recovery and reconstitution steps and priorities should be clearly documented in the CP.</w:t>
            </w:r>
          </w:p>
        </w:tc>
        <w:tc>
          <w:tcPr>
            <w:tcW w:w="2160" w:type="dxa"/>
            <w:shd w:val="clear" w:color="auto" w:fill="DEEAF6" w:themeFill="accent5" w:themeFillTint="33"/>
          </w:tcPr>
          <w:p w14:paraId="60A7880A" w14:textId="77777777" w:rsidR="007F1EE8" w:rsidRPr="00B32235" w:rsidRDefault="007F1EE8" w:rsidP="00003D0F">
            <w:pPr>
              <w:pStyle w:val="TableBullet"/>
              <w:cnfStyle w:val="000000010000" w:firstRow="0" w:lastRow="0" w:firstColumn="0" w:lastColumn="0" w:oddVBand="0" w:evenVBand="0" w:oddHBand="0" w:evenHBand="1" w:firstRowFirstColumn="0" w:firstRowLastColumn="0" w:lastRowFirstColumn="0" w:lastRowLastColumn="0"/>
            </w:pPr>
            <w:r w:rsidRPr="00753ADD">
              <w:t>System-specific configuration baseline document describing system components (i</w:t>
            </w:r>
            <w:r>
              <w:t xml:space="preserve">.e. </w:t>
            </w:r>
            <w:r w:rsidRPr="00753ADD">
              <w:t>hardware and software)</w:t>
            </w:r>
            <w:r>
              <w:t xml:space="preserve">, </w:t>
            </w:r>
            <w:r w:rsidRPr="00753ADD">
              <w:t>system parameter settings</w:t>
            </w:r>
            <w:r>
              <w:t xml:space="preserve">, </w:t>
            </w:r>
            <w:r w:rsidRPr="00753ADD">
              <w:t>and patch requirements</w:t>
            </w:r>
          </w:p>
        </w:tc>
        <w:tc>
          <w:tcPr>
            <w:tcW w:w="3865" w:type="dxa"/>
          </w:tcPr>
          <w:p w14:paraId="161ACFB6" w14:textId="77777777" w:rsidR="007F1EE8" w:rsidRDefault="007F1EE8" w:rsidP="00003D0F">
            <w:pPr>
              <w:cnfStyle w:val="000000010000" w:firstRow="0" w:lastRow="0" w:firstColumn="0" w:lastColumn="0" w:oddVBand="0" w:evenVBand="0" w:oddHBand="0" w:evenHBand="1" w:firstRowFirstColumn="0" w:firstRowLastColumn="0" w:lastRowFirstColumn="0" w:lastRowLastColumn="0"/>
            </w:pPr>
          </w:p>
        </w:tc>
      </w:tr>
      <w:tr w:rsidR="007F1EE8" w14:paraId="73C825CD"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0036611C" w14:textId="77777777" w:rsidR="007F1EE8" w:rsidRPr="00753ADD" w:rsidRDefault="007F1EE8" w:rsidP="00003D0F"/>
        </w:tc>
        <w:tc>
          <w:tcPr>
            <w:tcW w:w="2998" w:type="dxa"/>
          </w:tcPr>
          <w:p w14:paraId="4138117D" w14:textId="77777777" w:rsidR="007F1EE8" w:rsidRDefault="007F1EE8" w:rsidP="00003D0F">
            <w:pPr>
              <w:pStyle w:val="TableBullet"/>
              <w:cnfStyle w:val="000000000000" w:firstRow="0" w:lastRow="0" w:firstColumn="0" w:lastColumn="0" w:oddVBand="0" w:evenVBand="0" w:oddHBand="0" w:evenHBand="0" w:firstRowFirstColumn="0" w:firstRowLastColumn="0" w:lastRowFirstColumn="0" w:lastRowLastColumn="0"/>
            </w:pPr>
          </w:p>
        </w:tc>
        <w:tc>
          <w:tcPr>
            <w:tcW w:w="2880" w:type="dxa"/>
            <w:shd w:val="clear" w:color="auto" w:fill="DEEAF6" w:themeFill="accent5" w:themeFillTint="33"/>
          </w:tcPr>
          <w:p w14:paraId="1F03C999" w14:textId="77777777" w:rsidR="007F1EE8" w:rsidRPr="00753ADD" w:rsidRDefault="007F1EE8" w:rsidP="00003D0F">
            <w:pPr>
              <w:cnfStyle w:val="000000000000" w:firstRow="0" w:lastRow="0" w:firstColumn="0" w:lastColumn="0" w:oddVBand="0" w:evenVBand="0" w:oddHBand="0" w:evenHBand="0" w:firstRowFirstColumn="0" w:firstRowLastColumn="0" w:lastRowFirstColumn="0" w:lastRowLastColumn="0"/>
              <w:rPr>
                <w:i/>
                <w:iCs/>
              </w:rPr>
            </w:pPr>
          </w:p>
        </w:tc>
        <w:tc>
          <w:tcPr>
            <w:tcW w:w="2160" w:type="dxa"/>
            <w:shd w:val="clear" w:color="auto" w:fill="DEEAF6" w:themeFill="accent5" w:themeFillTint="33"/>
          </w:tcPr>
          <w:p w14:paraId="6F59A4A2" w14:textId="77777777" w:rsidR="007F1EE8" w:rsidRPr="00753ADD" w:rsidRDefault="007F1EE8" w:rsidP="00003D0F">
            <w:pPr>
              <w:pStyle w:val="TableBullet"/>
              <w:cnfStyle w:val="000000000000" w:firstRow="0" w:lastRow="0" w:firstColumn="0" w:lastColumn="0" w:oddVBand="0" w:evenVBand="0" w:oddHBand="0" w:evenHBand="0" w:firstRowFirstColumn="0" w:firstRowLastColumn="0" w:lastRowFirstColumn="0" w:lastRowLastColumn="0"/>
            </w:pPr>
          </w:p>
        </w:tc>
        <w:tc>
          <w:tcPr>
            <w:tcW w:w="3865" w:type="dxa"/>
          </w:tcPr>
          <w:p w14:paraId="5D0DC194" w14:textId="77777777" w:rsidR="007F1EE8" w:rsidRDefault="007F1EE8" w:rsidP="00003D0F">
            <w:pPr>
              <w:cnfStyle w:val="000000000000" w:firstRow="0" w:lastRow="0" w:firstColumn="0" w:lastColumn="0" w:oddVBand="0" w:evenVBand="0" w:oddHBand="0" w:evenHBand="0" w:firstRowFirstColumn="0" w:firstRowLastColumn="0" w:lastRowFirstColumn="0" w:lastRowLastColumn="0"/>
            </w:pPr>
          </w:p>
        </w:tc>
      </w:tr>
    </w:tbl>
    <w:p w14:paraId="6C5E2CE8" w14:textId="613BB234" w:rsidR="00952A1F" w:rsidRDefault="00952A1F" w:rsidP="00897227">
      <w:pPr>
        <w:pStyle w:val="Body"/>
      </w:pPr>
    </w:p>
    <w:p w14:paraId="4A304F2E" w14:textId="77777777" w:rsidR="00952A1F" w:rsidRDefault="00952A1F">
      <w:r>
        <w:br w:type="page"/>
      </w:r>
    </w:p>
    <w:p w14:paraId="60C214FC" w14:textId="0EF7744F" w:rsidR="00D00D39" w:rsidRDefault="00D00D39" w:rsidP="00D00D39">
      <w:pPr>
        <w:pStyle w:val="Heading1"/>
      </w:pPr>
      <w:bookmarkStart w:id="20" w:name="_Toc199482920"/>
      <w:r>
        <w:lastRenderedPageBreak/>
        <w:t>Media Protection</w:t>
      </w:r>
      <w:bookmarkEnd w:id="20"/>
    </w:p>
    <w:p w14:paraId="10ABE0A4" w14:textId="1AFE8F54" w:rsidR="00D00D39" w:rsidRDefault="009F404D" w:rsidP="00D00D39">
      <w:pPr>
        <w:pStyle w:val="CalloutLeft-Justified"/>
      </w:pPr>
      <w:r w:rsidRPr="009F404D">
        <w:t>Media Protection protects physical and digital media containing sensitive data from unauthorized access or disclosure.</w:t>
      </w:r>
    </w:p>
    <w:tbl>
      <w:tblPr>
        <w:tblStyle w:val="ACTTableStyle1"/>
        <w:tblW w:w="0" w:type="auto"/>
        <w:tblLook w:val="04A0" w:firstRow="1" w:lastRow="0" w:firstColumn="1" w:lastColumn="0" w:noHBand="0" w:noVBand="1"/>
      </w:tblPr>
      <w:tblGrid>
        <w:gridCol w:w="1047"/>
        <w:gridCol w:w="2998"/>
        <w:gridCol w:w="2880"/>
        <w:gridCol w:w="2160"/>
        <w:gridCol w:w="3865"/>
      </w:tblGrid>
      <w:tr w:rsidR="00D00D39" w14:paraId="215BF95F" w14:textId="77777777" w:rsidTr="00003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CD5A5EE" w14:textId="77777777" w:rsidR="00D00D39" w:rsidRDefault="00D00D39" w:rsidP="00003D0F">
            <w:r>
              <w:t>Control(s)</w:t>
            </w:r>
          </w:p>
        </w:tc>
        <w:tc>
          <w:tcPr>
            <w:tcW w:w="2998" w:type="dxa"/>
          </w:tcPr>
          <w:p w14:paraId="1B4B77B3" w14:textId="77777777" w:rsidR="00D00D39" w:rsidRDefault="00D00D39" w:rsidP="00003D0F">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393BD882" w14:textId="77777777" w:rsidR="00D00D39" w:rsidRDefault="00D00D39" w:rsidP="00003D0F">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47EDBBD5" w14:textId="77777777" w:rsidR="00D00D39" w:rsidRDefault="00D00D39" w:rsidP="00003D0F">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64BB499" w14:textId="77777777" w:rsidR="00D00D39" w:rsidRDefault="00D00D39" w:rsidP="00003D0F">
            <w:pPr>
              <w:cnfStyle w:val="100000000000" w:firstRow="1" w:lastRow="0" w:firstColumn="0" w:lastColumn="0" w:oddVBand="0" w:evenVBand="0" w:oddHBand="0" w:evenHBand="0" w:firstRowFirstColumn="0" w:firstRowLastColumn="0" w:lastRowFirstColumn="0" w:lastRowLastColumn="0"/>
            </w:pPr>
            <w:r>
              <w:t>Response</w:t>
            </w:r>
          </w:p>
        </w:tc>
      </w:tr>
      <w:tr w:rsidR="00D00D39" w14:paraId="47CC7244"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607A764B" w14:textId="77777777" w:rsidR="00D00D39" w:rsidRDefault="00D00D39" w:rsidP="00003D0F">
            <w:r w:rsidRPr="00CA15FD">
              <w:t>MP-1</w:t>
            </w:r>
          </w:p>
        </w:tc>
        <w:tc>
          <w:tcPr>
            <w:tcW w:w="2998" w:type="dxa"/>
          </w:tcPr>
          <w:p w14:paraId="551911B5" w14:textId="77777777" w:rsidR="00D00D39" w:rsidRDefault="00D00D39" w:rsidP="00003D0F">
            <w:pPr>
              <w:pStyle w:val="TableBullet"/>
              <w:cnfStyle w:val="000000000000" w:firstRow="0" w:lastRow="0" w:firstColumn="0" w:lastColumn="0" w:oddVBand="0" w:evenVBand="0" w:oddHBand="0" w:evenHBand="0" w:firstRowFirstColumn="0" w:firstRowLastColumn="0" w:lastRowFirstColumn="0" w:lastRowLastColumn="0"/>
            </w:pPr>
            <w:r w:rsidRPr="00CA15FD">
              <w:t>Describe your knowledge of the organization’s:</w:t>
            </w:r>
          </w:p>
          <w:p w14:paraId="3DC92D43" w14:textId="77777777" w:rsidR="00D00D39" w:rsidRDefault="00D00D39" w:rsidP="00003D0F">
            <w:pPr>
              <w:pStyle w:val="TableBullet"/>
              <w:numPr>
                <w:ilvl w:val="1"/>
                <w:numId w:val="2"/>
              </w:numPr>
              <w:cnfStyle w:val="000000000000" w:firstRow="0" w:lastRow="0" w:firstColumn="0" w:lastColumn="0" w:oddVBand="0" w:evenVBand="0" w:oddHBand="0" w:evenHBand="0" w:firstRowFirstColumn="0" w:firstRowLastColumn="0" w:lastRowFirstColumn="0" w:lastRowLastColumn="0"/>
            </w:pPr>
            <w:r>
              <w:t>Formal, documented MP policy that addresses purpose, scope, roles, responsibilities, and compliance</w:t>
            </w:r>
          </w:p>
          <w:p w14:paraId="69DA3B61" w14:textId="77777777" w:rsidR="00D00D39" w:rsidRDefault="00D00D39" w:rsidP="00003D0F">
            <w:pPr>
              <w:pStyle w:val="TableBullet"/>
              <w:numPr>
                <w:ilvl w:val="1"/>
                <w:numId w:val="2"/>
              </w:numPr>
              <w:cnfStyle w:val="000000000000" w:firstRow="0" w:lastRow="0" w:firstColumn="0" w:lastColumn="0" w:oddVBand="0" w:evenVBand="0" w:oddHBand="0" w:evenHBand="0" w:firstRowFirstColumn="0" w:firstRowLastColumn="0" w:lastRowFirstColumn="0" w:lastRowLastColumn="0"/>
            </w:pPr>
            <w:r>
              <w:t>Formal, documented procedures to facilitate the implementation of the MP policy and associated MP controls, including both electronic (backup media, thumb drives) and paper output</w:t>
            </w:r>
          </w:p>
        </w:tc>
        <w:tc>
          <w:tcPr>
            <w:tcW w:w="2880" w:type="dxa"/>
            <w:shd w:val="clear" w:color="auto" w:fill="DEEAF6" w:themeFill="accent5" w:themeFillTint="33"/>
          </w:tcPr>
          <w:p w14:paraId="7424E27C" w14:textId="77777777" w:rsidR="00D00D39" w:rsidRPr="00CA6F50" w:rsidRDefault="00D00D39" w:rsidP="00003D0F">
            <w:pPr>
              <w:cnfStyle w:val="000000000000" w:firstRow="0" w:lastRow="0" w:firstColumn="0" w:lastColumn="0" w:oddVBand="0" w:evenVBand="0" w:oddHBand="0" w:evenHBand="0" w:firstRowFirstColumn="0" w:firstRowLastColumn="0" w:lastRowFirstColumn="0" w:lastRowLastColumn="0"/>
              <w:rPr>
                <w:i/>
                <w:iCs/>
              </w:rPr>
            </w:pPr>
            <w:r w:rsidRPr="00CA15FD">
              <w:rPr>
                <w:i/>
                <w:iCs/>
              </w:rPr>
              <w:t>The organization’s MP policy should be followed.</w:t>
            </w:r>
          </w:p>
        </w:tc>
        <w:tc>
          <w:tcPr>
            <w:tcW w:w="2160" w:type="dxa"/>
            <w:shd w:val="clear" w:color="auto" w:fill="DEEAF6" w:themeFill="accent5" w:themeFillTint="33"/>
          </w:tcPr>
          <w:p w14:paraId="46119E9D" w14:textId="77777777" w:rsidR="00D00D39" w:rsidRDefault="00D00D39" w:rsidP="00003D0F">
            <w:pPr>
              <w:pStyle w:val="TableBullet"/>
              <w:cnfStyle w:val="000000000000" w:firstRow="0" w:lastRow="0" w:firstColumn="0" w:lastColumn="0" w:oddVBand="0" w:evenVBand="0" w:oddHBand="0" w:evenHBand="0" w:firstRowFirstColumn="0" w:firstRowLastColumn="0" w:lastRowFirstColumn="0" w:lastRowLastColumn="0"/>
            </w:pPr>
            <w:r w:rsidRPr="00CA15FD">
              <w:t>System-specific procedures to restrict access to digital and non-digital media</w:t>
            </w:r>
          </w:p>
        </w:tc>
        <w:tc>
          <w:tcPr>
            <w:tcW w:w="3865" w:type="dxa"/>
          </w:tcPr>
          <w:p w14:paraId="2CFED8B5" w14:textId="77777777" w:rsidR="00D00D39" w:rsidRDefault="00D00D39" w:rsidP="00003D0F">
            <w:pPr>
              <w:cnfStyle w:val="000000000000" w:firstRow="0" w:lastRow="0" w:firstColumn="0" w:lastColumn="0" w:oddVBand="0" w:evenVBand="0" w:oddHBand="0" w:evenHBand="0" w:firstRowFirstColumn="0" w:firstRowLastColumn="0" w:lastRowFirstColumn="0" w:lastRowLastColumn="0"/>
            </w:pPr>
          </w:p>
        </w:tc>
      </w:tr>
      <w:tr w:rsidR="00D00D39" w14:paraId="1C535B0E"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94884BB" w14:textId="77777777" w:rsidR="00D00D39" w:rsidRDefault="00D00D39" w:rsidP="00003D0F">
            <w:r w:rsidRPr="006C517F">
              <w:t>MP-3</w:t>
            </w:r>
          </w:p>
        </w:tc>
        <w:tc>
          <w:tcPr>
            <w:tcW w:w="2998" w:type="dxa"/>
          </w:tcPr>
          <w:p w14:paraId="3E18AE3C"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t>Observe and Interview to determine whether external labels are affixed to removable information system media and information system output indicating the distribution limitations, handling caveats, and applicable security markings of the information.</w:t>
            </w:r>
          </w:p>
          <w:p w14:paraId="53E10565"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t xml:space="preserve">If no external labels are affixed, was a risk analysis </w:t>
            </w:r>
            <w:proofErr w:type="gramStart"/>
            <w:r>
              <w:t>performed</w:t>
            </w:r>
            <w:proofErr w:type="gramEnd"/>
            <w:r>
              <w:t xml:space="preserve"> or other process followed to arrive at the decision?</w:t>
            </w:r>
          </w:p>
        </w:tc>
        <w:tc>
          <w:tcPr>
            <w:tcW w:w="2880" w:type="dxa"/>
            <w:shd w:val="clear" w:color="auto" w:fill="DEEAF6" w:themeFill="accent5" w:themeFillTint="33"/>
          </w:tcPr>
          <w:p w14:paraId="7A98C61C" w14:textId="77777777" w:rsidR="00D00D39" w:rsidRPr="00CA6F50" w:rsidRDefault="00D00D39" w:rsidP="00003D0F">
            <w:pPr>
              <w:cnfStyle w:val="000000010000" w:firstRow="0" w:lastRow="0" w:firstColumn="0" w:lastColumn="0" w:oddVBand="0" w:evenVBand="0" w:oddHBand="0" w:evenHBand="1" w:firstRowFirstColumn="0" w:firstRowLastColumn="0" w:lastRowFirstColumn="0" w:lastRowLastColumn="0"/>
              <w:rPr>
                <w:i/>
                <w:iCs/>
              </w:rPr>
            </w:pPr>
            <w:r w:rsidRPr="006C517F">
              <w:rPr>
                <w:i/>
                <w:iCs/>
              </w:rPr>
              <w:t>System-specific formally documented MP procedures should be in place addressing media marking requirements.</w:t>
            </w:r>
          </w:p>
        </w:tc>
        <w:tc>
          <w:tcPr>
            <w:tcW w:w="2160" w:type="dxa"/>
            <w:shd w:val="clear" w:color="auto" w:fill="DEEAF6" w:themeFill="accent5" w:themeFillTint="33"/>
          </w:tcPr>
          <w:p w14:paraId="51F518E1"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rsidRPr="006C517F">
              <w:t>Examine appropriate markings on digital and non-digital media</w:t>
            </w:r>
          </w:p>
        </w:tc>
        <w:tc>
          <w:tcPr>
            <w:tcW w:w="3865" w:type="dxa"/>
          </w:tcPr>
          <w:p w14:paraId="42C8618E" w14:textId="77777777" w:rsidR="00D00D39" w:rsidRDefault="00D00D39" w:rsidP="00003D0F">
            <w:pPr>
              <w:cnfStyle w:val="000000010000" w:firstRow="0" w:lastRow="0" w:firstColumn="0" w:lastColumn="0" w:oddVBand="0" w:evenVBand="0" w:oddHBand="0" w:evenHBand="1" w:firstRowFirstColumn="0" w:firstRowLastColumn="0" w:lastRowFirstColumn="0" w:lastRowLastColumn="0"/>
            </w:pPr>
          </w:p>
        </w:tc>
      </w:tr>
      <w:tr w:rsidR="00D00D39" w14:paraId="54B5BA26"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44D8F317" w14:textId="77777777" w:rsidR="00D00D39" w:rsidRDefault="00D00D39" w:rsidP="00003D0F">
            <w:r w:rsidRPr="00E44B67">
              <w:t>MP-4</w:t>
            </w:r>
          </w:p>
        </w:tc>
        <w:tc>
          <w:tcPr>
            <w:tcW w:w="2998" w:type="dxa"/>
          </w:tcPr>
          <w:p w14:paraId="51F28C60" w14:textId="77777777" w:rsidR="00D00D39" w:rsidRDefault="00D00D39" w:rsidP="00003D0F">
            <w:pPr>
              <w:pStyle w:val="TableBullet"/>
              <w:cnfStyle w:val="000000000000" w:firstRow="0" w:lastRow="0" w:firstColumn="0" w:lastColumn="0" w:oddVBand="0" w:evenVBand="0" w:oddHBand="0" w:evenHBand="0" w:firstRowFirstColumn="0" w:firstRowLastColumn="0" w:lastRowFirstColumn="0" w:lastRowLastColumn="0"/>
            </w:pPr>
            <w:r>
              <w:t>How is sensitive (PII or PHI) contained in electronic media (backup, thumb drive) controlled/accessed?</w:t>
            </w:r>
          </w:p>
          <w:p w14:paraId="6100229A" w14:textId="77777777" w:rsidR="00D00D39" w:rsidRDefault="00D00D39" w:rsidP="00003D0F">
            <w:pPr>
              <w:pStyle w:val="TableBullet"/>
              <w:cnfStyle w:val="000000000000" w:firstRow="0" w:lastRow="0" w:firstColumn="0" w:lastColumn="0" w:oddVBand="0" w:evenVBand="0" w:oddHBand="0" w:evenHBand="0" w:firstRowFirstColumn="0" w:firstRowLastColumn="0" w:lastRowFirstColumn="0" w:lastRowLastColumn="0"/>
            </w:pPr>
            <w:r>
              <w:lastRenderedPageBreak/>
              <w:t>Is the information system media protected by cryptography (NIST SP 800-66 has guidance)?</w:t>
            </w:r>
          </w:p>
          <w:p w14:paraId="5D3C6514" w14:textId="77777777" w:rsidR="00D00D39" w:rsidRDefault="00D00D39" w:rsidP="00003D0F">
            <w:pPr>
              <w:pStyle w:val="TableBullet"/>
              <w:cnfStyle w:val="000000000000" w:firstRow="0" w:lastRow="0" w:firstColumn="0" w:lastColumn="0" w:oddVBand="0" w:evenVBand="0" w:oddHBand="0" w:evenHBand="0" w:firstRowFirstColumn="0" w:firstRowLastColumn="0" w:lastRowFirstColumn="0" w:lastRowLastColumn="0"/>
            </w:pPr>
            <w:r>
              <w:t xml:space="preserve">Was a risk analysis </w:t>
            </w:r>
            <w:proofErr w:type="gramStart"/>
            <w:r>
              <w:t>performed</w:t>
            </w:r>
            <w:proofErr w:type="gramEnd"/>
            <w:r>
              <w:t xml:space="preserve"> or other process followed to arrive at the decision?</w:t>
            </w:r>
          </w:p>
        </w:tc>
        <w:tc>
          <w:tcPr>
            <w:tcW w:w="2880" w:type="dxa"/>
            <w:shd w:val="clear" w:color="auto" w:fill="DEEAF6" w:themeFill="accent5" w:themeFillTint="33"/>
          </w:tcPr>
          <w:p w14:paraId="70FEA91F" w14:textId="77777777" w:rsidR="00D00D39" w:rsidRPr="00364090" w:rsidRDefault="00D00D39" w:rsidP="00003D0F">
            <w:pPr>
              <w:cnfStyle w:val="000000000000" w:firstRow="0" w:lastRow="0" w:firstColumn="0" w:lastColumn="0" w:oddVBand="0" w:evenVBand="0" w:oddHBand="0" w:evenHBand="0" w:firstRowFirstColumn="0" w:firstRowLastColumn="0" w:lastRowFirstColumn="0" w:lastRowLastColumn="0"/>
              <w:rPr>
                <w:i/>
                <w:iCs/>
              </w:rPr>
            </w:pPr>
            <w:r w:rsidRPr="00E44B67">
              <w:rPr>
                <w:i/>
                <w:iCs/>
              </w:rPr>
              <w:lastRenderedPageBreak/>
              <w:t>Digital/electronic media should be encrypted and/or locked appropriately. Non-digital media should be handled as per the organization’s security policy.</w:t>
            </w:r>
          </w:p>
        </w:tc>
        <w:tc>
          <w:tcPr>
            <w:tcW w:w="2160" w:type="dxa"/>
            <w:shd w:val="clear" w:color="auto" w:fill="DEEAF6" w:themeFill="accent5" w:themeFillTint="33"/>
          </w:tcPr>
          <w:p w14:paraId="74AB09F0" w14:textId="77777777" w:rsidR="00D00D39" w:rsidRPr="0073317F" w:rsidRDefault="00D00D39" w:rsidP="00003D0F">
            <w:pPr>
              <w:pStyle w:val="TableBullet"/>
              <w:cnfStyle w:val="000000000000" w:firstRow="0" w:lastRow="0" w:firstColumn="0" w:lastColumn="0" w:oddVBand="0" w:evenVBand="0" w:oddHBand="0" w:evenHBand="0" w:firstRowFirstColumn="0" w:firstRowLastColumn="0" w:lastRowFirstColumn="0" w:lastRowLastColumn="0"/>
            </w:pPr>
            <w:r w:rsidRPr="00E44B67">
              <w:t>Review media storage and media encryption procedures</w:t>
            </w:r>
          </w:p>
        </w:tc>
        <w:tc>
          <w:tcPr>
            <w:tcW w:w="3865" w:type="dxa"/>
          </w:tcPr>
          <w:p w14:paraId="60A929CE" w14:textId="77777777" w:rsidR="00D00D39" w:rsidRDefault="00D00D39" w:rsidP="00003D0F">
            <w:pPr>
              <w:cnfStyle w:val="000000000000" w:firstRow="0" w:lastRow="0" w:firstColumn="0" w:lastColumn="0" w:oddVBand="0" w:evenVBand="0" w:oddHBand="0" w:evenHBand="0" w:firstRowFirstColumn="0" w:firstRowLastColumn="0" w:lastRowFirstColumn="0" w:lastRowLastColumn="0"/>
            </w:pPr>
          </w:p>
        </w:tc>
      </w:tr>
      <w:tr w:rsidR="00D00D39" w14:paraId="27DD8ECE" w14:textId="77777777" w:rsidTr="00003D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AB31660" w14:textId="77777777" w:rsidR="00D00D39" w:rsidRDefault="00D00D39" w:rsidP="00003D0F">
            <w:r w:rsidRPr="003356B6">
              <w:t>MP-6</w:t>
            </w:r>
          </w:p>
        </w:tc>
        <w:tc>
          <w:tcPr>
            <w:tcW w:w="2998" w:type="dxa"/>
          </w:tcPr>
          <w:p w14:paraId="236E4129"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t>How is information system media, both digital and non-digital, sanitized prior to disposal or release for reuse?</w:t>
            </w:r>
          </w:p>
          <w:p w14:paraId="57C68507"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t>Is electronic media sanitized in accordance with best practices (NSA Guidance and NIST SP 800-88)?</w:t>
            </w:r>
          </w:p>
          <w:p w14:paraId="75EA5427"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t>Is sanitization tracked and documented?</w:t>
            </w:r>
          </w:p>
          <w:p w14:paraId="39AB4A9D" w14:textId="77777777" w:rsidR="00D00D39"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t>Are media sanitization mechanisms and strength of the tools used appropriate to the classification and sensitivity of the information residing on the media?</w:t>
            </w:r>
          </w:p>
        </w:tc>
        <w:tc>
          <w:tcPr>
            <w:tcW w:w="2880" w:type="dxa"/>
            <w:shd w:val="clear" w:color="auto" w:fill="DEEAF6" w:themeFill="accent5" w:themeFillTint="33"/>
          </w:tcPr>
          <w:p w14:paraId="7B5A38D5" w14:textId="77777777" w:rsidR="00D00D39" w:rsidRPr="00157FD8" w:rsidRDefault="00D00D39" w:rsidP="00003D0F">
            <w:pPr>
              <w:cnfStyle w:val="000000010000" w:firstRow="0" w:lastRow="0" w:firstColumn="0" w:lastColumn="0" w:oddVBand="0" w:evenVBand="0" w:oddHBand="0" w:evenHBand="1" w:firstRowFirstColumn="0" w:firstRowLastColumn="0" w:lastRowFirstColumn="0" w:lastRowLastColumn="0"/>
              <w:rPr>
                <w:i/>
                <w:iCs/>
              </w:rPr>
            </w:pPr>
            <w:r w:rsidRPr="003356B6">
              <w:rPr>
                <w:i/>
                <w:iCs/>
              </w:rPr>
              <w:t>MP procedures should be documented describing the types of media sanitization techniques used and person authorized to sanitize the media prior to disposal or reuse.</w:t>
            </w:r>
          </w:p>
        </w:tc>
        <w:tc>
          <w:tcPr>
            <w:tcW w:w="2160" w:type="dxa"/>
            <w:shd w:val="clear" w:color="auto" w:fill="DEEAF6" w:themeFill="accent5" w:themeFillTint="33"/>
          </w:tcPr>
          <w:p w14:paraId="4F432E60" w14:textId="77777777" w:rsidR="00D00D39" w:rsidRPr="007D09F4" w:rsidRDefault="00D00D39" w:rsidP="00003D0F">
            <w:pPr>
              <w:pStyle w:val="TableBullet"/>
              <w:cnfStyle w:val="000000010000" w:firstRow="0" w:lastRow="0" w:firstColumn="0" w:lastColumn="0" w:oddVBand="0" w:evenVBand="0" w:oddHBand="0" w:evenHBand="1" w:firstRowFirstColumn="0" w:firstRowLastColumn="0" w:lastRowFirstColumn="0" w:lastRowLastColumn="0"/>
            </w:pPr>
            <w:r w:rsidRPr="003356B6">
              <w:t>System-specific MP procedures describing tools and techniques</w:t>
            </w:r>
          </w:p>
        </w:tc>
        <w:tc>
          <w:tcPr>
            <w:tcW w:w="3865" w:type="dxa"/>
          </w:tcPr>
          <w:p w14:paraId="5F570166" w14:textId="77777777" w:rsidR="00D00D39" w:rsidRDefault="00D00D39" w:rsidP="00003D0F">
            <w:pPr>
              <w:cnfStyle w:val="000000010000" w:firstRow="0" w:lastRow="0" w:firstColumn="0" w:lastColumn="0" w:oddVBand="0" w:evenVBand="0" w:oddHBand="0" w:evenHBand="1" w:firstRowFirstColumn="0" w:firstRowLastColumn="0" w:lastRowFirstColumn="0" w:lastRowLastColumn="0"/>
            </w:pPr>
          </w:p>
        </w:tc>
      </w:tr>
    </w:tbl>
    <w:p w14:paraId="3831955C" w14:textId="5DEDA814" w:rsidR="00D00D39" w:rsidRDefault="00D00D39" w:rsidP="00897227">
      <w:pPr>
        <w:pStyle w:val="Body"/>
      </w:pPr>
    </w:p>
    <w:p w14:paraId="0155FEB5" w14:textId="77777777" w:rsidR="00D00D39" w:rsidRDefault="00D00D39">
      <w:r>
        <w:br w:type="page"/>
      </w:r>
    </w:p>
    <w:p w14:paraId="0B1C405D" w14:textId="2572E7D9" w:rsidR="00B152A6" w:rsidRDefault="00B152A6" w:rsidP="00B152A6">
      <w:pPr>
        <w:pStyle w:val="Heading1"/>
      </w:pPr>
      <w:bookmarkStart w:id="21" w:name="_Toc199482921"/>
      <w:r>
        <w:lastRenderedPageBreak/>
        <w:t>System and Communications Protection</w:t>
      </w:r>
      <w:bookmarkEnd w:id="21"/>
    </w:p>
    <w:p w14:paraId="55DDE2A9" w14:textId="3987B79C" w:rsidR="00B152A6" w:rsidRDefault="009F404D" w:rsidP="00B152A6">
      <w:pPr>
        <w:pStyle w:val="CalloutLeft-Justified"/>
      </w:pPr>
      <w:r w:rsidRPr="009F404D">
        <w:t>System and Communications Protection protects the integrity, confidentiality, and availability of transmitted and stored information.</w:t>
      </w:r>
    </w:p>
    <w:tbl>
      <w:tblPr>
        <w:tblStyle w:val="ACTTableStyle1"/>
        <w:tblW w:w="0" w:type="auto"/>
        <w:tblLook w:val="04A0" w:firstRow="1" w:lastRow="0" w:firstColumn="1" w:lastColumn="0" w:noHBand="0" w:noVBand="1"/>
      </w:tblPr>
      <w:tblGrid>
        <w:gridCol w:w="1047"/>
        <w:gridCol w:w="2998"/>
        <w:gridCol w:w="2880"/>
        <w:gridCol w:w="2160"/>
        <w:gridCol w:w="3865"/>
      </w:tblGrid>
      <w:tr w:rsidR="00B152A6" w14:paraId="744DA88D" w14:textId="77777777" w:rsidTr="00003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C4D540C" w14:textId="77777777" w:rsidR="00B152A6" w:rsidRDefault="00B152A6" w:rsidP="00003D0F">
            <w:r>
              <w:t>Control(s)</w:t>
            </w:r>
          </w:p>
        </w:tc>
        <w:tc>
          <w:tcPr>
            <w:tcW w:w="2998" w:type="dxa"/>
          </w:tcPr>
          <w:p w14:paraId="7D9E245A" w14:textId="77777777" w:rsidR="00B152A6" w:rsidRDefault="00B152A6" w:rsidP="00003D0F">
            <w:pPr>
              <w:cnfStyle w:val="100000000000" w:firstRow="1" w:lastRow="0" w:firstColumn="0" w:lastColumn="0" w:oddVBand="0" w:evenVBand="0" w:oddHBand="0" w:evenHBand="0" w:firstRowFirstColumn="0" w:firstRowLastColumn="0" w:lastRowFirstColumn="0" w:lastRowLastColumn="0"/>
            </w:pPr>
            <w:r>
              <w:t>Question(s)</w:t>
            </w:r>
          </w:p>
        </w:tc>
        <w:tc>
          <w:tcPr>
            <w:tcW w:w="2880" w:type="dxa"/>
          </w:tcPr>
          <w:p w14:paraId="36E5824A" w14:textId="77777777" w:rsidR="00B152A6" w:rsidRDefault="00B152A6" w:rsidP="00003D0F">
            <w:pPr>
              <w:cnfStyle w:val="100000000000" w:firstRow="1" w:lastRow="0" w:firstColumn="0" w:lastColumn="0" w:oddVBand="0" w:evenVBand="0" w:oddHBand="0" w:evenHBand="0" w:firstRowFirstColumn="0" w:firstRowLastColumn="0" w:lastRowFirstColumn="0" w:lastRowLastColumn="0"/>
            </w:pPr>
            <w:r>
              <w:t>Guidance</w:t>
            </w:r>
          </w:p>
        </w:tc>
        <w:tc>
          <w:tcPr>
            <w:tcW w:w="2160" w:type="dxa"/>
          </w:tcPr>
          <w:p w14:paraId="1DC41273" w14:textId="77777777" w:rsidR="00B152A6" w:rsidRDefault="00B152A6" w:rsidP="00003D0F">
            <w:pPr>
              <w:cnfStyle w:val="100000000000" w:firstRow="1" w:lastRow="0" w:firstColumn="0" w:lastColumn="0" w:oddVBand="0" w:evenVBand="0" w:oddHBand="0" w:evenHBand="0" w:firstRowFirstColumn="0" w:firstRowLastColumn="0" w:lastRowFirstColumn="0" w:lastRowLastColumn="0"/>
            </w:pPr>
            <w:r>
              <w:t>Evidence Examples</w:t>
            </w:r>
          </w:p>
        </w:tc>
        <w:tc>
          <w:tcPr>
            <w:tcW w:w="3865" w:type="dxa"/>
          </w:tcPr>
          <w:p w14:paraId="060476C9" w14:textId="77777777" w:rsidR="00B152A6" w:rsidRDefault="00B152A6" w:rsidP="00003D0F">
            <w:pPr>
              <w:cnfStyle w:val="100000000000" w:firstRow="1" w:lastRow="0" w:firstColumn="0" w:lastColumn="0" w:oddVBand="0" w:evenVBand="0" w:oddHBand="0" w:evenHBand="0" w:firstRowFirstColumn="0" w:firstRowLastColumn="0" w:lastRowFirstColumn="0" w:lastRowLastColumn="0"/>
            </w:pPr>
            <w:r>
              <w:t>Response</w:t>
            </w:r>
          </w:p>
        </w:tc>
      </w:tr>
      <w:tr w:rsidR="00B152A6" w14:paraId="1E3A3B69" w14:textId="77777777" w:rsidTr="00003D0F">
        <w:tc>
          <w:tcPr>
            <w:cnfStyle w:val="001000000000" w:firstRow="0" w:lastRow="0" w:firstColumn="1" w:lastColumn="0" w:oddVBand="0" w:evenVBand="0" w:oddHBand="0" w:evenHBand="0" w:firstRowFirstColumn="0" w:firstRowLastColumn="0" w:lastRowFirstColumn="0" w:lastRowLastColumn="0"/>
            <w:tcW w:w="1047" w:type="dxa"/>
          </w:tcPr>
          <w:p w14:paraId="62481784" w14:textId="77777777" w:rsidR="00B152A6" w:rsidRDefault="00B152A6" w:rsidP="00003D0F">
            <w:r w:rsidRPr="00CB27E2">
              <w:t>SC-12</w:t>
            </w:r>
          </w:p>
        </w:tc>
        <w:tc>
          <w:tcPr>
            <w:tcW w:w="2998" w:type="dxa"/>
          </w:tcPr>
          <w:p w14:paraId="02BB0B2F" w14:textId="77777777" w:rsidR="00B152A6" w:rsidRDefault="00B152A6" w:rsidP="00003D0F">
            <w:pPr>
              <w:pStyle w:val="TableBullet"/>
              <w:cnfStyle w:val="000000000000" w:firstRow="0" w:lastRow="0" w:firstColumn="0" w:lastColumn="0" w:oddVBand="0" w:evenVBand="0" w:oddHBand="0" w:evenHBand="0" w:firstRowFirstColumn="0" w:firstRowLastColumn="0" w:lastRowFirstColumn="0" w:lastRowLastColumn="0"/>
            </w:pPr>
            <w:r>
              <w:t>If cryptography is required and used within the information system, describe the process for managing cryptographic key generation, distribution, storage, use, and destruction.</w:t>
            </w:r>
          </w:p>
          <w:p w14:paraId="5CA8B096" w14:textId="77777777" w:rsidR="00B152A6" w:rsidRDefault="00B152A6" w:rsidP="00003D0F">
            <w:pPr>
              <w:pStyle w:val="TableBullet"/>
              <w:cnfStyle w:val="000000000000" w:firstRow="0" w:lastRow="0" w:firstColumn="0" w:lastColumn="0" w:oddVBand="0" w:evenVBand="0" w:oddHBand="0" w:evenHBand="0" w:firstRowFirstColumn="0" w:firstRowLastColumn="0" w:lastRowFirstColumn="0" w:lastRowLastColumn="0"/>
            </w:pPr>
            <w:r>
              <w:t>Is the process documented?</w:t>
            </w:r>
          </w:p>
        </w:tc>
        <w:tc>
          <w:tcPr>
            <w:tcW w:w="2880" w:type="dxa"/>
            <w:shd w:val="clear" w:color="auto" w:fill="DEEAF6" w:themeFill="accent5" w:themeFillTint="33"/>
          </w:tcPr>
          <w:p w14:paraId="4E8B5245" w14:textId="77777777" w:rsidR="00B152A6" w:rsidRPr="00CA6F50" w:rsidRDefault="00B152A6" w:rsidP="00003D0F">
            <w:pPr>
              <w:cnfStyle w:val="000000000000" w:firstRow="0" w:lastRow="0" w:firstColumn="0" w:lastColumn="0" w:oddVBand="0" w:evenVBand="0" w:oddHBand="0" w:evenHBand="0" w:firstRowFirstColumn="0" w:firstRowLastColumn="0" w:lastRowFirstColumn="0" w:lastRowLastColumn="0"/>
              <w:rPr>
                <w:i/>
                <w:iCs/>
              </w:rPr>
            </w:pPr>
            <w:r w:rsidRPr="00CB27E2">
              <w:rPr>
                <w:i/>
                <w:iCs/>
              </w:rPr>
              <w:t>Cryptographic requirements supporting system communications and key management procedures should be documented in the SSP. The system may be dependent on the GSS for these services, but this should be clearly stated in the SSP</w:t>
            </w:r>
          </w:p>
        </w:tc>
        <w:tc>
          <w:tcPr>
            <w:tcW w:w="2160" w:type="dxa"/>
            <w:shd w:val="clear" w:color="auto" w:fill="DEEAF6" w:themeFill="accent5" w:themeFillTint="33"/>
          </w:tcPr>
          <w:p w14:paraId="51E00180" w14:textId="77777777" w:rsidR="00B152A6" w:rsidRDefault="00B152A6" w:rsidP="00003D0F">
            <w:pPr>
              <w:pStyle w:val="TableBullet"/>
              <w:cnfStyle w:val="000000000000" w:firstRow="0" w:lastRow="0" w:firstColumn="0" w:lastColumn="0" w:oddVBand="0" w:evenVBand="0" w:oddHBand="0" w:evenHBand="0" w:firstRowFirstColumn="0" w:firstRowLastColumn="0" w:lastRowFirstColumn="0" w:lastRowLastColumn="0"/>
            </w:pPr>
            <w:r w:rsidRPr="00CB27E2">
              <w:t>Key management procedures</w:t>
            </w:r>
          </w:p>
        </w:tc>
        <w:tc>
          <w:tcPr>
            <w:tcW w:w="3865" w:type="dxa"/>
          </w:tcPr>
          <w:p w14:paraId="19A65C93" w14:textId="77777777" w:rsidR="00B152A6" w:rsidRDefault="00B152A6" w:rsidP="00003D0F">
            <w:pPr>
              <w:cnfStyle w:val="000000000000" w:firstRow="0" w:lastRow="0" w:firstColumn="0" w:lastColumn="0" w:oddVBand="0" w:evenVBand="0" w:oddHBand="0" w:evenHBand="0" w:firstRowFirstColumn="0" w:firstRowLastColumn="0" w:lastRowFirstColumn="0" w:lastRowLastColumn="0"/>
            </w:pPr>
          </w:p>
        </w:tc>
      </w:tr>
    </w:tbl>
    <w:p w14:paraId="3B05F3FA" w14:textId="77777777" w:rsidR="00B152A6" w:rsidRPr="00DD4671" w:rsidRDefault="00B152A6" w:rsidP="00B152A6">
      <w:pPr>
        <w:pStyle w:val="Body"/>
      </w:pPr>
    </w:p>
    <w:p w14:paraId="585F5FDE" w14:textId="77777777" w:rsidR="002025D2" w:rsidRPr="00DD4671" w:rsidRDefault="002025D2" w:rsidP="00897227">
      <w:pPr>
        <w:pStyle w:val="Body"/>
      </w:pPr>
    </w:p>
    <w:sectPr w:rsidR="002025D2" w:rsidRPr="00DD4671"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EB497" w14:textId="77777777" w:rsidR="00A771FA" w:rsidRDefault="00A771FA" w:rsidP="00502EA2">
      <w:pPr>
        <w:spacing w:after="0" w:line="240" w:lineRule="auto"/>
      </w:pPr>
      <w:r>
        <w:separator/>
      </w:r>
    </w:p>
    <w:p w14:paraId="1CC2C67F" w14:textId="77777777" w:rsidR="00A771FA" w:rsidRDefault="00A771FA"/>
  </w:endnote>
  <w:endnote w:type="continuationSeparator" w:id="0">
    <w:p w14:paraId="473535F3" w14:textId="77777777" w:rsidR="00A771FA" w:rsidRDefault="00A771FA" w:rsidP="00502EA2">
      <w:pPr>
        <w:spacing w:after="0" w:line="240" w:lineRule="auto"/>
      </w:pPr>
      <w:r>
        <w:continuationSeparator/>
      </w:r>
    </w:p>
    <w:p w14:paraId="5F637395" w14:textId="77777777" w:rsidR="00A771FA" w:rsidRDefault="00A771FA"/>
  </w:endnote>
  <w:endnote w:type="continuationNotice" w:id="1">
    <w:p w14:paraId="4F446D03" w14:textId="77777777" w:rsidR="00A771FA" w:rsidRDefault="00A771FA">
      <w:pPr>
        <w:spacing w:after="0" w:line="240" w:lineRule="auto"/>
      </w:pPr>
    </w:p>
    <w:p w14:paraId="0F16F5BE" w14:textId="77777777" w:rsidR="00A771FA" w:rsidRDefault="00A77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3223"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9DC8E" w14:textId="77777777" w:rsidR="001B1E61" w:rsidRDefault="001B1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EF0C" w14:textId="77777777" w:rsidR="003336A3" w:rsidRPr="0099662B" w:rsidRDefault="003336A3" w:rsidP="006571CB">
    <w:pPr>
      <w:pStyle w:val="ClassificationSensitivityHandling"/>
    </w:pPr>
    <w:r w:rsidRPr="0099662B">
      <w:rPr>
        <w:highlight w:val="yellow"/>
      </w:rPr>
      <w:t>&lt;Classification / Sensitivity / Handling Marking&gt;</w:t>
    </w:r>
  </w:p>
  <w:p w14:paraId="7AA775C0" w14:textId="51A15393"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bookmarkStart w:id="0" w:name="_Hlk199330776"/>
    <w:r w:rsidR="00F36861" w:rsidRPr="007C1F06">
      <w:rPr>
        <w:highlight w:val="yellow"/>
      </w:rPr>
      <w:t>25-01459-</w:t>
    </w:r>
    <w:bookmarkEnd w:id="0"/>
    <w:r w:rsidR="001B1E61">
      <w:rPr>
        <w:highlight w:val="yellow"/>
      </w:rPr>
      <w:t>2</w:t>
    </w:r>
    <w:r w:rsidRPr="006571CB">
      <w:rPr>
        <w:highlight w:val="yellow"/>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82"/>
      <w:gridCol w:w="8927"/>
      <w:gridCol w:w="2051"/>
    </w:tblGrid>
    <w:tr w:rsidR="008063F2" w:rsidRPr="006571CB" w14:paraId="4EAABACC" w14:textId="77777777" w:rsidTr="009E37AC">
      <w:trPr>
        <w:trHeight w:val="57"/>
        <w:jc w:val="center"/>
      </w:trPr>
      <w:tc>
        <w:tcPr>
          <w:tcW w:w="1527" w:type="dxa"/>
          <w:tcMar>
            <w:top w:w="101" w:type="dxa"/>
            <w:left w:w="0" w:type="dxa"/>
            <w:right w:w="0" w:type="dxa"/>
          </w:tcMar>
          <w:vAlign w:val="center"/>
        </w:tcPr>
        <w:p w14:paraId="7BCB135B" w14:textId="77777777" w:rsidR="008063F2" w:rsidRPr="00B86321" w:rsidRDefault="008063F2" w:rsidP="008063F2">
          <w:pPr>
            <w:rPr>
              <w:b/>
              <w:bCs/>
            </w:rPr>
          </w:pPr>
          <w:bookmarkStart w:id="6" w:name="_Hlk192776687"/>
          <w:r w:rsidRPr="00ED5DD2">
            <w:rPr>
              <w:b/>
              <w:bCs/>
              <w:noProof/>
            </w:rPr>
            <w:drawing>
              <wp:inline distT="0" distB="0" distL="0" distR="0" wp14:anchorId="5B96C14A" wp14:editId="418222C7">
                <wp:extent cx="318782" cy="294260"/>
                <wp:effectExtent l="0" t="0" r="0" b="0"/>
                <wp:docPr id="1417304168"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38B29786" w14:textId="77777777" w:rsidR="008063F2" w:rsidRPr="0099662B" w:rsidRDefault="008063F2" w:rsidP="006571CB">
          <w:pPr>
            <w:pStyle w:val="ClassificationSensitivityHandling"/>
          </w:pPr>
          <w:r w:rsidRPr="006571CB">
            <w:rPr>
              <w:highlight w:val="yellow"/>
            </w:rPr>
            <w:t>&lt;Classification / Sensitivity / Handling Marking&gt;</w:t>
          </w:r>
        </w:p>
        <w:p w14:paraId="366BC71F" w14:textId="51BAB54F"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1B1E61">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5FC2C920"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6"/>
  </w:tbl>
  <w:p w14:paraId="06CD0CB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9119A" w14:textId="77777777" w:rsidR="00A771FA" w:rsidRDefault="00A771FA" w:rsidP="00502EA2">
      <w:pPr>
        <w:spacing w:after="0" w:line="240" w:lineRule="auto"/>
      </w:pPr>
      <w:r>
        <w:separator/>
      </w:r>
    </w:p>
    <w:p w14:paraId="4805311D" w14:textId="77777777" w:rsidR="00A771FA" w:rsidRDefault="00A771FA"/>
  </w:footnote>
  <w:footnote w:type="continuationSeparator" w:id="0">
    <w:p w14:paraId="6D8B3D1B" w14:textId="77777777" w:rsidR="00A771FA" w:rsidRDefault="00A771FA" w:rsidP="00502EA2">
      <w:pPr>
        <w:spacing w:after="0" w:line="240" w:lineRule="auto"/>
      </w:pPr>
      <w:r>
        <w:continuationSeparator/>
      </w:r>
    </w:p>
    <w:p w14:paraId="11B425F4" w14:textId="77777777" w:rsidR="00A771FA" w:rsidRDefault="00A771FA"/>
  </w:footnote>
  <w:footnote w:type="continuationNotice" w:id="1">
    <w:p w14:paraId="4E693F35" w14:textId="77777777" w:rsidR="00A771FA" w:rsidRDefault="00A771FA">
      <w:pPr>
        <w:spacing w:after="0" w:line="240" w:lineRule="auto"/>
      </w:pPr>
    </w:p>
    <w:p w14:paraId="36AAA3E7" w14:textId="77777777" w:rsidR="00A771FA" w:rsidRDefault="00A771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0F4F9" w14:textId="77777777" w:rsidR="001B1E61" w:rsidRDefault="001B1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6D98" w14:textId="77777777" w:rsidR="00201723" w:rsidRDefault="00201723">
    <w:pPr>
      <w:jc w:val="right"/>
    </w:pPr>
  </w:p>
  <w:p w14:paraId="0C804094" w14:textId="77777777" w:rsidR="00484C5C" w:rsidRPr="00F74CFD" w:rsidRDefault="00484C5C" w:rsidP="00F74CFD">
    <w:pPr>
      <w:pStyle w:val="Body"/>
      <w:jc w:val="center"/>
      <w:rPr>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BE33" w14:textId="77777777" w:rsidR="001B1E61" w:rsidRDefault="001B1E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55F2" w14:textId="54A95284"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2F739F">
      <w:t>Mainframe</w:t>
    </w:r>
    <w:r w:rsidR="008C7632">
      <w:t xml:space="preserve"> </w:t>
    </w:r>
    <w:r w:rsidR="00CC445A">
      <w:t>Questionnaire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8"/>
  </w:num>
  <w:num w:numId="2" w16cid:durableId="632249024">
    <w:abstractNumId w:val="2"/>
  </w:num>
  <w:num w:numId="3" w16cid:durableId="244340692">
    <w:abstractNumId w:val="3"/>
  </w:num>
  <w:num w:numId="4" w16cid:durableId="1669555805">
    <w:abstractNumId w:val="4"/>
  </w:num>
  <w:num w:numId="5" w16cid:durableId="998192112">
    <w:abstractNumId w:val="10"/>
  </w:num>
  <w:num w:numId="6" w16cid:durableId="1213733078">
    <w:abstractNumId w:val="1"/>
  </w:num>
  <w:num w:numId="7" w16cid:durableId="1091505894">
    <w:abstractNumId w:val="11"/>
  </w:num>
  <w:num w:numId="8" w16cid:durableId="2093161339">
    <w:abstractNumId w:val="0"/>
  </w:num>
  <w:num w:numId="9" w16cid:durableId="1568950981">
    <w:abstractNumId w:val="18"/>
  </w:num>
  <w:num w:numId="10" w16cid:durableId="948004109">
    <w:abstractNumId w:val="14"/>
  </w:num>
  <w:num w:numId="11" w16cid:durableId="1232497732">
    <w:abstractNumId w:val="15"/>
  </w:num>
  <w:num w:numId="12" w16cid:durableId="1278676202">
    <w:abstractNumId w:val="16"/>
  </w:num>
  <w:num w:numId="13" w16cid:durableId="1329946531">
    <w:abstractNumId w:val="12"/>
  </w:num>
  <w:num w:numId="14" w16cid:durableId="654575655">
    <w:abstractNumId w:val="6"/>
  </w:num>
  <w:num w:numId="15" w16cid:durableId="1751585828">
    <w:abstractNumId w:val="7"/>
  </w:num>
  <w:num w:numId="16" w16cid:durableId="442770933">
    <w:abstractNumId w:val="5"/>
  </w:num>
  <w:num w:numId="17" w16cid:durableId="543058010">
    <w:abstractNumId w:val="17"/>
  </w:num>
  <w:num w:numId="18" w16cid:durableId="926578247">
    <w:abstractNumId w:val="9"/>
  </w:num>
  <w:num w:numId="19" w16cid:durableId="56734776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A"/>
    <w:rsid w:val="0001520C"/>
    <w:rsid w:val="000221E7"/>
    <w:rsid w:val="00023E65"/>
    <w:rsid w:val="00024DCE"/>
    <w:rsid w:val="00035AD7"/>
    <w:rsid w:val="00040ED4"/>
    <w:rsid w:val="00045B41"/>
    <w:rsid w:val="00046050"/>
    <w:rsid w:val="00050023"/>
    <w:rsid w:val="00056646"/>
    <w:rsid w:val="000611FE"/>
    <w:rsid w:val="00062FFE"/>
    <w:rsid w:val="00064B71"/>
    <w:rsid w:val="0006524C"/>
    <w:rsid w:val="000660E0"/>
    <w:rsid w:val="0006675E"/>
    <w:rsid w:val="00071376"/>
    <w:rsid w:val="0007720F"/>
    <w:rsid w:val="00080DE3"/>
    <w:rsid w:val="00083071"/>
    <w:rsid w:val="00094137"/>
    <w:rsid w:val="000A1FA8"/>
    <w:rsid w:val="000A2876"/>
    <w:rsid w:val="000A42FB"/>
    <w:rsid w:val="000B071E"/>
    <w:rsid w:val="000B0FF1"/>
    <w:rsid w:val="000B51C3"/>
    <w:rsid w:val="000B567C"/>
    <w:rsid w:val="000B72A9"/>
    <w:rsid w:val="000C22C2"/>
    <w:rsid w:val="000D2BD9"/>
    <w:rsid w:val="000E568F"/>
    <w:rsid w:val="000F4998"/>
    <w:rsid w:val="000F4CB4"/>
    <w:rsid w:val="00111D19"/>
    <w:rsid w:val="0011423C"/>
    <w:rsid w:val="00114622"/>
    <w:rsid w:val="0011506F"/>
    <w:rsid w:val="0011649A"/>
    <w:rsid w:val="00120C0D"/>
    <w:rsid w:val="001243B6"/>
    <w:rsid w:val="001301D5"/>
    <w:rsid w:val="00134996"/>
    <w:rsid w:val="00136E20"/>
    <w:rsid w:val="00141F06"/>
    <w:rsid w:val="001506E0"/>
    <w:rsid w:val="001532ED"/>
    <w:rsid w:val="00153532"/>
    <w:rsid w:val="001566FD"/>
    <w:rsid w:val="00157FD8"/>
    <w:rsid w:val="001631D5"/>
    <w:rsid w:val="001766B9"/>
    <w:rsid w:val="001863AA"/>
    <w:rsid w:val="00192DDA"/>
    <w:rsid w:val="00193901"/>
    <w:rsid w:val="001A2BBD"/>
    <w:rsid w:val="001A33C5"/>
    <w:rsid w:val="001B1E61"/>
    <w:rsid w:val="001C4EA3"/>
    <w:rsid w:val="001D1EE0"/>
    <w:rsid w:val="001D4BF4"/>
    <w:rsid w:val="001D7FCB"/>
    <w:rsid w:val="001F0B96"/>
    <w:rsid w:val="001F1EE1"/>
    <w:rsid w:val="001F2C45"/>
    <w:rsid w:val="001F3BC7"/>
    <w:rsid w:val="00201723"/>
    <w:rsid w:val="002025D2"/>
    <w:rsid w:val="00203E2C"/>
    <w:rsid w:val="00205411"/>
    <w:rsid w:val="0020655A"/>
    <w:rsid w:val="002109B0"/>
    <w:rsid w:val="002144F7"/>
    <w:rsid w:val="00216E11"/>
    <w:rsid w:val="0022401D"/>
    <w:rsid w:val="0023080C"/>
    <w:rsid w:val="00232A29"/>
    <w:rsid w:val="002335DE"/>
    <w:rsid w:val="00240B87"/>
    <w:rsid w:val="00244032"/>
    <w:rsid w:val="00246813"/>
    <w:rsid w:val="002519F9"/>
    <w:rsid w:val="00253529"/>
    <w:rsid w:val="002541DC"/>
    <w:rsid w:val="002624B9"/>
    <w:rsid w:val="00264B87"/>
    <w:rsid w:val="00266D11"/>
    <w:rsid w:val="00276253"/>
    <w:rsid w:val="00277935"/>
    <w:rsid w:val="002933BF"/>
    <w:rsid w:val="002A080C"/>
    <w:rsid w:val="002A1AE6"/>
    <w:rsid w:val="002A7893"/>
    <w:rsid w:val="002B224E"/>
    <w:rsid w:val="002B24BC"/>
    <w:rsid w:val="002C65E5"/>
    <w:rsid w:val="002E60ED"/>
    <w:rsid w:val="002E6E1E"/>
    <w:rsid w:val="002F0543"/>
    <w:rsid w:val="002F4CA4"/>
    <w:rsid w:val="002F5D7B"/>
    <w:rsid w:val="002F739F"/>
    <w:rsid w:val="00300497"/>
    <w:rsid w:val="0030049F"/>
    <w:rsid w:val="00300759"/>
    <w:rsid w:val="00301AEB"/>
    <w:rsid w:val="00301ED8"/>
    <w:rsid w:val="00303F6F"/>
    <w:rsid w:val="003103D7"/>
    <w:rsid w:val="0032319C"/>
    <w:rsid w:val="00323E12"/>
    <w:rsid w:val="00325401"/>
    <w:rsid w:val="00325D6A"/>
    <w:rsid w:val="00333481"/>
    <w:rsid w:val="003336A3"/>
    <w:rsid w:val="00333FEA"/>
    <w:rsid w:val="00334548"/>
    <w:rsid w:val="00335B52"/>
    <w:rsid w:val="00342155"/>
    <w:rsid w:val="00342485"/>
    <w:rsid w:val="0034292F"/>
    <w:rsid w:val="00343F80"/>
    <w:rsid w:val="00345D3A"/>
    <w:rsid w:val="0034648F"/>
    <w:rsid w:val="0034747F"/>
    <w:rsid w:val="00362423"/>
    <w:rsid w:val="00364090"/>
    <w:rsid w:val="00365F29"/>
    <w:rsid w:val="0037085B"/>
    <w:rsid w:val="00371682"/>
    <w:rsid w:val="00372F58"/>
    <w:rsid w:val="003740C8"/>
    <w:rsid w:val="00376A77"/>
    <w:rsid w:val="003808A8"/>
    <w:rsid w:val="00390105"/>
    <w:rsid w:val="00393785"/>
    <w:rsid w:val="003958FB"/>
    <w:rsid w:val="00396F37"/>
    <w:rsid w:val="003A26DF"/>
    <w:rsid w:val="003A4379"/>
    <w:rsid w:val="003B24FA"/>
    <w:rsid w:val="003B2CEF"/>
    <w:rsid w:val="003B511B"/>
    <w:rsid w:val="003C22E3"/>
    <w:rsid w:val="003D1001"/>
    <w:rsid w:val="003D2F51"/>
    <w:rsid w:val="003D3751"/>
    <w:rsid w:val="003D3924"/>
    <w:rsid w:val="003E1E99"/>
    <w:rsid w:val="003E537C"/>
    <w:rsid w:val="003E53FE"/>
    <w:rsid w:val="003F4407"/>
    <w:rsid w:val="004027B4"/>
    <w:rsid w:val="0041034F"/>
    <w:rsid w:val="004105E4"/>
    <w:rsid w:val="00410F1E"/>
    <w:rsid w:val="00413E08"/>
    <w:rsid w:val="00415218"/>
    <w:rsid w:val="00420DC6"/>
    <w:rsid w:val="00424724"/>
    <w:rsid w:val="0042546F"/>
    <w:rsid w:val="00433146"/>
    <w:rsid w:val="00433880"/>
    <w:rsid w:val="00436AE0"/>
    <w:rsid w:val="00437747"/>
    <w:rsid w:val="0044094F"/>
    <w:rsid w:val="00442D7F"/>
    <w:rsid w:val="00446145"/>
    <w:rsid w:val="0046247C"/>
    <w:rsid w:val="00471B14"/>
    <w:rsid w:val="00472C0E"/>
    <w:rsid w:val="00473FDF"/>
    <w:rsid w:val="00484C5C"/>
    <w:rsid w:val="004A5D29"/>
    <w:rsid w:val="004A7348"/>
    <w:rsid w:val="004B11C2"/>
    <w:rsid w:val="004B41BF"/>
    <w:rsid w:val="004B53E3"/>
    <w:rsid w:val="004B6978"/>
    <w:rsid w:val="004C3AB4"/>
    <w:rsid w:val="004C72C6"/>
    <w:rsid w:val="004D6FAD"/>
    <w:rsid w:val="004E6FCE"/>
    <w:rsid w:val="004F07A1"/>
    <w:rsid w:val="004F08B4"/>
    <w:rsid w:val="004F57BA"/>
    <w:rsid w:val="00502EA2"/>
    <w:rsid w:val="00507421"/>
    <w:rsid w:val="00510247"/>
    <w:rsid w:val="0052006E"/>
    <w:rsid w:val="005201FD"/>
    <w:rsid w:val="00523E15"/>
    <w:rsid w:val="005365BB"/>
    <w:rsid w:val="00544156"/>
    <w:rsid w:val="0055382B"/>
    <w:rsid w:val="00553C5D"/>
    <w:rsid w:val="00553C82"/>
    <w:rsid w:val="00554472"/>
    <w:rsid w:val="00556A6D"/>
    <w:rsid w:val="0056069C"/>
    <w:rsid w:val="00561915"/>
    <w:rsid w:val="00564921"/>
    <w:rsid w:val="00575A86"/>
    <w:rsid w:val="005773A4"/>
    <w:rsid w:val="00577667"/>
    <w:rsid w:val="005800E0"/>
    <w:rsid w:val="00594825"/>
    <w:rsid w:val="005A17B6"/>
    <w:rsid w:val="005A26CF"/>
    <w:rsid w:val="005A32B9"/>
    <w:rsid w:val="005A51F0"/>
    <w:rsid w:val="005B0E6E"/>
    <w:rsid w:val="005B1F8F"/>
    <w:rsid w:val="005B7834"/>
    <w:rsid w:val="005C2E13"/>
    <w:rsid w:val="005C3176"/>
    <w:rsid w:val="005C36B0"/>
    <w:rsid w:val="005D1EA0"/>
    <w:rsid w:val="005D2023"/>
    <w:rsid w:val="005E340D"/>
    <w:rsid w:val="005E4D59"/>
    <w:rsid w:val="005F060F"/>
    <w:rsid w:val="005F3C57"/>
    <w:rsid w:val="005F776A"/>
    <w:rsid w:val="006001E8"/>
    <w:rsid w:val="00604D84"/>
    <w:rsid w:val="0061080A"/>
    <w:rsid w:val="00613A45"/>
    <w:rsid w:val="006232D1"/>
    <w:rsid w:val="00624492"/>
    <w:rsid w:val="00636B3D"/>
    <w:rsid w:val="00637839"/>
    <w:rsid w:val="00640516"/>
    <w:rsid w:val="00640738"/>
    <w:rsid w:val="0064306C"/>
    <w:rsid w:val="006445FF"/>
    <w:rsid w:val="006476A1"/>
    <w:rsid w:val="006527B2"/>
    <w:rsid w:val="006547A4"/>
    <w:rsid w:val="006564D5"/>
    <w:rsid w:val="006571CB"/>
    <w:rsid w:val="00657452"/>
    <w:rsid w:val="0066197B"/>
    <w:rsid w:val="00662AC6"/>
    <w:rsid w:val="00673E36"/>
    <w:rsid w:val="006803EB"/>
    <w:rsid w:val="006808F6"/>
    <w:rsid w:val="006827E7"/>
    <w:rsid w:val="00682E6C"/>
    <w:rsid w:val="006861F2"/>
    <w:rsid w:val="0068728F"/>
    <w:rsid w:val="00687DE7"/>
    <w:rsid w:val="006913F6"/>
    <w:rsid w:val="0069475E"/>
    <w:rsid w:val="00695E69"/>
    <w:rsid w:val="006A4247"/>
    <w:rsid w:val="006A7545"/>
    <w:rsid w:val="006B1AEE"/>
    <w:rsid w:val="006B3806"/>
    <w:rsid w:val="006B4AC3"/>
    <w:rsid w:val="006B62AE"/>
    <w:rsid w:val="006B6F9B"/>
    <w:rsid w:val="006C4621"/>
    <w:rsid w:val="006D0AFD"/>
    <w:rsid w:val="006D235A"/>
    <w:rsid w:val="006D4E30"/>
    <w:rsid w:val="006E6691"/>
    <w:rsid w:val="006F3690"/>
    <w:rsid w:val="006F3840"/>
    <w:rsid w:val="006F3861"/>
    <w:rsid w:val="006F408B"/>
    <w:rsid w:val="006F457B"/>
    <w:rsid w:val="006F6E7B"/>
    <w:rsid w:val="00701D4D"/>
    <w:rsid w:val="00703867"/>
    <w:rsid w:val="00704607"/>
    <w:rsid w:val="00704A6B"/>
    <w:rsid w:val="0070653D"/>
    <w:rsid w:val="007147E8"/>
    <w:rsid w:val="0073207F"/>
    <w:rsid w:val="007324CC"/>
    <w:rsid w:val="0073317F"/>
    <w:rsid w:val="007420DA"/>
    <w:rsid w:val="00751CBE"/>
    <w:rsid w:val="0075281E"/>
    <w:rsid w:val="00753378"/>
    <w:rsid w:val="00753D85"/>
    <w:rsid w:val="00754BCC"/>
    <w:rsid w:val="00756656"/>
    <w:rsid w:val="0076300C"/>
    <w:rsid w:val="00765180"/>
    <w:rsid w:val="007831CF"/>
    <w:rsid w:val="00784320"/>
    <w:rsid w:val="00786C5E"/>
    <w:rsid w:val="007870C7"/>
    <w:rsid w:val="00791C2B"/>
    <w:rsid w:val="0079248D"/>
    <w:rsid w:val="00794BE5"/>
    <w:rsid w:val="00797698"/>
    <w:rsid w:val="007976C9"/>
    <w:rsid w:val="007A37DD"/>
    <w:rsid w:val="007A3921"/>
    <w:rsid w:val="007A739F"/>
    <w:rsid w:val="007B3443"/>
    <w:rsid w:val="007B7BF3"/>
    <w:rsid w:val="007C0C7C"/>
    <w:rsid w:val="007C35C1"/>
    <w:rsid w:val="007C3E02"/>
    <w:rsid w:val="007D09F4"/>
    <w:rsid w:val="007D22D9"/>
    <w:rsid w:val="007D2564"/>
    <w:rsid w:val="007F1EE8"/>
    <w:rsid w:val="00802A47"/>
    <w:rsid w:val="00805D6C"/>
    <w:rsid w:val="008063F2"/>
    <w:rsid w:val="00807926"/>
    <w:rsid w:val="00810CFE"/>
    <w:rsid w:val="00812031"/>
    <w:rsid w:val="00815EB2"/>
    <w:rsid w:val="00817643"/>
    <w:rsid w:val="00820682"/>
    <w:rsid w:val="008241AE"/>
    <w:rsid w:val="008247FA"/>
    <w:rsid w:val="00831490"/>
    <w:rsid w:val="00852939"/>
    <w:rsid w:val="00852A70"/>
    <w:rsid w:val="00855694"/>
    <w:rsid w:val="00861046"/>
    <w:rsid w:val="008641C6"/>
    <w:rsid w:val="008661CE"/>
    <w:rsid w:val="0087565C"/>
    <w:rsid w:val="0088229C"/>
    <w:rsid w:val="008839B1"/>
    <w:rsid w:val="0088521C"/>
    <w:rsid w:val="00892F36"/>
    <w:rsid w:val="008967C6"/>
    <w:rsid w:val="00897227"/>
    <w:rsid w:val="008A3F12"/>
    <w:rsid w:val="008A4437"/>
    <w:rsid w:val="008A449B"/>
    <w:rsid w:val="008A4978"/>
    <w:rsid w:val="008A53A6"/>
    <w:rsid w:val="008C1910"/>
    <w:rsid w:val="008C4D81"/>
    <w:rsid w:val="008C7632"/>
    <w:rsid w:val="008D0EA0"/>
    <w:rsid w:val="008D2F92"/>
    <w:rsid w:val="008D55B8"/>
    <w:rsid w:val="008E19BB"/>
    <w:rsid w:val="008E33F7"/>
    <w:rsid w:val="008F10E2"/>
    <w:rsid w:val="008F1A00"/>
    <w:rsid w:val="008F61E8"/>
    <w:rsid w:val="008F671C"/>
    <w:rsid w:val="00902A37"/>
    <w:rsid w:val="0091083C"/>
    <w:rsid w:val="009176D3"/>
    <w:rsid w:val="00920B0A"/>
    <w:rsid w:val="009227F5"/>
    <w:rsid w:val="00923920"/>
    <w:rsid w:val="00924E45"/>
    <w:rsid w:val="00925EBC"/>
    <w:rsid w:val="00931D01"/>
    <w:rsid w:val="00935617"/>
    <w:rsid w:val="0093771F"/>
    <w:rsid w:val="00937884"/>
    <w:rsid w:val="00942E21"/>
    <w:rsid w:val="00945100"/>
    <w:rsid w:val="009464E3"/>
    <w:rsid w:val="00950F9E"/>
    <w:rsid w:val="00951195"/>
    <w:rsid w:val="00952A1F"/>
    <w:rsid w:val="00952F58"/>
    <w:rsid w:val="00953F94"/>
    <w:rsid w:val="0095429A"/>
    <w:rsid w:val="00961757"/>
    <w:rsid w:val="00965064"/>
    <w:rsid w:val="00965685"/>
    <w:rsid w:val="00970647"/>
    <w:rsid w:val="00972FF2"/>
    <w:rsid w:val="009778E6"/>
    <w:rsid w:val="00990D05"/>
    <w:rsid w:val="00995B57"/>
    <w:rsid w:val="0099662B"/>
    <w:rsid w:val="00996DE4"/>
    <w:rsid w:val="009A0068"/>
    <w:rsid w:val="009A5417"/>
    <w:rsid w:val="009A7F23"/>
    <w:rsid w:val="009B111D"/>
    <w:rsid w:val="009B65CF"/>
    <w:rsid w:val="009B7C2A"/>
    <w:rsid w:val="009C7A27"/>
    <w:rsid w:val="009D076F"/>
    <w:rsid w:val="009D208E"/>
    <w:rsid w:val="009D3487"/>
    <w:rsid w:val="009E37AC"/>
    <w:rsid w:val="009E49BA"/>
    <w:rsid w:val="009F1B2E"/>
    <w:rsid w:val="009F404D"/>
    <w:rsid w:val="009F57BA"/>
    <w:rsid w:val="009F754F"/>
    <w:rsid w:val="00A02C67"/>
    <w:rsid w:val="00A07848"/>
    <w:rsid w:val="00A12FE7"/>
    <w:rsid w:val="00A15803"/>
    <w:rsid w:val="00A21158"/>
    <w:rsid w:val="00A27D95"/>
    <w:rsid w:val="00A31934"/>
    <w:rsid w:val="00A349A9"/>
    <w:rsid w:val="00A36B9E"/>
    <w:rsid w:val="00A36BE8"/>
    <w:rsid w:val="00A43053"/>
    <w:rsid w:val="00A46F73"/>
    <w:rsid w:val="00A522E0"/>
    <w:rsid w:val="00A53918"/>
    <w:rsid w:val="00A54AC4"/>
    <w:rsid w:val="00A57907"/>
    <w:rsid w:val="00A612A3"/>
    <w:rsid w:val="00A650B7"/>
    <w:rsid w:val="00A66A6F"/>
    <w:rsid w:val="00A67290"/>
    <w:rsid w:val="00A73BCB"/>
    <w:rsid w:val="00A771FA"/>
    <w:rsid w:val="00A84A13"/>
    <w:rsid w:val="00A86EF2"/>
    <w:rsid w:val="00A87CD9"/>
    <w:rsid w:val="00A93936"/>
    <w:rsid w:val="00AA30C5"/>
    <w:rsid w:val="00AB0E8A"/>
    <w:rsid w:val="00AB1900"/>
    <w:rsid w:val="00AB35D7"/>
    <w:rsid w:val="00AB61CF"/>
    <w:rsid w:val="00AB6948"/>
    <w:rsid w:val="00AC4513"/>
    <w:rsid w:val="00AC709E"/>
    <w:rsid w:val="00AD4487"/>
    <w:rsid w:val="00AD6C11"/>
    <w:rsid w:val="00AE693C"/>
    <w:rsid w:val="00AF2CFE"/>
    <w:rsid w:val="00AF4D44"/>
    <w:rsid w:val="00B00E1D"/>
    <w:rsid w:val="00B05C1D"/>
    <w:rsid w:val="00B07D5C"/>
    <w:rsid w:val="00B1322A"/>
    <w:rsid w:val="00B152A6"/>
    <w:rsid w:val="00B207C0"/>
    <w:rsid w:val="00B22D76"/>
    <w:rsid w:val="00B23D88"/>
    <w:rsid w:val="00B30A79"/>
    <w:rsid w:val="00B318A3"/>
    <w:rsid w:val="00B35BF6"/>
    <w:rsid w:val="00B3659D"/>
    <w:rsid w:val="00B51F2A"/>
    <w:rsid w:val="00B55075"/>
    <w:rsid w:val="00B56D6D"/>
    <w:rsid w:val="00B623F1"/>
    <w:rsid w:val="00B63A3E"/>
    <w:rsid w:val="00B647AE"/>
    <w:rsid w:val="00B66F86"/>
    <w:rsid w:val="00B67678"/>
    <w:rsid w:val="00B75288"/>
    <w:rsid w:val="00B76BD4"/>
    <w:rsid w:val="00B80239"/>
    <w:rsid w:val="00B8562B"/>
    <w:rsid w:val="00B85BCC"/>
    <w:rsid w:val="00B92976"/>
    <w:rsid w:val="00BB2BA4"/>
    <w:rsid w:val="00BB4190"/>
    <w:rsid w:val="00BC3DEC"/>
    <w:rsid w:val="00BD47A1"/>
    <w:rsid w:val="00BE662A"/>
    <w:rsid w:val="00BF1C2B"/>
    <w:rsid w:val="00C04294"/>
    <w:rsid w:val="00C1193E"/>
    <w:rsid w:val="00C11C34"/>
    <w:rsid w:val="00C143D6"/>
    <w:rsid w:val="00C23991"/>
    <w:rsid w:val="00C24DC9"/>
    <w:rsid w:val="00C33888"/>
    <w:rsid w:val="00C36931"/>
    <w:rsid w:val="00C42F03"/>
    <w:rsid w:val="00C4499F"/>
    <w:rsid w:val="00C46771"/>
    <w:rsid w:val="00C50EB1"/>
    <w:rsid w:val="00C60B8B"/>
    <w:rsid w:val="00C62776"/>
    <w:rsid w:val="00C647E2"/>
    <w:rsid w:val="00C8530C"/>
    <w:rsid w:val="00C92322"/>
    <w:rsid w:val="00C956D5"/>
    <w:rsid w:val="00C95F00"/>
    <w:rsid w:val="00C96EE6"/>
    <w:rsid w:val="00CA0FFD"/>
    <w:rsid w:val="00CA6F50"/>
    <w:rsid w:val="00CB1E9F"/>
    <w:rsid w:val="00CC1E15"/>
    <w:rsid w:val="00CC445A"/>
    <w:rsid w:val="00CD3A51"/>
    <w:rsid w:val="00CD3AA2"/>
    <w:rsid w:val="00CD3D24"/>
    <w:rsid w:val="00CD6DE5"/>
    <w:rsid w:val="00CD7305"/>
    <w:rsid w:val="00CE1385"/>
    <w:rsid w:val="00CE13D0"/>
    <w:rsid w:val="00CE25CB"/>
    <w:rsid w:val="00CE3EE2"/>
    <w:rsid w:val="00CE7F3C"/>
    <w:rsid w:val="00CF4695"/>
    <w:rsid w:val="00CF6EB7"/>
    <w:rsid w:val="00D00D39"/>
    <w:rsid w:val="00D04C08"/>
    <w:rsid w:val="00D1025A"/>
    <w:rsid w:val="00D24D95"/>
    <w:rsid w:val="00D26162"/>
    <w:rsid w:val="00D30FCA"/>
    <w:rsid w:val="00D43429"/>
    <w:rsid w:val="00D43ABA"/>
    <w:rsid w:val="00D46565"/>
    <w:rsid w:val="00D52667"/>
    <w:rsid w:val="00D55EBA"/>
    <w:rsid w:val="00D6123E"/>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55FC"/>
    <w:rsid w:val="00E175A5"/>
    <w:rsid w:val="00E175A7"/>
    <w:rsid w:val="00E2293D"/>
    <w:rsid w:val="00E32A3B"/>
    <w:rsid w:val="00E37A34"/>
    <w:rsid w:val="00E440F0"/>
    <w:rsid w:val="00E54306"/>
    <w:rsid w:val="00E57B74"/>
    <w:rsid w:val="00E62001"/>
    <w:rsid w:val="00E62F89"/>
    <w:rsid w:val="00E67194"/>
    <w:rsid w:val="00E75B85"/>
    <w:rsid w:val="00E77C11"/>
    <w:rsid w:val="00E84D3E"/>
    <w:rsid w:val="00E86C3E"/>
    <w:rsid w:val="00E874BF"/>
    <w:rsid w:val="00E90AC8"/>
    <w:rsid w:val="00E90FAF"/>
    <w:rsid w:val="00E91161"/>
    <w:rsid w:val="00E91427"/>
    <w:rsid w:val="00EA2ED0"/>
    <w:rsid w:val="00EB51FE"/>
    <w:rsid w:val="00EB5F6E"/>
    <w:rsid w:val="00EC1D71"/>
    <w:rsid w:val="00EC3105"/>
    <w:rsid w:val="00EC490E"/>
    <w:rsid w:val="00ED76D8"/>
    <w:rsid w:val="00EE13FB"/>
    <w:rsid w:val="00EE52F9"/>
    <w:rsid w:val="00EE5525"/>
    <w:rsid w:val="00EF2C90"/>
    <w:rsid w:val="00EF54F0"/>
    <w:rsid w:val="00EF781E"/>
    <w:rsid w:val="00F06B04"/>
    <w:rsid w:val="00F1051A"/>
    <w:rsid w:val="00F1783D"/>
    <w:rsid w:val="00F2706C"/>
    <w:rsid w:val="00F278C0"/>
    <w:rsid w:val="00F36861"/>
    <w:rsid w:val="00F50397"/>
    <w:rsid w:val="00F505AC"/>
    <w:rsid w:val="00F51494"/>
    <w:rsid w:val="00F539FF"/>
    <w:rsid w:val="00F5496C"/>
    <w:rsid w:val="00F63923"/>
    <w:rsid w:val="00F63E5A"/>
    <w:rsid w:val="00F64FDD"/>
    <w:rsid w:val="00F70486"/>
    <w:rsid w:val="00F70B94"/>
    <w:rsid w:val="00F74CFD"/>
    <w:rsid w:val="00F757E8"/>
    <w:rsid w:val="00F846D9"/>
    <w:rsid w:val="00F84B53"/>
    <w:rsid w:val="00F853A8"/>
    <w:rsid w:val="00F8783A"/>
    <w:rsid w:val="00F90100"/>
    <w:rsid w:val="00FA0C3B"/>
    <w:rsid w:val="00FA1CCF"/>
    <w:rsid w:val="00FA47CF"/>
    <w:rsid w:val="00FA5F6F"/>
    <w:rsid w:val="00FB021C"/>
    <w:rsid w:val="00FB24C8"/>
    <w:rsid w:val="00FB6B88"/>
    <w:rsid w:val="00FC1CD2"/>
    <w:rsid w:val="00FD2907"/>
    <w:rsid w:val="00FD3383"/>
    <w:rsid w:val="00FD4CF9"/>
    <w:rsid w:val="00FD6CD9"/>
    <w:rsid w:val="00FE39FC"/>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CD7F"/>
  <w15:chartTrackingRefBased/>
  <w15:docId w15:val="{43D9CA6E-012C-6C4A-ADF8-4337B3E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77667"/>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D1025A"/>
    <w:pPr>
      <w:tabs>
        <w:tab w:val="left" w:pos="360"/>
        <w:tab w:val="left" w:pos="720"/>
        <w:tab w:val="left" w:pos="1080"/>
      </w:tabs>
      <w:spacing w:before="80" w:after="80"/>
    </w:pPr>
    <w:rPr>
      <w:rFonts w:eastAsia="SimSun" w:cs="Times New Roman"/>
      <w:sz w:val="18"/>
      <w:szCs w:val="24"/>
      <w:lang w:eastAsia="zh-CN"/>
    </w:rPr>
  </w:style>
  <w:style w:type="character" w:customStyle="1" w:styleId="TableTextChar">
    <w:name w:val="Table Text Char"/>
    <w:link w:val="TableText"/>
    <w:locked/>
    <w:rsid w:val="00D1025A"/>
    <w:rPr>
      <w:rFonts w:ascii="Aptos" w:eastAsia="SimSun" w:hAnsi="Aptos" w:cs="Times New Roman"/>
      <w:sz w:val="18"/>
      <w:szCs w:val="24"/>
      <w:lang w:eastAsia="zh-CN"/>
    </w:rPr>
  </w:style>
  <w:style w:type="table" w:customStyle="1" w:styleId="ACTTableStyle1">
    <w:name w:val="ACT Table Style 1"/>
    <w:basedOn w:val="TableGrid"/>
    <w:uiPriority w:val="99"/>
    <w:rsid w:val="00F505AC"/>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40</TotalTime>
  <Pages>33</Pages>
  <Words>6784</Words>
  <Characters>38807</Characters>
  <Application>Microsoft Office Word</Application>
  <DocSecurity>0</DocSecurity>
  <Lines>19403</Lines>
  <Paragraphs>4559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41032</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71</cp:revision>
  <cp:lastPrinted>2025-05-22T15:47:00Z</cp:lastPrinted>
  <dcterms:created xsi:type="dcterms:W3CDTF">2025-05-22T15:56:00Z</dcterms:created>
  <dcterms:modified xsi:type="dcterms:W3CDTF">2025-05-30T11:39:00Z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